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0BF5C976" w:rsidR="003218FF" w:rsidRPr="00B10E7E" w:rsidRDefault="005461A8"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3218FF" w:rsidRPr="00B10E7E">
        <w:rPr>
          <w:b/>
          <w:bCs/>
          <w:sz w:val="32"/>
          <w:szCs w:val="32"/>
          <w:lang w:val="en"/>
        </w:rPr>
        <w:t xml:space="preserve">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49B64CA" w14:textId="77777777" w:rsidR="00CB6FE1" w:rsidRPr="00B10E7E" w:rsidRDefault="00CB6FE1" w:rsidP="003218FF">
      <w:pPr>
        <w:suppressAutoHyphens/>
        <w:autoSpaceDE w:val="0"/>
        <w:autoSpaceDN w:val="0"/>
        <w:adjustRightInd w:val="0"/>
        <w:ind w:firstLine="720"/>
        <w:jc w:val="center"/>
        <w:rPr>
          <w:b/>
          <w:bCs/>
          <w:sz w:val="28"/>
          <w:szCs w:val="28"/>
          <w:lang w:val="en"/>
        </w:rPr>
      </w:pPr>
    </w:p>
    <w:p w14:paraId="76E1843F" w14:textId="46FA091F" w:rsidR="00CB6FE1" w:rsidRPr="00B10E7E" w:rsidRDefault="005461A8" w:rsidP="00CB6FE1">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CB6FE1" w:rsidRPr="00B10E7E">
        <w:rPr>
          <w:b/>
          <w:bCs/>
          <w:sz w:val="32"/>
          <w:szCs w:val="32"/>
          <w:lang w:val="en"/>
        </w:rPr>
        <w:t xml:space="preserve"> TỐT NGHIỆP</w:t>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476234882"/>
      <w:r w:rsidRPr="003C69F2">
        <w:rPr>
          <w:lang w:val="vi-VN"/>
        </w:rPr>
        <w:lastRenderedPageBreak/>
        <w:t>LỜI CẢM ƠN</w:t>
      </w:r>
      <w:bookmarkEnd w:id="0"/>
    </w:p>
    <w:p w14:paraId="25DC8B16" w14:textId="5CCCC5DE" w:rsidR="00784B9E" w:rsidRPr="009E0D0D" w:rsidRDefault="00784B9E" w:rsidP="00784B9E">
      <w:pPr>
        <w:pStyle w:val="Bngbiu-nidung"/>
        <w:rPr>
          <w:lang w:val="vi-VN"/>
        </w:rPr>
      </w:pPr>
      <w:r w:rsidRPr="009E0D0D">
        <w:rPr>
          <w:lang w:val="vi-VN"/>
        </w:rPr>
        <w:t xml:space="preserve"> Lời đầu tiên,</w:t>
      </w:r>
      <w:r w:rsidR="00B153F0" w:rsidRPr="000F566E">
        <w:rPr>
          <w:lang w:val="vi-VN"/>
        </w:rPr>
        <w:t>chúng</w:t>
      </w:r>
      <w:r w:rsidRPr="009E0D0D">
        <w:rPr>
          <w:lang w:val="vi-VN"/>
        </w:rPr>
        <w:t xml:space="preserve">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72C3CE43" w:rsidR="003C69F2" w:rsidRPr="00204442" w:rsidRDefault="00784B9E" w:rsidP="00784B9E">
      <w:pPr>
        <w:pStyle w:val="Bngbiu-nidung"/>
        <w:rPr>
          <w:lang w:val="vi-VN"/>
        </w:rPr>
      </w:pPr>
      <w:r w:rsidRPr="009E0D0D">
        <w:rPr>
          <w:lang w:val="vi-VN"/>
        </w:rPr>
        <w:t xml:space="preserve">Đặc biệt, </w:t>
      </w:r>
      <w:r w:rsidRPr="00A910C6">
        <w:rPr>
          <w:lang w:val="vi-VN"/>
        </w:rPr>
        <w:t>Chúng em xin gửi lời cảm ơn</w:t>
      </w:r>
      <w:r w:rsidRPr="00204442">
        <w:rPr>
          <w:lang w:val="vi-VN"/>
        </w:rPr>
        <w:t xml:space="preserve"> đến thầy Lê Anh Cường đã hỗ trợ </w:t>
      </w:r>
      <w:r w:rsidR="00B153F0" w:rsidRPr="000F566E">
        <w:rPr>
          <w:lang w:val="vi-VN"/>
        </w:rPr>
        <w:t>chúng</w:t>
      </w:r>
      <w:r w:rsidRPr="00204442">
        <w:rPr>
          <w:lang w:val="vi-VN"/>
        </w:rPr>
        <w:t xml:space="preserve">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594417CE"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Tôi xin cam đoan đây là công trình nghiên cứu của riêng</w:t>
      </w:r>
      <w:r w:rsidR="00B153F0" w:rsidRPr="000F566E">
        <w:rPr>
          <w:sz w:val="26"/>
          <w:szCs w:val="26"/>
          <w:lang w:val="vi-VN"/>
        </w:rPr>
        <w:t xml:space="preserve"> chúng</w:t>
      </w:r>
      <w:r w:rsidRPr="003C69F2">
        <w:rPr>
          <w:sz w:val="26"/>
          <w:szCs w:val="26"/>
          <w:lang w:val="vi-VN"/>
        </w:rPr>
        <w:t xml:space="preserve">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46E2F460" w:rsidR="00BB2B2A" w:rsidRPr="003C69F2" w:rsidRDefault="00BB2B2A" w:rsidP="003C69F2">
      <w:pPr>
        <w:pStyle w:val="Chng"/>
        <w:jc w:val="center"/>
        <w:rPr>
          <w:lang w:val="vi-VN"/>
        </w:rPr>
      </w:pPr>
      <w:bookmarkStart w:id="1" w:name="_Toc476234883"/>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03625ADA" w:rsidR="001E7D59" w:rsidRDefault="00204442">
      <w:pPr>
        <w:spacing w:after="200" w:line="276" w:lineRule="auto"/>
        <w:rPr>
          <w:sz w:val="26"/>
          <w:szCs w:val="26"/>
          <w:lang w:val="vi-VN"/>
        </w:rPr>
      </w:pPr>
      <w:r w:rsidRPr="00204442">
        <w:rPr>
          <w:sz w:val="26"/>
          <w:szCs w:val="26"/>
          <w:lang w:val="vi-VN"/>
        </w:rPr>
        <w:t>Nhận thấy những khó khăn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138B1F3E" w:rsidR="00E66B24" w:rsidRPr="00330BF0" w:rsidRDefault="00E66B24">
      <w:pPr>
        <w:spacing w:after="200" w:line="276" w:lineRule="auto"/>
        <w:rPr>
          <w:sz w:val="26"/>
          <w:szCs w:val="26"/>
          <w:lang w:val="vi-VN"/>
        </w:rPr>
      </w:pPr>
      <w:r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5B3A5621"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5628D9C7"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p w14:paraId="40A39A4B" w14:textId="4B222B47" w:rsidR="007E6AB9" w:rsidRPr="00204442" w:rsidRDefault="007E6AB9" w:rsidP="003C69F2">
      <w:pPr>
        <w:pStyle w:val="Chng"/>
        <w:jc w:val="center"/>
        <w:rPr>
          <w:lang w:val="vi-VN"/>
        </w:rPr>
      </w:pPr>
      <w:bookmarkStart w:id="2" w:name="_Toc476234884"/>
      <w:r w:rsidRPr="00204442">
        <w:rPr>
          <w:lang w:val="vi-VN"/>
        </w:rPr>
        <w:lastRenderedPageBreak/>
        <w:t>MỤC LỤC</w:t>
      </w:r>
      <w:bookmarkEnd w:id="2"/>
    </w:p>
    <w:p w14:paraId="18CFA559" w14:textId="77777777" w:rsidR="00906CE0" w:rsidRDefault="00C75086" w:rsidP="00906CE0">
      <w:pPr>
        <w:pStyle w:val="TOC1"/>
        <w:rPr>
          <w:rFonts w:asciiTheme="minorHAnsi" w:eastAsiaTheme="minorEastAsia" w:hAnsiTheme="minorHAnsi" w:cstheme="minorBidi"/>
          <w:noProof/>
          <w:sz w:val="22"/>
          <w:szCs w:val="22"/>
        </w:rPr>
      </w:pPr>
      <w:r>
        <w:fldChar w:fldCharType="begin"/>
      </w:r>
      <w:r w:rsidRPr="00CB6FE1">
        <w:rPr>
          <w:lang w:val="vi-VN"/>
        </w:rPr>
        <w:instrText xml:space="preserve"> TOC \h \z \t "Chương,1,Tiểu mục cấp 1,2,Tiểu mục cấp 2,3,Tiểu mục cấp 3,4" </w:instrText>
      </w:r>
      <w:r>
        <w:fldChar w:fldCharType="separate"/>
      </w:r>
      <w:hyperlink w:anchor="_Toc476234882" w:history="1">
        <w:r w:rsidR="00906CE0" w:rsidRPr="000C3B75">
          <w:rPr>
            <w:rStyle w:val="Hyperlink"/>
            <w:noProof/>
            <w:lang w:val="vi-VN"/>
          </w:rPr>
          <w:t>LỜI CẢM ƠN</w:t>
        </w:r>
        <w:r w:rsidR="00906CE0">
          <w:rPr>
            <w:noProof/>
            <w:webHidden/>
          </w:rPr>
          <w:tab/>
        </w:r>
        <w:r w:rsidR="00906CE0">
          <w:rPr>
            <w:noProof/>
            <w:webHidden/>
          </w:rPr>
          <w:fldChar w:fldCharType="begin"/>
        </w:r>
        <w:r w:rsidR="00906CE0">
          <w:rPr>
            <w:noProof/>
            <w:webHidden/>
          </w:rPr>
          <w:instrText xml:space="preserve"> PAGEREF _Toc476234882 \h </w:instrText>
        </w:r>
        <w:r w:rsidR="00906CE0">
          <w:rPr>
            <w:noProof/>
            <w:webHidden/>
          </w:rPr>
        </w:r>
        <w:r w:rsidR="00906CE0">
          <w:rPr>
            <w:noProof/>
            <w:webHidden/>
          </w:rPr>
          <w:fldChar w:fldCharType="separate"/>
        </w:r>
        <w:r w:rsidR="00454283">
          <w:rPr>
            <w:noProof/>
            <w:webHidden/>
          </w:rPr>
          <w:t>i</w:t>
        </w:r>
        <w:r w:rsidR="00906CE0">
          <w:rPr>
            <w:noProof/>
            <w:webHidden/>
          </w:rPr>
          <w:fldChar w:fldCharType="end"/>
        </w:r>
      </w:hyperlink>
    </w:p>
    <w:p w14:paraId="710700B9" w14:textId="77777777" w:rsidR="00906CE0" w:rsidRDefault="004B18F8" w:rsidP="00906CE0">
      <w:pPr>
        <w:pStyle w:val="TOC1"/>
        <w:rPr>
          <w:rFonts w:asciiTheme="minorHAnsi" w:eastAsiaTheme="minorEastAsia" w:hAnsiTheme="minorHAnsi" w:cstheme="minorBidi"/>
          <w:noProof/>
          <w:sz w:val="22"/>
          <w:szCs w:val="22"/>
        </w:rPr>
      </w:pPr>
      <w:hyperlink w:anchor="_Toc476234883" w:history="1">
        <w:r w:rsidR="00906CE0" w:rsidRPr="000C3B75">
          <w:rPr>
            <w:rStyle w:val="Hyperlink"/>
            <w:noProof/>
            <w:lang w:val="vi-VN"/>
          </w:rPr>
          <w:t>TÓM TẮT</w:t>
        </w:r>
        <w:r w:rsidR="00906CE0">
          <w:rPr>
            <w:noProof/>
            <w:webHidden/>
          </w:rPr>
          <w:tab/>
        </w:r>
        <w:r w:rsidR="00906CE0">
          <w:rPr>
            <w:noProof/>
            <w:webHidden/>
          </w:rPr>
          <w:fldChar w:fldCharType="begin"/>
        </w:r>
        <w:r w:rsidR="00906CE0">
          <w:rPr>
            <w:noProof/>
            <w:webHidden/>
          </w:rPr>
          <w:instrText xml:space="preserve"> PAGEREF _Toc476234883 \h </w:instrText>
        </w:r>
        <w:r w:rsidR="00906CE0">
          <w:rPr>
            <w:noProof/>
            <w:webHidden/>
          </w:rPr>
        </w:r>
        <w:r w:rsidR="00906CE0">
          <w:rPr>
            <w:noProof/>
            <w:webHidden/>
          </w:rPr>
          <w:fldChar w:fldCharType="separate"/>
        </w:r>
        <w:r w:rsidR="00454283">
          <w:rPr>
            <w:noProof/>
            <w:webHidden/>
          </w:rPr>
          <w:t>iii</w:t>
        </w:r>
        <w:r w:rsidR="00906CE0">
          <w:rPr>
            <w:noProof/>
            <w:webHidden/>
          </w:rPr>
          <w:fldChar w:fldCharType="end"/>
        </w:r>
      </w:hyperlink>
    </w:p>
    <w:p w14:paraId="34B3BEA8" w14:textId="77777777" w:rsidR="00906CE0" w:rsidRDefault="004B18F8" w:rsidP="00906CE0">
      <w:pPr>
        <w:pStyle w:val="TOC1"/>
        <w:rPr>
          <w:rFonts w:asciiTheme="minorHAnsi" w:eastAsiaTheme="minorEastAsia" w:hAnsiTheme="minorHAnsi" w:cstheme="minorBidi"/>
          <w:noProof/>
          <w:sz w:val="22"/>
          <w:szCs w:val="22"/>
        </w:rPr>
      </w:pPr>
      <w:hyperlink w:anchor="_Toc476234884" w:history="1">
        <w:r w:rsidR="00906CE0" w:rsidRPr="000C3B75">
          <w:rPr>
            <w:rStyle w:val="Hyperlink"/>
            <w:noProof/>
            <w:lang w:val="vi-VN"/>
          </w:rPr>
          <w:t>MỤC LỤC</w:t>
        </w:r>
        <w:r w:rsidR="00906CE0">
          <w:rPr>
            <w:noProof/>
            <w:webHidden/>
          </w:rPr>
          <w:tab/>
        </w:r>
        <w:r w:rsidR="00906CE0">
          <w:rPr>
            <w:noProof/>
            <w:webHidden/>
          </w:rPr>
          <w:fldChar w:fldCharType="begin"/>
        </w:r>
        <w:r w:rsidR="00906CE0">
          <w:rPr>
            <w:noProof/>
            <w:webHidden/>
          </w:rPr>
          <w:instrText xml:space="preserve"> PAGEREF _Toc476234884 \h </w:instrText>
        </w:r>
        <w:r w:rsidR="00906CE0">
          <w:rPr>
            <w:noProof/>
            <w:webHidden/>
          </w:rPr>
        </w:r>
        <w:r w:rsidR="00906CE0">
          <w:rPr>
            <w:noProof/>
            <w:webHidden/>
          </w:rPr>
          <w:fldChar w:fldCharType="separate"/>
        </w:r>
        <w:r w:rsidR="00454283">
          <w:rPr>
            <w:noProof/>
            <w:webHidden/>
          </w:rPr>
          <w:t>1</w:t>
        </w:r>
        <w:r w:rsidR="00906CE0">
          <w:rPr>
            <w:noProof/>
            <w:webHidden/>
          </w:rPr>
          <w:fldChar w:fldCharType="end"/>
        </w:r>
      </w:hyperlink>
    </w:p>
    <w:p w14:paraId="6EA5F9D6" w14:textId="77777777" w:rsidR="00906CE0" w:rsidRDefault="004B18F8" w:rsidP="00906CE0">
      <w:pPr>
        <w:pStyle w:val="TOC1"/>
        <w:rPr>
          <w:rFonts w:asciiTheme="minorHAnsi" w:eastAsiaTheme="minorEastAsia" w:hAnsiTheme="minorHAnsi" w:cstheme="minorBidi"/>
          <w:noProof/>
          <w:sz w:val="22"/>
          <w:szCs w:val="22"/>
        </w:rPr>
      </w:pPr>
      <w:hyperlink w:anchor="_Toc476234885" w:history="1">
        <w:r w:rsidR="00906CE0" w:rsidRPr="000C3B75">
          <w:rPr>
            <w:rStyle w:val="Hyperlink"/>
            <w:noProof/>
          </w:rPr>
          <w:t>DANH MỤC KÍ HIỆU VÀ CHỮ VIẾT TẮT</w:t>
        </w:r>
        <w:r w:rsidR="00906CE0">
          <w:rPr>
            <w:noProof/>
            <w:webHidden/>
          </w:rPr>
          <w:tab/>
        </w:r>
        <w:r w:rsidR="00906CE0">
          <w:rPr>
            <w:noProof/>
            <w:webHidden/>
          </w:rPr>
          <w:fldChar w:fldCharType="begin"/>
        </w:r>
        <w:r w:rsidR="00906CE0">
          <w:rPr>
            <w:noProof/>
            <w:webHidden/>
          </w:rPr>
          <w:instrText xml:space="preserve"> PAGEREF _Toc476234885 \h </w:instrText>
        </w:r>
        <w:r w:rsidR="00906CE0">
          <w:rPr>
            <w:noProof/>
            <w:webHidden/>
          </w:rPr>
        </w:r>
        <w:r w:rsidR="00906CE0">
          <w:rPr>
            <w:noProof/>
            <w:webHidden/>
          </w:rPr>
          <w:fldChar w:fldCharType="separate"/>
        </w:r>
        <w:r w:rsidR="00454283">
          <w:rPr>
            <w:noProof/>
            <w:webHidden/>
          </w:rPr>
          <w:t>3</w:t>
        </w:r>
        <w:r w:rsidR="00906CE0">
          <w:rPr>
            <w:noProof/>
            <w:webHidden/>
          </w:rPr>
          <w:fldChar w:fldCharType="end"/>
        </w:r>
      </w:hyperlink>
    </w:p>
    <w:p w14:paraId="706E7988" w14:textId="77777777" w:rsidR="00906CE0" w:rsidRDefault="004B18F8" w:rsidP="00906CE0">
      <w:pPr>
        <w:pStyle w:val="TOC1"/>
        <w:rPr>
          <w:rFonts w:asciiTheme="minorHAnsi" w:eastAsiaTheme="minorEastAsia" w:hAnsiTheme="minorHAnsi" w:cstheme="minorBidi"/>
          <w:noProof/>
          <w:sz w:val="22"/>
          <w:szCs w:val="22"/>
        </w:rPr>
      </w:pPr>
      <w:hyperlink w:anchor="_Toc476234886" w:history="1">
        <w:r w:rsidR="00906CE0" w:rsidRPr="000C3B75">
          <w:rPr>
            <w:rStyle w:val="Hyperlink"/>
            <w:noProof/>
          </w:rPr>
          <w:t>DANH MỤC CÁC BẢNG BIỂU, HÌNH VẼ, ĐỒ THỊ</w:t>
        </w:r>
        <w:r w:rsidR="00906CE0">
          <w:rPr>
            <w:noProof/>
            <w:webHidden/>
          </w:rPr>
          <w:tab/>
        </w:r>
        <w:r w:rsidR="00906CE0">
          <w:rPr>
            <w:noProof/>
            <w:webHidden/>
          </w:rPr>
          <w:fldChar w:fldCharType="begin"/>
        </w:r>
        <w:r w:rsidR="00906CE0">
          <w:rPr>
            <w:noProof/>
            <w:webHidden/>
          </w:rPr>
          <w:instrText xml:space="preserve"> PAGEREF _Toc476234886 \h </w:instrText>
        </w:r>
        <w:r w:rsidR="00906CE0">
          <w:rPr>
            <w:noProof/>
            <w:webHidden/>
          </w:rPr>
        </w:r>
        <w:r w:rsidR="00906CE0">
          <w:rPr>
            <w:noProof/>
            <w:webHidden/>
          </w:rPr>
          <w:fldChar w:fldCharType="separate"/>
        </w:r>
        <w:r w:rsidR="00454283">
          <w:rPr>
            <w:noProof/>
            <w:webHidden/>
          </w:rPr>
          <w:t>4</w:t>
        </w:r>
        <w:r w:rsidR="00906CE0">
          <w:rPr>
            <w:noProof/>
            <w:webHidden/>
          </w:rPr>
          <w:fldChar w:fldCharType="end"/>
        </w:r>
      </w:hyperlink>
    </w:p>
    <w:p w14:paraId="59393ABC" w14:textId="77777777" w:rsidR="00906CE0" w:rsidRDefault="004B18F8" w:rsidP="00906CE0">
      <w:pPr>
        <w:pStyle w:val="TOC1"/>
        <w:rPr>
          <w:rFonts w:asciiTheme="minorHAnsi" w:eastAsiaTheme="minorEastAsia" w:hAnsiTheme="minorHAnsi" w:cstheme="minorBidi"/>
          <w:noProof/>
          <w:sz w:val="22"/>
          <w:szCs w:val="22"/>
        </w:rPr>
      </w:pPr>
      <w:hyperlink w:anchor="_Toc476234887" w:history="1">
        <w:r w:rsidR="00906CE0" w:rsidRPr="000C3B75">
          <w:rPr>
            <w:rStyle w:val="Hyperlink"/>
            <w:noProof/>
          </w:rPr>
          <w:t>CHƯƠNG 1 – MỞ ĐẦU</w:t>
        </w:r>
        <w:r w:rsidR="00906CE0">
          <w:rPr>
            <w:noProof/>
            <w:webHidden/>
          </w:rPr>
          <w:tab/>
        </w:r>
        <w:r w:rsidR="00906CE0">
          <w:rPr>
            <w:noProof/>
            <w:webHidden/>
          </w:rPr>
          <w:fldChar w:fldCharType="begin"/>
        </w:r>
        <w:r w:rsidR="00906CE0">
          <w:rPr>
            <w:noProof/>
            <w:webHidden/>
          </w:rPr>
          <w:instrText xml:space="preserve"> PAGEREF _Toc476234887 \h </w:instrText>
        </w:r>
        <w:r w:rsidR="00906CE0">
          <w:rPr>
            <w:noProof/>
            <w:webHidden/>
          </w:rPr>
        </w:r>
        <w:r w:rsidR="00906CE0">
          <w:rPr>
            <w:noProof/>
            <w:webHidden/>
          </w:rPr>
          <w:fldChar w:fldCharType="separate"/>
        </w:r>
        <w:r w:rsidR="00454283">
          <w:rPr>
            <w:noProof/>
            <w:webHidden/>
          </w:rPr>
          <w:t>5</w:t>
        </w:r>
        <w:r w:rsidR="00906CE0">
          <w:rPr>
            <w:noProof/>
            <w:webHidden/>
          </w:rPr>
          <w:fldChar w:fldCharType="end"/>
        </w:r>
      </w:hyperlink>
    </w:p>
    <w:p w14:paraId="038F2088" w14:textId="6608D52E" w:rsidR="00906CE0" w:rsidRDefault="004B18F8">
      <w:pPr>
        <w:pStyle w:val="TOC2"/>
        <w:tabs>
          <w:tab w:val="left" w:pos="1440"/>
          <w:tab w:val="right" w:leader="dot" w:pos="9536"/>
        </w:tabs>
        <w:rPr>
          <w:rFonts w:asciiTheme="minorHAnsi" w:eastAsiaTheme="minorEastAsia" w:hAnsiTheme="minorHAnsi" w:cstheme="minorBidi"/>
          <w:noProof/>
          <w:sz w:val="22"/>
          <w:szCs w:val="22"/>
        </w:rPr>
      </w:pPr>
      <w:hyperlink w:anchor="_Toc476234888" w:history="1">
        <w:r w:rsidR="00906CE0" w:rsidRPr="000C3B75">
          <w:rPr>
            <w:rStyle w:val="Hyperlink"/>
            <w:noProof/>
          </w:rPr>
          <w:t>1.1</w:t>
        </w:r>
        <w:r w:rsidR="00906CE0">
          <w:rPr>
            <w:rFonts w:asciiTheme="minorHAnsi" w:eastAsiaTheme="minorEastAsia" w:hAnsiTheme="minorHAnsi" w:cstheme="minorBidi"/>
            <w:noProof/>
            <w:sz w:val="22"/>
            <w:szCs w:val="22"/>
          </w:rPr>
          <w:t xml:space="preserve">  </w:t>
        </w:r>
        <w:r w:rsidR="00906CE0" w:rsidRPr="000C3B75">
          <w:rPr>
            <w:rStyle w:val="Hyperlink"/>
            <w:noProof/>
          </w:rPr>
          <w:t>Giới thiệu hệ thống hỏi đáp tự động</w:t>
        </w:r>
        <w:r w:rsidR="00906CE0">
          <w:rPr>
            <w:noProof/>
            <w:webHidden/>
          </w:rPr>
          <w:tab/>
        </w:r>
        <w:r w:rsidR="00906CE0">
          <w:rPr>
            <w:noProof/>
            <w:webHidden/>
          </w:rPr>
          <w:fldChar w:fldCharType="begin"/>
        </w:r>
        <w:r w:rsidR="00906CE0">
          <w:rPr>
            <w:noProof/>
            <w:webHidden/>
          </w:rPr>
          <w:instrText xml:space="preserve"> PAGEREF _Toc476234888 \h </w:instrText>
        </w:r>
        <w:r w:rsidR="00906CE0">
          <w:rPr>
            <w:noProof/>
            <w:webHidden/>
          </w:rPr>
        </w:r>
        <w:r w:rsidR="00906CE0">
          <w:rPr>
            <w:noProof/>
            <w:webHidden/>
          </w:rPr>
          <w:fldChar w:fldCharType="separate"/>
        </w:r>
        <w:r w:rsidR="00454283">
          <w:rPr>
            <w:noProof/>
            <w:webHidden/>
          </w:rPr>
          <w:t>5</w:t>
        </w:r>
        <w:r w:rsidR="00906CE0">
          <w:rPr>
            <w:noProof/>
            <w:webHidden/>
          </w:rPr>
          <w:fldChar w:fldCharType="end"/>
        </w:r>
      </w:hyperlink>
    </w:p>
    <w:p w14:paraId="2D1022FF" w14:textId="77777777" w:rsidR="00906CE0" w:rsidRDefault="004B18F8">
      <w:pPr>
        <w:pStyle w:val="TOC2"/>
        <w:tabs>
          <w:tab w:val="right" w:leader="dot" w:pos="9536"/>
        </w:tabs>
        <w:rPr>
          <w:rFonts w:asciiTheme="minorHAnsi" w:eastAsiaTheme="minorEastAsia" w:hAnsiTheme="minorHAnsi" w:cstheme="minorBidi"/>
          <w:noProof/>
          <w:sz w:val="22"/>
          <w:szCs w:val="22"/>
        </w:rPr>
      </w:pPr>
      <w:hyperlink w:anchor="_Toc476234891" w:history="1">
        <w:r w:rsidR="00906CE0" w:rsidRPr="000C3B75">
          <w:rPr>
            <w:rStyle w:val="Hyperlink"/>
            <w:noProof/>
          </w:rPr>
          <w:t>1.2 Mục đích đề tài</w:t>
        </w:r>
        <w:r w:rsidR="00906CE0">
          <w:rPr>
            <w:noProof/>
            <w:webHidden/>
          </w:rPr>
          <w:tab/>
        </w:r>
        <w:r w:rsidR="00906CE0">
          <w:rPr>
            <w:noProof/>
            <w:webHidden/>
          </w:rPr>
          <w:fldChar w:fldCharType="begin"/>
        </w:r>
        <w:r w:rsidR="00906CE0">
          <w:rPr>
            <w:noProof/>
            <w:webHidden/>
          </w:rPr>
          <w:instrText xml:space="preserve"> PAGEREF _Toc476234891 \h </w:instrText>
        </w:r>
        <w:r w:rsidR="00906CE0">
          <w:rPr>
            <w:noProof/>
            <w:webHidden/>
          </w:rPr>
        </w:r>
        <w:r w:rsidR="00906CE0">
          <w:rPr>
            <w:noProof/>
            <w:webHidden/>
          </w:rPr>
          <w:fldChar w:fldCharType="separate"/>
        </w:r>
        <w:r w:rsidR="00454283">
          <w:rPr>
            <w:noProof/>
            <w:webHidden/>
          </w:rPr>
          <w:t>7</w:t>
        </w:r>
        <w:r w:rsidR="00906CE0">
          <w:rPr>
            <w:noProof/>
            <w:webHidden/>
          </w:rPr>
          <w:fldChar w:fldCharType="end"/>
        </w:r>
      </w:hyperlink>
    </w:p>
    <w:p w14:paraId="5F1B5199" w14:textId="77777777" w:rsidR="00906CE0" w:rsidRDefault="004B18F8">
      <w:pPr>
        <w:pStyle w:val="TOC2"/>
        <w:tabs>
          <w:tab w:val="right" w:leader="dot" w:pos="9536"/>
        </w:tabs>
        <w:rPr>
          <w:rFonts w:asciiTheme="minorHAnsi" w:eastAsiaTheme="minorEastAsia" w:hAnsiTheme="minorHAnsi" w:cstheme="minorBidi"/>
          <w:noProof/>
          <w:sz w:val="22"/>
          <w:szCs w:val="22"/>
        </w:rPr>
      </w:pPr>
      <w:hyperlink w:anchor="_Toc476234892" w:history="1">
        <w:r w:rsidR="00906CE0" w:rsidRPr="000C3B75">
          <w:rPr>
            <w:rStyle w:val="Hyperlink"/>
            <w:noProof/>
          </w:rPr>
          <w:t>1.3 Các nghiên cứu liên quan</w:t>
        </w:r>
        <w:r w:rsidR="00906CE0">
          <w:rPr>
            <w:noProof/>
            <w:webHidden/>
          </w:rPr>
          <w:tab/>
        </w:r>
        <w:r w:rsidR="00906CE0">
          <w:rPr>
            <w:noProof/>
            <w:webHidden/>
          </w:rPr>
          <w:fldChar w:fldCharType="begin"/>
        </w:r>
        <w:r w:rsidR="00906CE0">
          <w:rPr>
            <w:noProof/>
            <w:webHidden/>
          </w:rPr>
          <w:instrText xml:space="preserve"> PAGEREF _Toc476234892 \h </w:instrText>
        </w:r>
        <w:r w:rsidR="00906CE0">
          <w:rPr>
            <w:noProof/>
            <w:webHidden/>
          </w:rPr>
        </w:r>
        <w:r w:rsidR="00906CE0">
          <w:rPr>
            <w:noProof/>
            <w:webHidden/>
          </w:rPr>
          <w:fldChar w:fldCharType="separate"/>
        </w:r>
        <w:r w:rsidR="00454283">
          <w:rPr>
            <w:noProof/>
            <w:webHidden/>
          </w:rPr>
          <w:t>7</w:t>
        </w:r>
        <w:r w:rsidR="00906CE0">
          <w:rPr>
            <w:noProof/>
            <w:webHidden/>
          </w:rPr>
          <w:fldChar w:fldCharType="end"/>
        </w:r>
      </w:hyperlink>
    </w:p>
    <w:p w14:paraId="361646EE" w14:textId="77777777" w:rsidR="00906CE0" w:rsidRDefault="004B18F8">
      <w:pPr>
        <w:pStyle w:val="TOC2"/>
        <w:tabs>
          <w:tab w:val="right" w:leader="dot" w:pos="9536"/>
        </w:tabs>
        <w:rPr>
          <w:rFonts w:asciiTheme="minorHAnsi" w:eastAsiaTheme="minorEastAsia" w:hAnsiTheme="minorHAnsi" w:cstheme="minorBidi"/>
          <w:noProof/>
          <w:sz w:val="22"/>
          <w:szCs w:val="22"/>
        </w:rPr>
      </w:pPr>
      <w:hyperlink w:anchor="_Toc476234893" w:history="1">
        <w:r w:rsidR="00906CE0" w:rsidRPr="000C3B75">
          <w:rPr>
            <w:rStyle w:val="Hyperlink"/>
            <w:noProof/>
          </w:rPr>
          <w:t>1.4 Đối tượng và phạm vi nghiên cứu</w:t>
        </w:r>
        <w:r w:rsidR="00906CE0">
          <w:rPr>
            <w:noProof/>
            <w:webHidden/>
          </w:rPr>
          <w:tab/>
        </w:r>
        <w:r w:rsidR="00906CE0">
          <w:rPr>
            <w:noProof/>
            <w:webHidden/>
          </w:rPr>
          <w:fldChar w:fldCharType="begin"/>
        </w:r>
        <w:r w:rsidR="00906CE0">
          <w:rPr>
            <w:noProof/>
            <w:webHidden/>
          </w:rPr>
          <w:instrText xml:space="preserve"> PAGEREF _Toc476234893 \h </w:instrText>
        </w:r>
        <w:r w:rsidR="00906CE0">
          <w:rPr>
            <w:noProof/>
            <w:webHidden/>
          </w:rPr>
        </w:r>
        <w:r w:rsidR="00906CE0">
          <w:rPr>
            <w:noProof/>
            <w:webHidden/>
          </w:rPr>
          <w:fldChar w:fldCharType="separate"/>
        </w:r>
        <w:r w:rsidR="00454283">
          <w:rPr>
            <w:noProof/>
            <w:webHidden/>
          </w:rPr>
          <w:t>9</w:t>
        </w:r>
        <w:r w:rsidR="00906CE0">
          <w:rPr>
            <w:noProof/>
            <w:webHidden/>
          </w:rPr>
          <w:fldChar w:fldCharType="end"/>
        </w:r>
      </w:hyperlink>
    </w:p>
    <w:p w14:paraId="0FABE4F7" w14:textId="77777777" w:rsidR="00906CE0" w:rsidRDefault="004B18F8" w:rsidP="00906CE0">
      <w:pPr>
        <w:pStyle w:val="TOC1"/>
        <w:rPr>
          <w:rFonts w:asciiTheme="minorHAnsi" w:eastAsiaTheme="minorEastAsia" w:hAnsiTheme="minorHAnsi" w:cstheme="minorBidi"/>
          <w:noProof/>
          <w:sz w:val="22"/>
          <w:szCs w:val="22"/>
        </w:rPr>
      </w:pPr>
      <w:hyperlink w:anchor="_Toc476234894" w:history="1">
        <w:r w:rsidR="00906CE0" w:rsidRPr="000C3B75">
          <w:rPr>
            <w:rStyle w:val="Hyperlink"/>
            <w:noProof/>
          </w:rPr>
          <w:t>CHƯƠNG 2 – XÂY DỰNG HỆ THỐNG</w:t>
        </w:r>
        <w:r w:rsidR="00906CE0">
          <w:rPr>
            <w:noProof/>
            <w:webHidden/>
          </w:rPr>
          <w:tab/>
        </w:r>
        <w:r w:rsidR="00906CE0">
          <w:rPr>
            <w:noProof/>
            <w:webHidden/>
          </w:rPr>
          <w:fldChar w:fldCharType="begin"/>
        </w:r>
        <w:r w:rsidR="00906CE0">
          <w:rPr>
            <w:noProof/>
            <w:webHidden/>
          </w:rPr>
          <w:instrText xml:space="preserve"> PAGEREF _Toc476234894 \h </w:instrText>
        </w:r>
        <w:r w:rsidR="00906CE0">
          <w:rPr>
            <w:noProof/>
            <w:webHidden/>
          </w:rPr>
        </w:r>
        <w:r w:rsidR="00906CE0">
          <w:rPr>
            <w:noProof/>
            <w:webHidden/>
          </w:rPr>
          <w:fldChar w:fldCharType="separate"/>
        </w:r>
        <w:r w:rsidR="00454283">
          <w:rPr>
            <w:noProof/>
            <w:webHidden/>
          </w:rPr>
          <w:t>10</w:t>
        </w:r>
        <w:r w:rsidR="00906CE0">
          <w:rPr>
            <w:noProof/>
            <w:webHidden/>
          </w:rPr>
          <w:fldChar w:fldCharType="end"/>
        </w:r>
      </w:hyperlink>
    </w:p>
    <w:p w14:paraId="267C5AE2" w14:textId="77777777" w:rsidR="00906CE0" w:rsidRDefault="004B18F8">
      <w:pPr>
        <w:pStyle w:val="TOC2"/>
        <w:tabs>
          <w:tab w:val="right" w:leader="dot" w:pos="9536"/>
        </w:tabs>
        <w:rPr>
          <w:rFonts w:asciiTheme="minorHAnsi" w:eastAsiaTheme="minorEastAsia" w:hAnsiTheme="minorHAnsi" w:cstheme="minorBidi"/>
          <w:noProof/>
          <w:sz w:val="22"/>
          <w:szCs w:val="22"/>
        </w:rPr>
      </w:pPr>
      <w:hyperlink w:anchor="_Toc476234898" w:history="1">
        <w:r w:rsidR="00906CE0" w:rsidRPr="000C3B75">
          <w:rPr>
            <w:rStyle w:val="Hyperlink"/>
            <w:noProof/>
          </w:rPr>
          <w:t>2.2 Thiết kế hệ thống</w:t>
        </w:r>
        <w:r w:rsidR="00906CE0">
          <w:rPr>
            <w:noProof/>
            <w:webHidden/>
          </w:rPr>
          <w:tab/>
        </w:r>
        <w:r w:rsidR="00906CE0">
          <w:rPr>
            <w:noProof/>
            <w:webHidden/>
          </w:rPr>
          <w:fldChar w:fldCharType="begin"/>
        </w:r>
        <w:r w:rsidR="00906CE0">
          <w:rPr>
            <w:noProof/>
            <w:webHidden/>
          </w:rPr>
          <w:instrText xml:space="preserve"> PAGEREF _Toc476234898 \h </w:instrText>
        </w:r>
        <w:r w:rsidR="00906CE0">
          <w:rPr>
            <w:noProof/>
            <w:webHidden/>
          </w:rPr>
        </w:r>
        <w:r w:rsidR="00906CE0">
          <w:rPr>
            <w:noProof/>
            <w:webHidden/>
          </w:rPr>
          <w:fldChar w:fldCharType="separate"/>
        </w:r>
        <w:r w:rsidR="00454283">
          <w:rPr>
            <w:noProof/>
            <w:webHidden/>
          </w:rPr>
          <w:t>11</w:t>
        </w:r>
        <w:r w:rsidR="00906CE0">
          <w:rPr>
            <w:noProof/>
            <w:webHidden/>
          </w:rPr>
          <w:fldChar w:fldCharType="end"/>
        </w:r>
      </w:hyperlink>
    </w:p>
    <w:p w14:paraId="48EC8759" w14:textId="77777777" w:rsidR="00906CE0" w:rsidRDefault="004B18F8">
      <w:pPr>
        <w:pStyle w:val="TOC2"/>
        <w:tabs>
          <w:tab w:val="right" w:leader="dot" w:pos="9536"/>
        </w:tabs>
        <w:rPr>
          <w:rFonts w:asciiTheme="minorHAnsi" w:eastAsiaTheme="minorEastAsia" w:hAnsiTheme="minorHAnsi" w:cstheme="minorBidi"/>
          <w:noProof/>
          <w:sz w:val="22"/>
          <w:szCs w:val="22"/>
        </w:rPr>
      </w:pPr>
      <w:hyperlink w:anchor="_Toc476234913" w:history="1">
        <w:r w:rsidR="00906CE0" w:rsidRPr="000C3B75">
          <w:rPr>
            <w:rStyle w:val="Hyperlink"/>
            <w:noProof/>
          </w:rPr>
          <w:t>2.3. Thiết kế cơ sỡ dữ liệu</w:t>
        </w:r>
        <w:r w:rsidR="00906CE0">
          <w:rPr>
            <w:noProof/>
            <w:webHidden/>
          </w:rPr>
          <w:tab/>
        </w:r>
        <w:r w:rsidR="00906CE0">
          <w:rPr>
            <w:noProof/>
            <w:webHidden/>
          </w:rPr>
          <w:fldChar w:fldCharType="begin"/>
        </w:r>
        <w:r w:rsidR="00906CE0">
          <w:rPr>
            <w:noProof/>
            <w:webHidden/>
          </w:rPr>
          <w:instrText xml:space="preserve"> PAGEREF _Toc476234913 \h </w:instrText>
        </w:r>
        <w:r w:rsidR="00906CE0">
          <w:rPr>
            <w:noProof/>
            <w:webHidden/>
          </w:rPr>
        </w:r>
        <w:r w:rsidR="00906CE0">
          <w:rPr>
            <w:noProof/>
            <w:webHidden/>
          </w:rPr>
          <w:fldChar w:fldCharType="separate"/>
        </w:r>
        <w:r w:rsidR="00454283">
          <w:rPr>
            <w:noProof/>
            <w:webHidden/>
          </w:rPr>
          <w:t>22</w:t>
        </w:r>
        <w:r w:rsidR="00906CE0">
          <w:rPr>
            <w:noProof/>
            <w:webHidden/>
          </w:rPr>
          <w:fldChar w:fldCharType="end"/>
        </w:r>
      </w:hyperlink>
    </w:p>
    <w:p w14:paraId="35114C7B" w14:textId="77777777" w:rsidR="00906CE0" w:rsidRDefault="004B18F8">
      <w:pPr>
        <w:pStyle w:val="TOC3"/>
        <w:tabs>
          <w:tab w:val="right" w:leader="dot" w:pos="9536"/>
        </w:tabs>
        <w:rPr>
          <w:rFonts w:asciiTheme="minorHAnsi" w:eastAsiaTheme="minorEastAsia" w:hAnsiTheme="minorHAnsi" w:cstheme="minorBidi"/>
          <w:noProof/>
          <w:sz w:val="22"/>
          <w:szCs w:val="22"/>
        </w:rPr>
      </w:pPr>
      <w:hyperlink w:anchor="_Toc476234914" w:history="1">
        <w:r w:rsidR="00906CE0" w:rsidRPr="000C3B75">
          <w:rPr>
            <w:rStyle w:val="Hyperlink"/>
            <w:noProof/>
          </w:rPr>
          <w:t>2.3.1. Các bước xây dựng cơ sở dữ liệu.</w:t>
        </w:r>
        <w:r w:rsidR="00906CE0">
          <w:rPr>
            <w:noProof/>
            <w:webHidden/>
          </w:rPr>
          <w:tab/>
        </w:r>
        <w:r w:rsidR="00906CE0">
          <w:rPr>
            <w:noProof/>
            <w:webHidden/>
          </w:rPr>
          <w:fldChar w:fldCharType="begin"/>
        </w:r>
        <w:r w:rsidR="00906CE0">
          <w:rPr>
            <w:noProof/>
            <w:webHidden/>
          </w:rPr>
          <w:instrText xml:space="preserve"> PAGEREF _Toc476234914 \h </w:instrText>
        </w:r>
        <w:r w:rsidR="00906CE0">
          <w:rPr>
            <w:noProof/>
            <w:webHidden/>
          </w:rPr>
        </w:r>
        <w:r w:rsidR="00906CE0">
          <w:rPr>
            <w:noProof/>
            <w:webHidden/>
          </w:rPr>
          <w:fldChar w:fldCharType="separate"/>
        </w:r>
        <w:r w:rsidR="00454283">
          <w:rPr>
            <w:noProof/>
            <w:webHidden/>
          </w:rPr>
          <w:t>22</w:t>
        </w:r>
        <w:r w:rsidR="00906CE0">
          <w:rPr>
            <w:noProof/>
            <w:webHidden/>
          </w:rPr>
          <w:fldChar w:fldCharType="end"/>
        </w:r>
      </w:hyperlink>
    </w:p>
    <w:p w14:paraId="73AFDAC7" w14:textId="77777777" w:rsidR="00906CE0" w:rsidRDefault="004B18F8">
      <w:pPr>
        <w:pStyle w:val="TOC3"/>
        <w:tabs>
          <w:tab w:val="right" w:leader="dot" w:pos="9536"/>
        </w:tabs>
        <w:rPr>
          <w:rFonts w:asciiTheme="minorHAnsi" w:eastAsiaTheme="minorEastAsia" w:hAnsiTheme="minorHAnsi" w:cstheme="minorBidi"/>
          <w:noProof/>
          <w:sz w:val="22"/>
          <w:szCs w:val="22"/>
        </w:rPr>
      </w:pPr>
      <w:hyperlink w:anchor="_Toc476234915" w:history="1">
        <w:r w:rsidR="00906CE0" w:rsidRPr="000C3B75">
          <w:rPr>
            <w:rStyle w:val="Hyperlink"/>
            <w:noProof/>
          </w:rPr>
          <w:t>2.3.2. Xây dựng cơ sở dữ liệu</w:t>
        </w:r>
        <w:r w:rsidR="00906CE0">
          <w:rPr>
            <w:noProof/>
            <w:webHidden/>
          </w:rPr>
          <w:tab/>
        </w:r>
        <w:r w:rsidR="00906CE0">
          <w:rPr>
            <w:noProof/>
            <w:webHidden/>
          </w:rPr>
          <w:fldChar w:fldCharType="begin"/>
        </w:r>
        <w:r w:rsidR="00906CE0">
          <w:rPr>
            <w:noProof/>
            <w:webHidden/>
          </w:rPr>
          <w:instrText xml:space="preserve"> PAGEREF _Toc476234915 \h </w:instrText>
        </w:r>
        <w:r w:rsidR="00906CE0">
          <w:rPr>
            <w:noProof/>
            <w:webHidden/>
          </w:rPr>
        </w:r>
        <w:r w:rsidR="00906CE0">
          <w:rPr>
            <w:noProof/>
            <w:webHidden/>
          </w:rPr>
          <w:fldChar w:fldCharType="separate"/>
        </w:r>
        <w:r w:rsidR="00454283">
          <w:rPr>
            <w:noProof/>
            <w:webHidden/>
          </w:rPr>
          <w:t>23</w:t>
        </w:r>
        <w:r w:rsidR="00906CE0">
          <w:rPr>
            <w:noProof/>
            <w:webHidden/>
          </w:rPr>
          <w:fldChar w:fldCharType="end"/>
        </w:r>
      </w:hyperlink>
    </w:p>
    <w:p w14:paraId="24DE224D" w14:textId="77777777" w:rsidR="00906CE0" w:rsidRDefault="004B18F8">
      <w:pPr>
        <w:pStyle w:val="TOC2"/>
        <w:tabs>
          <w:tab w:val="right" w:leader="dot" w:pos="9536"/>
        </w:tabs>
        <w:rPr>
          <w:rFonts w:asciiTheme="minorHAnsi" w:eastAsiaTheme="minorEastAsia" w:hAnsiTheme="minorHAnsi" w:cstheme="minorBidi"/>
          <w:noProof/>
          <w:sz w:val="22"/>
          <w:szCs w:val="22"/>
        </w:rPr>
      </w:pPr>
      <w:hyperlink w:anchor="_Toc476234917" w:history="1">
        <w:r w:rsidR="00906CE0" w:rsidRPr="000C3B75">
          <w:rPr>
            <w:rStyle w:val="Hyperlink"/>
            <w:noProof/>
          </w:rPr>
          <w:t>2.4 Kiến trúc web</w:t>
        </w:r>
        <w:r w:rsidR="00906CE0">
          <w:rPr>
            <w:noProof/>
            <w:webHidden/>
          </w:rPr>
          <w:tab/>
        </w:r>
        <w:r w:rsidR="00906CE0">
          <w:rPr>
            <w:noProof/>
            <w:webHidden/>
          </w:rPr>
          <w:fldChar w:fldCharType="begin"/>
        </w:r>
        <w:r w:rsidR="00906CE0">
          <w:rPr>
            <w:noProof/>
            <w:webHidden/>
          </w:rPr>
          <w:instrText xml:space="preserve"> PAGEREF _Toc476234917 \h </w:instrText>
        </w:r>
        <w:r w:rsidR="00906CE0">
          <w:rPr>
            <w:noProof/>
            <w:webHidden/>
          </w:rPr>
        </w:r>
        <w:r w:rsidR="00906CE0">
          <w:rPr>
            <w:noProof/>
            <w:webHidden/>
          </w:rPr>
          <w:fldChar w:fldCharType="separate"/>
        </w:r>
        <w:r w:rsidR="00454283">
          <w:rPr>
            <w:noProof/>
            <w:webHidden/>
          </w:rPr>
          <w:t>23</w:t>
        </w:r>
        <w:r w:rsidR="00906CE0">
          <w:rPr>
            <w:noProof/>
            <w:webHidden/>
          </w:rPr>
          <w:fldChar w:fldCharType="end"/>
        </w:r>
      </w:hyperlink>
    </w:p>
    <w:p w14:paraId="78D6A7DB" w14:textId="77777777" w:rsidR="00906CE0" w:rsidRDefault="004B18F8">
      <w:pPr>
        <w:pStyle w:val="TOC3"/>
        <w:tabs>
          <w:tab w:val="right" w:leader="dot" w:pos="9536"/>
        </w:tabs>
        <w:rPr>
          <w:rFonts w:asciiTheme="minorHAnsi" w:eastAsiaTheme="minorEastAsia" w:hAnsiTheme="minorHAnsi" w:cstheme="minorBidi"/>
          <w:noProof/>
          <w:sz w:val="22"/>
          <w:szCs w:val="22"/>
        </w:rPr>
      </w:pPr>
      <w:hyperlink w:anchor="_Toc476234918" w:history="1">
        <w:r w:rsidR="00906CE0" w:rsidRPr="000C3B75">
          <w:rPr>
            <w:rStyle w:val="Hyperlink"/>
            <w:noProof/>
          </w:rPr>
          <w:t>2.4.1 Quản lý theo mô hình MVC</w:t>
        </w:r>
        <w:r w:rsidR="00906CE0">
          <w:rPr>
            <w:noProof/>
            <w:webHidden/>
          </w:rPr>
          <w:tab/>
        </w:r>
        <w:r w:rsidR="00906CE0">
          <w:rPr>
            <w:noProof/>
            <w:webHidden/>
          </w:rPr>
          <w:fldChar w:fldCharType="begin"/>
        </w:r>
        <w:r w:rsidR="00906CE0">
          <w:rPr>
            <w:noProof/>
            <w:webHidden/>
          </w:rPr>
          <w:instrText xml:space="preserve"> PAGEREF _Toc476234918 \h </w:instrText>
        </w:r>
        <w:r w:rsidR="00906CE0">
          <w:rPr>
            <w:noProof/>
            <w:webHidden/>
          </w:rPr>
        </w:r>
        <w:r w:rsidR="00906CE0">
          <w:rPr>
            <w:noProof/>
            <w:webHidden/>
          </w:rPr>
          <w:fldChar w:fldCharType="separate"/>
        </w:r>
        <w:r w:rsidR="00454283">
          <w:rPr>
            <w:noProof/>
            <w:webHidden/>
          </w:rPr>
          <w:t>24</w:t>
        </w:r>
        <w:r w:rsidR="00906CE0">
          <w:rPr>
            <w:noProof/>
            <w:webHidden/>
          </w:rPr>
          <w:fldChar w:fldCharType="end"/>
        </w:r>
      </w:hyperlink>
    </w:p>
    <w:p w14:paraId="5DF26C20" w14:textId="77777777" w:rsidR="00906CE0" w:rsidRDefault="004B18F8">
      <w:pPr>
        <w:pStyle w:val="TOC3"/>
        <w:tabs>
          <w:tab w:val="right" w:leader="dot" w:pos="9536"/>
        </w:tabs>
        <w:rPr>
          <w:rFonts w:asciiTheme="minorHAnsi" w:eastAsiaTheme="minorEastAsia" w:hAnsiTheme="minorHAnsi" w:cstheme="minorBidi"/>
          <w:noProof/>
          <w:sz w:val="22"/>
          <w:szCs w:val="22"/>
        </w:rPr>
      </w:pPr>
      <w:hyperlink w:anchor="_Toc476234919" w:history="1">
        <w:r w:rsidR="00906CE0" w:rsidRPr="000C3B75">
          <w:rPr>
            <w:rStyle w:val="Hyperlink"/>
            <w:noProof/>
          </w:rPr>
          <w:t>2.4.2 Công cụ hiện thực</w:t>
        </w:r>
        <w:r w:rsidR="00906CE0">
          <w:rPr>
            <w:noProof/>
            <w:webHidden/>
          </w:rPr>
          <w:tab/>
        </w:r>
        <w:r w:rsidR="00906CE0">
          <w:rPr>
            <w:noProof/>
            <w:webHidden/>
          </w:rPr>
          <w:fldChar w:fldCharType="begin"/>
        </w:r>
        <w:r w:rsidR="00906CE0">
          <w:rPr>
            <w:noProof/>
            <w:webHidden/>
          </w:rPr>
          <w:instrText xml:space="preserve"> PAGEREF _Toc476234919 \h </w:instrText>
        </w:r>
        <w:r w:rsidR="00906CE0">
          <w:rPr>
            <w:noProof/>
            <w:webHidden/>
          </w:rPr>
        </w:r>
        <w:r w:rsidR="00906CE0">
          <w:rPr>
            <w:noProof/>
            <w:webHidden/>
          </w:rPr>
          <w:fldChar w:fldCharType="separate"/>
        </w:r>
        <w:r w:rsidR="00454283">
          <w:rPr>
            <w:noProof/>
            <w:webHidden/>
          </w:rPr>
          <w:t>25</w:t>
        </w:r>
        <w:r w:rsidR="00906CE0">
          <w:rPr>
            <w:noProof/>
            <w:webHidden/>
          </w:rPr>
          <w:fldChar w:fldCharType="end"/>
        </w:r>
      </w:hyperlink>
    </w:p>
    <w:p w14:paraId="1F9647E8" w14:textId="77777777" w:rsidR="00906CE0" w:rsidRDefault="004B18F8">
      <w:pPr>
        <w:pStyle w:val="TOC2"/>
        <w:tabs>
          <w:tab w:val="right" w:leader="dot" w:pos="9536"/>
        </w:tabs>
        <w:rPr>
          <w:rFonts w:asciiTheme="minorHAnsi" w:eastAsiaTheme="minorEastAsia" w:hAnsiTheme="minorHAnsi" w:cstheme="minorBidi"/>
          <w:noProof/>
          <w:sz w:val="22"/>
          <w:szCs w:val="22"/>
        </w:rPr>
      </w:pPr>
      <w:hyperlink w:anchor="_Toc476234925" w:history="1">
        <w:r w:rsidR="00906CE0" w:rsidRPr="000C3B75">
          <w:rPr>
            <w:rStyle w:val="Hyperlink"/>
            <w:noProof/>
          </w:rPr>
          <w:t>2.5 Ứng dụng trên điện thoại</w:t>
        </w:r>
        <w:r w:rsidR="00906CE0">
          <w:rPr>
            <w:noProof/>
            <w:webHidden/>
          </w:rPr>
          <w:tab/>
        </w:r>
        <w:r w:rsidR="00906CE0">
          <w:rPr>
            <w:noProof/>
            <w:webHidden/>
          </w:rPr>
          <w:fldChar w:fldCharType="begin"/>
        </w:r>
        <w:r w:rsidR="00906CE0">
          <w:rPr>
            <w:noProof/>
            <w:webHidden/>
          </w:rPr>
          <w:instrText xml:space="preserve"> PAGEREF _Toc476234925 \h </w:instrText>
        </w:r>
        <w:r w:rsidR="00906CE0">
          <w:rPr>
            <w:noProof/>
            <w:webHidden/>
          </w:rPr>
        </w:r>
        <w:r w:rsidR="00906CE0">
          <w:rPr>
            <w:noProof/>
            <w:webHidden/>
          </w:rPr>
          <w:fldChar w:fldCharType="separate"/>
        </w:r>
        <w:r w:rsidR="00454283">
          <w:rPr>
            <w:noProof/>
            <w:webHidden/>
          </w:rPr>
          <w:t>30</w:t>
        </w:r>
        <w:r w:rsidR="00906CE0">
          <w:rPr>
            <w:noProof/>
            <w:webHidden/>
          </w:rPr>
          <w:fldChar w:fldCharType="end"/>
        </w:r>
      </w:hyperlink>
    </w:p>
    <w:p w14:paraId="635161A0" w14:textId="77777777" w:rsidR="00906CE0" w:rsidRDefault="004B18F8">
      <w:pPr>
        <w:pStyle w:val="TOC3"/>
        <w:tabs>
          <w:tab w:val="right" w:leader="dot" w:pos="9536"/>
        </w:tabs>
        <w:rPr>
          <w:rFonts w:asciiTheme="minorHAnsi" w:eastAsiaTheme="minorEastAsia" w:hAnsiTheme="minorHAnsi" w:cstheme="minorBidi"/>
          <w:noProof/>
          <w:sz w:val="22"/>
          <w:szCs w:val="22"/>
        </w:rPr>
      </w:pPr>
      <w:hyperlink w:anchor="_Toc476234926" w:history="1">
        <w:r w:rsidR="00906CE0" w:rsidRPr="000C3B75">
          <w:rPr>
            <w:rStyle w:val="Hyperlink"/>
            <w:noProof/>
          </w:rPr>
          <w:t>2.5.1 Quản lý theo module</w:t>
        </w:r>
        <w:r w:rsidR="00906CE0">
          <w:rPr>
            <w:noProof/>
            <w:webHidden/>
          </w:rPr>
          <w:tab/>
        </w:r>
        <w:r w:rsidR="00906CE0">
          <w:rPr>
            <w:noProof/>
            <w:webHidden/>
          </w:rPr>
          <w:fldChar w:fldCharType="begin"/>
        </w:r>
        <w:r w:rsidR="00906CE0">
          <w:rPr>
            <w:noProof/>
            <w:webHidden/>
          </w:rPr>
          <w:instrText xml:space="preserve"> PAGEREF _Toc476234926 \h </w:instrText>
        </w:r>
        <w:r w:rsidR="00906CE0">
          <w:rPr>
            <w:noProof/>
            <w:webHidden/>
          </w:rPr>
        </w:r>
        <w:r w:rsidR="00906CE0">
          <w:rPr>
            <w:noProof/>
            <w:webHidden/>
          </w:rPr>
          <w:fldChar w:fldCharType="separate"/>
        </w:r>
        <w:r w:rsidR="00454283">
          <w:rPr>
            <w:noProof/>
            <w:webHidden/>
          </w:rPr>
          <w:t>31</w:t>
        </w:r>
        <w:r w:rsidR="00906CE0">
          <w:rPr>
            <w:noProof/>
            <w:webHidden/>
          </w:rPr>
          <w:fldChar w:fldCharType="end"/>
        </w:r>
      </w:hyperlink>
    </w:p>
    <w:p w14:paraId="441B28DE" w14:textId="77777777" w:rsidR="00906CE0" w:rsidRDefault="004B18F8">
      <w:pPr>
        <w:pStyle w:val="TOC3"/>
        <w:tabs>
          <w:tab w:val="right" w:leader="dot" w:pos="9536"/>
        </w:tabs>
        <w:rPr>
          <w:rFonts w:asciiTheme="minorHAnsi" w:eastAsiaTheme="minorEastAsia" w:hAnsiTheme="minorHAnsi" w:cstheme="minorBidi"/>
          <w:noProof/>
          <w:sz w:val="22"/>
          <w:szCs w:val="22"/>
        </w:rPr>
      </w:pPr>
      <w:hyperlink w:anchor="_Toc476234927" w:history="1">
        <w:r w:rsidR="00906CE0" w:rsidRPr="000C3B75">
          <w:rPr>
            <w:rStyle w:val="Hyperlink"/>
            <w:noProof/>
          </w:rPr>
          <w:t>2.5.2 Công cụ thực hiện</w:t>
        </w:r>
        <w:r w:rsidR="00906CE0">
          <w:rPr>
            <w:noProof/>
            <w:webHidden/>
          </w:rPr>
          <w:tab/>
        </w:r>
        <w:r w:rsidR="00906CE0">
          <w:rPr>
            <w:noProof/>
            <w:webHidden/>
          </w:rPr>
          <w:fldChar w:fldCharType="begin"/>
        </w:r>
        <w:r w:rsidR="00906CE0">
          <w:rPr>
            <w:noProof/>
            <w:webHidden/>
          </w:rPr>
          <w:instrText xml:space="preserve"> PAGEREF _Toc476234927 \h </w:instrText>
        </w:r>
        <w:r w:rsidR="00906CE0">
          <w:rPr>
            <w:noProof/>
            <w:webHidden/>
          </w:rPr>
        </w:r>
        <w:r w:rsidR="00906CE0">
          <w:rPr>
            <w:noProof/>
            <w:webHidden/>
          </w:rPr>
          <w:fldChar w:fldCharType="separate"/>
        </w:r>
        <w:r w:rsidR="00454283">
          <w:rPr>
            <w:noProof/>
            <w:webHidden/>
          </w:rPr>
          <w:t>31</w:t>
        </w:r>
        <w:r w:rsidR="00906CE0">
          <w:rPr>
            <w:noProof/>
            <w:webHidden/>
          </w:rPr>
          <w:fldChar w:fldCharType="end"/>
        </w:r>
      </w:hyperlink>
    </w:p>
    <w:p w14:paraId="60FB9C25" w14:textId="77777777" w:rsidR="00906CE0" w:rsidRDefault="004B18F8">
      <w:pPr>
        <w:pStyle w:val="TOC2"/>
        <w:tabs>
          <w:tab w:val="right" w:leader="dot" w:pos="9536"/>
        </w:tabs>
        <w:rPr>
          <w:rFonts w:asciiTheme="minorHAnsi" w:eastAsiaTheme="minorEastAsia" w:hAnsiTheme="minorHAnsi" w:cstheme="minorBidi"/>
          <w:noProof/>
          <w:sz w:val="22"/>
          <w:szCs w:val="22"/>
        </w:rPr>
      </w:pPr>
      <w:hyperlink w:anchor="_Toc476234928" w:history="1">
        <w:r w:rsidR="00906CE0" w:rsidRPr="000C3B75">
          <w:rPr>
            <w:rStyle w:val="Hyperlink"/>
            <w:noProof/>
          </w:rPr>
          <w:t>2.6. Server</w:t>
        </w:r>
        <w:r w:rsidR="00906CE0">
          <w:rPr>
            <w:noProof/>
            <w:webHidden/>
          </w:rPr>
          <w:tab/>
        </w:r>
        <w:r w:rsidR="00906CE0">
          <w:rPr>
            <w:noProof/>
            <w:webHidden/>
          </w:rPr>
          <w:fldChar w:fldCharType="begin"/>
        </w:r>
        <w:r w:rsidR="00906CE0">
          <w:rPr>
            <w:noProof/>
            <w:webHidden/>
          </w:rPr>
          <w:instrText xml:space="preserve"> PAGEREF _Toc476234928 \h </w:instrText>
        </w:r>
        <w:r w:rsidR="00906CE0">
          <w:rPr>
            <w:noProof/>
            <w:webHidden/>
          </w:rPr>
        </w:r>
        <w:r w:rsidR="00906CE0">
          <w:rPr>
            <w:noProof/>
            <w:webHidden/>
          </w:rPr>
          <w:fldChar w:fldCharType="separate"/>
        </w:r>
        <w:r w:rsidR="00454283">
          <w:rPr>
            <w:noProof/>
            <w:webHidden/>
          </w:rPr>
          <w:t>31</w:t>
        </w:r>
        <w:r w:rsidR="00906CE0">
          <w:rPr>
            <w:noProof/>
            <w:webHidden/>
          </w:rPr>
          <w:fldChar w:fldCharType="end"/>
        </w:r>
      </w:hyperlink>
    </w:p>
    <w:p w14:paraId="230CE810" w14:textId="77777777" w:rsidR="00906CE0" w:rsidRDefault="004B18F8" w:rsidP="00906CE0">
      <w:pPr>
        <w:pStyle w:val="TOC1"/>
        <w:rPr>
          <w:rFonts w:asciiTheme="minorHAnsi" w:eastAsiaTheme="minorEastAsia" w:hAnsiTheme="minorHAnsi" w:cstheme="minorBidi"/>
          <w:noProof/>
          <w:sz w:val="22"/>
          <w:szCs w:val="22"/>
        </w:rPr>
      </w:pPr>
      <w:hyperlink w:anchor="_Toc476234931" w:history="1">
        <w:r w:rsidR="00906CE0" w:rsidRPr="000C3B75">
          <w:rPr>
            <w:rStyle w:val="Hyperlink"/>
            <w:noProof/>
          </w:rPr>
          <w:t>CHƯƠNG 3 – XÂY DỰNG CƠ CHẾ TRẢ LỜI TỰ ĐỘNG</w:t>
        </w:r>
        <w:r w:rsidR="00906CE0">
          <w:rPr>
            <w:noProof/>
            <w:webHidden/>
          </w:rPr>
          <w:tab/>
        </w:r>
        <w:r w:rsidR="00906CE0">
          <w:rPr>
            <w:noProof/>
            <w:webHidden/>
          </w:rPr>
          <w:fldChar w:fldCharType="begin"/>
        </w:r>
        <w:r w:rsidR="00906CE0">
          <w:rPr>
            <w:noProof/>
            <w:webHidden/>
          </w:rPr>
          <w:instrText xml:space="preserve"> PAGEREF _Toc476234931 \h </w:instrText>
        </w:r>
        <w:r w:rsidR="00906CE0">
          <w:rPr>
            <w:noProof/>
            <w:webHidden/>
          </w:rPr>
        </w:r>
        <w:r w:rsidR="00906CE0">
          <w:rPr>
            <w:noProof/>
            <w:webHidden/>
          </w:rPr>
          <w:fldChar w:fldCharType="separate"/>
        </w:r>
        <w:r w:rsidR="00454283">
          <w:rPr>
            <w:noProof/>
            <w:webHidden/>
          </w:rPr>
          <w:t>33</w:t>
        </w:r>
        <w:r w:rsidR="00906CE0">
          <w:rPr>
            <w:noProof/>
            <w:webHidden/>
          </w:rPr>
          <w:fldChar w:fldCharType="end"/>
        </w:r>
      </w:hyperlink>
    </w:p>
    <w:p w14:paraId="412F6CFA" w14:textId="77777777" w:rsidR="00906CE0" w:rsidRDefault="004B18F8">
      <w:pPr>
        <w:pStyle w:val="TOC2"/>
        <w:tabs>
          <w:tab w:val="right" w:leader="dot" w:pos="9536"/>
        </w:tabs>
        <w:rPr>
          <w:rFonts w:asciiTheme="minorHAnsi" w:eastAsiaTheme="minorEastAsia" w:hAnsiTheme="minorHAnsi" w:cstheme="minorBidi"/>
          <w:noProof/>
          <w:sz w:val="22"/>
          <w:szCs w:val="22"/>
        </w:rPr>
      </w:pPr>
      <w:hyperlink w:anchor="_Toc476234932" w:history="1">
        <w:r w:rsidR="00906CE0" w:rsidRPr="000C3B75">
          <w:rPr>
            <w:rStyle w:val="Hyperlink"/>
            <w:noProof/>
          </w:rPr>
          <w:t>3.1 Kiến trúc tổng quan</w:t>
        </w:r>
        <w:r w:rsidR="00906CE0">
          <w:rPr>
            <w:noProof/>
            <w:webHidden/>
          </w:rPr>
          <w:tab/>
        </w:r>
        <w:r w:rsidR="00906CE0">
          <w:rPr>
            <w:noProof/>
            <w:webHidden/>
          </w:rPr>
          <w:fldChar w:fldCharType="begin"/>
        </w:r>
        <w:r w:rsidR="00906CE0">
          <w:rPr>
            <w:noProof/>
            <w:webHidden/>
          </w:rPr>
          <w:instrText xml:space="preserve"> PAGEREF _Toc476234932 \h </w:instrText>
        </w:r>
        <w:r w:rsidR="00906CE0">
          <w:rPr>
            <w:noProof/>
            <w:webHidden/>
          </w:rPr>
        </w:r>
        <w:r w:rsidR="00906CE0">
          <w:rPr>
            <w:noProof/>
            <w:webHidden/>
          </w:rPr>
          <w:fldChar w:fldCharType="separate"/>
        </w:r>
        <w:r w:rsidR="00454283">
          <w:rPr>
            <w:noProof/>
            <w:webHidden/>
          </w:rPr>
          <w:t>33</w:t>
        </w:r>
        <w:r w:rsidR="00906CE0">
          <w:rPr>
            <w:noProof/>
            <w:webHidden/>
          </w:rPr>
          <w:fldChar w:fldCharType="end"/>
        </w:r>
      </w:hyperlink>
    </w:p>
    <w:p w14:paraId="4A9AD1AD" w14:textId="77777777" w:rsidR="00906CE0" w:rsidRDefault="004B18F8">
      <w:pPr>
        <w:pStyle w:val="TOC2"/>
        <w:tabs>
          <w:tab w:val="right" w:leader="dot" w:pos="9536"/>
        </w:tabs>
        <w:rPr>
          <w:rFonts w:asciiTheme="minorHAnsi" w:eastAsiaTheme="minorEastAsia" w:hAnsiTheme="minorHAnsi" w:cstheme="minorBidi"/>
          <w:noProof/>
          <w:sz w:val="22"/>
          <w:szCs w:val="22"/>
        </w:rPr>
      </w:pPr>
      <w:hyperlink w:anchor="_Toc476234935" w:history="1">
        <w:r w:rsidR="00906CE0" w:rsidRPr="000C3B75">
          <w:rPr>
            <w:rStyle w:val="Hyperlink"/>
            <w:noProof/>
          </w:rPr>
          <w:t>3.2 Phương pháp:</w:t>
        </w:r>
        <w:r w:rsidR="00906CE0">
          <w:rPr>
            <w:noProof/>
            <w:webHidden/>
          </w:rPr>
          <w:tab/>
        </w:r>
        <w:r w:rsidR="00906CE0">
          <w:rPr>
            <w:noProof/>
            <w:webHidden/>
          </w:rPr>
          <w:fldChar w:fldCharType="begin"/>
        </w:r>
        <w:r w:rsidR="00906CE0">
          <w:rPr>
            <w:noProof/>
            <w:webHidden/>
          </w:rPr>
          <w:instrText xml:space="preserve"> PAGEREF _Toc476234935 \h </w:instrText>
        </w:r>
        <w:r w:rsidR="00906CE0">
          <w:rPr>
            <w:noProof/>
            <w:webHidden/>
          </w:rPr>
        </w:r>
        <w:r w:rsidR="00906CE0">
          <w:rPr>
            <w:noProof/>
            <w:webHidden/>
          </w:rPr>
          <w:fldChar w:fldCharType="separate"/>
        </w:r>
        <w:r w:rsidR="00454283">
          <w:rPr>
            <w:noProof/>
            <w:webHidden/>
          </w:rPr>
          <w:t>35</w:t>
        </w:r>
        <w:r w:rsidR="00906CE0">
          <w:rPr>
            <w:noProof/>
            <w:webHidden/>
          </w:rPr>
          <w:fldChar w:fldCharType="end"/>
        </w:r>
      </w:hyperlink>
    </w:p>
    <w:p w14:paraId="306ABFAD" w14:textId="77777777" w:rsidR="00906CE0" w:rsidRDefault="004B18F8">
      <w:pPr>
        <w:pStyle w:val="TOC3"/>
        <w:tabs>
          <w:tab w:val="right" w:leader="dot" w:pos="9536"/>
        </w:tabs>
        <w:rPr>
          <w:rFonts w:asciiTheme="minorHAnsi" w:eastAsiaTheme="minorEastAsia" w:hAnsiTheme="minorHAnsi" w:cstheme="minorBidi"/>
          <w:noProof/>
          <w:sz w:val="22"/>
          <w:szCs w:val="22"/>
        </w:rPr>
      </w:pPr>
      <w:hyperlink w:anchor="_Toc476234936" w:history="1">
        <w:r w:rsidR="00906CE0" w:rsidRPr="000C3B75">
          <w:rPr>
            <w:rStyle w:val="Hyperlink"/>
            <w:noProof/>
          </w:rPr>
          <w:t>3.2.1 Lọc dữ liệu sử dụng Full Text Search</w:t>
        </w:r>
        <w:r w:rsidR="00906CE0">
          <w:rPr>
            <w:noProof/>
            <w:webHidden/>
          </w:rPr>
          <w:tab/>
        </w:r>
        <w:r w:rsidR="00906CE0">
          <w:rPr>
            <w:noProof/>
            <w:webHidden/>
          </w:rPr>
          <w:fldChar w:fldCharType="begin"/>
        </w:r>
        <w:r w:rsidR="00906CE0">
          <w:rPr>
            <w:noProof/>
            <w:webHidden/>
          </w:rPr>
          <w:instrText xml:space="preserve"> PAGEREF _Toc476234936 \h </w:instrText>
        </w:r>
        <w:r w:rsidR="00906CE0">
          <w:rPr>
            <w:noProof/>
            <w:webHidden/>
          </w:rPr>
        </w:r>
        <w:r w:rsidR="00906CE0">
          <w:rPr>
            <w:noProof/>
            <w:webHidden/>
          </w:rPr>
          <w:fldChar w:fldCharType="separate"/>
        </w:r>
        <w:r w:rsidR="00454283">
          <w:rPr>
            <w:noProof/>
            <w:webHidden/>
          </w:rPr>
          <w:t>35</w:t>
        </w:r>
        <w:r w:rsidR="00906CE0">
          <w:rPr>
            <w:noProof/>
            <w:webHidden/>
          </w:rPr>
          <w:fldChar w:fldCharType="end"/>
        </w:r>
      </w:hyperlink>
    </w:p>
    <w:p w14:paraId="1CD491E0" w14:textId="77777777" w:rsidR="00906CE0" w:rsidRDefault="004B18F8">
      <w:pPr>
        <w:pStyle w:val="TOC3"/>
        <w:tabs>
          <w:tab w:val="right" w:leader="dot" w:pos="9536"/>
        </w:tabs>
        <w:rPr>
          <w:rFonts w:asciiTheme="minorHAnsi" w:eastAsiaTheme="minorEastAsia" w:hAnsiTheme="minorHAnsi" w:cstheme="minorBidi"/>
          <w:noProof/>
          <w:sz w:val="22"/>
          <w:szCs w:val="22"/>
        </w:rPr>
      </w:pPr>
      <w:hyperlink w:anchor="_Toc476234953" w:history="1">
        <w:r w:rsidR="00906CE0" w:rsidRPr="000C3B75">
          <w:rPr>
            <w:rStyle w:val="Hyperlink"/>
            <w:noProof/>
          </w:rPr>
          <w:t>3.2.2 Tách từ</w:t>
        </w:r>
        <w:r w:rsidR="00906CE0">
          <w:rPr>
            <w:noProof/>
            <w:webHidden/>
          </w:rPr>
          <w:tab/>
        </w:r>
        <w:r w:rsidR="00906CE0">
          <w:rPr>
            <w:noProof/>
            <w:webHidden/>
          </w:rPr>
          <w:fldChar w:fldCharType="begin"/>
        </w:r>
        <w:r w:rsidR="00906CE0">
          <w:rPr>
            <w:noProof/>
            <w:webHidden/>
          </w:rPr>
          <w:instrText xml:space="preserve"> PAGEREF _Toc476234953 \h </w:instrText>
        </w:r>
        <w:r w:rsidR="00906CE0">
          <w:rPr>
            <w:noProof/>
            <w:webHidden/>
          </w:rPr>
        </w:r>
        <w:r w:rsidR="00906CE0">
          <w:rPr>
            <w:noProof/>
            <w:webHidden/>
          </w:rPr>
          <w:fldChar w:fldCharType="separate"/>
        </w:r>
        <w:r w:rsidR="00454283">
          <w:rPr>
            <w:noProof/>
            <w:webHidden/>
          </w:rPr>
          <w:t>36</w:t>
        </w:r>
        <w:r w:rsidR="00906CE0">
          <w:rPr>
            <w:noProof/>
            <w:webHidden/>
          </w:rPr>
          <w:fldChar w:fldCharType="end"/>
        </w:r>
      </w:hyperlink>
    </w:p>
    <w:p w14:paraId="6E82FE44" w14:textId="77777777" w:rsidR="00906CE0" w:rsidRDefault="004B18F8">
      <w:pPr>
        <w:pStyle w:val="TOC3"/>
        <w:tabs>
          <w:tab w:val="right" w:leader="dot" w:pos="9536"/>
        </w:tabs>
        <w:rPr>
          <w:rFonts w:asciiTheme="minorHAnsi" w:eastAsiaTheme="minorEastAsia" w:hAnsiTheme="minorHAnsi" w:cstheme="minorBidi"/>
          <w:noProof/>
          <w:sz w:val="22"/>
          <w:szCs w:val="22"/>
        </w:rPr>
      </w:pPr>
      <w:hyperlink w:anchor="_Toc476234959" w:history="1">
        <w:r w:rsidR="00906CE0" w:rsidRPr="000C3B75">
          <w:rPr>
            <w:rStyle w:val="Hyperlink"/>
            <w:noProof/>
          </w:rPr>
          <w:t>3.2.3 Phân loại câu hỏi sử dụng Maximum entropy classifier</w:t>
        </w:r>
        <w:r w:rsidR="00906CE0">
          <w:rPr>
            <w:noProof/>
            <w:webHidden/>
          </w:rPr>
          <w:tab/>
        </w:r>
        <w:r w:rsidR="00906CE0">
          <w:rPr>
            <w:noProof/>
            <w:webHidden/>
          </w:rPr>
          <w:fldChar w:fldCharType="begin"/>
        </w:r>
        <w:r w:rsidR="00906CE0">
          <w:rPr>
            <w:noProof/>
            <w:webHidden/>
          </w:rPr>
          <w:instrText xml:space="preserve"> PAGEREF _Toc476234959 \h </w:instrText>
        </w:r>
        <w:r w:rsidR="00906CE0">
          <w:rPr>
            <w:noProof/>
            <w:webHidden/>
          </w:rPr>
        </w:r>
        <w:r w:rsidR="00906CE0">
          <w:rPr>
            <w:noProof/>
            <w:webHidden/>
          </w:rPr>
          <w:fldChar w:fldCharType="separate"/>
        </w:r>
        <w:r w:rsidR="00454283">
          <w:rPr>
            <w:noProof/>
            <w:webHidden/>
          </w:rPr>
          <w:t>36</w:t>
        </w:r>
        <w:r w:rsidR="00906CE0">
          <w:rPr>
            <w:noProof/>
            <w:webHidden/>
          </w:rPr>
          <w:fldChar w:fldCharType="end"/>
        </w:r>
      </w:hyperlink>
    </w:p>
    <w:p w14:paraId="3DB55E6C" w14:textId="77777777" w:rsidR="00906CE0" w:rsidRDefault="004B18F8">
      <w:pPr>
        <w:pStyle w:val="TOC3"/>
        <w:tabs>
          <w:tab w:val="right" w:leader="dot" w:pos="9536"/>
        </w:tabs>
        <w:rPr>
          <w:rFonts w:asciiTheme="minorHAnsi" w:eastAsiaTheme="minorEastAsia" w:hAnsiTheme="minorHAnsi" w:cstheme="minorBidi"/>
          <w:noProof/>
          <w:sz w:val="22"/>
          <w:szCs w:val="22"/>
        </w:rPr>
      </w:pPr>
      <w:hyperlink w:anchor="_Toc476234962" w:history="1">
        <w:r w:rsidR="00906CE0" w:rsidRPr="000C3B75">
          <w:rPr>
            <w:rStyle w:val="Hyperlink"/>
            <w:noProof/>
            <w:lang w:val="fr-FR"/>
          </w:rPr>
          <w:t>3.2.4 Đo độ tương tự giữa các câu hỏi.</w:t>
        </w:r>
        <w:r w:rsidR="00906CE0">
          <w:rPr>
            <w:noProof/>
            <w:webHidden/>
          </w:rPr>
          <w:tab/>
        </w:r>
        <w:r w:rsidR="00906CE0">
          <w:rPr>
            <w:noProof/>
            <w:webHidden/>
          </w:rPr>
          <w:fldChar w:fldCharType="begin"/>
        </w:r>
        <w:r w:rsidR="00906CE0">
          <w:rPr>
            <w:noProof/>
            <w:webHidden/>
          </w:rPr>
          <w:instrText xml:space="preserve"> PAGEREF _Toc476234962 \h </w:instrText>
        </w:r>
        <w:r w:rsidR="00906CE0">
          <w:rPr>
            <w:noProof/>
            <w:webHidden/>
          </w:rPr>
        </w:r>
        <w:r w:rsidR="00906CE0">
          <w:rPr>
            <w:noProof/>
            <w:webHidden/>
          </w:rPr>
          <w:fldChar w:fldCharType="separate"/>
        </w:r>
        <w:r w:rsidR="00454283">
          <w:rPr>
            <w:noProof/>
            <w:webHidden/>
          </w:rPr>
          <w:t>38</w:t>
        </w:r>
        <w:r w:rsidR="00906CE0">
          <w:rPr>
            <w:noProof/>
            <w:webHidden/>
          </w:rPr>
          <w:fldChar w:fldCharType="end"/>
        </w:r>
      </w:hyperlink>
    </w:p>
    <w:p w14:paraId="71F417D8" w14:textId="77777777" w:rsidR="00906CE0" w:rsidRDefault="004B18F8" w:rsidP="00906CE0">
      <w:pPr>
        <w:pStyle w:val="TOC1"/>
        <w:rPr>
          <w:rFonts w:asciiTheme="minorHAnsi" w:eastAsiaTheme="minorEastAsia" w:hAnsiTheme="minorHAnsi" w:cstheme="minorBidi"/>
          <w:noProof/>
          <w:sz w:val="22"/>
          <w:szCs w:val="22"/>
        </w:rPr>
      </w:pPr>
      <w:hyperlink w:anchor="_Toc476234963" w:history="1">
        <w:r w:rsidR="00906CE0" w:rsidRPr="000C3B75">
          <w:rPr>
            <w:rStyle w:val="Hyperlink"/>
            <w:noProof/>
          </w:rPr>
          <w:t>CHƯƠNG 4–NGHIÊN CỨU THỰC NGHIỆM</w:t>
        </w:r>
        <w:r w:rsidR="00906CE0">
          <w:rPr>
            <w:noProof/>
            <w:webHidden/>
          </w:rPr>
          <w:tab/>
        </w:r>
        <w:r w:rsidR="00906CE0">
          <w:rPr>
            <w:noProof/>
            <w:webHidden/>
          </w:rPr>
          <w:fldChar w:fldCharType="begin"/>
        </w:r>
        <w:r w:rsidR="00906CE0">
          <w:rPr>
            <w:noProof/>
            <w:webHidden/>
          </w:rPr>
          <w:instrText xml:space="preserve"> PAGEREF _Toc476234963 \h </w:instrText>
        </w:r>
        <w:r w:rsidR="00906CE0">
          <w:rPr>
            <w:noProof/>
            <w:webHidden/>
          </w:rPr>
        </w:r>
        <w:r w:rsidR="00906CE0">
          <w:rPr>
            <w:noProof/>
            <w:webHidden/>
          </w:rPr>
          <w:fldChar w:fldCharType="separate"/>
        </w:r>
        <w:r w:rsidR="00454283">
          <w:rPr>
            <w:noProof/>
            <w:webHidden/>
          </w:rPr>
          <w:t>40</w:t>
        </w:r>
        <w:r w:rsidR="00906CE0">
          <w:rPr>
            <w:noProof/>
            <w:webHidden/>
          </w:rPr>
          <w:fldChar w:fldCharType="end"/>
        </w:r>
      </w:hyperlink>
    </w:p>
    <w:p w14:paraId="3C43A5AA" w14:textId="77777777" w:rsidR="00906CE0" w:rsidRDefault="004B18F8">
      <w:pPr>
        <w:pStyle w:val="TOC2"/>
        <w:tabs>
          <w:tab w:val="right" w:leader="dot" w:pos="9536"/>
        </w:tabs>
        <w:rPr>
          <w:rFonts w:asciiTheme="minorHAnsi" w:eastAsiaTheme="minorEastAsia" w:hAnsiTheme="minorHAnsi" w:cstheme="minorBidi"/>
          <w:noProof/>
          <w:sz w:val="22"/>
          <w:szCs w:val="22"/>
        </w:rPr>
      </w:pPr>
      <w:hyperlink w:anchor="_Toc476234964" w:history="1">
        <w:r w:rsidR="00906CE0" w:rsidRPr="000C3B75">
          <w:rPr>
            <w:rStyle w:val="Hyperlink"/>
            <w:noProof/>
          </w:rPr>
          <w:t>4.1 Mục tiêu thử nghiệm</w:t>
        </w:r>
        <w:r w:rsidR="00906CE0">
          <w:rPr>
            <w:noProof/>
            <w:webHidden/>
          </w:rPr>
          <w:tab/>
        </w:r>
        <w:r w:rsidR="00906CE0">
          <w:rPr>
            <w:noProof/>
            <w:webHidden/>
          </w:rPr>
          <w:fldChar w:fldCharType="begin"/>
        </w:r>
        <w:r w:rsidR="00906CE0">
          <w:rPr>
            <w:noProof/>
            <w:webHidden/>
          </w:rPr>
          <w:instrText xml:space="preserve"> PAGEREF _Toc476234964 \h </w:instrText>
        </w:r>
        <w:r w:rsidR="00906CE0">
          <w:rPr>
            <w:noProof/>
            <w:webHidden/>
          </w:rPr>
        </w:r>
        <w:r w:rsidR="00906CE0">
          <w:rPr>
            <w:noProof/>
            <w:webHidden/>
          </w:rPr>
          <w:fldChar w:fldCharType="separate"/>
        </w:r>
        <w:r w:rsidR="00454283">
          <w:rPr>
            <w:noProof/>
            <w:webHidden/>
          </w:rPr>
          <w:t>40</w:t>
        </w:r>
        <w:r w:rsidR="00906CE0">
          <w:rPr>
            <w:noProof/>
            <w:webHidden/>
          </w:rPr>
          <w:fldChar w:fldCharType="end"/>
        </w:r>
      </w:hyperlink>
    </w:p>
    <w:p w14:paraId="0A374FB1" w14:textId="77777777" w:rsidR="00906CE0" w:rsidRDefault="004B18F8">
      <w:pPr>
        <w:pStyle w:val="TOC2"/>
        <w:tabs>
          <w:tab w:val="right" w:leader="dot" w:pos="9536"/>
        </w:tabs>
        <w:rPr>
          <w:rFonts w:asciiTheme="minorHAnsi" w:eastAsiaTheme="minorEastAsia" w:hAnsiTheme="minorHAnsi" w:cstheme="minorBidi"/>
          <w:noProof/>
          <w:sz w:val="22"/>
          <w:szCs w:val="22"/>
        </w:rPr>
      </w:pPr>
      <w:hyperlink w:anchor="_Toc476234965" w:history="1">
        <w:r w:rsidR="00906CE0" w:rsidRPr="000C3B75">
          <w:rPr>
            <w:rStyle w:val="Hyperlink"/>
            <w:noProof/>
          </w:rPr>
          <w:t>4.2 Kế hoạch thử nghiệm Kế hoạch thử nghiệm sẽ bao gồm 4 phần:</w:t>
        </w:r>
        <w:r w:rsidR="00906CE0">
          <w:rPr>
            <w:noProof/>
            <w:webHidden/>
          </w:rPr>
          <w:tab/>
        </w:r>
        <w:r w:rsidR="00906CE0">
          <w:rPr>
            <w:noProof/>
            <w:webHidden/>
          </w:rPr>
          <w:fldChar w:fldCharType="begin"/>
        </w:r>
        <w:r w:rsidR="00906CE0">
          <w:rPr>
            <w:noProof/>
            <w:webHidden/>
          </w:rPr>
          <w:instrText xml:space="preserve"> PAGEREF _Toc476234965 \h </w:instrText>
        </w:r>
        <w:r w:rsidR="00906CE0">
          <w:rPr>
            <w:noProof/>
            <w:webHidden/>
          </w:rPr>
        </w:r>
        <w:r w:rsidR="00906CE0">
          <w:rPr>
            <w:noProof/>
            <w:webHidden/>
          </w:rPr>
          <w:fldChar w:fldCharType="separate"/>
        </w:r>
        <w:r w:rsidR="00454283">
          <w:rPr>
            <w:noProof/>
            <w:webHidden/>
          </w:rPr>
          <w:t>40</w:t>
        </w:r>
        <w:r w:rsidR="00906CE0">
          <w:rPr>
            <w:noProof/>
            <w:webHidden/>
          </w:rPr>
          <w:fldChar w:fldCharType="end"/>
        </w:r>
      </w:hyperlink>
    </w:p>
    <w:p w14:paraId="06F8E01E" w14:textId="77777777" w:rsidR="00906CE0" w:rsidRDefault="004B18F8">
      <w:pPr>
        <w:pStyle w:val="TOC2"/>
        <w:tabs>
          <w:tab w:val="right" w:leader="dot" w:pos="9536"/>
        </w:tabs>
        <w:rPr>
          <w:rFonts w:asciiTheme="minorHAnsi" w:eastAsiaTheme="minorEastAsia" w:hAnsiTheme="minorHAnsi" w:cstheme="minorBidi"/>
          <w:noProof/>
          <w:sz w:val="22"/>
          <w:szCs w:val="22"/>
        </w:rPr>
      </w:pPr>
      <w:hyperlink w:anchor="_Toc476234966" w:history="1">
        <w:r w:rsidR="00906CE0" w:rsidRPr="000C3B75">
          <w:rPr>
            <w:rStyle w:val="Hyperlink"/>
            <w:noProof/>
          </w:rPr>
          <w:t>4.3 Đánh giá giải thuật:</w:t>
        </w:r>
        <w:r w:rsidR="00906CE0">
          <w:rPr>
            <w:noProof/>
            <w:webHidden/>
          </w:rPr>
          <w:tab/>
        </w:r>
        <w:r w:rsidR="00906CE0">
          <w:rPr>
            <w:noProof/>
            <w:webHidden/>
          </w:rPr>
          <w:fldChar w:fldCharType="begin"/>
        </w:r>
        <w:r w:rsidR="00906CE0">
          <w:rPr>
            <w:noProof/>
            <w:webHidden/>
          </w:rPr>
          <w:instrText xml:space="preserve"> PAGEREF _Toc476234966 \h </w:instrText>
        </w:r>
        <w:r w:rsidR="00906CE0">
          <w:rPr>
            <w:noProof/>
            <w:webHidden/>
          </w:rPr>
        </w:r>
        <w:r w:rsidR="00906CE0">
          <w:rPr>
            <w:noProof/>
            <w:webHidden/>
          </w:rPr>
          <w:fldChar w:fldCharType="separate"/>
        </w:r>
        <w:r w:rsidR="00454283">
          <w:rPr>
            <w:noProof/>
            <w:webHidden/>
          </w:rPr>
          <w:t>41</w:t>
        </w:r>
        <w:r w:rsidR="00906CE0">
          <w:rPr>
            <w:noProof/>
            <w:webHidden/>
          </w:rPr>
          <w:fldChar w:fldCharType="end"/>
        </w:r>
      </w:hyperlink>
    </w:p>
    <w:p w14:paraId="14BA95D3" w14:textId="77777777" w:rsidR="00906CE0" w:rsidRDefault="004B18F8">
      <w:pPr>
        <w:pStyle w:val="TOC3"/>
        <w:tabs>
          <w:tab w:val="right" w:leader="dot" w:pos="9536"/>
        </w:tabs>
        <w:rPr>
          <w:rFonts w:asciiTheme="minorHAnsi" w:eastAsiaTheme="minorEastAsia" w:hAnsiTheme="minorHAnsi" w:cstheme="minorBidi"/>
          <w:noProof/>
          <w:sz w:val="22"/>
          <w:szCs w:val="22"/>
        </w:rPr>
      </w:pPr>
      <w:hyperlink w:anchor="_Toc476234967" w:history="1">
        <w:r w:rsidR="00906CE0" w:rsidRPr="000C3B75">
          <w:rPr>
            <w:rStyle w:val="Hyperlink"/>
            <w:noProof/>
          </w:rPr>
          <w:t>4.3.1 Tổng quan mô hình hiện thực giải thuật</w:t>
        </w:r>
        <w:r w:rsidR="00906CE0">
          <w:rPr>
            <w:noProof/>
            <w:webHidden/>
          </w:rPr>
          <w:tab/>
        </w:r>
        <w:r w:rsidR="00906CE0">
          <w:rPr>
            <w:noProof/>
            <w:webHidden/>
          </w:rPr>
          <w:fldChar w:fldCharType="begin"/>
        </w:r>
        <w:r w:rsidR="00906CE0">
          <w:rPr>
            <w:noProof/>
            <w:webHidden/>
          </w:rPr>
          <w:instrText xml:space="preserve"> PAGEREF _Toc476234967 \h </w:instrText>
        </w:r>
        <w:r w:rsidR="00906CE0">
          <w:rPr>
            <w:noProof/>
            <w:webHidden/>
          </w:rPr>
        </w:r>
        <w:r w:rsidR="00906CE0">
          <w:rPr>
            <w:noProof/>
            <w:webHidden/>
          </w:rPr>
          <w:fldChar w:fldCharType="separate"/>
        </w:r>
        <w:r w:rsidR="00454283">
          <w:rPr>
            <w:noProof/>
            <w:webHidden/>
          </w:rPr>
          <w:t>41</w:t>
        </w:r>
        <w:r w:rsidR="00906CE0">
          <w:rPr>
            <w:noProof/>
            <w:webHidden/>
          </w:rPr>
          <w:fldChar w:fldCharType="end"/>
        </w:r>
      </w:hyperlink>
    </w:p>
    <w:p w14:paraId="40A96138" w14:textId="77777777" w:rsidR="00906CE0" w:rsidRDefault="004B18F8">
      <w:pPr>
        <w:pStyle w:val="TOC3"/>
        <w:tabs>
          <w:tab w:val="right" w:leader="dot" w:pos="9536"/>
        </w:tabs>
        <w:rPr>
          <w:rFonts w:asciiTheme="minorHAnsi" w:eastAsiaTheme="minorEastAsia" w:hAnsiTheme="minorHAnsi" w:cstheme="minorBidi"/>
          <w:noProof/>
          <w:sz w:val="22"/>
          <w:szCs w:val="22"/>
        </w:rPr>
      </w:pPr>
      <w:hyperlink w:anchor="_Toc476234969" w:history="1">
        <w:r w:rsidR="00906CE0" w:rsidRPr="000C3B75">
          <w:rPr>
            <w:rStyle w:val="Hyperlink"/>
            <w:noProof/>
          </w:rPr>
          <w:t>4.3.2 Mô hình 1-gram</w:t>
        </w:r>
        <w:r w:rsidR="00906CE0">
          <w:rPr>
            <w:noProof/>
            <w:webHidden/>
          </w:rPr>
          <w:tab/>
        </w:r>
        <w:r w:rsidR="00906CE0">
          <w:rPr>
            <w:noProof/>
            <w:webHidden/>
          </w:rPr>
          <w:fldChar w:fldCharType="begin"/>
        </w:r>
        <w:r w:rsidR="00906CE0">
          <w:rPr>
            <w:noProof/>
            <w:webHidden/>
          </w:rPr>
          <w:instrText xml:space="preserve"> PAGEREF _Toc476234969 \h </w:instrText>
        </w:r>
        <w:r w:rsidR="00906CE0">
          <w:rPr>
            <w:noProof/>
            <w:webHidden/>
          </w:rPr>
        </w:r>
        <w:r w:rsidR="00906CE0">
          <w:rPr>
            <w:noProof/>
            <w:webHidden/>
          </w:rPr>
          <w:fldChar w:fldCharType="separate"/>
        </w:r>
        <w:r w:rsidR="00454283">
          <w:rPr>
            <w:noProof/>
            <w:webHidden/>
          </w:rPr>
          <w:t>41</w:t>
        </w:r>
        <w:r w:rsidR="00906CE0">
          <w:rPr>
            <w:noProof/>
            <w:webHidden/>
          </w:rPr>
          <w:fldChar w:fldCharType="end"/>
        </w:r>
      </w:hyperlink>
    </w:p>
    <w:p w14:paraId="3D0380CE" w14:textId="77777777" w:rsidR="00906CE0" w:rsidRDefault="004B18F8">
      <w:pPr>
        <w:pStyle w:val="TOC3"/>
        <w:tabs>
          <w:tab w:val="right" w:leader="dot" w:pos="9536"/>
        </w:tabs>
        <w:rPr>
          <w:rFonts w:asciiTheme="minorHAnsi" w:eastAsiaTheme="minorEastAsia" w:hAnsiTheme="minorHAnsi" w:cstheme="minorBidi"/>
          <w:noProof/>
          <w:sz w:val="22"/>
          <w:szCs w:val="22"/>
        </w:rPr>
      </w:pPr>
      <w:hyperlink w:anchor="_Toc476234970" w:history="1">
        <w:r w:rsidR="00906CE0" w:rsidRPr="000C3B75">
          <w:rPr>
            <w:rStyle w:val="Hyperlink"/>
            <w:noProof/>
          </w:rPr>
          <w:t>4.3.2 Mô hình 2-gram</w:t>
        </w:r>
        <w:r w:rsidR="00906CE0">
          <w:rPr>
            <w:noProof/>
            <w:webHidden/>
          </w:rPr>
          <w:tab/>
        </w:r>
        <w:r w:rsidR="00906CE0">
          <w:rPr>
            <w:noProof/>
            <w:webHidden/>
          </w:rPr>
          <w:fldChar w:fldCharType="begin"/>
        </w:r>
        <w:r w:rsidR="00906CE0">
          <w:rPr>
            <w:noProof/>
            <w:webHidden/>
          </w:rPr>
          <w:instrText xml:space="preserve"> PAGEREF _Toc476234970 \h </w:instrText>
        </w:r>
        <w:r w:rsidR="00906CE0">
          <w:rPr>
            <w:noProof/>
            <w:webHidden/>
          </w:rPr>
        </w:r>
        <w:r w:rsidR="00906CE0">
          <w:rPr>
            <w:noProof/>
            <w:webHidden/>
          </w:rPr>
          <w:fldChar w:fldCharType="separate"/>
        </w:r>
        <w:r w:rsidR="00454283">
          <w:rPr>
            <w:noProof/>
            <w:webHidden/>
          </w:rPr>
          <w:t>42</w:t>
        </w:r>
        <w:r w:rsidR="00906CE0">
          <w:rPr>
            <w:noProof/>
            <w:webHidden/>
          </w:rPr>
          <w:fldChar w:fldCharType="end"/>
        </w:r>
      </w:hyperlink>
    </w:p>
    <w:p w14:paraId="4A71220C" w14:textId="77777777" w:rsidR="00906CE0" w:rsidRDefault="004B18F8" w:rsidP="00906CE0">
      <w:pPr>
        <w:pStyle w:val="TOC1"/>
        <w:rPr>
          <w:rFonts w:asciiTheme="minorHAnsi" w:eastAsiaTheme="minorEastAsia" w:hAnsiTheme="minorHAnsi" w:cstheme="minorBidi"/>
          <w:noProof/>
          <w:sz w:val="22"/>
          <w:szCs w:val="22"/>
        </w:rPr>
      </w:pPr>
      <w:hyperlink w:anchor="_Toc476234971" w:history="1">
        <w:r w:rsidR="00906CE0" w:rsidRPr="000C3B75">
          <w:rPr>
            <w:rStyle w:val="Hyperlink"/>
            <w:noProof/>
          </w:rPr>
          <w:t>CHƯƠNG 5– TỔNG KẾT</w:t>
        </w:r>
        <w:r w:rsidR="00906CE0">
          <w:rPr>
            <w:noProof/>
            <w:webHidden/>
          </w:rPr>
          <w:tab/>
        </w:r>
        <w:r w:rsidR="00906CE0">
          <w:rPr>
            <w:noProof/>
            <w:webHidden/>
          </w:rPr>
          <w:fldChar w:fldCharType="begin"/>
        </w:r>
        <w:r w:rsidR="00906CE0">
          <w:rPr>
            <w:noProof/>
            <w:webHidden/>
          </w:rPr>
          <w:instrText xml:space="preserve"> PAGEREF _Toc476234971 \h </w:instrText>
        </w:r>
        <w:r w:rsidR="00906CE0">
          <w:rPr>
            <w:noProof/>
            <w:webHidden/>
          </w:rPr>
        </w:r>
        <w:r w:rsidR="00906CE0">
          <w:rPr>
            <w:noProof/>
            <w:webHidden/>
          </w:rPr>
          <w:fldChar w:fldCharType="separate"/>
        </w:r>
        <w:r w:rsidR="00454283">
          <w:rPr>
            <w:noProof/>
            <w:webHidden/>
          </w:rPr>
          <w:t>45</w:t>
        </w:r>
        <w:r w:rsidR="00906CE0">
          <w:rPr>
            <w:noProof/>
            <w:webHidden/>
          </w:rPr>
          <w:fldChar w:fldCharType="end"/>
        </w:r>
      </w:hyperlink>
    </w:p>
    <w:p w14:paraId="687685E6" w14:textId="7048BDC8" w:rsidR="00C75086" w:rsidRPr="00207835" w:rsidRDefault="00C75086" w:rsidP="00207835">
      <w:pPr>
        <w:pStyle w:val="TOC2"/>
        <w:tabs>
          <w:tab w:val="right" w:leader="dot" w:pos="9536"/>
        </w:tabs>
        <w:rPr>
          <w:rFonts w:asciiTheme="minorHAnsi" w:eastAsiaTheme="minorEastAsia" w:hAnsiTheme="minorHAnsi" w:cstheme="minorBidi"/>
          <w:noProof/>
          <w:sz w:val="22"/>
          <w:szCs w:val="22"/>
        </w:rPr>
      </w:pPr>
      <w:r>
        <w:rPr>
          <w:szCs w:val="26"/>
        </w:rPr>
        <w:fldChar w:fldCharType="end"/>
      </w: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733506C5" w:rsidR="003E5DFC" w:rsidRPr="007E6AB9" w:rsidRDefault="003E5DFC" w:rsidP="003E5DFC">
      <w:pPr>
        <w:pStyle w:val="Chng"/>
        <w:jc w:val="center"/>
      </w:pPr>
      <w:bookmarkStart w:id="3" w:name="_Toc476234885"/>
      <w:r>
        <w:lastRenderedPageBreak/>
        <w:t>DANH MỤC KÍ HIỆU VÀ CHỮ VIẾT TẮT</w:t>
      </w:r>
      <w:bookmarkEnd w:id="3"/>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667F7C08" w:rsidR="003E5DFC" w:rsidRDefault="00BD6938" w:rsidP="004B0C77">
      <w:pPr>
        <w:pStyle w:val="Bngbiu-nidung"/>
        <w:numPr>
          <w:ilvl w:val="0"/>
          <w:numId w:val="9"/>
        </w:numPr>
      </w:pPr>
      <w:r>
        <w:t>FTS: Full Text Search</w:t>
      </w:r>
      <w:r w:rsidR="003021D8">
        <w:t>.</w:t>
      </w:r>
    </w:p>
    <w:p w14:paraId="7A999383" w14:textId="43C63EBC" w:rsidR="00D904CF" w:rsidRDefault="00D904CF" w:rsidP="004B0C77">
      <w:pPr>
        <w:pStyle w:val="Bngbiu-nidung"/>
        <w:numPr>
          <w:ilvl w:val="0"/>
          <w:numId w:val="9"/>
        </w:numPr>
      </w:pPr>
      <w:r>
        <w:t>MVC: Model View Controller</w:t>
      </w:r>
      <w:r w:rsidR="003021D8">
        <w:t>.</w:t>
      </w:r>
    </w:p>
    <w:p w14:paraId="68C3B9A8" w14:textId="37B644F0" w:rsidR="003021D8" w:rsidRDefault="003021D8" w:rsidP="004B0C77">
      <w:pPr>
        <w:pStyle w:val="Bngbiu-nidung"/>
        <w:numPr>
          <w:ilvl w:val="0"/>
          <w:numId w:val="9"/>
        </w:numPr>
      </w:pPr>
      <w:r>
        <w:t>CSDL: Cơ sở dữ liệu.</w:t>
      </w:r>
    </w:p>
    <w:p w14:paraId="2345CA0D" w14:textId="47652040" w:rsidR="00F2681C" w:rsidRDefault="00F2681C" w:rsidP="004B0C77">
      <w:pPr>
        <w:pStyle w:val="Bngbiu-nidung"/>
        <w:numPr>
          <w:ilvl w:val="0"/>
          <w:numId w:val="9"/>
        </w:numPr>
      </w:pPr>
      <w:r>
        <w:t>QA: Question Answering</w:t>
      </w:r>
    </w:p>
    <w:p w14:paraId="58BDBC69" w14:textId="3BBE80F2" w:rsidR="00BC60B1" w:rsidRDefault="00BC60B1" w:rsidP="004B0C77">
      <w:pPr>
        <w:pStyle w:val="Bngbiu-nidung"/>
        <w:numPr>
          <w:ilvl w:val="0"/>
          <w:numId w:val="9"/>
        </w:numPr>
      </w:pPr>
      <w:r>
        <w:t>IR</w:t>
      </w:r>
      <w:r>
        <w:t>: Information Research</w:t>
      </w: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0B4C8BF4" w14:textId="77777777" w:rsidR="003E5DFC" w:rsidRDefault="003E5DFC" w:rsidP="004A7C39">
      <w:pPr>
        <w:pStyle w:val="Chng"/>
      </w:pPr>
    </w:p>
    <w:p w14:paraId="12A1C4D8" w14:textId="77777777" w:rsidR="003E5DFC" w:rsidRDefault="003E5DFC" w:rsidP="004A7C39">
      <w:pPr>
        <w:pStyle w:val="Chng"/>
      </w:pPr>
    </w:p>
    <w:p w14:paraId="6B204A4C" w14:textId="77777777" w:rsidR="003E5DFC" w:rsidRDefault="003E5DFC" w:rsidP="004A7C39">
      <w:pPr>
        <w:pStyle w:val="Chng"/>
      </w:pPr>
    </w:p>
    <w:p w14:paraId="6F43FF83" w14:textId="0A0B1066" w:rsidR="00C62B2A" w:rsidRDefault="00C62B2A" w:rsidP="004A7C39">
      <w:pPr>
        <w:pStyle w:val="Chng"/>
      </w:pPr>
    </w:p>
    <w:p w14:paraId="231A3D6D" w14:textId="77777777" w:rsidR="00C62B2A" w:rsidRPr="007E6AB9" w:rsidRDefault="00C62B2A" w:rsidP="00C62B2A">
      <w:pPr>
        <w:pStyle w:val="Chng"/>
        <w:jc w:val="center"/>
      </w:pPr>
      <w:r>
        <w:br w:type="page"/>
      </w:r>
      <w:bookmarkStart w:id="4" w:name="_Toc387692859"/>
      <w:bookmarkStart w:id="5" w:name="_Toc476234886"/>
      <w:commentRangeStart w:id="6"/>
      <w:r>
        <w:lastRenderedPageBreak/>
        <w:t>DANH MỤC</w:t>
      </w:r>
      <w:commentRangeEnd w:id="6"/>
      <w:r>
        <w:rPr>
          <w:rStyle w:val="CommentReference"/>
        </w:rPr>
        <w:commentReference w:id="6"/>
      </w:r>
      <w:r>
        <w:t xml:space="preserve"> CÁC BẢNG BIỂU, HÌNH VẼ, ĐỒ THỊ</w:t>
      </w:r>
      <w:bookmarkEnd w:id="4"/>
      <w:bookmarkEnd w:id="5"/>
    </w:p>
    <w:p w14:paraId="63094498" w14:textId="2A8B09F0" w:rsidR="003E5DFC" w:rsidRDefault="00841454" w:rsidP="00C62B2A">
      <w:pPr>
        <w:spacing w:after="200" w:line="276" w:lineRule="auto"/>
        <w:rPr>
          <w:b/>
          <w:sz w:val="28"/>
          <w:szCs w:val="28"/>
        </w:rPr>
      </w:pPr>
      <w:r>
        <w:rPr>
          <w:b/>
          <w:sz w:val="28"/>
          <w:szCs w:val="28"/>
        </w:rPr>
        <w:t xml:space="preserve">DANH MỤC HÌNH: </w:t>
      </w:r>
    </w:p>
    <w:p w14:paraId="3E865E52" w14:textId="77777777" w:rsidR="00573C5B" w:rsidRDefault="00573C5B">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"Hình 2." </w:instrText>
      </w:r>
      <w:r>
        <w:rPr>
          <w:b/>
          <w:sz w:val="28"/>
          <w:szCs w:val="28"/>
        </w:rPr>
        <w:fldChar w:fldCharType="separate"/>
      </w:r>
      <w:hyperlink w:anchor="_Toc476233281" w:history="1">
        <w:r w:rsidRPr="00867583">
          <w:rPr>
            <w:rStyle w:val="Hyperlink"/>
            <w:noProof/>
          </w:rPr>
          <w:t>Hình 2. 1: Kiến trúc tổng quan</w:t>
        </w:r>
        <w:r>
          <w:rPr>
            <w:noProof/>
            <w:webHidden/>
          </w:rPr>
          <w:tab/>
        </w:r>
        <w:r>
          <w:rPr>
            <w:noProof/>
            <w:webHidden/>
          </w:rPr>
          <w:fldChar w:fldCharType="begin"/>
        </w:r>
        <w:r>
          <w:rPr>
            <w:noProof/>
            <w:webHidden/>
          </w:rPr>
          <w:instrText xml:space="preserve"> PAGEREF _Toc476233281 \h </w:instrText>
        </w:r>
        <w:r>
          <w:rPr>
            <w:noProof/>
            <w:webHidden/>
          </w:rPr>
        </w:r>
        <w:r>
          <w:rPr>
            <w:noProof/>
            <w:webHidden/>
          </w:rPr>
          <w:fldChar w:fldCharType="separate"/>
        </w:r>
        <w:r w:rsidR="00454283">
          <w:rPr>
            <w:noProof/>
            <w:webHidden/>
          </w:rPr>
          <w:t>10</w:t>
        </w:r>
        <w:r>
          <w:rPr>
            <w:noProof/>
            <w:webHidden/>
          </w:rPr>
          <w:fldChar w:fldCharType="end"/>
        </w:r>
      </w:hyperlink>
    </w:p>
    <w:p w14:paraId="43DD570A" w14:textId="77777777" w:rsidR="00573C5B" w:rsidRDefault="004B18F8">
      <w:pPr>
        <w:pStyle w:val="TableofFigures"/>
        <w:tabs>
          <w:tab w:val="right" w:leader="dot" w:pos="9536"/>
        </w:tabs>
        <w:rPr>
          <w:rFonts w:asciiTheme="minorHAnsi" w:eastAsiaTheme="minorEastAsia" w:hAnsiTheme="minorHAnsi" w:cstheme="minorBidi"/>
          <w:noProof/>
          <w:sz w:val="22"/>
          <w:szCs w:val="22"/>
        </w:rPr>
      </w:pPr>
      <w:hyperlink w:anchor="_Toc476233282" w:history="1">
        <w:r w:rsidR="00573C5B" w:rsidRPr="00867583">
          <w:rPr>
            <w:rStyle w:val="Hyperlink"/>
            <w:noProof/>
          </w:rPr>
          <w:t>Hình 2. 2 Class Diagram hệ thống</w:t>
        </w:r>
        <w:r w:rsidR="00573C5B">
          <w:rPr>
            <w:noProof/>
            <w:webHidden/>
          </w:rPr>
          <w:tab/>
        </w:r>
        <w:r w:rsidR="00573C5B">
          <w:rPr>
            <w:noProof/>
            <w:webHidden/>
          </w:rPr>
          <w:fldChar w:fldCharType="begin"/>
        </w:r>
        <w:r w:rsidR="00573C5B">
          <w:rPr>
            <w:noProof/>
            <w:webHidden/>
          </w:rPr>
          <w:instrText xml:space="preserve"> PAGEREF _Toc476233282 \h </w:instrText>
        </w:r>
        <w:r w:rsidR="00573C5B">
          <w:rPr>
            <w:noProof/>
            <w:webHidden/>
          </w:rPr>
        </w:r>
        <w:r w:rsidR="00573C5B">
          <w:rPr>
            <w:noProof/>
            <w:webHidden/>
          </w:rPr>
          <w:fldChar w:fldCharType="separate"/>
        </w:r>
        <w:r w:rsidR="00454283">
          <w:rPr>
            <w:noProof/>
            <w:webHidden/>
          </w:rPr>
          <w:t>11</w:t>
        </w:r>
        <w:r w:rsidR="00573C5B">
          <w:rPr>
            <w:noProof/>
            <w:webHidden/>
          </w:rPr>
          <w:fldChar w:fldCharType="end"/>
        </w:r>
      </w:hyperlink>
    </w:p>
    <w:p w14:paraId="1D610003" w14:textId="77777777" w:rsidR="00573C5B" w:rsidRDefault="004B18F8">
      <w:pPr>
        <w:pStyle w:val="TableofFigures"/>
        <w:tabs>
          <w:tab w:val="right" w:leader="dot" w:pos="9536"/>
        </w:tabs>
        <w:rPr>
          <w:rFonts w:asciiTheme="minorHAnsi" w:eastAsiaTheme="minorEastAsia" w:hAnsiTheme="minorHAnsi" w:cstheme="minorBidi"/>
          <w:noProof/>
          <w:sz w:val="22"/>
          <w:szCs w:val="22"/>
        </w:rPr>
      </w:pPr>
      <w:hyperlink w:anchor="_Toc476233283" w:history="1">
        <w:r w:rsidR="00573C5B" w:rsidRPr="00867583">
          <w:rPr>
            <w:rStyle w:val="Hyperlink"/>
            <w:noProof/>
          </w:rPr>
          <w:t>Hình 2. 3: Use case chưa đăng nhập</w:t>
        </w:r>
        <w:r w:rsidR="00573C5B">
          <w:rPr>
            <w:noProof/>
            <w:webHidden/>
          </w:rPr>
          <w:tab/>
        </w:r>
        <w:r w:rsidR="00573C5B">
          <w:rPr>
            <w:noProof/>
            <w:webHidden/>
          </w:rPr>
          <w:fldChar w:fldCharType="begin"/>
        </w:r>
        <w:r w:rsidR="00573C5B">
          <w:rPr>
            <w:noProof/>
            <w:webHidden/>
          </w:rPr>
          <w:instrText xml:space="preserve"> PAGEREF _Toc476233283 \h </w:instrText>
        </w:r>
        <w:r w:rsidR="00573C5B">
          <w:rPr>
            <w:noProof/>
            <w:webHidden/>
          </w:rPr>
        </w:r>
        <w:r w:rsidR="00573C5B">
          <w:rPr>
            <w:noProof/>
            <w:webHidden/>
          </w:rPr>
          <w:fldChar w:fldCharType="separate"/>
        </w:r>
        <w:r w:rsidR="00454283">
          <w:rPr>
            <w:noProof/>
            <w:webHidden/>
          </w:rPr>
          <w:t>13</w:t>
        </w:r>
        <w:r w:rsidR="00573C5B">
          <w:rPr>
            <w:noProof/>
            <w:webHidden/>
          </w:rPr>
          <w:fldChar w:fldCharType="end"/>
        </w:r>
      </w:hyperlink>
    </w:p>
    <w:p w14:paraId="2D4A43B7" w14:textId="77777777" w:rsidR="00573C5B" w:rsidRDefault="004B18F8">
      <w:pPr>
        <w:pStyle w:val="TableofFigures"/>
        <w:tabs>
          <w:tab w:val="right" w:leader="dot" w:pos="9536"/>
        </w:tabs>
        <w:rPr>
          <w:rFonts w:asciiTheme="minorHAnsi" w:eastAsiaTheme="minorEastAsia" w:hAnsiTheme="minorHAnsi" w:cstheme="minorBidi"/>
          <w:noProof/>
          <w:sz w:val="22"/>
          <w:szCs w:val="22"/>
        </w:rPr>
      </w:pPr>
      <w:hyperlink w:anchor="_Toc476233284" w:history="1">
        <w:r w:rsidR="00573C5B" w:rsidRPr="00867583">
          <w:rPr>
            <w:rStyle w:val="Hyperlink"/>
            <w:noProof/>
          </w:rPr>
          <w:t>Hình 2. 4: Use case đăng ký sau đó đăng nhập</w:t>
        </w:r>
        <w:r w:rsidR="00573C5B">
          <w:rPr>
            <w:noProof/>
            <w:webHidden/>
          </w:rPr>
          <w:tab/>
        </w:r>
        <w:r w:rsidR="00573C5B">
          <w:rPr>
            <w:noProof/>
            <w:webHidden/>
          </w:rPr>
          <w:fldChar w:fldCharType="begin"/>
        </w:r>
        <w:r w:rsidR="00573C5B">
          <w:rPr>
            <w:noProof/>
            <w:webHidden/>
          </w:rPr>
          <w:instrText xml:space="preserve"> PAGEREF _Toc476233284 \h </w:instrText>
        </w:r>
        <w:r w:rsidR="00573C5B">
          <w:rPr>
            <w:noProof/>
            <w:webHidden/>
          </w:rPr>
        </w:r>
        <w:r w:rsidR="00573C5B">
          <w:rPr>
            <w:noProof/>
            <w:webHidden/>
          </w:rPr>
          <w:fldChar w:fldCharType="separate"/>
        </w:r>
        <w:r w:rsidR="00454283">
          <w:rPr>
            <w:noProof/>
            <w:webHidden/>
          </w:rPr>
          <w:t>14</w:t>
        </w:r>
        <w:r w:rsidR="00573C5B">
          <w:rPr>
            <w:noProof/>
            <w:webHidden/>
          </w:rPr>
          <w:fldChar w:fldCharType="end"/>
        </w:r>
      </w:hyperlink>
    </w:p>
    <w:p w14:paraId="1514880B" w14:textId="77777777" w:rsidR="00573C5B" w:rsidRDefault="004B18F8">
      <w:pPr>
        <w:pStyle w:val="TableofFigures"/>
        <w:tabs>
          <w:tab w:val="right" w:leader="dot" w:pos="9536"/>
        </w:tabs>
        <w:rPr>
          <w:rFonts w:asciiTheme="minorHAnsi" w:eastAsiaTheme="minorEastAsia" w:hAnsiTheme="minorHAnsi" w:cstheme="minorBidi"/>
          <w:noProof/>
          <w:sz w:val="22"/>
          <w:szCs w:val="22"/>
        </w:rPr>
      </w:pPr>
      <w:hyperlink w:anchor="_Toc476233285" w:history="1">
        <w:r w:rsidR="00573C5B" w:rsidRPr="00867583">
          <w:rPr>
            <w:rStyle w:val="Hyperlink"/>
            <w:noProof/>
          </w:rPr>
          <w:t>Hình 2. 5: Use case sau khi đăng nhập</w:t>
        </w:r>
        <w:r w:rsidR="00573C5B">
          <w:rPr>
            <w:noProof/>
            <w:webHidden/>
          </w:rPr>
          <w:tab/>
        </w:r>
        <w:r w:rsidR="00573C5B">
          <w:rPr>
            <w:noProof/>
            <w:webHidden/>
          </w:rPr>
          <w:fldChar w:fldCharType="begin"/>
        </w:r>
        <w:r w:rsidR="00573C5B">
          <w:rPr>
            <w:noProof/>
            <w:webHidden/>
          </w:rPr>
          <w:instrText xml:space="preserve"> PAGEREF _Toc476233285 \h </w:instrText>
        </w:r>
        <w:r w:rsidR="00573C5B">
          <w:rPr>
            <w:noProof/>
            <w:webHidden/>
          </w:rPr>
        </w:r>
        <w:r w:rsidR="00573C5B">
          <w:rPr>
            <w:noProof/>
            <w:webHidden/>
          </w:rPr>
          <w:fldChar w:fldCharType="separate"/>
        </w:r>
        <w:r w:rsidR="00454283">
          <w:rPr>
            <w:noProof/>
            <w:webHidden/>
          </w:rPr>
          <w:t>15</w:t>
        </w:r>
        <w:r w:rsidR="00573C5B">
          <w:rPr>
            <w:noProof/>
            <w:webHidden/>
          </w:rPr>
          <w:fldChar w:fldCharType="end"/>
        </w:r>
      </w:hyperlink>
    </w:p>
    <w:p w14:paraId="4FB3C930" w14:textId="77777777" w:rsidR="00573C5B" w:rsidRDefault="004B18F8">
      <w:pPr>
        <w:pStyle w:val="TableofFigures"/>
        <w:tabs>
          <w:tab w:val="right" w:leader="dot" w:pos="9536"/>
        </w:tabs>
        <w:rPr>
          <w:rFonts w:asciiTheme="minorHAnsi" w:eastAsiaTheme="minorEastAsia" w:hAnsiTheme="minorHAnsi" w:cstheme="minorBidi"/>
          <w:noProof/>
          <w:sz w:val="22"/>
          <w:szCs w:val="22"/>
        </w:rPr>
      </w:pPr>
      <w:hyperlink w:anchor="_Toc476233286" w:history="1">
        <w:r w:rsidR="00573C5B" w:rsidRPr="00867583">
          <w:rPr>
            <w:rStyle w:val="Hyperlink"/>
            <w:noProof/>
          </w:rPr>
          <w:t>Hình 2. 6: Usecase sau khi đăng nhập và đặt câu hỏi</w:t>
        </w:r>
        <w:r w:rsidR="00573C5B">
          <w:rPr>
            <w:noProof/>
            <w:webHidden/>
          </w:rPr>
          <w:tab/>
        </w:r>
        <w:r w:rsidR="00573C5B">
          <w:rPr>
            <w:noProof/>
            <w:webHidden/>
          </w:rPr>
          <w:fldChar w:fldCharType="begin"/>
        </w:r>
        <w:r w:rsidR="00573C5B">
          <w:rPr>
            <w:noProof/>
            <w:webHidden/>
          </w:rPr>
          <w:instrText xml:space="preserve"> PAGEREF _Toc476233286 \h </w:instrText>
        </w:r>
        <w:r w:rsidR="00573C5B">
          <w:rPr>
            <w:noProof/>
            <w:webHidden/>
          </w:rPr>
        </w:r>
        <w:r w:rsidR="00573C5B">
          <w:rPr>
            <w:noProof/>
            <w:webHidden/>
          </w:rPr>
          <w:fldChar w:fldCharType="separate"/>
        </w:r>
        <w:r w:rsidR="00454283">
          <w:rPr>
            <w:noProof/>
            <w:webHidden/>
          </w:rPr>
          <w:t>16</w:t>
        </w:r>
        <w:r w:rsidR="00573C5B">
          <w:rPr>
            <w:noProof/>
            <w:webHidden/>
          </w:rPr>
          <w:fldChar w:fldCharType="end"/>
        </w:r>
      </w:hyperlink>
    </w:p>
    <w:p w14:paraId="3F3A234F" w14:textId="77777777" w:rsidR="00573C5B" w:rsidRDefault="004B18F8">
      <w:pPr>
        <w:pStyle w:val="TableofFigures"/>
        <w:tabs>
          <w:tab w:val="right" w:leader="dot" w:pos="9536"/>
        </w:tabs>
        <w:rPr>
          <w:rFonts w:asciiTheme="minorHAnsi" w:eastAsiaTheme="minorEastAsia" w:hAnsiTheme="minorHAnsi" w:cstheme="minorBidi"/>
          <w:noProof/>
          <w:sz w:val="22"/>
          <w:szCs w:val="22"/>
        </w:rPr>
      </w:pPr>
      <w:hyperlink w:anchor="_Toc476233287" w:history="1">
        <w:r w:rsidR="00573C5B" w:rsidRPr="00867583">
          <w:rPr>
            <w:rStyle w:val="Hyperlink"/>
            <w:noProof/>
          </w:rPr>
          <w:t>Hình 2. 7: Usecase sau khi đăng nhập và trả lời câu hỏi</w:t>
        </w:r>
        <w:r w:rsidR="00573C5B">
          <w:rPr>
            <w:noProof/>
            <w:webHidden/>
          </w:rPr>
          <w:tab/>
        </w:r>
        <w:r w:rsidR="00573C5B">
          <w:rPr>
            <w:noProof/>
            <w:webHidden/>
          </w:rPr>
          <w:fldChar w:fldCharType="begin"/>
        </w:r>
        <w:r w:rsidR="00573C5B">
          <w:rPr>
            <w:noProof/>
            <w:webHidden/>
          </w:rPr>
          <w:instrText xml:space="preserve"> PAGEREF _Toc476233287 \h </w:instrText>
        </w:r>
        <w:r w:rsidR="00573C5B">
          <w:rPr>
            <w:noProof/>
            <w:webHidden/>
          </w:rPr>
        </w:r>
        <w:r w:rsidR="00573C5B">
          <w:rPr>
            <w:noProof/>
            <w:webHidden/>
          </w:rPr>
          <w:fldChar w:fldCharType="separate"/>
        </w:r>
        <w:r w:rsidR="00454283">
          <w:rPr>
            <w:noProof/>
            <w:webHidden/>
          </w:rPr>
          <w:t>16</w:t>
        </w:r>
        <w:r w:rsidR="00573C5B">
          <w:rPr>
            <w:noProof/>
            <w:webHidden/>
          </w:rPr>
          <w:fldChar w:fldCharType="end"/>
        </w:r>
      </w:hyperlink>
    </w:p>
    <w:p w14:paraId="3469649E" w14:textId="77777777" w:rsidR="00573C5B" w:rsidRDefault="004B18F8">
      <w:pPr>
        <w:pStyle w:val="TableofFigures"/>
        <w:tabs>
          <w:tab w:val="right" w:leader="dot" w:pos="9536"/>
        </w:tabs>
        <w:rPr>
          <w:rFonts w:asciiTheme="minorHAnsi" w:eastAsiaTheme="minorEastAsia" w:hAnsiTheme="minorHAnsi" w:cstheme="minorBidi"/>
          <w:noProof/>
          <w:sz w:val="22"/>
          <w:szCs w:val="22"/>
        </w:rPr>
      </w:pPr>
      <w:hyperlink w:anchor="_Toc476233288" w:history="1">
        <w:r w:rsidR="00573C5B" w:rsidRPr="00867583">
          <w:rPr>
            <w:rStyle w:val="Hyperlink"/>
            <w:noProof/>
          </w:rPr>
          <w:t>Hình 2. 8: Sequence Diagram đăng nhập</w:t>
        </w:r>
        <w:r w:rsidR="00573C5B">
          <w:rPr>
            <w:noProof/>
            <w:webHidden/>
          </w:rPr>
          <w:tab/>
        </w:r>
        <w:r w:rsidR="00573C5B">
          <w:rPr>
            <w:noProof/>
            <w:webHidden/>
          </w:rPr>
          <w:fldChar w:fldCharType="begin"/>
        </w:r>
        <w:r w:rsidR="00573C5B">
          <w:rPr>
            <w:noProof/>
            <w:webHidden/>
          </w:rPr>
          <w:instrText xml:space="preserve"> PAGEREF _Toc476233288 \h </w:instrText>
        </w:r>
        <w:r w:rsidR="00573C5B">
          <w:rPr>
            <w:noProof/>
            <w:webHidden/>
          </w:rPr>
        </w:r>
        <w:r w:rsidR="00573C5B">
          <w:rPr>
            <w:noProof/>
            <w:webHidden/>
          </w:rPr>
          <w:fldChar w:fldCharType="separate"/>
        </w:r>
        <w:r w:rsidR="00454283">
          <w:rPr>
            <w:noProof/>
            <w:webHidden/>
          </w:rPr>
          <w:t>17</w:t>
        </w:r>
        <w:r w:rsidR="00573C5B">
          <w:rPr>
            <w:noProof/>
            <w:webHidden/>
          </w:rPr>
          <w:fldChar w:fldCharType="end"/>
        </w:r>
      </w:hyperlink>
    </w:p>
    <w:p w14:paraId="4A45CFD9" w14:textId="77777777" w:rsidR="00573C5B" w:rsidRDefault="004B18F8">
      <w:pPr>
        <w:pStyle w:val="TableofFigures"/>
        <w:tabs>
          <w:tab w:val="right" w:leader="dot" w:pos="9536"/>
        </w:tabs>
        <w:rPr>
          <w:rFonts w:asciiTheme="minorHAnsi" w:eastAsiaTheme="minorEastAsia" w:hAnsiTheme="minorHAnsi" w:cstheme="minorBidi"/>
          <w:noProof/>
          <w:sz w:val="22"/>
          <w:szCs w:val="22"/>
        </w:rPr>
      </w:pPr>
      <w:hyperlink w:anchor="_Toc476233289" w:history="1">
        <w:r w:rsidR="00573C5B" w:rsidRPr="00867583">
          <w:rPr>
            <w:rStyle w:val="Hyperlink"/>
            <w:noProof/>
          </w:rPr>
          <w:t>Hình 2. 9: Sequence Diagram đăng ký</w:t>
        </w:r>
        <w:r w:rsidR="00573C5B">
          <w:rPr>
            <w:noProof/>
            <w:webHidden/>
          </w:rPr>
          <w:tab/>
        </w:r>
        <w:r w:rsidR="00573C5B">
          <w:rPr>
            <w:noProof/>
            <w:webHidden/>
          </w:rPr>
          <w:fldChar w:fldCharType="begin"/>
        </w:r>
        <w:r w:rsidR="00573C5B">
          <w:rPr>
            <w:noProof/>
            <w:webHidden/>
          </w:rPr>
          <w:instrText xml:space="preserve"> PAGEREF _Toc476233289 \h </w:instrText>
        </w:r>
        <w:r w:rsidR="00573C5B">
          <w:rPr>
            <w:noProof/>
            <w:webHidden/>
          </w:rPr>
        </w:r>
        <w:r w:rsidR="00573C5B">
          <w:rPr>
            <w:noProof/>
            <w:webHidden/>
          </w:rPr>
          <w:fldChar w:fldCharType="separate"/>
        </w:r>
        <w:r w:rsidR="00454283">
          <w:rPr>
            <w:noProof/>
            <w:webHidden/>
          </w:rPr>
          <w:t>18</w:t>
        </w:r>
        <w:r w:rsidR="00573C5B">
          <w:rPr>
            <w:noProof/>
            <w:webHidden/>
          </w:rPr>
          <w:fldChar w:fldCharType="end"/>
        </w:r>
      </w:hyperlink>
    </w:p>
    <w:p w14:paraId="7343987D" w14:textId="77777777" w:rsidR="00573C5B" w:rsidRDefault="004B18F8">
      <w:pPr>
        <w:pStyle w:val="TableofFigures"/>
        <w:tabs>
          <w:tab w:val="right" w:leader="dot" w:pos="9536"/>
        </w:tabs>
        <w:rPr>
          <w:rFonts w:asciiTheme="minorHAnsi" w:eastAsiaTheme="minorEastAsia" w:hAnsiTheme="minorHAnsi" w:cstheme="minorBidi"/>
          <w:noProof/>
          <w:sz w:val="22"/>
          <w:szCs w:val="22"/>
        </w:rPr>
      </w:pPr>
      <w:hyperlink w:anchor="_Toc476233290" w:history="1">
        <w:r w:rsidR="00573C5B" w:rsidRPr="00867583">
          <w:rPr>
            <w:rStyle w:val="Hyperlink"/>
            <w:noProof/>
          </w:rPr>
          <w:t>Hình 2. 10: Sequence Diagram đăng câu hỏi</w:t>
        </w:r>
        <w:r w:rsidR="00573C5B">
          <w:rPr>
            <w:noProof/>
            <w:webHidden/>
          </w:rPr>
          <w:tab/>
        </w:r>
        <w:r w:rsidR="00573C5B">
          <w:rPr>
            <w:noProof/>
            <w:webHidden/>
          </w:rPr>
          <w:fldChar w:fldCharType="begin"/>
        </w:r>
        <w:r w:rsidR="00573C5B">
          <w:rPr>
            <w:noProof/>
            <w:webHidden/>
          </w:rPr>
          <w:instrText xml:space="preserve"> PAGEREF _Toc476233290 \h </w:instrText>
        </w:r>
        <w:r w:rsidR="00573C5B">
          <w:rPr>
            <w:noProof/>
            <w:webHidden/>
          </w:rPr>
        </w:r>
        <w:r w:rsidR="00573C5B">
          <w:rPr>
            <w:noProof/>
            <w:webHidden/>
          </w:rPr>
          <w:fldChar w:fldCharType="separate"/>
        </w:r>
        <w:r w:rsidR="00454283">
          <w:rPr>
            <w:noProof/>
            <w:webHidden/>
          </w:rPr>
          <w:t>19</w:t>
        </w:r>
        <w:r w:rsidR="00573C5B">
          <w:rPr>
            <w:noProof/>
            <w:webHidden/>
          </w:rPr>
          <w:fldChar w:fldCharType="end"/>
        </w:r>
      </w:hyperlink>
    </w:p>
    <w:p w14:paraId="033DD964" w14:textId="77777777" w:rsidR="00573C5B" w:rsidRDefault="004B18F8">
      <w:pPr>
        <w:pStyle w:val="TableofFigures"/>
        <w:tabs>
          <w:tab w:val="right" w:leader="dot" w:pos="9536"/>
        </w:tabs>
        <w:rPr>
          <w:rFonts w:asciiTheme="minorHAnsi" w:eastAsiaTheme="minorEastAsia" w:hAnsiTheme="minorHAnsi" w:cstheme="minorBidi"/>
          <w:noProof/>
          <w:sz w:val="22"/>
          <w:szCs w:val="22"/>
        </w:rPr>
      </w:pPr>
      <w:hyperlink w:anchor="_Toc476233291" w:history="1">
        <w:r w:rsidR="00573C5B" w:rsidRPr="00867583">
          <w:rPr>
            <w:rStyle w:val="Hyperlink"/>
            <w:noProof/>
          </w:rPr>
          <w:t>Hình 2. 11: Sequence Diagram trả lời câu hỏi</w:t>
        </w:r>
        <w:r w:rsidR="00573C5B">
          <w:rPr>
            <w:noProof/>
            <w:webHidden/>
          </w:rPr>
          <w:tab/>
        </w:r>
        <w:r w:rsidR="00573C5B">
          <w:rPr>
            <w:noProof/>
            <w:webHidden/>
          </w:rPr>
          <w:fldChar w:fldCharType="begin"/>
        </w:r>
        <w:r w:rsidR="00573C5B">
          <w:rPr>
            <w:noProof/>
            <w:webHidden/>
          </w:rPr>
          <w:instrText xml:space="preserve"> PAGEREF _Toc476233291 \h </w:instrText>
        </w:r>
        <w:r w:rsidR="00573C5B">
          <w:rPr>
            <w:noProof/>
            <w:webHidden/>
          </w:rPr>
        </w:r>
        <w:r w:rsidR="00573C5B">
          <w:rPr>
            <w:noProof/>
            <w:webHidden/>
          </w:rPr>
          <w:fldChar w:fldCharType="separate"/>
        </w:r>
        <w:r w:rsidR="00454283">
          <w:rPr>
            <w:noProof/>
            <w:webHidden/>
          </w:rPr>
          <w:t>20</w:t>
        </w:r>
        <w:r w:rsidR="00573C5B">
          <w:rPr>
            <w:noProof/>
            <w:webHidden/>
          </w:rPr>
          <w:fldChar w:fldCharType="end"/>
        </w:r>
      </w:hyperlink>
    </w:p>
    <w:p w14:paraId="76C98D0B" w14:textId="77777777" w:rsidR="00573C5B" w:rsidRDefault="004B18F8">
      <w:pPr>
        <w:pStyle w:val="TableofFigures"/>
        <w:tabs>
          <w:tab w:val="right" w:leader="dot" w:pos="9536"/>
        </w:tabs>
        <w:rPr>
          <w:rFonts w:asciiTheme="minorHAnsi" w:eastAsiaTheme="minorEastAsia" w:hAnsiTheme="minorHAnsi" w:cstheme="minorBidi"/>
          <w:noProof/>
          <w:sz w:val="22"/>
          <w:szCs w:val="22"/>
        </w:rPr>
      </w:pPr>
      <w:hyperlink w:anchor="_Toc476233292" w:history="1">
        <w:r w:rsidR="00573C5B" w:rsidRPr="00867583">
          <w:rPr>
            <w:rStyle w:val="Hyperlink"/>
            <w:noProof/>
          </w:rPr>
          <w:t>Hình 2. 12: Sequence Diagram gửi tin nhắn</w:t>
        </w:r>
        <w:r w:rsidR="00573C5B">
          <w:rPr>
            <w:noProof/>
            <w:webHidden/>
          </w:rPr>
          <w:tab/>
        </w:r>
        <w:r w:rsidR="00573C5B">
          <w:rPr>
            <w:noProof/>
            <w:webHidden/>
          </w:rPr>
          <w:fldChar w:fldCharType="begin"/>
        </w:r>
        <w:r w:rsidR="00573C5B">
          <w:rPr>
            <w:noProof/>
            <w:webHidden/>
          </w:rPr>
          <w:instrText xml:space="preserve"> PAGEREF _Toc476233292 \h </w:instrText>
        </w:r>
        <w:r w:rsidR="00573C5B">
          <w:rPr>
            <w:noProof/>
            <w:webHidden/>
          </w:rPr>
        </w:r>
        <w:r w:rsidR="00573C5B">
          <w:rPr>
            <w:noProof/>
            <w:webHidden/>
          </w:rPr>
          <w:fldChar w:fldCharType="separate"/>
        </w:r>
        <w:r w:rsidR="00454283">
          <w:rPr>
            <w:noProof/>
            <w:webHidden/>
          </w:rPr>
          <w:t>21</w:t>
        </w:r>
        <w:r w:rsidR="00573C5B">
          <w:rPr>
            <w:noProof/>
            <w:webHidden/>
          </w:rPr>
          <w:fldChar w:fldCharType="end"/>
        </w:r>
      </w:hyperlink>
    </w:p>
    <w:p w14:paraId="2D34D649" w14:textId="77777777" w:rsidR="00573C5B" w:rsidRDefault="004B18F8">
      <w:pPr>
        <w:pStyle w:val="TableofFigures"/>
        <w:tabs>
          <w:tab w:val="right" w:leader="dot" w:pos="9536"/>
        </w:tabs>
        <w:rPr>
          <w:rFonts w:asciiTheme="minorHAnsi" w:eastAsiaTheme="minorEastAsia" w:hAnsiTheme="minorHAnsi" w:cstheme="minorBidi"/>
          <w:noProof/>
          <w:sz w:val="22"/>
          <w:szCs w:val="22"/>
        </w:rPr>
      </w:pPr>
      <w:hyperlink w:anchor="_Toc476233293" w:history="1">
        <w:r w:rsidR="00573C5B" w:rsidRPr="00867583">
          <w:rPr>
            <w:rStyle w:val="Hyperlink"/>
            <w:noProof/>
          </w:rPr>
          <w:t>Hình 2. 13: Mô hình thiết kế cơ sỡ dữ liệu</w:t>
        </w:r>
        <w:r w:rsidR="00573C5B">
          <w:rPr>
            <w:noProof/>
            <w:webHidden/>
          </w:rPr>
          <w:tab/>
        </w:r>
        <w:r w:rsidR="00573C5B">
          <w:rPr>
            <w:noProof/>
            <w:webHidden/>
          </w:rPr>
          <w:fldChar w:fldCharType="begin"/>
        </w:r>
        <w:r w:rsidR="00573C5B">
          <w:rPr>
            <w:noProof/>
            <w:webHidden/>
          </w:rPr>
          <w:instrText xml:space="preserve"> PAGEREF _Toc476233293 \h </w:instrText>
        </w:r>
        <w:r w:rsidR="00573C5B">
          <w:rPr>
            <w:noProof/>
            <w:webHidden/>
          </w:rPr>
        </w:r>
        <w:r w:rsidR="00573C5B">
          <w:rPr>
            <w:noProof/>
            <w:webHidden/>
          </w:rPr>
          <w:fldChar w:fldCharType="separate"/>
        </w:r>
        <w:r w:rsidR="00454283">
          <w:rPr>
            <w:noProof/>
            <w:webHidden/>
          </w:rPr>
          <w:t>23</w:t>
        </w:r>
        <w:r w:rsidR="00573C5B">
          <w:rPr>
            <w:noProof/>
            <w:webHidden/>
          </w:rPr>
          <w:fldChar w:fldCharType="end"/>
        </w:r>
      </w:hyperlink>
    </w:p>
    <w:p w14:paraId="5F0D7FAA" w14:textId="77777777" w:rsidR="00573C5B" w:rsidRDefault="004B18F8">
      <w:pPr>
        <w:pStyle w:val="TableofFigures"/>
        <w:tabs>
          <w:tab w:val="right" w:leader="dot" w:pos="9536"/>
        </w:tabs>
        <w:rPr>
          <w:rFonts w:asciiTheme="minorHAnsi" w:eastAsiaTheme="minorEastAsia" w:hAnsiTheme="minorHAnsi" w:cstheme="minorBidi"/>
          <w:noProof/>
          <w:sz w:val="22"/>
          <w:szCs w:val="22"/>
        </w:rPr>
      </w:pPr>
      <w:hyperlink w:anchor="_Toc476233294" w:history="1">
        <w:r w:rsidR="00573C5B" w:rsidRPr="00867583">
          <w:rPr>
            <w:rStyle w:val="Hyperlink"/>
            <w:noProof/>
          </w:rPr>
          <w:t>Hình 2. 14: Mô Hình Hoạt Động Của Một Ứng Dụng Mean Js</w:t>
        </w:r>
        <w:r w:rsidR="00573C5B">
          <w:rPr>
            <w:noProof/>
            <w:webHidden/>
          </w:rPr>
          <w:tab/>
        </w:r>
        <w:r w:rsidR="00573C5B">
          <w:rPr>
            <w:noProof/>
            <w:webHidden/>
          </w:rPr>
          <w:fldChar w:fldCharType="begin"/>
        </w:r>
        <w:r w:rsidR="00573C5B">
          <w:rPr>
            <w:noProof/>
            <w:webHidden/>
          </w:rPr>
          <w:instrText xml:space="preserve"> PAGEREF _Toc476233294 \h </w:instrText>
        </w:r>
        <w:r w:rsidR="00573C5B">
          <w:rPr>
            <w:noProof/>
            <w:webHidden/>
          </w:rPr>
        </w:r>
        <w:r w:rsidR="00573C5B">
          <w:rPr>
            <w:noProof/>
            <w:webHidden/>
          </w:rPr>
          <w:fldChar w:fldCharType="separate"/>
        </w:r>
        <w:r w:rsidR="00454283">
          <w:rPr>
            <w:noProof/>
            <w:webHidden/>
          </w:rPr>
          <w:t>30</w:t>
        </w:r>
        <w:r w:rsidR="00573C5B">
          <w:rPr>
            <w:noProof/>
            <w:webHidden/>
          </w:rPr>
          <w:fldChar w:fldCharType="end"/>
        </w:r>
      </w:hyperlink>
    </w:p>
    <w:p w14:paraId="6E5744A4" w14:textId="77777777" w:rsidR="00573C5B" w:rsidRDefault="00573C5B" w:rsidP="00573C5B">
      <w:pPr>
        <w:spacing w:after="200" w:line="276" w:lineRule="auto"/>
        <w:rPr>
          <w:noProof/>
        </w:rPr>
      </w:pPr>
      <w:r>
        <w:rPr>
          <w:b/>
          <w:sz w:val="28"/>
          <w:szCs w:val="28"/>
        </w:rPr>
        <w:fldChar w:fldCharType="end"/>
      </w:r>
      <w:r>
        <w:rPr>
          <w:b/>
          <w:sz w:val="28"/>
          <w:szCs w:val="28"/>
        </w:rPr>
        <w:fldChar w:fldCharType="begin"/>
      </w:r>
      <w:r>
        <w:rPr>
          <w:b/>
          <w:sz w:val="28"/>
          <w:szCs w:val="28"/>
        </w:rPr>
        <w:instrText xml:space="preserve"> TOC \h \z \c "Hình 3." </w:instrText>
      </w:r>
      <w:r>
        <w:rPr>
          <w:b/>
          <w:sz w:val="28"/>
          <w:szCs w:val="28"/>
        </w:rPr>
        <w:fldChar w:fldCharType="separate"/>
      </w:r>
    </w:p>
    <w:p w14:paraId="24F13427" w14:textId="77777777" w:rsidR="00573C5B" w:rsidRDefault="004B18F8">
      <w:pPr>
        <w:pStyle w:val="TableofFigures"/>
        <w:tabs>
          <w:tab w:val="right" w:leader="dot" w:pos="9536"/>
        </w:tabs>
        <w:rPr>
          <w:rFonts w:asciiTheme="minorHAnsi" w:eastAsiaTheme="minorEastAsia" w:hAnsiTheme="minorHAnsi" w:cstheme="minorBidi"/>
          <w:noProof/>
          <w:sz w:val="22"/>
          <w:szCs w:val="22"/>
        </w:rPr>
      </w:pPr>
      <w:hyperlink w:anchor="_Toc476233161" w:history="1">
        <w:r w:rsidR="00573C5B" w:rsidRPr="008A3297">
          <w:rPr>
            <w:rStyle w:val="Hyperlink"/>
            <w:noProof/>
          </w:rPr>
          <w:t>Hình 3. 1: Kiến trúc tổng quan cơ chế trả lời tự động</w:t>
        </w:r>
        <w:r w:rsidR="00573C5B">
          <w:rPr>
            <w:noProof/>
            <w:webHidden/>
          </w:rPr>
          <w:tab/>
        </w:r>
        <w:r w:rsidR="00573C5B">
          <w:rPr>
            <w:noProof/>
            <w:webHidden/>
          </w:rPr>
          <w:fldChar w:fldCharType="begin"/>
        </w:r>
        <w:r w:rsidR="00573C5B">
          <w:rPr>
            <w:noProof/>
            <w:webHidden/>
          </w:rPr>
          <w:instrText xml:space="preserve"> PAGEREF _Toc476233161 \h </w:instrText>
        </w:r>
        <w:r w:rsidR="00573C5B">
          <w:rPr>
            <w:noProof/>
            <w:webHidden/>
          </w:rPr>
        </w:r>
        <w:r w:rsidR="00573C5B">
          <w:rPr>
            <w:noProof/>
            <w:webHidden/>
          </w:rPr>
          <w:fldChar w:fldCharType="separate"/>
        </w:r>
        <w:r w:rsidR="00454283">
          <w:rPr>
            <w:noProof/>
            <w:webHidden/>
          </w:rPr>
          <w:t>33</w:t>
        </w:r>
        <w:r w:rsidR="00573C5B">
          <w:rPr>
            <w:noProof/>
            <w:webHidden/>
          </w:rPr>
          <w:fldChar w:fldCharType="end"/>
        </w:r>
      </w:hyperlink>
    </w:p>
    <w:p w14:paraId="57C66BF7" w14:textId="77777777" w:rsidR="00573C5B" w:rsidRDefault="00573C5B" w:rsidP="00573C5B">
      <w:pPr>
        <w:spacing w:after="200" w:line="276" w:lineRule="auto"/>
        <w:rPr>
          <w:noProof/>
        </w:rPr>
      </w:pPr>
      <w:r>
        <w:rPr>
          <w:b/>
          <w:sz w:val="28"/>
          <w:szCs w:val="28"/>
        </w:rPr>
        <w:fldChar w:fldCharType="end"/>
      </w:r>
      <w:r>
        <w:rPr>
          <w:b/>
          <w:sz w:val="28"/>
          <w:szCs w:val="28"/>
        </w:rPr>
        <w:fldChar w:fldCharType="begin"/>
      </w:r>
      <w:r>
        <w:rPr>
          <w:b/>
          <w:sz w:val="28"/>
          <w:szCs w:val="28"/>
        </w:rPr>
        <w:instrText xml:space="preserve"> TOC \h \z \c "Hình 4." </w:instrText>
      </w:r>
      <w:r>
        <w:rPr>
          <w:b/>
          <w:sz w:val="28"/>
          <w:szCs w:val="28"/>
        </w:rPr>
        <w:fldChar w:fldCharType="separate"/>
      </w:r>
    </w:p>
    <w:p w14:paraId="7228C077" w14:textId="77777777" w:rsidR="00573C5B" w:rsidRDefault="004B18F8">
      <w:pPr>
        <w:pStyle w:val="TableofFigures"/>
        <w:tabs>
          <w:tab w:val="right" w:leader="dot" w:pos="9536"/>
        </w:tabs>
        <w:rPr>
          <w:rFonts w:asciiTheme="minorHAnsi" w:eastAsiaTheme="minorEastAsia" w:hAnsiTheme="minorHAnsi" w:cstheme="minorBidi"/>
          <w:noProof/>
          <w:sz w:val="22"/>
          <w:szCs w:val="22"/>
        </w:rPr>
      </w:pPr>
      <w:hyperlink w:anchor="_Toc476233166" w:history="1">
        <w:r w:rsidR="00573C5B" w:rsidRPr="00EA46DD">
          <w:rPr>
            <w:rStyle w:val="Hyperlink"/>
            <w:noProof/>
          </w:rPr>
          <w:t>Hình 4. 1: Tổng quan mô hình giải thuật</w:t>
        </w:r>
        <w:r w:rsidR="00573C5B">
          <w:rPr>
            <w:noProof/>
            <w:webHidden/>
          </w:rPr>
          <w:tab/>
        </w:r>
        <w:r w:rsidR="00573C5B">
          <w:rPr>
            <w:noProof/>
            <w:webHidden/>
          </w:rPr>
          <w:fldChar w:fldCharType="begin"/>
        </w:r>
        <w:r w:rsidR="00573C5B">
          <w:rPr>
            <w:noProof/>
            <w:webHidden/>
          </w:rPr>
          <w:instrText xml:space="preserve"> PAGEREF _Toc476233166 \h </w:instrText>
        </w:r>
        <w:r w:rsidR="00573C5B">
          <w:rPr>
            <w:noProof/>
            <w:webHidden/>
          </w:rPr>
        </w:r>
        <w:r w:rsidR="00573C5B">
          <w:rPr>
            <w:noProof/>
            <w:webHidden/>
          </w:rPr>
          <w:fldChar w:fldCharType="separate"/>
        </w:r>
        <w:r w:rsidR="00454283">
          <w:rPr>
            <w:noProof/>
            <w:webHidden/>
          </w:rPr>
          <w:t>41</w:t>
        </w:r>
        <w:r w:rsidR="00573C5B">
          <w:rPr>
            <w:noProof/>
            <w:webHidden/>
          </w:rPr>
          <w:fldChar w:fldCharType="end"/>
        </w:r>
      </w:hyperlink>
    </w:p>
    <w:p w14:paraId="284CCFC4" w14:textId="77777777" w:rsidR="00573C5B" w:rsidRDefault="00573C5B" w:rsidP="00573C5B">
      <w:pPr>
        <w:spacing w:after="200" w:line="276" w:lineRule="auto"/>
        <w:rPr>
          <w:noProof/>
        </w:rPr>
      </w:pPr>
      <w:r>
        <w:rPr>
          <w:b/>
          <w:sz w:val="28"/>
          <w:szCs w:val="28"/>
        </w:rPr>
        <w:fldChar w:fldCharType="end"/>
      </w:r>
      <w:r>
        <w:rPr>
          <w:b/>
          <w:sz w:val="28"/>
          <w:szCs w:val="28"/>
        </w:rPr>
        <w:fldChar w:fldCharType="begin"/>
      </w:r>
      <w:r>
        <w:rPr>
          <w:b/>
          <w:sz w:val="28"/>
          <w:szCs w:val="28"/>
        </w:rPr>
        <w:instrText xml:space="preserve"> TOC \h \z \c "Biểu đồ 2." </w:instrText>
      </w:r>
      <w:r>
        <w:rPr>
          <w:b/>
          <w:sz w:val="28"/>
          <w:szCs w:val="28"/>
        </w:rPr>
        <w:fldChar w:fldCharType="separate"/>
      </w:r>
    </w:p>
    <w:p w14:paraId="25CB55F1" w14:textId="43AF8400" w:rsidR="00573C5B" w:rsidRDefault="004B18F8">
      <w:pPr>
        <w:pStyle w:val="TableofFigures"/>
        <w:tabs>
          <w:tab w:val="right" w:leader="dot" w:pos="9536"/>
        </w:tabs>
        <w:rPr>
          <w:rFonts w:asciiTheme="minorHAnsi" w:eastAsiaTheme="minorEastAsia" w:hAnsiTheme="minorHAnsi" w:cstheme="minorBidi"/>
          <w:noProof/>
          <w:sz w:val="22"/>
          <w:szCs w:val="22"/>
        </w:rPr>
      </w:pPr>
      <w:hyperlink w:anchor="_Toc476233295" w:history="1">
        <w:r w:rsidR="00573C5B">
          <w:rPr>
            <w:rStyle w:val="Hyperlink"/>
            <w:noProof/>
          </w:rPr>
          <w:t>Biểu đồ 2. 1: S</w:t>
        </w:r>
        <w:r w:rsidR="00573C5B" w:rsidRPr="003704DC">
          <w:rPr>
            <w:rStyle w:val="Hyperlink"/>
            <w:noProof/>
          </w:rPr>
          <w:t>o sánh tốc độ insert dữ liệu giữa MongoDB và SQL Server</w:t>
        </w:r>
        <w:r w:rsidR="00573C5B">
          <w:rPr>
            <w:noProof/>
            <w:webHidden/>
          </w:rPr>
          <w:tab/>
        </w:r>
        <w:r w:rsidR="00573C5B">
          <w:rPr>
            <w:noProof/>
            <w:webHidden/>
          </w:rPr>
          <w:fldChar w:fldCharType="begin"/>
        </w:r>
        <w:r w:rsidR="00573C5B">
          <w:rPr>
            <w:noProof/>
            <w:webHidden/>
          </w:rPr>
          <w:instrText xml:space="preserve"> PAGEREF _Toc476233295 \h </w:instrText>
        </w:r>
        <w:r w:rsidR="00573C5B">
          <w:rPr>
            <w:noProof/>
            <w:webHidden/>
          </w:rPr>
        </w:r>
        <w:r w:rsidR="00573C5B">
          <w:rPr>
            <w:noProof/>
            <w:webHidden/>
          </w:rPr>
          <w:fldChar w:fldCharType="separate"/>
        </w:r>
        <w:r w:rsidR="00454283">
          <w:rPr>
            <w:noProof/>
            <w:webHidden/>
          </w:rPr>
          <w:t>28</w:t>
        </w:r>
        <w:r w:rsidR="00573C5B">
          <w:rPr>
            <w:noProof/>
            <w:webHidden/>
          </w:rPr>
          <w:fldChar w:fldCharType="end"/>
        </w:r>
      </w:hyperlink>
    </w:p>
    <w:p w14:paraId="04ACB9D3" w14:textId="77777777" w:rsidR="00573C5B" w:rsidRDefault="004B18F8">
      <w:pPr>
        <w:pStyle w:val="TableofFigures"/>
        <w:tabs>
          <w:tab w:val="right" w:leader="dot" w:pos="9536"/>
        </w:tabs>
        <w:rPr>
          <w:rFonts w:asciiTheme="minorHAnsi" w:eastAsiaTheme="minorEastAsia" w:hAnsiTheme="minorHAnsi" w:cstheme="minorBidi"/>
          <w:noProof/>
          <w:sz w:val="22"/>
          <w:szCs w:val="22"/>
        </w:rPr>
      </w:pPr>
      <w:hyperlink w:anchor="_Toc476233296" w:history="1">
        <w:r w:rsidR="00573C5B" w:rsidRPr="003704DC">
          <w:rPr>
            <w:rStyle w:val="Hyperlink"/>
            <w:noProof/>
          </w:rPr>
          <w:t>Biểu đồ 2. 2: So sánh tốc độ truy vấn dữ liệu giữa MongoDB và SQL Server</w:t>
        </w:r>
        <w:r w:rsidR="00573C5B">
          <w:rPr>
            <w:noProof/>
            <w:webHidden/>
          </w:rPr>
          <w:tab/>
        </w:r>
        <w:r w:rsidR="00573C5B">
          <w:rPr>
            <w:noProof/>
            <w:webHidden/>
          </w:rPr>
          <w:fldChar w:fldCharType="begin"/>
        </w:r>
        <w:r w:rsidR="00573C5B">
          <w:rPr>
            <w:noProof/>
            <w:webHidden/>
          </w:rPr>
          <w:instrText xml:space="preserve"> PAGEREF _Toc476233296 \h </w:instrText>
        </w:r>
        <w:r w:rsidR="00573C5B">
          <w:rPr>
            <w:noProof/>
            <w:webHidden/>
          </w:rPr>
        </w:r>
        <w:r w:rsidR="00573C5B">
          <w:rPr>
            <w:noProof/>
            <w:webHidden/>
          </w:rPr>
          <w:fldChar w:fldCharType="separate"/>
        </w:r>
        <w:r w:rsidR="00454283">
          <w:rPr>
            <w:noProof/>
            <w:webHidden/>
          </w:rPr>
          <w:t>29</w:t>
        </w:r>
        <w:r w:rsidR="00573C5B">
          <w:rPr>
            <w:noProof/>
            <w:webHidden/>
          </w:rPr>
          <w:fldChar w:fldCharType="end"/>
        </w:r>
      </w:hyperlink>
    </w:p>
    <w:p w14:paraId="766D47CC" w14:textId="0837720D" w:rsidR="00573C5B" w:rsidRDefault="00573C5B" w:rsidP="00573C5B">
      <w:pPr>
        <w:spacing w:after="200" w:line="276" w:lineRule="auto"/>
        <w:rPr>
          <w:b/>
          <w:sz w:val="28"/>
          <w:szCs w:val="28"/>
        </w:rPr>
      </w:pPr>
      <w:r>
        <w:rPr>
          <w:b/>
          <w:sz w:val="28"/>
          <w:szCs w:val="28"/>
        </w:rPr>
        <w:fldChar w:fldCharType="end"/>
      </w:r>
    </w:p>
    <w:p w14:paraId="0F6133B9" w14:textId="77777777" w:rsidR="00F266B6" w:rsidRPr="00841454" w:rsidRDefault="00F266B6" w:rsidP="00573C5B">
      <w:pPr>
        <w:spacing w:after="200" w:line="276" w:lineRule="auto"/>
        <w:rPr>
          <w:b/>
          <w:sz w:val="28"/>
          <w:szCs w:val="28"/>
        </w:rPr>
      </w:pPr>
    </w:p>
    <w:p w14:paraId="0EBE59E6" w14:textId="6B61D2EB" w:rsidR="007B1A23" w:rsidRDefault="007B1A23" w:rsidP="00207835">
      <w:pPr>
        <w:pStyle w:val="Chng"/>
        <w:outlineLvl w:val="0"/>
      </w:pPr>
      <w:bookmarkStart w:id="7" w:name="_Toc476111281"/>
      <w:bookmarkStart w:id="8" w:name="_Toc476234887"/>
      <w:r w:rsidRPr="00880D36">
        <w:lastRenderedPageBreak/>
        <w:t>C</w:t>
      </w:r>
      <w:r w:rsidR="00CD13EC" w:rsidRPr="00880D36">
        <w:t>HƯƠNG 1</w:t>
      </w:r>
      <w:r w:rsidR="0064189C">
        <w:t xml:space="preserve"> – </w:t>
      </w:r>
      <w:r w:rsidR="00CD13EC" w:rsidRPr="00880D36">
        <w:t>MỞ ĐẦU</w:t>
      </w:r>
      <w:bookmarkEnd w:id="7"/>
      <w:bookmarkEnd w:id="8"/>
    </w:p>
    <w:p w14:paraId="022BBE7F" w14:textId="07558773" w:rsidR="002A5EC5" w:rsidRDefault="002A5EC5" w:rsidP="004B0C77">
      <w:pPr>
        <w:pStyle w:val="Tiumccp1"/>
        <w:numPr>
          <w:ilvl w:val="1"/>
          <w:numId w:val="6"/>
        </w:numPr>
        <w:outlineLvl w:val="1"/>
      </w:pPr>
      <w:bookmarkStart w:id="9" w:name="_Toc476111282"/>
      <w:bookmarkStart w:id="10" w:name="_Toc476234888"/>
      <w:r>
        <w:t>Giới thiệu hệ thống hỏi đáp tự động</w:t>
      </w:r>
      <w:bookmarkEnd w:id="9"/>
      <w:bookmarkEnd w:id="10"/>
    </w:p>
    <w:p w14:paraId="609BEDF4" w14:textId="78379DE7" w:rsidR="00891D8A" w:rsidRDefault="00891D8A" w:rsidP="00891D8A">
      <w:pPr>
        <w:pStyle w:val="Bngbiu-nidung"/>
        <w:jc w:val="left"/>
      </w:pPr>
      <w:r>
        <w:t>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04FCD417" w:rsidR="00891D8A" w:rsidRDefault="00891D8A" w:rsidP="00891D8A">
      <w:pPr>
        <w:pStyle w:val="Bngbiu-nidung"/>
        <w:jc w:val="left"/>
      </w:pPr>
      <w:r>
        <w:t xml:space="preserve">Thông tin tìm kiếm đôi khỉ chỉ dừng ở mức tài liệu </w:t>
      </w:r>
      <w:r w:rsidR="00B153F0">
        <w:t>nghiên cứu</w:t>
      </w:r>
      <w:r w:rsidR="0008548A">
        <w:t>, còn hệ thống hỏi đáp sẽ cho ta một câu trả lời ngắn gọn nhất có thể và đôi khi là 1 hướng giải quyết vấn đề từ những người đi trước.</w:t>
      </w:r>
    </w:p>
    <w:p w14:paraId="2272183A" w14:textId="72AC75F5" w:rsidR="003E15CD" w:rsidRDefault="001636D4" w:rsidP="001636D4">
      <w:pPr>
        <w:pStyle w:val="Bngbiu-nidung"/>
      </w:pPr>
      <w:r>
        <w:t>Hiện nay có nhiều hệ thống hỏi đáp phục vụ nhu cầu của cộng đồng từ các mảng lập trình,</w:t>
      </w:r>
      <w:r w:rsidR="003F3CB7">
        <w:t xml:space="preserve"> </w:t>
      </w:r>
      <w:r>
        <w:t>sửa chữa máy tính,</w:t>
      </w:r>
      <w:r w:rsidR="003F3CB7">
        <w:t xml:space="preserve"> </w:t>
      </w:r>
      <w:r>
        <w:t>tư vấn học tập,</w:t>
      </w:r>
      <w:r w:rsidR="003F3CB7">
        <w:t xml:space="preserve"> </w:t>
      </w:r>
      <w:r>
        <w:t>sức khỏe và nhiều hơn nữa</w:t>
      </w:r>
      <w:r w:rsidR="004350D7">
        <w:t xml:space="preserve"> nhưng đa phần chỉ được phát triển bằng tiếng Anh</w:t>
      </w:r>
      <w:r w:rsidR="005E0F54">
        <w:t>.</w:t>
      </w:r>
    </w:p>
    <w:p w14:paraId="44C97A13" w14:textId="77777777" w:rsidR="00F25635" w:rsidRDefault="005E0F54" w:rsidP="00F25635">
      <w:pPr>
        <w:pStyle w:val="Bngbiu-nidung"/>
      </w:pPr>
      <w:r>
        <w:t>Hệ thống hỏi đáp vẫn chưa thật sự phát triển mạnh ở nước ta nên nhận thấy việc xây dựng hệ thống hỏi đáp bằng tiếng việt rất có ý nghĩa và mang tính thực tế</w:t>
      </w:r>
      <w:r w:rsidR="00A40B1A">
        <w:t>.</w:t>
      </w:r>
      <w:r w:rsidR="001636D4">
        <w:t xml:space="preserve"> </w:t>
      </w:r>
      <w:bookmarkStart w:id="11" w:name="_Toc476111283"/>
    </w:p>
    <w:p w14:paraId="55E6E6E9" w14:textId="29EE7BEE" w:rsidR="00A40CD1" w:rsidRDefault="00A40CD1" w:rsidP="00F25635">
      <w:pPr>
        <w:pStyle w:val="Tiumccp2"/>
      </w:pPr>
      <w:bookmarkStart w:id="12" w:name="_Toc476213385"/>
      <w:bookmarkStart w:id="13" w:name="_Toc476213640"/>
      <w:bookmarkStart w:id="14" w:name="_Toc476233817"/>
      <w:bookmarkStart w:id="15" w:name="_Toc476234247"/>
      <w:bookmarkStart w:id="16" w:name="_Toc476234796"/>
      <w:bookmarkStart w:id="17" w:name="_Toc476234889"/>
      <w:r>
        <w:t>Hệ thống hỏi đáp là gì:</w:t>
      </w:r>
      <w:bookmarkEnd w:id="11"/>
      <w:bookmarkEnd w:id="12"/>
      <w:bookmarkEnd w:id="13"/>
      <w:bookmarkEnd w:id="14"/>
      <w:bookmarkEnd w:id="15"/>
      <w:bookmarkEnd w:id="16"/>
      <w:bookmarkEnd w:id="17"/>
    </w:p>
    <w:p w14:paraId="249DD648" w14:textId="11FF3F8A" w:rsidR="003E15CD" w:rsidRDefault="00A40CD1" w:rsidP="00A40CD1">
      <w:pPr>
        <w:pStyle w:val="Bngbiu-nidung"/>
      </w:pPr>
      <w:r>
        <w:t>Hệ thống hỏi đáp là hệ thống cho phép người dùng đặt câu hỏi và nhận được câu trả lời</w:t>
      </w:r>
      <w:r w:rsidR="00891D8A">
        <w:t xml:space="preserve"> từ</w:t>
      </w:r>
      <w:r w:rsidR="00B153F0">
        <w:t xml:space="preserve"> cơ sở dữ liệu đã </w:t>
      </w:r>
      <w:r w:rsidR="003F3CB7">
        <w:t>thu thập từ</w:t>
      </w:r>
      <w:r w:rsidR="00891D8A">
        <w:t xml:space="preserve"> cộng đồng</w:t>
      </w:r>
      <w:r w:rsidR="003F3CB7">
        <w:t xml:space="preserve"> trước đó</w:t>
      </w:r>
      <w:r>
        <w:t xml:space="preserve"> </w:t>
      </w:r>
      <w:r w:rsidR="003F3CB7">
        <w:t>về</w:t>
      </w:r>
      <w:r>
        <w:t xml:space="preserve"> những vấn đề mà </w:t>
      </w:r>
      <w:r w:rsidR="00891D8A">
        <w:t>họ đang gặp khó khăn và chưa tìm ra hướng giải quyết.</w:t>
      </w:r>
      <w:r w:rsidR="00AF0068" w:rsidRPr="00AF0068">
        <w:t xml:space="preserve"> </w:t>
      </w:r>
    </w:p>
    <w:p w14:paraId="18152300" w14:textId="35D92D91" w:rsidR="00E560BA" w:rsidRDefault="00E560BA" w:rsidP="00A40CD1">
      <w:pPr>
        <w:pStyle w:val="Bngbiu-nidung"/>
      </w:pPr>
      <w:r>
        <w:t>Hệ thống hỏi đáp tự động là hệ thống tự đưa ra câu trả lời cho người dùng đặt câu hỏi</w:t>
      </w:r>
      <w:r w:rsidR="00067CAC">
        <w:t xml:space="preserve"> dựa trên cơ sở dữ liệu xây dựng sẵn từ trước.</w:t>
      </w:r>
    </w:p>
    <w:p w14:paraId="0C1D4CE8" w14:textId="02A72B8F" w:rsidR="00A40CD1" w:rsidRDefault="00351CDC" w:rsidP="00A40CD1">
      <w:pPr>
        <w:pStyle w:val="Bngbiu-nidung"/>
      </w:pPr>
      <w:r>
        <w:t>H</w:t>
      </w:r>
      <w:r w:rsidR="00AF0068">
        <w:t>ệ thống hỏi đáp là nơi tập trung các kiến thức</w:t>
      </w:r>
      <w:r>
        <w:t>,</w:t>
      </w:r>
      <w:r w:rsidR="00AF2BD0">
        <w:t xml:space="preserve"> các kinh nghiệm </w:t>
      </w:r>
      <w:r w:rsidR="00AF0068">
        <w:t>của n</w:t>
      </w:r>
      <w:r>
        <w:t xml:space="preserve">hững người đi trước chia sẽ lại, nó </w:t>
      </w:r>
      <w:r w:rsidR="00AF0068">
        <w:t xml:space="preserve">cũng là thế giới thông tin mở </w:t>
      </w:r>
      <w:r>
        <w:t>và</w:t>
      </w:r>
      <w:r w:rsidR="00AF0068">
        <w:t xml:space="preserve"> là kho tàng kiến thức</w:t>
      </w:r>
      <w:r>
        <w:t>.</w:t>
      </w:r>
    </w:p>
    <w:p w14:paraId="6569A3B1" w14:textId="623EBD5A" w:rsidR="004350D7" w:rsidRDefault="004350D7" w:rsidP="004350D7">
      <w:pPr>
        <w:pStyle w:val="Bngbiu-nidung"/>
      </w:pPr>
      <w:r>
        <w:t xml:space="preserve"> Hệ thống hỏi đ</w:t>
      </w:r>
      <w:r w:rsidR="00351CDC">
        <w:t>áp được chia thành 2 loại chính</w:t>
      </w:r>
      <w:r>
        <w:t>:</w:t>
      </w:r>
    </w:p>
    <w:p w14:paraId="20B9B99C" w14:textId="71F04A2C" w:rsidR="004350D7" w:rsidRDefault="004350D7" w:rsidP="004B0C77">
      <w:pPr>
        <w:pStyle w:val="Bngbiu-nidung"/>
        <w:numPr>
          <w:ilvl w:val="0"/>
          <w:numId w:val="5"/>
        </w:numPr>
      </w:pPr>
      <w:r>
        <w:lastRenderedPageBreak/>
        <w:t>Hỏi đáp dựa trên cộng đồng</w:t>
      </w:r>
      <w:r w:rsidR="00B153F0">
        <w:t xml:space="preserve"> </w:t>
      </w:r>
      <w:r w:rsidR="00F25635">
        <w:t>(Community Question Answering System)</w:t>
      </w:r>
      <w:r w:rsidR="008117A6">
        <w:t xml:space="preserve">: Dữ liệu được thu thập chủ yếu từ những </w:t>
      </w:r>
      <w:r w:rsidR="000F566E">
        <w:t xml:space="preserve">cơ sở tri thức trên internet </w:t>
      </w:r>
      <w:r w:rsidR="008117A6">
        <w:t xml:space="preserve"> để xây dựng nên hệ thống.</w:t>
      </w:r>
    </w:p>
    <w:p w14:paraId="10125643" w14:textId="0BD24891" w:rsidR="004350D7" w:rsidRDefault="004350D7" w:rsidP="004B0C77">
      <w:pPr>
        <w:pStyle w:val="Bngbiu-nidung"/>
        <w:numPr>
          <w:ilvl w:val="0"/>
          <w:numId w:val="5"/>
        </w:numPr>
      </w:pPr>
      <w:r>
        <w:t>Hỏi đáp dựa trên bộ sinh</w:t>
      </w:r>
      <w:r w:rsidR="00B153F0">
        <w:t xml:space="preserve"> </w:t>
      </w:r>
      <w:r w:rsidR="00075EA8">
        <w:t>(Generative Question Answering System)</w:t>
      </w:r>
      <w:r w:rsidR="008117A6">
        <w:t xml:space="preserve">: </w:t>
      </w:r>
      <w:r w:rsidR="00075EA8">
        <w:t>Câu trả lời sẽ tự động được sinh ra</w:t>
      </w:r>
      <w:r w:rsidR="00646AB7">
        <w:t xml:space="preserve"> đáp ứng nhu cầu hỏi đáp</w:t>
      </w:r>
      <w:r w:rsidR="00075EA8">
        <w:t>.</w:t>
      </w:r>
      <w:r w:rsidR="003C5B22">
        <w:t>Được xây dựng từ các tri thức có sẵn và sinh ra câu trả lời.</w:t>
      </w:r>
    </w:p>
    <w:p w14:paraId="15F6078A" w14:textId="1C1B8F12" w:rsidR="000814B8" w:rsidRPr="000814B8" w:rsidRDefault="000814B8" w:rsidP="000814B8">
      <w:pPr>
        <w:pStyle w:val="Bngbiu-nidung"/>
      </w:pPr>
      <w:r w:rsidRPr="000814B8">
        <w:t>Hệ thống hỏi đáp trong để tài nghiên cứu này sẽ tập trung vào cộng đồng sinh viên trường đại học Tôn Đức Thắng.</w:t>
      </w:r>
    </w:p>
    <w:p w14:paraId="031C9D29" w14:textId="6FDB16A8" w:rsidR="0099254F" w:rsidRDefault="0099254F" w:rsidP="00E560BA">
      <w:pPr>
        <w:pStyle w:val="Tiumccp2"/>
      </w:pPr>
      <w:bookmarkStart w:id="18" w:name="_Toc476111284"/>
      <w:r w:rsidRPr="00E560BA">
        <w:t xml:space="preserve"> </w:t>
      </w:r>
      <w:bookmarkStart w:id="19" w:name="_Toc476213386"/>
      <w:bookmarkStart w:id="20" w:name="_Toc476213641"/>
      <w:bookmarkStart w:id="21" w:name="_Toc476233818"/>
      <w:bookmarkStart w:id="22" w:name="_Toc476234248"/>
      <w:bookmarkStart w:id="23" w:name="_Toc476234797"/>
      <w:bookmarkStart w:id="24" w:name="_Toc476234890"/>
      <w:r w:rsidRPr="00E560BA">
        <w:t>Ý nghĩa hệ thống hỏi đáp</w:t>
      </w:r>
      <w:r w:rsidR="00E92F98" w:rsidRPr="00E560BA">
        <w:t xml:space="preserve"> và nhu cầu xã hội</w:t>
      </w:r>
      <w:r w:rsidRPr="00E560BA">
        <w:t>:</w:t>
      </w:r>
      <w:bookmarkEnd w:id="18"/>
      <w:bookmarkEnd w:id="19"/>
      <w:bookmarkEnd w:id="20"/>
      <w:bookmarkEnd w:id="21"/>
      <w:bookmarkEnd w:id="22"/>
      <w:bookmarkEnd w:id="23"/>
      <w:bookmarkEnd w:id="24"/>
      <w:r w:rsidRPr="00E560BA">
        <w:t xml:space="preserve"> </w:t>
      </w:r>
    </w:p>
    <w:p w14:paraId="553EDC2C" w14:textId="5E5FFAAF" w:rsidR="0099254F" w:rsidRPr="00880D36" w:rsidRDefault="00E560BA" w:rsidP="00B153F0">
      <w:pPr>
        <w:pStyle w:val="Bngbiu-nidung"/>
      </w:pPr>
      <w:r>
        <w:t>Hiện nay lượng người dùng internet rất là lớn và nhu cầu được giải đáp thắc mắc cũng tăng theo cùng với đó là các câu hỏi thì lập đi lập lại.Vấn đề đặt ra là phát triển 1 hệ thống trả lời tự động theo 2 hướng đưa ra cho người dùng trả lời hoặc từ hệ thống.</w:t>
      </w:r>
      <w:r w:rsidR="00B153F0">
        <w:t xml:space="preserve"> </w:t>
      </w:r>
      <w:r w:rsidR="0099254F">
        <w:t>Hệ thống hỏi đáp sẽ là nơi tập trung thông tin các vấn đề,</w:t>
      </w:r>
      <w:r w:rsidR="00127DB7">
        <w:t xml:space="preserve"> </w:t>
      </w:r>
      <w:r w:rsidR="0099254F">
        <w:t>thắc mắc,</w:t>
      </w:r>
      <w:r w:rsidR="00127DB7">
        <w:t xml:space="preserve"> </w:t>
      </w:r>
      <w:r w:rsidR="00B153F0">
        <w:t xml:space="preserve">góp ý… </w:t>
      </w:r>
      <w:r w:rsidR="0099254F">
        <w:t xml:space="preserve">Cung cấp một nguồn thông tin đáng tin cậy cho người dùng, tránh </w:t>
      </w:r>
      <w:r w:rsidR="0087225D">
        <w:t>được những thông tin trái chiều không chính xác.</w:t>
      </w:r>
    </w:p>
    <w:p w14:paraId="08B94684" w14:textId="7FEAB190" w:rsidR="00D87A85" w:rsidRDefault="00D87A85" w:rsidP="00D124DC">
      <w:pPr>
        <w:pStyle w:val="Bngbiu-nidung"/>
      </w:pPr>
      <w:r>
        <w:t>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45C05182" w14:textId="1E93711A" w:rsidR="00067CAC" w:rsidRDefault="00067CAC" w:rsidP="00067CAC">
      <w:pPr>
        <w:pStyle w:val="Default"/>
        <w:spacing w:after="120" w:line="360" w:lineRule="auto"/>
        <w:ind w:firstLine="720"/>
        <w:jc w:val="both"/>
        <w:rPr>
          <w:color w:val="auto"/>
          <w:sz w:val="26"/>
          <w:szCs w:val="26"/>
        </w:rPr>
      </w:pPr>
      <w:r>
        <w:rPr>
          <w:color w:val="auto"/>
          <w:sz w:val="26"/>
          <w:szCs w:val="26"/>
        </w:rPr>
        <w:t>Như đã giới thiệu do nhận thấy nhà trường đã có hệ thống hỏi đáp nhưng vẫn chưa có sự tương tác mạnh giữa sinh viên và nhà trường và số lượng sử dụng còn ít nên chúng em quyết định hiện thực hệ thống cho các bạn sinh viên sử dụng.</w:t>
      </w:r>
    </w:p>
    <w:p w14:paraId="7E03D146" w14:textId="5C92E2D8" w:rsidR="00067CAC" w:rsidRDefault="00067CAC" w:rsidP="00067CAC">
      <w:pPr>
        <w:pStyle w:val="Default"/>
        <w:spacing w:after="120" w:line="360" w:lineRule="auto"/>
        <w:ind w:firstLine="720"/>
        <w:jc w:val="both"/>
        <w:rPr>
          <w:color w:val="auto"/>
          <w:sz w:val="26"/>
          <w:szCs w:val="26"/>
        </w:rPr>
      </w:pPr>
      <w:r>
        <w:rPr>
          <w:color w:val="auto"/>
          <w:sz w:val="26"/>
          <w:szCs w:val="26"/>
        </w:rPr>
        <w:t xml:space="preserve"> Hệ thống cho phép sinh viên đặt và trả lời các câu hỏi. Cùng với đó là khu vực trò chuyện cho các bạn sinh viên giúp các bạn tiết kiệm thời gian chờ đợi câu hỏi được trả lời.Hệ thống sẽ là một kênh thông tin hữu dụng cho các bạn sinh viên.</w:t>
      </w:r>
    </w:p>
    <w:p w14:paraId="0519DCF3" w14:textId="2AD37E81" w:rsidR="00675666" w:rsidRPr="009816D3" w:rsidRDefault="00067CAC" w:rsidP="00B153F0">
      <w:pPr>
        <w:pStyle w:val="Bngbiu-nidung"/>
        <w:jc w:val="left"/>
      </w:pPr>
      <w:r>
        <w:t xml:space="preserve"> Hệ thống sẽ là một địa chỉ đáng tin cậy và tập trung thông tin cho toàn thể sinh viên trường Đại Học Tôn</w:t>
      </w:r>
      <w:r w:rsidR="009816D3">
        <w:t xml:space="preserve"> Đức Thắng</w:t>
      </w:r>
      <w:r w:rsidR="00020A7E">
        <w:t xml:space="preserve"> sử dụng hệ thống để đặt câu hỏi</w:t>
      </w:r>
      <w:r w:rsidR="00B153F0">
        <w:t xml:space="preserve"> và giải đáp thắc mắc cho </w:t>
      </w:r>
      <w:r w:rsidR="00B153F0">
        <w:lastRenderedPageBreak/>
        <w:t xml:space="preserve">nhau. </w:t>
      </w:r>
      <w:r w:rsidR="00675666">
        <w:t>Là cầu nối giữa nhà trường và sinh viên.</w:t>
      </w:r>
      <w:r w:rsidR="00B153F0">
        <w:t xml:space="preserve"> Là n</w:t>
      </w:r>
      <w:r w:rsidR="00675666">
        <w:t>ơi để sinh viên bày tỏ nguyện vọng của mình và cũng là nơi để nhà trường tiếp nhận ý kiến đóng góp của sinh viên để từng bước cải thiện quá trình đào tạo.</w:t>
      </w:r>
      <w:r w:rsidR="00B153F0">
        <w:t xml:space="preserve"> </w:t>
      </w:r>
      <w:r w:rsidR="00675666">
        <w:t>Tránh làm mất quyền lợi của các bạn sinh viên khi không được giải đáp kịp thời.</w:t>
      </w:r>
    </w:p>
    <w:p w14:paraId="3382C4F0" w14:textId="7427ACAD" w:rsidR="00AC5F95" w:rsidRDefault="00330BF0" w:rsidP="00207835">
      <w:pPr>
        <w:pStyle w:val="Tiumccp1"/>
        <w:outlineLvl w:val="1"/>
      </w:pPr>
      <w:bookmarkStart w:id="25" w:name="_Toc476234891"/>
      <w:r>
        <w:t>1.</w:t>
      </w:r>
      <w:r w:rsidR="00AC5F95">
        <w:t>2</w:t>
      </w:r>
      <w:r>
        <w:t xml:space="preserve"> </w:t>
      </w:r>
      <w:bookmarkStart w:id="26" w:name="_Toc476111286"/>
      <w:r>
        <w:t>Mục đích đề tài</w:t>
      </w:r>
      <w:bookmarkEnd w:id="25"/>
      <w:bookmarkEnd w:id="26"/>
    </w:p>
    <w:p w14:paraId="4FA81167" w14:textId="77777777" w:rsidR="00E01A88" w:rsidRDefault="00D904CF" w:rsidP="00E01A88">
      <w:pPr>
        <w:pStyle w:val="Default"/>
        <w:spacing w:after="120" w:line="360" w:lineRule="auto"/>
        <w:ind w:firstLine="720"/>
        <w:jc w:val="both"/>
        <w:rPr>
          <w:color w:val="auto"/>
          <w:sz w:val="26"/>
          <w:szCs w:val="26"/>
        </w:rPr>
      </w:pPr>
      <w:r>
        <w:rPr>
          <w:color w:val="auto"/>
          <w:sz w:val="26"/>
          <w:szCs w:val="26"/>
        </w:rPr>
        <w:t>Tạo ra diễn đàn kết n</w:t>
      </w:r>
      <w:r w:rsidR="00E01A88">
        <w:rPr>
          <w:color w:val="auto"/>
          <w:sz w:val="26"/>
          <w:szCs w:val="26"/>
        </w:rPr>
        <w:t>ối giữa sinh viên và nhà trường, thông qua website và ứng dụng điện thoại trên nền tảng Android. Là n</w:t>
      </w:r>
      <w:r>
        <w:rPr>
          <w:color w:val="auto"/>
          <w:sz w:val="26"/>
          <w:szCs w:val="26"/>
        </w:rPr>
        <w:t>ơi cung cấp</w:t>
      </w:r>
      <w:r w:rsidR="00E01A88">
        <w:rPr>
          <w:color w:val="auto"/>
          <w:sz w:val="26"/>
          <w:szCs w:val="26"/>
        </w:rPr>
        <w:t xml:space="preserve"> lời, trao đổi, giải đáp các thắc mắc của các bạn sinh viên, h</w:t>
      </w:r>
      <w:r>
        <w:rPr>
          <w:color w:val="auto"/>
          <w:sz w:val="26"/>
          <w:szCs w:val="26"/>
        </w:rPr>
        <w:t>ỗ t</w:t>
      </w:r>
      <w:r w:rsidR="00E01A88">
        <w:rPr>
          <w:color w:val="auto"/>
          <w:sz w:val="26"/>
          <w:szCs w:val="26"/>
        </w:rPr>
        <w:t>rợ sinh viên tìm kiếm thông tin một cách nhanh chóng và chính xác nhất.</w:t>
      </w:r>
    </w:p>
    <w:p w14:paraId="0CEDD579" w14:textId="3A1E414D" w:rsidR="00C37181" w:rsidRPr="00E01A88" w:rsidRDefault="00AC5F95" w:rsidP="00E01A88">
      <w:pPr>
        <w:pStyle w:val="Default"/>
        <w:spacing w:after="120" w:line="360" w:lineRule="auto"/>
        <w:ind w:firstLine="720"/>
        <w:jc w:val="both"/>
        <w:rPr>
          <w:color w:val="auto"/>
          <w:sz w:val="26"/>
          <w:szCs w:val="26"/>
        </w:rPr>
      </w:pPr>
      <w:r w:rsidRPr="00E01A88">
        <w:rPr>
          <w:sz w:val="26"/>
          <w:szCs w:val="26"/>
        </w:rPr>
        <w:t xml:space="preserve">Nghiên cứu hệ thống Question Answering và cách hiện thực một hệ </w:t>
      </w:r>
      <w:r w:rsidR="00E01A88">
        <w:rPr>
          <w:sz w:val="26"/>
          <w:szCs w:val="26"/>
        </w:rPr>
        <w:t>thống trả lời tự động á</w:t>
      </w:r>
      <w:r w:rsidRPr="00E01A88">
        <w:rPr>
          <w:sz w:val="26"/>
          <w:szCs w:val="26"/>
        </w:rPr>
        <w:t xml:space="preserve">p dụng cho sinh viên trường Đại Học Tôn Đức Thắng nói riêng và có </w:t>
      </w:r>
      <w:r w:rsidR="00B153F0" w:rsidRPr="00E01A88">
        <w:rPr>
          <w:sz w:val="26"/>
          <w:szCs w:val="26"/>
        </w:rPr>
        <w:t xml:space="preserve">thể mở rộng cho </w:t>
      </w:r>
      <w:r w:rsidR="00E01A88">
        <w:rPr>
          <w:sz w:val="26"/>
          <w:szCs w:val="26"/>
        </w:rPr>
        <w:t xml:space="preserve">toàn thể </w:t>
      </w:r>
      <w:r w:rsidR="00B153F0" w:rsidRPr="00E01A88">
        <w:rPr>
          <w:sz w:val="26"/>
          <w:szCs w:val="26"/>
        </w:rPr>
        <w:t>xã hội sử dụng</w:t>
      </w:r>
      <w:r w:rsidR="00B153F0">
        <w:t>.</w:t>
      </w:r>
    </w:p>
    <w:p w14:paraId="5DAA37F9" w14:textId="78344C40" w:rsidR="00AC5F95" w:rsidRDefault="00AC5F95" w:rsidP="00207835">
      <w:pPr>
        <w:pStyle w:val="Tiumccp1"/>
        <w:outlineLvl w:val="1"/>
      </w:pPr>
      <w:r>
        <w:t xml:space="preserve">1.3 </w:t>
      </w:r>
      <w:bookmarkStart w:id="27" w:name="_Toc476234892"/>
      <w:r>
        <w:t>Các nghiên cứu liên quan</w:t>
      </w:r>
      <w:bookmarkEnd w:id="27"/>
    </w:p>
    <w:p w14:paraId="05451A86" w14:textId="77777777" w:rsidR="00C95F50" w:rsidRDefault="001F3788" w:rsidP="00C95F50">
      <w:pPr>
        <w:pStyle w:val="Tiumccp1"/>
        <w:rPr>
          <w:rFonts w:eastAsiaTheme="minorHAnsi"/>
          <w:i/>
          <w:iCs/>
          <w:lang w:val="vi-VN"/>
        </w:rPr>
      </w:pPr>
      <w:r w:rsidRPr="001F3788">
        <w:t xml:space="preserve">Nghiên cứu được rút ra được từ bài báo </w:t>
      </w:r>
      <w:r w:rsidRPr="001F3788">
        <w:rPr>
          <w:rFonts w:eastAsiaTheme="minorHAnsi"/>
        </w:rPr>
        <w:t>Question Answering from</w:t>
      </w:r>
      <w:r>
        <w:rPr>
          <w:rFonts w:eastAsiaTheme="minorHAnsi"/>
        </w:rPr>
        <w:t xml:space="preserve"> </w:t>
      </w:r>
      <w:r w:rsidRPr="001F3788">
        <w:rPr>
          <w:rFonts w:eastAsiaTheme="minorHAnsi"/>
        </w:rPr>
        <w:t>Frequently Asked</w:t>
      </w:r>
      <w:r>
        <w:rPr>
          <w:rFonts w:eastAsiaTheme="minorHAnsi"/>
        </w:rPr>
        <w:t xml:space="preserve"> </w:t>
      </w:r>
      <w:r w:rsidRPr="001F3788">
        <w:rPr>
          <w:rFonts w:eastAsiaTheme="minorHAnsi"/>
        </w:rPr>
        <w:t>Question Files</w:t>
      </w:r>
      <w:r w:rsidR="00C95F50">
        <w:rPr>
          <w:rFonts w:eastAsiaTheme="minorHAnsi"/>
        </w:rPr>
        <w:t>(</w:t>
      </w:r>
      <w:r w:rsidR="00C95F50">
        <w:rPr>
          <w:rFonts w:eastAsiaTheme="minorHAnsi"/>
          <w:i/>
          <w:iCs/>
          <w:lang w:val="vi-VN"/>
        </w:rPr>
        <w:t>Robin D. Burke, Kristian J. Hammond, Vladimir Kulyukin,</w:t>
      </w:r>
    </w:p>
    <w:p w14:paraId="3454D22F" w14:textId="47172912" w:rsidR="001F3788" w:rsidRPr="001F3788" w:rsidRDefault="00C95F50" w:rsidP="00C95F50">
      <w:pPr>
        <w:pStyle w:val="Tiumccp1"/>
      </w:pPr>
      <w:r>
        <w:rPr>
          <w:rFonts w:eastAsiaTheme="minorHAnsi"/>
          <w:i/>
          <w:iCs/>
          <w:lang w:val="vi-VN"/>
        </w:rPr>
        <w:t>Steven L. Lytinen, Noriko Tomuro, and Scott Schoenberg</w:t>
      </w:r>
      <w:r>
        <w:rPr>
          <w:rFonts w:eastAsiaTheme="minorHAnsi"/>
        </w:rPr>
        <w:t>)</w:t>
      </w:r>
    </w:p>
    <w:p w14:paraId="7FE44229" w14:textId="2FE52C8C" w:rsidR="002C7C30" w:rsidRDefault="006509ED" w:rsidP="002C7C30">
      <w:pPr>
        <w:pStyle w:val="Bngbiu-nidung"/>
      </w:pPr>
      <w:r>
        <w:t>Hệ thống tìm kiếm các câu hỏi thường được dựa trên giả định của bộ câu hỏi thường gặp được xây dựng theo chuẩn hỏi đáp</w:t>
      </w:r>
      <w:r w:rsidRPr="006509ED">
        <w:t>(</w:t>
      </w:r>
      <w:r w:rsidRPr="006509ED">
        <w:rPr>
          <w:rFonts w:eastAsiaTheme="minorHAnsi"/>
        </w:rPr>
        <w:t>Kulyukin, Hammond, and Burke 1996</w:t>
      </w:r>
      <w:r w:rsidRPr="006509ED">
        <w:t>)</w:t>
      </w:r>
      <w:r>
        <w:t xml:space="preserve">. Tất cả thông tin cần để xác định </w:t>
      </w:r>
      <w:r w:rsidR="00EA7B60">
        <w:t xml:space="preserve">sự liên quan của các cặp câu hỏi có thể tìm thấy trong bản thân của các cặp câu.Việc xác định sự liên quan giữ các cặp câu hỏi với nhau dựa trên những cơ sở tri thức sau: Tri thức rộng và nông của việc xử lý ngôn ngữ sẽ thích hợp cho việc so trùng câu hỏi. </w:t>
      </w:r>
    </w:p>
    <w:p w14:paraId="05EAC8FC" w14:textId="45450C37" w:rsidR="00EA7B60" w:rsidRDefault="00C200DA" w:rsidP="002C7C30">
      <w:pPr>
        <w:pStyle w:val="Bngbiu-nidung"/>
      </w:pPr>
      <w:r>
        <w:t>Ví dụ khi hệ thống xử lý một câu hỏi người dùng nhập vào “</w:t>
      </w:r>
      <w:r w:rsidR="00BA6A5F" w:rsidRPr="00BA6A5F">
        <w:t>Cách viết đơn xin nghỉ học?</w:t>
      </w:r>
      <w:r>
        <w:t>”.Bộ tìm kiếm câu hỏi của hệ thống sẽ tiến hành so sánh câu hỏi nhập vào với tập các câu hỏi trong hệ thống và trả về được xếp hạng dựa trên độ tương tử với câu hỏi của người dùng như:</w:t>
      </w:r>
    </w:p>
    <w:p w14:paraId="5F534387" w14:textId="77777777" w:rsidR="00BA6A5F" w:rsidRDefault="00BA6A5F" w:rsidP="00BA6A5F">
      <w:pPr>
        <w:pStyle w:val="Bngbiu-nidung"/>
        <w:numPr>
          <w:ilvl w:val="0"/>
          <w:numId w:val="23"/>
        </w:numPr>
      </w:pPr>
      <w:r>
        <w:lastRenderedPageBreak/>
        <w:t>E</w:t>
      </w:r>
      <w:r w:rsidRPr="00BA6A5F">
        <w:t>m muốn xin nghỉ học 1 buổi, Vậy phải viết đơn như thế nào?</w:t>
      </w:r>
    </w:p>
    <w:p w14:paraId="63A4DFD5" w14:textId="1F9648EE" w:rsidR="00C200DA" w:rsidRDefault="00BA6A5F" w:rsidP="00BA6A5F">
      <w:pPr>
        <w:pStyle w:val="Bngbiu-nidung"/>
        <w:numPr>
          <w:ilvl w:val="0"/>
          <w:numId w:val="23"/>
        </w:numPr>
      </w:pPr>
      <w:r w:rsidRPr="00BA6A5F">
        <w:t>Làm sa</w:t>
      </w:r>
      <w:r>
        <w:t>o để xin phép nghỉ học tạm thời</w:t>
      </w:r>
      <w:r w:rsidR="00C200DA">
        <w:t>?</w:t>
      </w:r>
    </w:p>
    <w:p w14:paraId="63788C01" w14:textId="229FEF63" w:rsidR="00BA6A5F" w:rsidRDefault="00BA6A5F" w:rsidP="00BA6A5F">
      <w:pPr>
        <w:pStyle w:val="Bngbiu-nidung"/>
      </w:pPr>
      <w:r>
        <w:t>Khi bộ câu hỏi được chọn hệ thống sẽ tiến hành lặp qua  cặp câu hỏi trong dữ liệu, so sánh câu hỏi trong bộ dữ liệu với câu hỏi của người dùng sau đó tính toán điểm tương tự.</w:t>
      </w:r>
    </w:p>
    <w:p w14:paraId="0E754044" w14:textId="30C0451E" w:rsidR="00C200DA" w:rsidRDefault="00BE3D2A" w:rsidP="00C200DA">
      <w:pPr>
        <w:pStyle w:val="Bngbiu-nidung"/>
      </w:pPr>
      <w:r>
        <w:t>Vậy hệ thống sẽ xử lý ra sao:</w:t>
      </w:r>
    </w:p>
    <w:p w14:paraId="3B83221B" w14:textId="3C11DDDB" w:rsidR="00BE3D2A" w:rsidRDefault="00BE3D2A" w:rsidP="001F3788">
      <w:pPr>
        <w:pStyle w:val="Bngbiu-nidung"/>
        <w:numPr>
          <w:ilvl w:val="0"/>
          <w:numId w:val="24"/>
        </w:numPr>
      </w:pPr>
      <w:r>
        <w:t>Bước đầu tiên trong việc xử lý hệ thống sẽ thu hẹp phạm vi tìm kiếm dựa trên loại câu hỏi người dùng nhập vào.</w:t>
      </w:r>
    </w:p>
    <w:p w14:paraId="02817929" w14:textId="25574370" w:rsidR="00BE3D2A" w:rsidRDefault="00FB07CE" w:rsidP="001F3788">
      <w:pPr>
        <w:pStyle w:val="Bngbiu-nidung"/>
        <w:numPr>
          <w:ilvl w:val="0"/>
          <w:numId w:val="24"/>
        </w:numPr>
      </w:pPr>
      <w:r>
        <w:t>Tiếp theo từng cặp câu hỏi câu trả lời sẽ được so sánh với câu hỏi của người dùng</w:t>
      </w:r>
    </w:p>
    <w:p w14:paraId="6A328D85" w14:textId="77777777" w:rsidR="003C6EF7" w:rsidRDefault="00FB07CE" w:rsidP="001F3788">
      <w:pPr>
        <w:pStyle w:val="Bngbiu-nidung"/>
        <w:numPr>
          <w:ilvl w:val="0"/>
          <w:numId w:val="24"/>
        </w:numPr>
      </w:pPr>
      <w:r>
        <w:t>Giai đoạn đầu của việc xử lý,hệ thống tìm kiếm sử dụng công nghệ rút trích thông tin tiêu chuẩn,miền chung của hệ thống SMART rút trích dữ liệu(Buckley 1985)</w:t>
      </w:r>
      <w:r w:rsidR="00D14657">
        <w:t xml:space="preserve"> để thực hiện bước khởi tạo trong việc thu hẹp lại thành một miền dữ liệu con từ tập câu hỏi trong hệ thống.SMART sẽ tiến hành </w:t>
      </w:r>
      <w:r w:rsidR="003C6EF7">
        <w:t>lấy ra những từ biến thể trong câu hỏi của người dùng nhập.Sau đó sẽ tạo ra 1 vector từ câu hỏi truy vấn với vector câu hỏi tương tự trong hệ thống đã được đánh chỉ mục.</w:t>
      </w:r>
    </w:p>
    <w:p w14:paraId="6DB2B8BD" w14:textId="127EEC0F" w:rsidR="00FB4962" w:rsidRDefault="003C6EF7" w:rsidP="001F3788">
      <w:pPr>
        <w:pStyle w:val="Bngbiu-nidung"/>
        <w:numPr>
          <w:ilvl w:val="0"/>
          <w:numId w:val="24"/>
        </w:numPr>
      </w:pPr>
      <w:r>
        <w:t>Giai đoạn tiếp theo của việc xử lý sẽ</w:t>
      </w:r>
      <w:r w:rsidR="00850393">
        <w:t xml:space="preserve"> là quá trình so trùng câu hỏi.Từng câu hỏi trong hệ thống sẽ được so sánh với câu hỏi của người dùng nhập vào và chấm điểm tương tự.Chúng ta sẽ sử dụng 3 cặp số liệu sau cho từng tập câu hỏi: điểm tương tự của vector (t),điểm tương tự về ngữ nghĩa(s) và độ phủ (c).</w:t>
      </w:r>
      <w:r w:rsidR="00FB4962">
        <w:t>Tổng quan độ trùng khớp m được tính như sau</w:t>
      </w:r>
      <w:r w:rsidR="001F3788">
        <w:t>:</w:t>
      </w:r>
    </w:p>
    <w:p w14:paraId="1FC2F6D5" w14:textId="511F5357" w:rsidR="00FB07CE" w:rsidRDefault="00FB4962" w:rsidP="00FB4962">
      <w:pPr>
        <w:pStyle w:val="Bngbiu-nidung"/>
        <w:jc w:val="center"/>
        <w:rPr>
          <w:sz w:val="36"/>
          <w:szCs w:val="36"/>
        </w:rPr>
      </w:pPr>
      <w:r>
        <w:t xml:space="preserve">m </w:t>
      </w:r>
      <w:r w:rsidRPr="00FB4962">
        <w:rPr>
          <w:sz w:val="36"/>
          <w:szCs w:val="36"/>
        </w:rPr>
        <w:t xml:space="preserve">= </w:t>
      </w:r>
      <m:oMath>
        <m:f>
          <m:fPr>
            <m:ctrlPr>
              <w:rPr>
                <w:rFonts w:ascii="Cambria Math" w:hAnsi="Cambria Math"/>
                <w:i/>
                <w:sz w:val="36"/>
                <w:szCs w:val="36"/>
              </w:rPr>
            </m:ctrlPr>
          </m:fPr>
          <m:num>
            <m:r>
              <w:rPr>
                <w:rFonts w:ascii="Cambria Math" w:hAnsi="Cambria Math"/>
                <w:sz w:val="36"/>
                <w:szCs w:val="36"/>
              </w:rPr>
              <m:t>tT+sS = cC</m:t>
            </m:r>
          </m:num>
          <m:den>
            <m:r>
              <w:rPr>
                <w:rFonts w:ascii="Cambria Math" w:hAnsi="Cambria Math"/>
                <w:sz w:val="36"/>
                <w:szCs w:val="36"/>
              </w:rPr>
              <m:t>T + W + C</m:t>
            </m:r>
          </m:den>
        </m:f>
      </m:oMath>
    </w:p>
    <w:p w14:paraId="579AC54A" w14:textId="5320228C" w:rsidR="00FB4962" w:rsidRPr="00FB4962" w:rsidRDefault="00FB4962" w:rsidP="00FB4962">
      <w:pPr>
        <w:pStyle w:val="Bngbiu-nidung"/>
      </w:pPr>
      <w:r>
        <w:t>Trong đó T,S,C là hằng số phụ thuộc được điều chỉnh dựa trên hệ thống của mỗi số liệu.</w:t>
      </w:r>
    </w:p>
    <w:p w14:paraId="0CFE3AC5" w14:textId="6A5267E9" w:rsidR="00D14657" w:rsidRDefault="00FB4962" w:rsidP="00C200DA">
      <w:pPr>
        <w:pStyle w:val="Bngbiu-nidung"/>
      </w:pPr>
      <w:r>
        <w:lastRenderedPageBreak/>
        <w:t xml:space="preserve">Điểm số thống kê tại từng cặp </w:t>
      </w:r>
      <w:r w:rsidR="00265309">
        <w:t>Question Answering(</w:t>
      </w:r>
      <w:r>
        <w:t>QA</w:t>
      </w:r>
      <w:r w:rsidR="00265309">
        <w:t>)</w:t>
      </w:r>
      <w:r>
        <w:t xml:space="preserve"> theo tiêu chí tương tự như tài liệu so trùng của hệ thống SMART.</w:t>
      </w:r>
      <w:r w:rsidR="00265309">
        <w:t xml:space="preserve">Từng cặp QA được đại diện bởi 1 vector,các vector liên kết với giá trị trọng yếu trong từng cặp QA.Giá trị trọng yếu thường được biết đến bằng tên tdifdf(Salton và McGill 1983).Nếu n là tần số(số lần xuất hiện của </w:t>
      </w:r>
      <w:r w:rsidR="004B18F8">
        <w:t>điều khoản</w:t>
      </w:r>
      <w:r w:rsidR="00265309">
        <w:t xml:space="preserve"> trong cặp QS)</w:t>
      </w:r>
      <w:r w:rsidR="00075728">
        <w:t>, m là số cặp han QA xuất hiện trong tập dữ liệu,M</w:t>
      </w:r>
      <w:r w:rsidR="00304262">
        <w:t xml:space="preserve"> là số cặp QA xuất hiện trong tập dữ liệu</w:t>
      </w:r>
      <w:r w:rsidR="00075728">
        <w:t xml:space="preserve"> nên tfidf </w:t>
      </w:r>
      <w:r w:rsidR="007D6B04">
        <w:t>= n x log(M/n)</w:t>
      </w:r>
      <w:r w:rsidR="004F6652">
        <w:t>.</w:t>
      </w:r>
      <w:r w:rsidR="001F5A3C">
        <w:t xml:space="preserve">Ý tưởng của việc so sánh này dùng để đánnh giá độ tương đối hiếm của </w:t>
      </w:r>
      <w:r w:rsidR="004B18F8">
        <w:t>điều khoản</w:t>
      </w:r>
      <w:r w:rsidR="001F5A3C">
        <w:t xml:space="preserve"> trong tài liệu và sử dụng như là yếu tố để tính toán tần suất của </w:t>
      </w:r>
      <w:r w:rsidR="004B18F8">
        <w:t>điều khoản</w:t>
      </w:r>
      <w:r w:rsidR="001F5A3C">
        <w:t xml:space="preserve"> trong tài liệu cụ thể.</w:t>
      </w:r>
    </w:p>
    <w:p w14:paraId="76694330" w14:textId="1E9F58D7" w:rsidR="004B18F8" w:rsidRDefault="004B18F8" w:rsidP="00C200DA">
      <w:pPr>
        <w:pStyle w:val="Bngbiu-nidung"/>
      </w:pPr>
      <w:r>
        <w:t xml:space="preserve">Vector giới hạn số liệu </w:t>
      </w:r>
      <w:r w:rsidR="0052623E">
        <w:t>cho phép hệ thống đánh giá độ tương tự c</w:t>
      </w:r>
      <w:r w:rsidR="00E1394A">
        <w:t>ủa câu hỏi người dùng và cặp QA.</w:t>
      </w:r>
      <w:r w:rsidR="00E1394A" w:rsidRPr="00E1394A">
        <w:t>Các biện pháp tfidf có một lịch sử khá dàitrong tìm kiếm thông tin và  thường xem làm việc tốt nhất chỉ trên tài liệu tương đối dài vì chỉ tài liệu dài có đủ từ ngữ để thống kê so sánh được coi là có ý nghĩa</w:t>
      </w:r>
      <w:r w:rsidR="00E1394A">
        <w:t>.</w:t>
      </w:r>
    </w:p>
    <w:p w14:paraId="2E32D842" w14:textId="77777777" w:rsidR="00C95F50" w:rsidRDefault="00C95F50" w:rsidP="00C200DA">
      <w:pPr>
        <w:pStyle w:val="Bngbiu-nidung"/>
      </w:pPr>
    </w:p>
    <w:p w14:paraId="70AE955D" w14:textId="62C5B868" w:rsidR="00C95F50" w:rsidRDefault="00C95F50" w:rsidP="00C95F50">
      <w:pPr>
        <w:pStyle w:val="Tiumccp1"/>
        <w:rPr>
          <w:rFonts w:eastAsiaTheme="minorHAnsi"/>
        </w:rPr>
      </w:pPr>
      <w:r w:rsidRPr="00C95F50">
        <w:t xml:space="preserve">Nghiên cứu được rút ra được từ bài báo </w:t>
      </w:r>
      <w:r w:rsidRPr="00C95F50">
        <w:rPr>
          <w:rFonts w:eastAsiaTheme="minorHAnsi"/>
        </w:rPr>
        <w:t>An Analysis of the AskMSR Question-Answering System(Eric Brill, Susan Dumais and Michele Banko)</w:t>
      </w:r>
      <w:r>
        <w:rPr>
          <w:rFonts w:eastAsiaTheme="minorHAnsi"/>
        </w:rPr>
        <w:t>:</w:t>
      </w:r>
    </w:p>
    <w:p w14:paraId="4F9358E2" w14:textId="7CD45BBD" w:rsidR="00C95F50" w:rsidRDefault="00C95F50" w:rsidP="00587E8F">
      <w:pPr>
        <w:pStyle w:val="Tiumccp2"/>
      </w:pPr>
      <w:r>
        <w:t>Tái định hình câu truy vấn:</w:t>
      </w:r>
    </w:p>
    <w:p w14:paraId="5640539C" w14:textId="5DADBCCA" w:rsidR="00C95F50" w:rsidRDefault="00C95F50" w:rsidP="00C95F50">
      <w:pPr>
        <w:pStyle w:val="Bngbiu-nidung"/>
      </w:pPr>
      <w:r>
        <w:t xml:space="preserve">Với một câu hỏi hệ thống tạo ra một các câu được viết lại từ câu hỏi gốc của người dùng.Ví dụ: “Kẹp bấm giấy được sáng chế vào lúc nào?” sẽ được viết lại thành “Kẹp giấy được sáng chế”. Sau đó chung ta sẽ </w:t>
      </w:r>
      <w:r w:rsidR="00587E8F">
        <w:t>sét qua tập các tài liệu trong tìm kiếm mô hình như vậy. Việc viết lại các chuỗi cũng làm giảm khả năng tìm được câu hỏi tương tự.</w:t>
      </w:r>
    </w:p>
    <w:p w14:paraId="6D307290" w14:textId="76A7EEB4" w:rsidR="00587E8F" w:rsidRDefault="00587E8F" w:rsidP="00587E8F">
      <w:pPr>
        <w:pStyle w:val="Tiumccp2"/>
      </w:pPr>
      <w:r>
        <w:t>Khai thác N-gram:</w:t>
      </w:r>
    </w:p>
    <w:p w14:paraId="34127CA1" w14:textId="2BFEFF3E" w:rsidR="008A3ECE" w:rsidRPr="008A3ECE" w:rsidRDefault="00135F03" w:rsidP="008A3ECE">
      <w:pPr>
        <w:pStyle w:val="Bngbiu-nidung"/>
      </w:pPr>
      <w:r>
        <w:t>Một khi tập các bộ câu hỏi tái định hình truy vấn được tạo ra,từng câu hỏi được định hình như là công cụ tìm kiếm và được gửi tới bộ công cụ tìm kiếm mà tại đó dữ liệu được tổng hợp và phân tích.</w:t>
      </w:r>
      <w:r w:rsidR="008A3ECE" w:rsidRPr="008A3ECE">
        <w:t xml:space="preserve"> Như vậy,điểm số cuối cùng cho một n-gram được dựa trên trọng lượng</w:t>
      </w:r>
    </w:p>
    <w:p w14:paraId="15388F82" w14:textId="54155DCB" w:rsidR="008A3ECE" w:rsidRDefault="008A3ECE" w:rsidP="008A3ECE">
      <w:pPr>
        <w:pStyle w:val="Bngbiu-nidung"/>
        <w:ind w:firstLine="0"/>
      </w:pPr>
      <w:r w:rsidRPr="008A3ECE">
        <w:lastRenderedPageBreak/>
        <w:t>kết hợp với các quy tắc viết lại sinh ra nó</w:t>
      </w:r>
      <w:r>
        <w:t xml:space="preserve"> và số lượng bản tóm tắt duy nhất trong đó các câu hỏi xuất hiện.</w:t>
      </w:r>
    </w:p>
    <w:p w14:paraId="5D02EB9A" w14:textId="4EA48716" w:rsidR="008A3ECE" w:rsidRDefault="00557B09" w:rsidP="00557B09">
      <w:pPr>
        <w:pStyle w:val="Tiumccp2"/>
      </w:pPr>
      <w:r>
        <w:t>Lọc N-Gram:</w:t>
      </w:r>
    </w:p>
    <w:p w14:paraId="7748EAF3" w14:textId="110E2DB7" w:rsidR="00557B09" w:rsidRDefault="00557B09" w:rsidP="00557B09">
      <w:pPr>
        <w:pStyle w:val="Bngbiu-nidung"/>
      </w:pPr>
      <w:r>
        <w:t>Tiếp theo,</w:t>
      </w:r>
      <w:r w:rsidR="00D50397">
        <w:t>n-gram được lọc lại một cách phù hợp sao cho từng ứng viên khớp với kì vọng của loại trả lời.</w:t>
      </w:r>
      <w:r w:rsidR="00523DA9">
        <w:t>Hệ thống sẽ sử dụng bộ lọc theo các bước sau:</w:t>
      </w:r>
    </w:p>
    <w:p w14:paraId="482EC2A8" w14:textId="5632626C" w:rsidR="00523DA9" w:rsidRDefault="00523DA9" w:rsidP="00523DA9">
      <w:pPr>
        <w:pStyle w:val="Bngbiu-nidung"/>
        <w:numPr>
          <w:ilvl w:val="0"/>
          <w:numId w:val="25"/>
        </w:numPr>
      </w:pPr>
      <w:r w:rsidRPr="00523DA9">
        <w:t>Đầu tiên, truy vấn được phân tích và được gán thành một trong bảy loại câu hỏi, chẳng hạn như loại who-question, what-question, hoặ</w:t>
      </w:r>
      <w:r>
        <w:t xml:space="preserve">c how-manyquestion </w:t>
      </w:r>
    </w:p>
    <w:p w14:paraId="65F6A2EC" w14:textId="77777777" w:rsidR="00523DA9" w:rsidRDefault="00523DA9" w:rsidP="00523DA9">
      <w:pPr>
        <w:pStyle w:val="Bngbiu-nidung"/>
        <w:numPr>
          <w:ilvl w:val="0"/>
          <w:numId w:val="25"/>
        </w:numPr>
      </w:pPr>
      <w:r w:rsidRPr="00523DA9">
        <w:t xml:space="preserve">Dựa vào loại truy vấn đã được gán, hệ thống sẽ xác định những tập bộ lọc nào sẽ áp dụng cho các của câu trả lời tiềm năng tìm thấy trong tập của n-gram. </w:t>
      </w:r>
    </w:p>
    <w:p w14:paraId="67FC8372" w14:textId="287FCA03" w:rsidR="00523DA9" w:rsidRDefault="00523DA9" w:rsidP="00523DA9">
      <w:pPr>
        <w:pStyle w:val="Bngbiu-nidung"/>
        <w:numPr>
          <w:ilvl w:val="0"/>
          <w:numId w:val="25"/>
        </w:numPr>
      </w:pPr>
      <w:r w:rsidRPr="00523DA9">
        <w:t>Các ứng viên n-grams được phân tích cho các tính năng liên quan đến các bộ lọc,sau đó sẽ được chấm điểm lại theo sự hiện diện của thông tin</w:t>
      </w:r>
      <w:r>
        <w:t>.</w:t>
      </w:r>
    </w:p>
    <w:p w14:paraId="47A856A9" w14:textId="77777777" w:rsidR="00523DA9" w:rsidRDefault="00523DA9" w:rsidP="00523DA9">
      <w:pPr>
        <w:pStyle w:val="Bngbiu-nidung"/>
        <w:ind w:left="1440" w:firstLine="0"/>
      </w:pPr>
    </w:p>
    <w:p w14:paraId="5D95DBE7" w14:textId="0BE83571" w:rsidR="000713DF" w:rsidRDefault="000713DF" w:rsidP="000713DF">
      <w:pPr>
        <w:pStyle w:val="Tiumccp2"/>
      </w:pPr>
      <w:r>
        <w:t xml:space="preserve">Độ bao phủ của </w:t>
      </w:r>
      <w:r>
        <w:t>N-Gram:</w:t>
      </w:r>
    </w:p>
    <w:p w14:paraId="4C771FDD" w14:textId="0491E0B3" w:rsidR="00523DA9" w:rsidRDefault="000713DF" w:rsidP="00557B09">
      <w:pPr>
        <w:pStyle w:val="Bngbiu-nidung"/>
      </w:pPr>
      <w:r>
        <w:t>Cuối cùng áp dụng giải thuật bao phủ câu trả lời mà kết hợp  cả việc gộp câu trả lời tương tự và tập hợp câu trả lời dài từ các đoạn trả lời chồng chéo nhau.Ví dụ như “A B C” và “B C D” sẽ được gộp lại thành  “A B C D”</w:t>
      </w:r>
      <w:r w:rsidR="0020606B">
        <w:t>.</w:t>
      </w:r>
      <w:r w:rsidR="0020606B" w:rsidRPr="0020606B">
        <w:t xml:space="preserve"> Giải thuật sẽ thực thi bài toán tham lam từ ứng viên có số điểm cao nhất đến các ứng viên con (lên đến một ngưỡng nhất định). Các ứng cử viên có số điểm cao hơn được thay thế bằng việc phủ n-gram,các ứng cử viên có điểm thấp hơn được loại bỏ. Thuật toán dừng lại chỉ khi không có n-gram có thể được tiếp tục bao phủ.</w:t>
      </w:r>
    </w:p>
    <w:p w14:paraId="1DB0D05C" w14:textId="77777777" w:rsidR="00557B09" w:rsidRDefault="00557B09" w:rsidP="00557B09">
      <w:pPr>
        <w:pStyle w:val="Tiumccp2"/>
      </w:pPr>
    </w:p>
    <w:p w14:paraId="34D5106B" w14:textId="75ADA8E6" w:rsidR="00055D1C" w:rsidRDefault="00055D1C" w:rsidP="00055D1C">
      <w:pPr>
        <w:pStyle w:val="Tiumccp1"/>
        <w:rPr>
          <w:rFonts w:eastAsiaTheme="minorHAnsi"/>
          <w:lang w:val="vi-VN"/>
        </w:rPr>
      </w:pPr>
      <w:r>
        <w:rPr>
          <w:rFonts w:eastAsiaTheme="minorHAnsi"/>
        </w:rPr>
        <w:t xml:space="preserve">Nghiên cứu được rút ra từ bài báo </w:t>
      </w:r>
      <w:r>
        <w:rPr>
          <w:rFonts w:eastAsiaTheme="minorHAnsi"/>
          <w:lang w:val="vi-VN"/>
        </w:rPr>
        <w:t>Learning Surface Text Patterns</w:t>
      </w:r>
    </w:p>
    <w:p w14:paraId="233622EE" w14:textId="6CE3AE96" w:rsidR="00557B09" w:rsidRDefault="00055D1C" w:rsidP="00055D1C">
      <w:pPr>
        <w:pStyle w:val="Tiumccp1"/>
      </w:pPr>
      <w:r>
        <w:rPr>
          <w:rFonts w:eastAsiaTheme="minorHAnsi"/>
          <w:lang w:val="vi-VN"/>
        </w:rPr>
        <w:t>for a Question Answering System</w:t>
      </w:r>
    </w:p>
    <w:p w14:paraId="3B0B6B33" w14:textId="68285634" w:rsidR="008E4483" w:rsidRPr="008E4483" w:rsidRDefault="00DC0CE5" w:rsidP="008E4483">
      <w:pPr>
        <w:pStyle w:val="Bngbiu-nidung"/>
      </w:pPr>
      <w:r w:rsidRPr="008E4483">
        <w:t xml:space="preserve">Đa số các hệ thống mở về miền trả lời câu hỏi </w:t>
      </w:r>
      <w:r w:rsidR="008E4483" w:rsidRPr="008E4483">
        <w:t>sử dụng tri thức bên ngoài và công cụ để làm xác định câu trả lời bao gồm những người gắn thẻ thực thể có tên, WordNet,</w:t>
      </w:r>
    </w:p>
    <w:p w14:paraId="401C5A12" w14:textId="5D65442E" w:rsidR="008E4483" w:rsidRDefault="008E4483" w:rsidP="008E4483">
      <w:pPr>
        <w:pStyle w:val="Bngbiu-nidung"/>
      </w:pPr>
      <w:r w:rsidRPr="008E4483">
        <w:lastRenderedPageBreak/>
        <w:t>phân tích cú pháp,gán thẻ tay corpora, và danh sách bản thể học</w:t>
      </w:r>
      <w:r w:rsidR="00AA4DAD">
        <w:t>.Hệ thống dành chiến thắng là hệ thống sử dụng chỉ một nguồn: một danh sách khá rộng bề mặt các hình mẫu.</w:t>
      </w:r>
    </w:p>
    <w:p w14:paraId="53E51515" w14:textId="77777777" w:rsidR="00AA4DAD" w:rsidRDefault="00AA4DAD" w:rsidP="00AA4DAD">
      <w:pPr>
        <w:pStyle w:val="Bngbiu-nidung"/>
      </w:pPr>
      <w:r>
        <w:t xml:space="preserve">Ví dụ, đối với Ngày sinh (với những câu hỏi như "Khi nào X  được sinh ra? "), câu trả lời điển hình là </w:t>
      </w:r>
    </w:p>
    <w:p w14:paraId="34C36B8B" w14:textId="166697B4" w:rsidR="00AA4DAD" w:rsidRDefault="00AA4DAD" w:rsidP="00AA4DAD">
      <w:pPr>
        <w:pStyle w:val="Bngbiu-nidung"/>
      </w:pPr>
      <w:r>
        <w:t>"Mozart được sinh ra trong năm 1756."</w:t>
      </w:r>
    </w:p>
    <w:p w14:paraId="48017249" w14:textId="77777777" w:rsidR="00AA4DAD" w:rsidRDefault="00AA4DAD" w:rsidP="00AA4DAD">
      <w:pPr>
        <w:pStyle w:val="Bngbiu-nidung"/>
      </w:pPr>
      <w:r>
        <w:t>"Gandhi (1869-1948) ..."</w:t>
      </w:r>
    </w:p>
    <w:p w14:paraId="5440E5B9" w14:textId="77777777" w:rsidR="00AA4DAD" w:rsidRDefault="00AA4DAD" w:rsidP="00AA4DAD">
      <w:pPr>
        <w:pStyle w:val="Bngbiu-nidung"/>
      </w:pPr>
      <w:r>
        <w:t>Những ví dụ này cho thấy cụm từ như</w:t>
      </w:r>
    </w:p>
    <w:p w14:paraId="10F583C9" w14:textId="428E1DEF" w:rsidR="00AA4DAD" w:rsidRDefault="00AA4DAD" w:rsidP="00AA4DAD">
      <w:pPr>
        <w:pStyle w:val="Bngbiu-nidung"/>
      </w:pPr>
      <w:r>
        <w:t>"&lt;TÊN&gt; sinh năm &lt;Ngày Sinh&gt;"</w:t>
      </w:r>
      <w:r>
        <w:t xml:space="preserve"> và "&lt;TÊN&gt; &lt;Ngày Sinh&gt; “ </w:t>
      </w:r>
      <w:r>
        <w:t xml:space="preserve">khi </w:t>
      </w:r>
      <w:r>
        <w:t xml:space="preserve">được </w:t>
      </w:r>
      <w:r>
        <w:t xml:space="preserve">xây dựng như biểu thức </w:t>
      </w:r>
      <w:r>
        <w:t>chính quy có thể được dùng để xác định câu trả lời đúng.</w:t>
      </w:r>
    </w:p>
    <w:p w14:paraId="6B4267FF" w14:textId="6C456DD1" w:rsidR="00AA4DAD" w:rsidRDefault="00F2681C" w:rsidP="00AA4DAD">
      <w:pPr>
        <w:pStyle w:val="Bngbiu-nidung"/>
      </w:pPr>
      <w:r>
        <w:t>Phương thức này sử dụng kỹ thuật học máy để xây dựng nên tập văn đươc gắn thể bắt đầu từ vài cặp QA mẫu.</w:t>
      </w:r>
    </w:p>
    <w:p w14:paraId="427D81A4" w14:textId="273638FC" w:rsidR="00F2681C" w:rsidRPr="00D54E98" w:rsidRDefault="00F2681C" w:rsidP="00D54E98">
      <w:pPr>
        <w:pStyle w:val="Bngbiu-nidung"/>
      </w:pPr>
      <w:r w:rsidRPr="00D54E98">
        <w:t xml:space="preserve">Hệ thống </w:t>
      </w:r>
      <w:r w:rsidR="00D54E98" w:rsidRPr="00D54E98">
        <w:t>sẽ</w:t>
      </w:r>
      <w:r w:rsidRPr="00D54E98">
        <w:t xml:space="preserve"> giả định mỗi câu là một</w:t>
      </w:r>
      <w:r w:rsidR="00D54E98">
        <w:t xml:space="preserve"> </w:t>
      </w:r>
      <w:r w:rsidRPr="00D54E98">
        <w:t>trình tự</w:t>
      </w:r>
      <w:r w:rsidR="00D54E98" w:rsidRPr="00D54E98">
        <w:t xml:space="preserve">  </w:t>
      </w:r>
      <w:r w:rsidRPr="00D54E98">
        <w:t>đơn giản của các từ và tìm kiếm</w:t>
      </w:r>
    </w:p>
    <w:p w14:paraId="3E92ED14" w14:textId="6634D61A" w:rsidR="00F2681C" w:rsidRDefault="00D54E98" w:rsidP="00D54E98">
      <w:pPr>
        <w:pStyle w:val="Bngbiu-nidung"/>
        <w:ind w:firstLine="0"/>
      </w:pPr>
      <w:r w:rsidRPr="00D54E98">
        <w:t>theo thứ tự</w:t>
      </w:r>
      <w:r w:rsidR="00F2681C" w:rsidRPr="00D54E98">
        <w:t xml:space="preserve"> từ lặp đi lặp lại làm bằng chứng cho</w:t>
      </w:r>
      <w:r>
        <w:t xml:space="preserve"> những câu trả lời hữu ích.</w:t>
      </w:r>
    </w:p>
    <w:p w14:paraId="5AC02E41" w14:textId="77777777" w:rsidR="00AF24A6" w:rsidRPr="00D54E98" w:rsidRDefault="00AF24A6" w:rsidP="00D54E98">
      <w:pPr>
        <w:pStyle w:val="Bngbiu-nidung"/>
        <w:ind w:firstLine="0"/>
      </w:pPr>
    </w:p>
    <w:p w14:paraId="02DB76D4" w14:textId="2DFDD328" w:rsidR="00192678" w:rsidRDefault="00192678" w:rsidP="001734EA">
      <w:pPr>
        <w:pStyle w:val="Bngbiu-nidung"/>
        <w:numPr>
          <w:ilvl w:val="0"/>
          <w:numId w:val="40"/>
        </w:numPr>
      </w:pPr>
      <w:r>
        <w:t>Hướng đi của giải thuật:</w:t>
      </w:r>
    </w:p>
    <w:p w14:paraId="7AA1192A" w14:textId="374CED71" w:rsidR="00192678" w:rsidRDefault="00192678" w:rsidP="0041433D">
      <w:pPr>
        <w:pStyle w:val="Bngbiu-nidung"/>
        <w:numPr>
          <w:ilvl w:val="0"/>
          <w:numId w:val="31"/>
        </w:numPr>
      </w:pPr>
      <w:r>
        <w:t xml:space="preserve">Ví dụ </w:t>
      </w:r>
      <w:r w:rsidR="00B23252">
        <w:t xml:space="preserve">các bước hiện thực </w:t>
      </w:r>
      <w:r>
        <w:t>giải thuật pattern-learning :</w:t>
      </w:r>
    </w:p>
    <w:p w14:paraId="1D3DE0EB" w14:textId="70827DCF" w:rsidR="00B23252" w:rsidRDefault="00B23252" w:rsidP="00B23252">
      <w:pPr>
        <w:pStyle w:val="Bngbiu-nidung"/>
        <w:numPr>
          <w:ilvl w:val="0"/>
          <w:numId w:val="29"/>
        </w:numPr>
      </w:pPr>
      <w:r>
        <w:t>Ta chọn “Morazrt sinh năm 1756” (“Mozart” sẽ đóng vai trò là giới hạn cho câu hỏi và “1756” sẽ là giới hạn cho câu trả lời)</w:t>
      </w:r>
    </w:p>
    <w:p w14:paraId="592167F5" w14:textId="2A7B3343" w:rsidR="00B23252" w:rsidRDefault="00B23252" w:rsidP="00B23252">
      <w:pPr>
        <w:pStyle w:val="Bngbiu-nidung"/>
        <w:numPr>
          <w:ilvl w:val="0"/>
          <w:numId w:val="29"/>
        </w:numPr>
      </w:pPr>
      <w:r>
        <w:t>Gửi</w:t>
      </w:r>
      <w:r>
        <w:t xml:space="preserve"> các câu hỏi và câu trả lời như </w:t>
      </w:r>
      <w:r>
        <w:t>các truy vấn vào công cụ tìm kiếm</w:t>
      </w:r>
    </w:p>
    <w:p w14:paraId="655EBBFF" w14:textId="0DF7036F" w:rsidR="00B23252" w:rsidRDefault="00AB47F1" w:rsidP="00B23252">
      <w:pPr>
        <w:pStyle w:val="Bngbiu-nidung"/>
        <w:numPr>
          <w:ilvl w:val="0"/>
          <w:numId w:val="29"/>
        </w:numPr>
      </w:pPr>
      <w:r>
        <w:t>Lấy về khoảng 100 tài liệu được đưa ra từ hệ thống tìm kiếm</w:t>
      </w:r>
    </w:p>
    <w:p w14:paraId="2C63DBE1" w14:textId="61577D9B" w:rsidR="00AB47F1" w:rsidRDefault="00AB47F1" w:rsidP="00B23252">
      <w:pPr>
        <w:pStyle w:val="Bngbiu-nidung"/>
        <w:numPr>
          <w:ilvl w:val="0"/>
          <w:numId w:val="29"/>
        </w:numPr>
      </w:pPr>
      <w:r>
        <w:t>Áp dụng ngắt câu cho tài liệu</w:t>
      </w:r>
    </w:p>
    <w:p w14:paraId="584B71BE" w14:textId="747A9F9D" w:rsidR="00AB47F1" w:rsidRDefault="00AB47F1" w:rsidP="00B23252">
      <w:pPr>
        <w:pStyle w:val="Bngbiu-nidung"/>
        <w:numPr>
          <w:ilvl w:val="0"/>
          <w:numId w:val="29"/>
        </w:numPr>
      </w:pPr>
      <w:r>
        <w:t>Giữ lại những câu chưa cả giới hạn của câu hỏi câu trả lời.</w:t>
      </w:r>
    </w:p>
    <w:p w14:paraId="7305C2DD" w14:textId="2AC673FE" w:rsidR="00AB47F1" w:rsidRDefault="00AB47F1" w:rsidP="00AB47F1">
      <w:pPr>
        <w:pStyle w:val="Bngbiu-nidung"/>
        <w:numPr>
          <w:ilvl w:val="0"/>
          <w:numId w:val="29"/>
        </w:numPr>
      </w:pPr>
      <w:r>
        <w:lastRenderedPageBreak/>
        <w:t>Tokenize văn bản đầu vào</w:t>
      </w:r>
      <w:r>
        <w:t xml:space="preserve"> </w:t>
      </w:r>
      <w:r>
        <w:t>và loại bỏ html</w:t>
      </w:r>
      <w:r>
        <w:t xml:space="preserve"> </w:t>
      </w:r>
      <w:r>
        <w:t xml:space="preserve">và các thẻ liên quan khác, để cho phép </w:t>
      </w:r>
      <w:r>
        <w:t xml:space="preserve">các công cụ biểu thức chính quy </w:t>
      </w:r>
      <w:r>
        <w:t>đơn giản</w:t>
      </w:r>
      <w:r>
        <w:t xml:space="preserve"> như egrep có thể sử dụng.</w:t>
      </w:r>
    </w:p>
    <w:p w14:paraId="1C5C79BB" w14:textId="65B2FF82" w:rsidR="00AB47F1" w:rsidRDefault="00AB47F1" w:rsidP="00AB47F1">
      <w:pPr>
        <w:pStyle w:val="Bngbiu-nidung"/>
        <w:numPr>
          <w:ilvl w:val="0"/>
          <w:numId w:val="29"/>
        </w:numPr>
      </w:pPr>
      <w:r>
        <w:t>Chuyển những câu lấy được qua hàm khởi tạo cây hậu tố</w:t>
      </w:r>
      <w:r w:rsidR="00872040">
        <w:t xml:space="preserve"> c</w:t>
      </w:r>
      <w:r>
        <w:t xml:space="preserve">ách này sẽ tìm </w:t>
      </w:r>
      <w:r w:rsidR="00872040">
        <w:t xml:space="preserve">ra </w:t>
      </w:r>
      <w:r>
        <w:t>những chuỗi con bao gồm độ dài</w:t>
      </w:r>
      <w:r w:rsidR="00872040">
        <w:t xml:space="preserve"> của chúng. Ví dụ như câu “Nhà soạn nhạc vĩ đại Mozart(1756-171) đạt được danh tiếng khi tuổi đời còn trẻ”.Câu “Mozart(1756-1791) là thiên tài” và câu “Cả thế giới sẽ mang ơn  nhà soạn nhạc vĩ đại </w:t>
      </w:r>
      <w:r w:rsidR="00872040">
        <w:t>Mozart(1756-1791)</w:t>
      </w:r>
      <w:r w:rsidR="00872040">
        <w:t>”. Chuỗi con trùng có độ dài lớn nhất trong 3 câu là “</w:t>
      </w:r>
      <w:r w:rsidR="00872040">
        <w:t>Mozart(1756-1791)</w:t>
      </w:r>
      <w:r w:rsidR="00872040">
        <w:t xml:space="preserve">” vậy cây hậu tố sẽ có điểm số là 3. </w:t>
      </w:r>
    </w:p>
    <w:p w14:paraId="1F011058" w14:textId="50B060DA" w:rsidR="00872040" w:rsidRDefault="00C71473" w:rsidP="00AB47F1">
      <w:pPr>
        <w:pStyle w:val="Bngbiu-nidung"/>
        <w:numPr>
          <w:ilvl w:val="0"/>
          <w:numId w:val="29"/>
        </w:numPr>
      </w:pPr>
      <w:r>
        <w:t xml:space="preserve">Đưa từng câu trong cây hậu tố qua bộ lọc để giữ lại những câu nào bao gồm giới hạn câu hỏi và câu trả lời. </w:t>
      </w:r>
    </w:p>
    <w:p w14:paraId="198068A2" w14:textId="5698ABA0" w:rsidR="00C71473" w:rsidRDefault="00C71473" w:rsidP="00AB47F1">
      <w:pPr>
        <w:pStyle w:val="Bngbiu-nidung"/>
        <w:numPr>
          <w:ilvl w:val="0"/>
          <w:numId w:val="29"/>
        </w:numPr>
      </w:pPr>
      <w:r>
        <w:t>Thay từ cho thẻ &lt;Tên&gt; và từ cho thẻ &lt;Câu trả lời&gt;</w:t>
      </w:r>
    </w:p>
    <w:p w14:paraId="39FD0FBD" w14:textId="313B190C" w:rsidR="00C71473" w:rsidRDefault="00C71473" w:rsidP="00C71473">
      <w:pPr>
        <w:pStyle w:val="Bngbiu-nidung"/>
        <w:ind w:left="1440" w:firstLine="0"/>
      </w:pPr>
      <w:r>
        <w:t>Và &lt;Ngày Sinh&gt; theo những bước trên sẽ cho ta kết quả sau:</w:t>
      </w:r>
    </w:p>
    <w:p w14:paraId="5DFC4049" w14:textId="7DFACFE1" w:rsidR="00C71473" w:rsidRDefault="00C71473" w:rsidP="00C71473">
      <w:pPr>
        <w:pStyle w:val="Bngbiu-nidung"/>
        <w:numPr>
          <w:ilvl w:val="0"/>
          <w:numId w:val="30"/>
        </w:numPr>
      </w:pPr>
      <w:r>
        <w:t>Sinh vào &lt;Câu trả lời&gt;, &lt;Tên&gt;</w:t>
      </w:r>
    </w:p>
    <w:p w14:paraId="1A05D8A9" w14:textId="6154DE5C" w:rsidR="00C71473" w:rsidRDefault="00C71473" w:rsidP="00C71473">
      <w:pPr>
        <w:pStyle w:val="Bngbiu-nidung"/>
        <w:numPr>
          <w:ilvl w:val="0"/>
          <w:numId w:val="30"/>
        </w:numPr>
      </w:pPr>
      <w:r>
        <w:t>&lt;Tên&gt; sinh vào &lt;Câu trả lời&gt;</w:t>
      </w:r>
    </w:p>
    <w:p w14:paraId="0FE3581A" w14:textId="3DA3A675" w:rsidR="00C71473" w:rsidRDefault="00C71473" w:rsidP="00C71473">
      <w:pPr>
        <w:pStyle w:val="Bngbiu-nidung"/>
        <w:numPr>
          <w:ilvl w:val="0"/>
          <w:numId w:val="30"/>
        </w:numPr>
      </w:pPr>
      <w:r>
        <w:t>&lt;Tên&gt; &lt;Câu trả lời&gt;</w:t>
      </w:r>
    </w:p>
    <w:p w14:paraId="4A35BB82" w14:textId="22BA0886" w:rsidR="00C71473" w:rsidRDefault="00C71473" w:rsidP="00C71473">
      <w:pPr>
        <w:pStyle w:val="Bngbiu-nidung"/>
        <w:numPr>
          <w:ilvl w:val="0"/>
          <w:numId w:val="30"/>
        </w:numPr>
      </w:pPr>
      <w:r>
        <w:t>&lt;Tên&gt; &lt;Câu trả lời&gt;</w:t>
      </w:r>
    </w:p>
    <w:p w14:paraId="5074786F" w14:textId="31804F39" w:rsidR="00C71473" w:rsidRDefault="00C71473" w:rsidP="00C71473">
      <w:pPr>
        <w:pStyle w:val="Bngbiu-nidung"/>
        <w:numPr>
          <w:ilvl w:val="0"/>
          <w:numId w:val="30"/>
        </w:numPr>
      </w:pPr>
      <w:r>
        <w:t>…..</w:t>
      </w:r>
    </w:p>
    <w:p w14:paraId="5C577652" w14:textId="77777777" w:rsidR="00EF1D25" w:rsidRDefault="00EF1D25" w:rsidP="00EF1D25">
      <w:pPr>
        <w:pStyle w:val="Bngbiu-nidung"/>
      </w:pPr>
    </w:p>
    <w:p w14:paraId="0B1AFA7C" w14:textId="7877DE72" w:rsidR="0041433D" w:rsidRDefault="0041433D" w:rsidP="0041433D">
      <w:pPr>
        <w:pStyle w:val="Bngbiu-nidung"/>
        <w:numPr>
          <w:ilvl w:val="0"/>
          <w:numId w:val="31"/>
        </w:numPr>
      </w:pPr>
      <w:r>
        <w:t>Giải thuật 2: Tính toán độ chính xác của từng hình mẫu :</w:t>
      </w:r>
    </w:p>
    <w:p w14:paraId="6777CBDE" w14:textId="07C2B2CA" w:rsidR="0041433D" w:rsidRPr="0041433D" w:rsidRDefault="0041433D" w:rsidP="0041433D">
      <w:pPr>
        <w:pStyle w:val="Bngbiu-nidung"/>
        <w:numPr>
          <w:ilvl w:val="0"/>
          <w:numId w:val="32"/>
        </w:numPr>
      </w:pPr>
      <w:r w:rsidRPr="0041433D">
        <w:t>Truy vấn các công cụ tìm kiếm bằng cách chỉ sử dụng giới hạn câu hỏi (trong ví dụ này, chỉ một từ "Mozart").</w:t>
      </w:r>
    </w:p>
    <w:p w14:paraId="79D4E61A" w14:textId="5351B417" w:rsidR="0041433D" w:rsidRPr="0041433D" w:rsidRDefault="0041433D" w:rsidP="0041433D">
      <w:pPr>
        <w:pStyle w:val="Bngbiu-nidung"/>
        <w:numPr>
          <w:ilvl w:val="0"/>
          <w:numId w:val="32"/>
        </w:numPr>
      </w:pPr>
      <w:r w:rsidRPr="0041433D">
        <w:t>Tải về 1000 tài liệu web hàng đầu được cung cấp bởi các công cụ tìm kiếm.</w:t>
      </w:r>
    </w:p>
    <w:p w14:paraId="778C6735" w14:textId="0076C5DA" w:rsidR="0041433D" w:rsidRPr="0041433D" w:rsidRDefault="0041433D" w:rsidP="0041433D">
      <w:pPr>
        <w:pStyle w:val="Bngbiu-nidung"/>
        <w:numPr>
          <w:ilvl w:val="0"/>
          <w:numId w:val="32"/>
        </w:numPr>
      </w:pPr>
      <w:r w:rsidRPr="0041433D">
        <w:t>Như đề cập từ trước, phân đoạn các tài liệu vào từng loại câu hỏi.</w:t>
      </w:r>
    </w:p>
    <w:p w14:paraId="60604E85" w14:textId="300426F9" w:rsidR="0041433D" w:rsidRPr="0041433D" w:rsidRDefault="0041433D" w:rsidP="0041433D">
      <w:pPr>
        <w:pStyle w:val="Bngbiu-nidung"/>
        <w:numPr>
          <w:ilvl w:val="0"/>
          <w:numId w:val="32"/>
        </w:numPr>
      </w:pPr>
      <w:r w:rsidRPr="0041433D">
        <w:lastRenderedPageBreak/>
        <w:t>Giữ lại chỉ có những câu có chứa</w:t>
      </w:r>
      <w:r>
        <w:t xml:space="preserve"> giới </w:t>
      </w:r>
      <w:r w:rsidRPr="0041433D">
        <w:t>những hạn câu hỏi.</w:t>
      </w:r>
    </w:p>
    <w:p w14:paraId="484DFB53" w14:textId="46F07467" w:rsidR="00AB6EA7" w:rsidRDefault="0041433D" w:rsidP="00AB6EA7">
      <w:pPr>
        <w:pStyle w:val="Bngbiu-nidung"/>
        <w:numPr>
          <w:ilvl w:val="0"/>
          <w:numId w:val="32"/>
        </w:numPr>
      </w:pPr>
      <w:r w:rsidRPr="0041433D">
        <w:t xml:space="preserve">Đối với mỗi mẫu thu được từ giải thuật, kiểm tra sự hiện diện của mỗi </w:t>
      </w:r>
      <w:r>
        <w:t xml:space="preserve">hình </w:t>
      </w:r>
      <w:r w:rsidRPr="0041433D">
        <w:t>mẫu trong</w:t>
      </w:r>
      <w:r w:rsidR="00AF24A6">
        <w:t xml:space="preserve"> câu được lấy ra từ 2 trường hợp sau:</w:t>
      </w:r>
    </w:p>
    <w:p w14:paraId="3F5AE6B4" w14:textId="4DDF857A" w:rsidR="00AF24A6" w:rsidRDefault="00AF24A6" w:rsidP="00AF24A6">
      <w:pPr>
        <w:pStyle w:val="Bngbiu-nidung"/>
        <w:numPr>
          <w:ilvl w:val="0"/>
          <w:numId w:val="34"/>
        </w:numPr>
      </w:pPr>
      <w:r>
        <w:t>Sự hiện diện của hình mẫu với thẻ &lt;Câu trả lời&gt; trùng khớp với bất kỳ từ nào</w:t>
      </w:r>
    </w:p>
    <w:p w14:paraId="30B5EA05" w14:textId="2A3F44B9" w:rsidR="00AF24A6" w:rsidRDefault="00AF24A6" w:rsidP="00AF24A6">
      <w:pPr>
        <w:pStyle w:val="Bngbiu-nidung"/>
        <w:numPr>
          <w:ilvl w:val="0"/>
          <w:numId w:val="34"/>
        </w:numPr>
      </w:pPr>
      <w:r>
        <w:t>Sự hiện diện của hình mẫu</w:t>
      </w:r>
      <w:r>
        <w:t xml:space="preserve"> </w:t>
      </w:r>
      <w:r>
        <w:t xml:space="preserve">&lt;Câu trả lời&gt; trùng khớp với bất kỳ </w:t>
      </w:r>
      <w:r>
        <w:t>giới hạn trả lời nào</w:t>
      </w:r>
    </w:p>
    <w:p w14:paraId="53BEFF95" w14:textId="15B7D055" w:rsidR="00AF24A6" w:rsidRDefault="00AF24A6" w:rsidP="00AF24A6">
      <w:pPr>
        <w:pStyle w:val="Bngbiu-nidung"/>
        <w:ind w:left="720"/>
      </w:pPr>
      <w:r>
        <w:t>Trong ví dụ, với hình mẫu &lt;Tên&gt; được sinh vào &lt;Câu trả lời&gt; chúng ta sẽ kiểm sự hiện diện của các chuỗi sau trong câu trả lời:</w:t>
      </w:r>
    </w:p>
    <w:p w14:paraId="0814817A" w14:textId="2D5BA367" w:rsidR="00AF24A6" w:rsidRDefault="00AF24A6" w:rsidP="00AF24A6">
      <w:pPr>
        <w:pStyle w:val="Bngbiu-nidung"/>
        <w:numPr>
          <w:ilvl w:val="0"/>
          <w:numId w:val="35"/>
        </w:numPr>
      </w:pPr>
      <w:r>
        <w:t>Mozart được sinh vào &lt;Bất kỳ&gt;</w:t>
      </w:r>
    </w:p>
    <w:p w14:paraId="2F9870AC" w14:textId="3B7C0205" w:rsidR="00AF24A6" w:rsidRPr="0041433D" w:rsidRDefault="00AF24A6" w:rsidP="00AF24A6">
      <w:pPr>
        <w:pStyle w:val="Bngbiu-nidung"/>
        <w:numPr>
          <w:ilvl w:val="0"/>
          <w:numId w:val="35"/>
        </w:numPr>
      </w:pPr>
      <w:r>
        <w:t>Mozart được sinh vào 1756</w:t>
      </w:r>
    </w:p>
    <w:p w14:paraId="04667B8F" w14:textId="77777777" w:rsidR="00AF24A6" w:rsidRDefault="00AF24A6" w:rsidP="00AF24A6">
      <w:pPr>
        <w:pStyle w:val="Bngbiu-nidung"/>
        <w:ind w:left="720"/>
      </w:pPr>
      <w:r>
        <w:t>Độ chính xác của từng hình mẫu được tính bằng công thức</w:t>
      </w:r>
    </w:p>
    <w:p w14:paraId="160CFB8D" w14:textId="11EE9D77" w:rsidR="0041433D" w:rsidRDefault="00AF24A6" w:rsidP="00AF24A6">
      <w:pPr>
        <w:pStyle w:val="Bngbiu-nidung"/>
        <w:ind w:left="720"/>
        <w:jc w:val="center"/>
        <w:rPr>
          <w:vertAlign w:val="subscript"/>
        </w:rPr>
      </w:pPr>
      <w:r>
        <w:t>P = C</w:t>
      </w:r>
      <w:r w:rsidRPr="00AF24A6">
        <w:rPr>
          <w:sz w:val="24"/>
          <w:vertAlign w:val="subscript"/>
        </w:rPr>
        <w:t>a</w:t>
      </w:r>
      <w:r>
        <w:t>/ C</w:t>
      </w:r>
      <w:r w:rsidRPr="00AF24A6">
        <w:rPr>
          <w:vertAlign w:val="subscript"/>
        </w:rPr>
        <w:t>o</w:t>
      </w:r>
    </w:p>
    <w:p w14:paraId="7DD4CEE7" w14:textId="25CFC8AA" w:rsidR="00AF24A6" w:rsidRDefault="00AF24A6" w:rsidP="00AF24A6">
      <w:pPr>
        <w:pStyle w:val="Bngbiu-nidung"/>
      </w:pPr>
      <w:r>
        <w:tab/>
        <w:t>Trong đó:</w:t>
      </w:r>
    </w:p>
    <w:p w14:paraId="4FF47F06" w14:textId="68126C40" w:rsidR="00AF24A6" w:rsidRDefault="00AF24A6" w:rsidP="00AB6EA7">
      <w:pPr>
        <w:pStyle w:val="Bngbiu-nidung"/>
        <w:ind w:left="720"/>
      </w:pPr>
      <w:r>
        <w:t xml:space="preserve"> C</w:t>
      </w:r>
      <w:r w:rsidRPr="00AF24A6">
        <w:rPr>
          <w:vertAlign w:val="subscript"/>
        </w:rPr>
        <w:t>a</w:t>
      </w:r>
      <w:r>
        <w:t xml:space="preserve"> = tổng số lương hình mẫu mà giới hạn câu trả lời đại diện</w:t>
      </w:r>
    </w:p>
    <w:p w14:paraId="08A95C01" w14:textId="643B5460" w:rsidR="00AB6EA7" w:rsidRDefault="00AF24A6" w:rsidP="00AB6EA7">
      <w:pPr>
        <w:pStyle w:val="Bngbiu-nidung"/>
        <w:ind w:left="720"/>
      </w:pPr>
      <w:r>
        <w:t>C</w:t>
      </w:r>
      <w:r w:rsidRPr="00AF24A6">
        <w:rPr>
          <w:vertAlign w:val="subscript"/>
        </w:rPr>
        <w:t>0</w:t>
      </w:r>
      <w:r>
        <w:t xml:space="preserve"> = tổng số lượng hình mẫu xuất hiện mà giới hạn câu trả lời đại diện có thể thay thế bởi bất kỳ từ nào</w:t>
      </w:r>
    </w:p>
    <w:p w14:paraId="5320C1B0" w14:textId="77777777" w:rsidR="00AB6EA7" w:rsidRPr="00AF24A6" w:rsidRDefault="00AB6EA7" w:rsidP="00AB6EA7">
      <w:pPr>
        <w:pStyle w:val="Bngbiu-nidung"/>
      </w:pPr>
    </w:p>
    <w:p w14:paraId="59F86EFB" w14:textId="587AD82A" w:rsidR="00AB47F1" w:rsidRDefault="00AB6EA7" w:rsidP="00AB6EA7">
      <w:pPr>
        <w:pStyle w:val="Bngbiu-nidung"/>
        <w:numPr>
          <w:ilvl w:val="0"/>
          <w:numId w:val="37"/>
        </w:numPr>
      </w:pPr>
      <w:r>
        <w:t>Chỉ giữ lại những hình mẫu nào trùng khớp đầy đủ với số lượng ví dụ</w:t>
      </w:r>
    </w:p>
    <w:p w14:paraId="35B0C960" w14:textId="32DB5D05" w:rsidR="001734EA" w:rsidRDefault="001734EA" w:rsidP="00AB6EA7">
      <w:pPr>
        <w:pStyle w:val="Bngbiu-nidung"/>
        <w:numPr>
          <w:ilvl w:val="0"/>
          <w:numId w:val="37"/>
        </w:numPr>
      </w:pPr>
      <w:r>
        <w:t>Đối với từ &lt;Sinh Nhật&gt; chúng ta thu được kết quả như sau:</w:t>
      </w:r>
    </w:p>
    <w:p w14:paraId="5B30A741" w14:textId="361E1E00" w:rsidR="001734EA" w:rsidRDefault="001734EA" w:rsidP="001734EA">
      <w:pPr>
        <w:pStyle w:val="Bngbiu-nidung"/>
        <w:ind w:left="1440" w:firstLine="0"/>
        <w:rPr>
          <w:rFonts w:eastAsiaTheme="minorHAnsi"/>
          <w:lang w:val="vi-VN"/>
        </w:rPr>
      </w:pPr>
      <w:r>
        <w:rPr>
          <w:rFonts w:eastAsiaTheme="minorHAnsi"/>
        </w:rPr>
        <w:t xml:space="preserve">Hình mẫu tìm kiếm </w:t>
      </w:r>
      <w:r>
        <w:rPr>
          <w:rFonts w:eastAsiaTheme="minorHAnsi"/>
          <w:lang w:val="vi-VN"/>
        </w:rPr>
        <w:t>&lt;</w:t>
      </w:r>
      <w:r>
        <w:rPr>
          <w:rFonts w:eastAsiaTheme="minorHAnsi"/>
        </w:rPr>
        <w:t>Tên</w:t>
      </w:r>
      <w:r>
        <w:rPr>
          <w:rFonts w:eastAsiaTheme="minorHAnsi"/>
          <w:lang w:val="vi-VN"/>
        </w:rPr>
        <w:t>&gt;( &lt;</w:t>
      </w:r>
      <w:r>
        <w:rPr>
          <w:rFonts w:eastAsiaTheme="minorHAnsi"/>
        </w:rPr>
        <w:t>Câu trả lời</w:t>
      </w:r>
      <w:r>
        <w:rPr>
          <w:rFonts w:eastAsiaTheme="minorHAnsi"/>
          <w:lang w:val="vi-VN"/>
        </w:rPr>
        <w:t>&gt; - )</w:t>
      </w:r>
    </w:p>
    <w:p w14:paraId="748D40E0" w14:textId="2D229D54" w:rsidR="001734EA" w:rsidRDefault="001734EA" w:rsidP="001734EA">
      <w:pPr>
        <w:pStyle w:val="Bngbiu-nidung"/>
        <w:numPr>
          <w:ilvl w:val="0"/>
          <w:numId w:val="38"/>
        </w:numPr>
        <w:rPr>
          <w:rFonts w:eastAsiaTheme="minorHAnsi"/>
          <w:lang w:val="vi-VN"/>
        </w:rPr>
      </w:pPr>
      <w:r>
        <w:rPr>
          <w:rFonts w:eastAsiaTheme="minorHAnsi"/>
          <w:lang w:val="vi-VN"/>
        </w:rPr>
        <w:t>0.85 &lt;</w:t>
      </w:r>
      <w:r w:rsidRPr="001734EA">
        <w:rPr>
          <w:rFonts w:eastAsiaTheme="minorHAnsi"/>
          <w:lang w:val="vi-VN"/>
        </w:rPr>
        <w:t xml:space="preserve"> </w:t>
      </w:r>
      <w:r w:rsidRPr="001734EA">
        <w:rPr>
          <w:rFonts w:eastAsiaTheme="minorHAnsi"/>
          <w:lang w:val="vi-VN"/>
        </w:rPr>
        <w:t>Tên</w:t>
      </w:r>
      <w:r>
        <w:rPr>
          <w:rFonts w:eastAsiaTheme="minorHAnsi"/>
          <w:lang w:val="vi-VN"/>
        </w:rPr>
        <w:t xml:space="preserve"> </w:t>
      </w:r>
      <w:r>
        <w:rPr>
          <w:rFonts w:eastAsiaTheme="minorHAnsi"/>
          <w:lang w:val="vi-VN"/>
        </w:rPr>
        <w:t xml:space="preserve">&gt;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w:t>
      </w:r>
      <w:r w:rsidRPr="001734EA">
        <w:rPr>
          <w:rFonts w:eastAsiaTheme="minorHAnsi"/>
          <w:lang w:val="vi-VN"/>
        </w:rPr>
        <w:t>Câu trả lời</w:t>
      </w:r>
      <w:r>
        <w:rPr>
          <w:rFonts w:eastAsiaTheme="minorHAnsi"/>
          <w:lang w:val="vi-VN"/>
        </w:rPr>
        <w:t xml:space="preserve"> </w:t>
      </w:r>
      <w:r>
        <w:rPr>
          <w:rFonts w:eastAsiaTheme="minorHAnsi"/>
          <w:lang w:val="vi-VN"/>
        </w:rPr>
        <w:t>&gt;,</w:t>
      </w:r>
    </w:p>
    <w:p w14:paraId="69FED087" w14:textId="7FC09AD6" w:rsidR="001734EA" w:rsidRDefault="001734EA" w:rsidP="001734EA">
      <w:pPr>
        <w:pStyle w:val="Bngbiu-nidung"/>
        <w:numPr>
          <w:ilvl w:val="0"/>
          <w:numId w:val="38"/>
        </w:numPr>
        <w:rPr>
          <w:rFonts w:eastAsiaTheme="minorHAnsi"/>
          <w:lang w:val="vi-VN"/>
        </w:rPr>
      </w:pPr>
      <w:r>
        <w:rPr>
          <w:rFonts w:eastAsiaTheme="minorHAnsi"/>
          <w:lang w:val="vi-VN"/>
        </w:rPr>
        <w:lastRenderedPageBreak/>
        <w:t>0.6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6F92AE52" w14:textId="09143312" w:rsidR="001734EA" w:rsidRDefault="001734EA" w:rsidP="001734EA">
      <w:pPr>
        <w:pStyle w:val="Bngbiu-nidung"/>
        <w:numPr>
          <w:ilvl w:val="0"/>
          <w:numId w:val="38"/>
        </w:numPr>
        <w:rPr>
          <w:rFonts w:eastAsiaTheme="minorHAnsi"/>
          <w:lang w:val="vi-VN"/>
        </w:rPr>
      </w:pPr>
      <w:r>
        <w:rPr>
          <w:rFonts w:eastAsiaTheme="minorHAnsi"/>
          <w:lang w:val="vi-VN"/>
        </w:rPr>
        <w:t>0.59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2F92623E" w14:textId="42A1EBAB" w:rsidR="001734EA" w:rsidRDefault="001734EA" w:rsidP="00052763">
      <w:pPr>
        <w:pStyle w:val="Bngbiu-nidung"/>
        <w:numPr>
          <w:ilvl w:val="0"/>
          <w:numId w:val="38"/>
        </w:numPr>
        <w:rPr>
          <w:rFonts w:eastAsiaTheme="minorHAnsi"/>
          <w:lang w:val="vi-VN"/>
        </w:rPr>
      </w:pPr>
      <w:r w:rsidRPr="001734EA">
        <w:rPr>
          <w:rFonts w:eastAsiaTheme="minorHAnsi"/>
          <w:lang w:val="vi-VN"/>
        </w:rPr>
        <w:t>0.53 &lt; Tên &gt; &lt; Câu trả lời &gt;,</w:t>
      </w:r>
      <w:r w:rsidRPr="001734EA">
        <w:rPr>
          <w:rFonts w:eastAsiaTheme="minorHAnsi"/>
          <w:lang w:val="vi-VN"/>
        </w:rPr>
        <w:t xml:space="preserve"> </w:t>
      </w:r>
      <w:r w:rsidRPr="001734EA">
        <w:rPr>
          <w:rFonts w:eastAsiaTheme="minorHAnsi"/>
          <w:lang w:val="vi-VN"/>
        </w:rPr>
        <w:t>sinh vào</w:t>
      </w:r>
      <w:r>
        <w:rPr>
          <w:rFonts w:eastAsiaTheme="minorHAnsi"/>
          <w:lang w:val="vi-VN"/>
        </w:rPr>
        <w:t xml:space="preserve"> </w:t>
      </w:r>
    </w:p>
    <w:p w14:paraId="68F8FA8A" w14:textId="1E96714E" w:rsidR="001734EA" w:rsidRPr="001734EA" w:rsidRDefault="001734EA" w:rsidP="00052763">
      <w:pPr>
        <w:pStyle w:val="Bngbiu-nidung"/>
        <w:numPr>
          <w:ilvl w:val="0"/>
          <w:numId w:val="38"/>
        </w:numPr>
        <w:rPr>
          <w:rFonts w:eastAsiaTheme="minorHAnsi"/>
          <w:lang w:val="vi-VN"/>
        </w:rPr>
      </w:pPr>
      <w:r w:rsidRPr="001734EA">
        <w:rPr>
          <w:rFonts w:eastAsiaTheme="minorHAnsi"/>
          <w:lang w:val="vi-VN"/>
        </w:rPr>
        <w:t xml:space="preserve">0.50 – &lt; Tên &gt; </w:t>
      </w:r>
      <w:r>
        <w:rPr>
          <w:rFonts w:eastAsiaTheme="minorHAnsi"/>
        </w:rPr>
        <w:t>(</w:t>
      </w:r>
      <w:r w:rsidRPr="001734EA">
        <w:rPr>
          <w:rFonts w:eastAsiaTheme="minorHAnsi"/>
          <w:lang w:val="vi-VN"/>
        </w:rPr>
        <w:t xml:space="preserve">&lt; Câu trả lời </w:t>
      </w:r>
      <w:r>
        <w:rPr>
          <w:rFonts w:eastAsiaTheme="minorHAnsi"/>
          <w:lang w:val="vi-VN"/>
        </w:rPr>
        <w:t>&gt;</w:t>
      </w:r>
    </w:p>
    <w:p w14:paraId="3891223D" w14:textId="61631C67" w:rsidR="001734EA" w:rsidRDefault="001734EA" w:rsidP="001734EA">
      <w:pPr>
        <w:pStyle w:val="Bngbiu-nidung"/>
        <w:numPr>
          <w:ilvl w:val="0"/>
          <w:numId w:val="38"/>
        </w:numPr>
      </w:pPr>
      <w:r>
        <w:rPr>
          <w:rFonts w:eastAsiaTheme="minorHAnsi"/>
          <w:lang w:val="vi-VN"/>
        </w:rPr>
        <w:t xml:space="preserve">0.36 </w:t>
      </w:r>
      <w:r w:rsidRPr="001734EA">
        <w:rPr>
          <w:rFonts w:eastAsiaTheme="minorHAnsi"/>
          <w:lang w:val="vi-VN"/>
        </w:rPr>
        <w:t xml:space="preserve">&lt; Tên &gt; </w:t>
      </w:r>
      <w:r>
        <w:rPr>
          <w:rFonts w:eastAsiaTheme="minorHAnsi"/>
        </w:rPr>
        <w:t>(</w:t>
      </w:r>
      <w:r w:rsidRPr="001734EA">
        <w:rPr>
          <w:rFonts w:eastAsiaTheme="minorHAnsi"/>
          <w:lang w:val="vi-VN"/>
        </w:rPr>
        <w:t xml:space="preserve">&lt; Câu trả lời </w:t>
      </w:r>
      <w:r>
        <w:rPr>
          <w:rFonts w:eastAsiaTheme="minorHAnsi"/>
          <w:lang w:val="vi-VN"/>
        </w:rPr>
        <w:t>&gt;-</w:t>
      </w:r>
    </w:p>
    <w:p w14:paraId="37D5FB64" w14:textId="77777777" w:rsidR="0076311C" w:rsidRDefault="0076311C" w:rsidP="0076311C">
      <w:pPr>
        <w:pStyle w:val="Bngbiu-nidung"/>
        <w:ind w:left="1440" w:firstLine="0"/>
      </w:pPr>
    </w:p>
    <w:p w14:paraId="29AAF8AA" w14:textId="1CE54A3A" w:rsidR="001734EA" w:rsidRDefault="001734EA" w:rsidP="001734EA">
      <w:pPr>
        <w:pStyle w:val="Bngbiu-nidung"/>
        <w:numPr>
          <w:ilvl w:val="0"/>
          <w:numId w:val="40"/>
        </w:numPr>
      </w:pPr>
      <w:r>
        <w:t>Tìm câu trả lời</w:t>
      </w:r>
      <w:r>
        <w:t>:</w:t>
      </w:r>
    </w:p>
    <w:p w14:paraId="62ACC4E1" w14:textId="5CDD1F3B" w:rsidR="00BC60B1" w:rsidRDefault="00BC60B1" w:rsidP="00BC60B1">
      <w:pPr>
        <w:pStyle w:val="Bngbiu-nidung"/>
        <w:numPr>
          <w:ilvl w:val="0"/>
          <w:numId w:val="42"/>
        </w:numPr>
      </w:pPr>
      <w:r>
        <w:t>Xác định các loại câu hỏi của các câu hỏi mới.</w:t>
      </w:r>
    </w:p>
    <w:p w14:paraId="1909C462" w14:textId="2A03FE77" w:rsidR="00BC60B1" w:rsidRDefault="00BC60B1" w:rsidP="00BC60B1">
      <w:pPr>
        <w:pStyle w:val="Bngbiu-nidung"/>
        <w:numPr>
          <w:ilvl w:val="0"/>
          <w:numId w:val="42"/>
        </w:numPr>
      </w:pPr>
      <w:r>
        <w:t>Giới hạn trong câu hỏi đã được xác định</w:t>
      </w:r>
      <w:r>
        <w:t>.</w:t>
      </w:r>
    </w:p>
    <w:p w14:paraId="26BF9282" w14:textId="2E59A1A2" w:rsidR="00BC60B1" w:rsidRDefault="00BC60B1" w:rsidP="00BC60B1">
      <w:pPr>
        <w:pStyle w:val="Bngbiu-nidung"/>
        <w:numPr>
          <w:ilvl w:val="0"/>
          <w:numId w:val="42"/>
        </w:numPr>
      </w:pPr>
      <w:r>
        <w:t>Tạo một truy vấn từ hạn câu hỏi và thực hiện IR</w:t>
      </w:r>
      <w:r>
        <w:t>.</w:t>
      </w:r>
    </w:p>
    <w:p w14:paraId="1E6453D4" w14:textId="75C554F8" w:rsidR="00BC60B1" w:rsidRDefault="00BC60B1" w:rsidP="00BC60B1">
      <w:pPr>
        <w:pStyle w:val="Bngbiu-nidung"/>
        <w:numPr>
          <w:ilvl w:val="0"/>
          <w:numId w:val="42"/>
        </w:numPr>
      </w:pPr>
      <w:r>
        <w:t>Phân khúc các tài liệu thu được thành câu</w:t>
      </w:r>
      <w:r>
        <w:t>.</w:t>
      </w:r>
    </w:p>
    <w:p w14:paraId="09F0B440" w14:textId="7D5DE359" w:rsidR="00BC60B1" w:rsidRDefault="00BC60B1" w:rsidP="00BC60B1">
      <w:pPr>
        <w:pStyle w:val="Bngbiu-nidung"/>
        <w:numPr>
          <w:ilvl w:val="0"/>
          <w:numId w:val="42"/>
        </w:numPr>
      </w:pPr>
      <w:r>
        <w:t>Thay thế cụm từ câu hỏi trong mỗi câu bởi các câu hỏi có thẻ ("&lt;TÊN&gt;", trong trường hợp &lt;Năm Sinh&gt;).</w:t>
      </w:r>
    </w:p>
    <w:p w14:paraId="723FB29F" w14:textId="2E047DE1" w:rsidR="00BC60B1" w:rsidRDefault="00BC60B1" w:rsidP="00BC60B1">
      <w:pPr>
        <w:pStyle w:val="Bngbiu-nidung"/>
        <w:numPr>
          <w:ilvl w:val="0"/>
          <w:numId w:val="42"/>
        </w:numPr>
      </w:pPr>
      <w:r>
        <w:t>Sử dụng bảng mô hình phát triển cho rằng cho từng loại câu hỏi, tìm kiếm sự hiện diện của mỗi mẫu sau đó chọn từ phù hợp với từ khóa "&lt;Câu trả lời&gt;".</w:t>
      </w:r>
    </w:p>
    <w:p w14:paraId="25421751" w14:textId="7645E183" w:rsidR="00557B09" w:rsidRDefault="00BC60B1" w:rsidP="00BC60B1">
      <w:pPr>
        <w:pStyle w:val="Bngbiu-nidung"/>
        <w:numPr>
          <w:ilvl w:val="0"/>
          <w:numId w:val="42"/>
        </w:numPr>
      </w:pPr>
      <w:r>
        <w:t>Sắp xếp các câu trả lời bằng các hình mẫu với điểm chính xác. Loại ra những bản dữ liệu trùng lắp và trả về 5 câu trả lời có số điểm cao nhất.</w:t>
      </w:r>
    </w:p>
    <w:p w14:paraId="65EA0E77" w14:textId="77777777" w:rsidR="00557B09" w:rsidRDefault="00557B09" w:rsidP="00557B09">
      <w:pPr>
        <w:pStyle w:val="Tiumccp2"/>
      </w:pPr>
    </w:p>
    <w:p w14:paraId="4D8FBCF2" w14:textId="77777777" w:rsidR="00557B09" w:rsidRDefault="00557B09" w:rsidP="00557B09">
      <w:pPr>
        <w:pStyle w:val="Tiumccp2"/>
      </w:pPr>
    </w:p>
    <w:p w14:paraId="0958ABFB" w14:textId="77777777" w:rsidR="00557B09" w:rsidRDefault="00557B09" w:rsidP="00557B09">
      <w:pPr>
        <w:pStyle w:val="Tiumccp2"/>
      </w:pPr>
    </w:p>
    <w:p w14:paraId="29CA6F23" w14:textId="77777777" w:rsidR="00557B09" w:rsidRDefault="00557B09" w:rsidP="00557B09">
      <w:pPr>
        <w:pStyle w:val="Tiumccp2"/>
      </w:pPr>
    </w:p>
    <w:p w14:paraId="561658F8" w14:textId="77777777" w:rsidR="00557B09" w:rsidRDefault="00557B09" w:rsidP="00557B09">
      <w:pPr>
        <w:pStyle w:val="Tiumccp2"/>
      </w:pPr>
    </w:p>
    <w:p w14:paraId="0E7F5FE3" w14:textId="77777777" w:rsidR="00557B09" w:rsidRPr="008A3ECE" w:rsidRDefault="00557B09" w:rsidP="00557B09">
      <w:pPr>
        <w:pStyle w:val="Tiumccp2"/>
      </w:pPr>
    </w:p>
    <w:p w14:paraId="6566AFBB" w14:textId="173191C2" w:rsidR="001C6682" w:rsidRDefault="001C6682" w:rsidP="00207835">
      <w:pPr>
        <w:pStyle w:val="Tiumccp1"/>
        <w:outlineLvl w:val="1"/>
      </w:pPr>
      <w:bookmarkStart w:id="28" w:name="_Toc476111287"/>
      <w:bookmarkStart w:id="29" w:name="_Toc476234893"/>
      <w:r>
        <w:lastRenderedPageBreak/>
        <w:t>1.</w:t>
      </w:r>
      <w:r w:rsidR="00E92F98">
        <w:t>4</w:t>
      </w:r>
      <w:r>
        <w:t xml:space="preserve"> Đối tượng</w:t>
      </w:r>
      <w:r w:rsidR="009816D3">
        <w:t xml:space="preserve"> và phạm vi</w:t>
      </w:r>
      <w:r>
        <w:t xml:space="preserve"> nghiên cứu</w:t>
      </w:r>
      <w:bookmarkEnd w:id="28"/>
      <w:bookmarkEnd w:id="29"/>
    </w:p>
    <w:p w14:paraId="722E7BDE" w14:textId="749F432B" w:rsidR="00661140" w:rsidRDefault="00623BA0" w:rsidP="001C6682">
      <w:pPr>
        <w:pStyle w:val="Default"/>
        <w:spacing w:after="120" w:line="360" w:lineRule="auto"/>
        <w:ind w:firstLine="720"/>
        <w:jc w:val="both"/>
        <w:rPr>
          <w:color w:val="auto"/>
          <w:sz w:val="26"/>
          <w:szCs w:val="26"/>
        </w:rPr>
      </w:pPr>
      <w:r>
        <w:rPr>
          <w:color w:val="auto"/>
          <w:sz w:val="26"/>
          <w:szCs w:val="26"/>
        </w:rPr>
        <w:t>Đối tượng nghiên cứu là hệ thống hỏi</w:t>
      </w:r>
      <w:r w:rsidR="00466E91">
        <w:rPr>
          <w:color w:val="auto"/>
          <w:sz w:val="26"/>
          <w:szCs w:val="26"/>
        </w:rPr>
        <w:t xml:space="preserve"> đáp</w:t>
      </w:r>
      <w:r w:rsidR="00BD4A7B">
        <w:rPr>
          <w:color w:val="auto"/>
          <w:sz w:val="26"/>
          <w:szCs w:val="26"/>
        </w:rPr>
        <w:t xml:space="preserve"> </w:t>
      </w:r>
      <w:r w:rsidR="00466E91">
        <w:rPr>
          <w:color w:val="auto"/>
          <w:sz w:val="26"/>
          <w:szCs w:val="26"/>
        </w:rPr>
        <w:t>(Question Answering System) bao gồm:</w:t>
      </w:r>
    </w:p>
    <w:p w14:paraId="2864A265" w14:textId="65CAE2D2"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dữ liệu tương tác.</w:t>
      </w:r>
    </w:p>
    <w:p w14:paraId="1B28A803" w14:textId="65CCCDFF"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xây dựng diễn đàn.</w:t>
      </w:r>
    </w:p>
    <w:p w14:paraId="01C24559" w14:textId="29706E1C"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xây dụng app android.</w:t>
      </w:r>
    </w:p>
    <w:p w14:paraId="1D69E66B" w14:textId="68008D19" w:rsidR="005339E8" w:rsidRDefault="003C60CF" w:rsidP="004B0C77">
      <w:pPr>
        <w:pStyle w:val="Default"/>
        <w:numPr>
          <w:ilvl w:val="0"/>
          <w:numId w:val="9"/>
        </w:numPr>
        <w:spacing w:after="120" w:line="360" w:lineRule="auto"/>
        <w:jc w:val="both"/>
        <w:rPr>
          <w:color w:val="auto"/>
          <w:sz w:val="26"/>
          <w:szCs w:val="26"/>
        </w:rPr>
      </w:pPr>
      <w:r>
        <w:rPr>
          <w:color w:val="auto"/>
          <w:sz w:val="26"/>
          <w:szCs w:val="26"/>
        </w:rPr>
        <w:t>Hệ thống tìm kiếm câu hỏi tương đương.</w:t>
      </w:r>
      <w:bookmarkStart w:id="30" w:name="_Toc476111306"/>
    </w:p>
    <w:p w14:paraId="3663878E" w14:textId="6C92AC08" w:rsidR="0041433D" w:rsidRDefault="0041433D" w:rsidP="004B0C77">
      <w:pPr>
        <w:pStyle w:val="Default"/>
        <w:numPr>
          <w:ilvl w:val="0"/>
          <w:numId w:val="9"/>
        </w:numPr>
        <w:spacing w:after="120" w:line="360" w:lineRule="auto"/>
        <w:jc w:val="both"/>
        <w:rPr>
          <w:color w:val="auto"/>
          <w:sz w:val="26"/>
          <w:szCs w:val="26"/>
        </w:rPr>
      </w:pPr>
      <w:r>
        <w:rPr>
          <w:color w:val="auto"/>
          <w:sz w:val="26"/>
          <w:szCs w:val="26"/>
        </w:rPr>
        <w:t>Các hệ thống QA đã được xây dựng từ trước</w:t>
      </w:r>
    </w:p>
    <w:p w14:paraId="108F829E" w14:textId="51DE976E" w:rsidR="0041433D" w:rsidRDefault="0041433D" w:rsidP="004B0C77">
      <w:pPr>
        <w:pStyle w:val="Default"/>
        <w:numPr>
          <w:ilvl w:val="0"/>
          <w:numId w:val="9"/>
        </w:numPr>
        <w:spacing w:after="120" w:line="360" w:lineRule="auto"/>
        <w:jc w:val="both"/>
        <w:rPr>
          <w:color w:val="auto"/>
          <w:sz w:val="26"/>
          <w:szCs w:val="26"/>
        </w:rPr>
      </w:pPr>
      <w:r>
        <w:rPr>
          <w:color w:val="auto"/>
          <w:sz w:val="26"/>
          <w:szCs w:val="26"/>
        </w:rPr>
        <w:t>Các giải thuật đã được áp dụng cho các hệ thống khác</w:t>
      </w:r>
    </w:p>
    <w:p w14:paraId="478E39D1" w14:textId="77777777" w:rsidR="00557B09" w:rsidRDefault="00557B09" w:rsidP="00E01A88">
      <w:pPr>
        <w:pStyle w:val="Default"/>
        <w:spacing w:after="120" w:line="360" w:lineRule="auto"/>
        <w:jc w:val="both"/>
        <w:rPr>
          <w:color w:val="auto"/>
          <w:sz w:val="26"/>
          <w:szCs w:val="26"/>
        </w:rPr>
      </w:pPr>
    </w:p>
    <w:p w14:paraId="3628FF6A" w14:textId="77777777" w:rsidR="00E01A88" w:rsidRDefault="00E01A88" w:rsidP="00E01A88">
      <w:pPr>
        <w:pStyle w:val="Default"/>
        <w:spacing w:after="120" w:line="360" w:lineRule="auto"/>
        <w:jc w:val="both"/>
        <w:rPr>
          <w:color w:val="auto"/>
          <w:sz w:val="26"/>
          <w:szCs w:val="26"/>
        </w:rPr>
      </w:pPr>
    </w:p>
    <w:p w14:paraId="6AC33541" w14:textId="77777777" w:rsidR="004370AA" w:rsidRDefault="004370AA" w:rsidP="00E01A88">
      <w:pPr>
        <w:pStyle w:val="Default"/>
        <w:spacing w:after="120" w:line="360" w:lineRule="auto"/>
        <w:jc w:val="both"/>
        <w:rPr>
          <w:color w:val="auto"/>
          <w:sz w:val="26"/>
          <w:szCs w:val="26"/>
        </w:rPr>
      </w:pPr>
    </w:p>
    <w:p w14:paraId="5DDEDBBF" w14:textId="77777777" w:rsidR="004370AA" w:rsidRDefault="004370AA" w:rsidP="00E01A88">
      <w:pPr>
        <w:pStyle w:val="Default"/>
        <w:spacing w:after="120" w:line="360" w:lineRule="auto"/>
        <w:jc w:val="both"/>
        <w:rPr>
          <w:color w:val="auto"/>
          <w:sz w:val="26"/>
          <w:szCs w:val="26"/>
        </w:rPr>
      </w:pPr>
    </w:p>
    <w:p w14:paraId="49A1261F" w14:textId="77777777" w:rsidR="004370AA" w:rsidRDefault="004370AA" w:rsidP="00E01A88">
      <w:pPr>
        <w:pStyle w:val="Default"/>
        <w:spacing w:after="120" w:line="360" w:lineRule="auto"/>
        <w:jc w:val="both"/>
        <w:rPr>
          <w:color w:val="auto"/>
          <w:sz w:val="26"/>
          <w:szCs w:val="26"/>
        </w:rPr>
      </w:pPr>
    </w:p>
    <w:p w14:paraId="46405724" w14:textId="77777777" w:rsidR="004370AA" w:rsidRDefault="004370AA" w:rsidP="00E01A88">
      <w:pPr>
        <w:pStyle w:val="Default"/>
        <w:spacing w:after="120" w:line="360" w:lineRule="auto"/>
        <w:jc w:val="both"/>
        <w:rPr>
          <w:color w:val="auto"/>
          <w:sz w:val="26"/>
          <w:szCs w:val="26"/>
        </w:rPr>
      </w:pPr>
    </w:p>
    <w:p w14:paraId="2D5BDECA" w14:textId="77777777" w:rsidR="004370AA" w:rsidRDefault="004370AA" w:rsidP="00E01A88">
      <w:pPr>
        <w:pStyle w:val="Default"/>
        <w:spacing w:after="120" w:line="360" w:lineRule="auto"/>
        <w:jc w:val="both"/>
        <w:rPr>
          <w:color w:val="auto"/>
          <w:sz w:val="26"/>
          <w:szCs w:val="26"/>
        </w:rPr>
      </w:pPr>
    </w:p>
    <w:p w14:paraId="387EB5A3" w14:textId="77777777" w:rsidR="004370AA" w:rsidRDefault="004370AA" w:rsidP="00E01A88">
      <w:pPr>
        <w:pStyle w:val="Default"/>
        <w:spacing w:after="120" w:line="360" w:lineRule="auto"/>
        <w:jc w:val="both"/>
        <w:rPr>
          <w:color w:val="auto"/>
          <w:sz w:val="26"/>
          <w:szCs w:val="26"/>
        </w:rPr>
      </w:pPr>
    </w:p>
    <w:p w14:paraId="700B0847" w14:textId="77777777" w:rsidR="004370AA" w:rsidRDefault="004370AA" w:rsidP="00E01A88">
      <w:pPr>
        <w:pStyle w:val="Default"/>
        <w:spacing w:after="120" w:line="360" w:lineRule="auto"/>
        <w:jc w:val="both"/>
        <w:rPr>
          <w:color w:val="auto"/>
          <w:sz w:val="26"/>
          <w:szCs w:val="26"/>
        </w:rPr>
      </w:pPr>
    </w:p>
    <w:p w14:paraId="7249725E" w14:textId="77777777" w:rsidR="004370AA" w:rsidRDefault="004370AA" w:rsidP="00E01A88">
      <w:pPr>
        <w:pStyle w:val="Default"/>
        <w:spacing w:after="120" w:line="360" w:lineRule="auto"/>
        <w:jc w:val="both"/>
        <w:rPr>
          <w:color w:val="auto"/>
          <w:sz w:val="26"/>
          <w:szCs w:val="26"/>
        </w:rPr>
      </w:pPr>
    </w:p>
    <w:p w14:paraId="06B5739E" w14:textId="77777777" w:rsidR="004370AA" w:rsidRDefault="004370AA" w:rsidP="00E01A88">
      <w:pPr>
        <w:pStyle w:val="Default"/>
        <w:spacing w:after="120" w:line="360" w:lineRule="auto"/>
        <w:jc w:val="both"/>
        <w:rPr>
          <w:color w:val="auto"/>
          <w:sz w:val="26"/>
          <w:szCs w:val="26"/>
        </w:rPr>
      </w:pPr>
    </w:p>
    <w:p w14:paraId="7A21246D" w14:textId="77777777" w:rsidR="004370AA" w:rsidRDefault="004370AA" w:rsidP="00E01A88">
      <w:pPr>
        <w:pStyle w:val="Default"/>
        <w:spacing w:after="120" w:line="360" w:lineRule="auto"/>
        <w:jc w:val="both"/>
        <w:rPr>
          <w:color w:val="auto"/>
          <w:sz w:val="26"/>
          <w:szCs w:val="26"/>
        </w:rPr>
      </w:pPr>
      <w:bookmarkStart w:id="31" w:name="_GoBack"/>
      <w:bookmarkEnd w:id="31"/>
    </w:p>
    <w:p w14:paraId="50F851F1" w14:textId="77777777" w:rsidR="00E01A88" w:rsidRPr="00BD4A7B" w:rsidRDefault="00E01A88" w:rsidP="00E01A88">
      <w:pPr>
        <w:pStyle w:val="Default"/>
        <w:spacing w:after="120" w:line="360" w:lineRule="auto"/>
        <w:jc w:val="both"/>
        <w:rPr>
          <w:color w:val="auto"/>
          <w:sz w:val="26"/>
          <w:szCs w:val="26"/>
        </w:rPr>
      </w:pPr>
    </w:p>
    <w:p w14:paraId="055AA557" w14:textId="0C40C9AC" w:rsidR="00020A7E" w:rsidRDefault="00020A7E" w:rsidP="00207835">
      <w:pPr>
        <w:pStyle w:val="Chng"/>
        <w:outlineLvl w:val="0"/>
      </w:pPr>
      <w:bookmarkStart w:id="32" w:name="_Toc476234894"/>
      <w:r w:rsidRPr="00880D36">
        <w:lastRenderedPageBreak/>
        <w:t xml:space="preserve">CHƯƠNG </w:t>
      </w:r>
      <w:r>
        <w:t>2 – XÂY DỰNG HỆ THỐNG</w:t>
      </w:r>
      <w:bookmarkEnd w:id="32"/>
    </w:p>
    <w:p w14:paraId="1DA84F56" w14:textId="7E8B6E61" w:rsidR="00675666" w:rsidRDefault="00020A7E" w:rsidP="00207835">
      <w:pPr>
        <w:pStyle w:val="Tiumccp1"/>
        <w:outlineLvl w:val="1"/>
      </w:pPr>
      <w:bookmarkStart w:id="33" w:name="_Toc476234895"/>
      <w:r>
        <w:t>2.1 Kiến trúc tổng quan</w:t>
      </w:r>
      <w:bookmarkEnd w:id="33"/>
      <w:r w:rsidR="0023744D">
        <w:t xml:space="preserve"> hệ thống website dùng API và mobile</w:t>
      </w:r>
    </w:p>
    <w:p w14:paraId="1117375F" w14:textId="77777777" w:rsidR="00C62B2A" w:rsidRDefault="009441EE" w:rsidP="00F266B6">
      <w:pPr>
        <w:pStyle w:val="Tiumccp1"/>
        <w:keepNext/>
      </w:pPr>
      <w:bookmarkStart w:id="34" w:name="_Toc476233824"/>
      <w:bookmarkStart w:id="35" w:name="_Toc476234254"/>
      <w:bookmarkStart w:id="36" w:name="_Toc476234803"/>
      <w:bookmarkStart w:id="37" w:name="_Toc476234896"/>
      <w:r>
        <w:rPr>
          <w:noProof/>
          <w:lang w:val="vi-VN" w:eastAsia="vi-VN"/>
        </w:rPr>
        <w:drawing>
          <wp:inline distT="0" distB="0" distL="0" distR="0" wp14:anchorId="1DB06284" wp14:editId="12C034E7">
            <wp:extent cx="5791835" cy="4142105"/>
            <wp:effectExtent l="133350" t="133350" r="151765" b="1631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005978_1448380708519878_1345211951_n.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414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34"/>
      <w:bookmarkEnd w:id="35"/>
      <w:bookmarkEnd w:id="36"/>
      <w:bookmarkEnd w:id="37"/>
    </w:p>
    <w:p w14:paraId="1E3BDFB1" w14:textId="1DCBB78F" w:rsidR="009441EE" w:rsidRDefault="00C62B2A" w:rsidP="00C62B2A">
      <w:pPr>
        <w:pStyle w:val="Caption"/>
      </w:pPr>
      <w:bookmarkStart w:id="38" w:name="_Toc476233281"/>
      <w:r>
        <w:t xml:space="preserve">Hình 2. </w:t>
      </w:r>
      <w:r w:rsidR="004B18F8">
        <w:fldChar w:fldCharType="begin"/>
      </w:r>
      <w:r w:rsidR="004B18F8">
        <w:instrText xml:space="preserve"> SEQ Hình_2. \* ARABIC </w:instrText>
      </w:r>
      <w:r w:rsidR="004B18F8">
        <w:fldChar w:fldCharType="separate"/>
      </w:r>
      <w:r w:rsidR="00573C5B">
        <w:rPr>
          <w:noProof/>
        </w:rPr>
        <w:t>1</w:t>
      </w:r>
      <w:r w:rsidR="004B18F8">
        <w:rPr>
          <w:noProof/>
        </w:rPr>
        <w:fldChar w:fldCharType="end"/>
      </w:r>
      <w:r>
        <w:t>: Kiến trúc tổng quan</w:t>
      </w:r>
      <w:bookmarkEnd w:id="38"/>
    </w:p>
    <w:p w14:paraId="0B1743E4" w14:textId="77777777" w:rsidR="00694DC1" w:rsidRDefault="0023744D" w:rsidP="00F266B6">
      <w:pPr>
        <w:pStyle w:val="Tiumccp1"/>
        <w:rPr>
          <w:b w:val="0"/>
          <w:sz w:val="26"/>
          <w:szCs w:val="26"/>
        </w:rPr>
      </w:pPr>
      <w:r>
        <w:rPr>
          <w:b w:val="0"/>
          <w:sz w:val="26"/>
          <w:szCs w:val="26"/>
        </w:rPr>
        <w:t>Hệ thống web sẽ là nơi cung cấp dịch vụ REST API cho mobile</w:t>
      </w:r>
      <w:r w:rsidR="00694DC1">
        <w:rPr>
          <w:b w:val="0"/>
          <w:sz w:val="26"/>
          <w:szCs w:val="26"/>
        </w:rPr>
        <w:t xml:space="preserve"> app.Ứng với từng loại yêu cầu của người dùng hệ thống mobile hoặc web sẽ gọi tới REST API và thực thi thao tác thêm xóa sửa cập nhật dữ liệu.</w:t>
      </w:r>
    </w:p>
    <w:p w14:paraId="295DD469" w14:textId="77777777" w:rsidR="00694DC1" w:rsidRDefault="00694DC1" w:rsidP="00694DC1">
      <w:pPr>
        <w:pStyle w:val="Tiumccp1"/>
        <w:rPr>
          <w:b w:val="0"/>
          <w:sz w:val="26"/>
          <w:szCs w:val="26"/>
        </w:rPr>
      </w:pPr>
      <w:bookmarkStart w:id="39" w:name="_Toc476233825"/>
      <w:bookmarkStart w:id="40" w:name="_Toc476234255"/>
      <w:bookmarkStart w:id="41" w:name="_Toc476234804"/>
      <w:bookmarkStart w:id="42" w:name="_Toc476234897"/>
      <w:r>
        <w:rPr>
          <w:b w:val="0"/>
          <w:sz w:val="26"/>
          <w:szCs w:val="26"/>
        </w:rPr>
        <w:t xml:space="preserve">Trình duyệt web hoặc ứng dụng TDT Forum trên điện thoại sẽ gửi yêu cầu để lấy nội dung. REST API sẽ là nơi tiếp nhận xử lý các yêu cầu này. Tùy vào loại yêu cầu mà REST API sẽ xử lý khác nhau, nếu yêu cầu là lấy danh sách các câu hỏi, đăng ký, đăng nhập… thì REST API sẽ lấy dữ liệu trực tiếp từ Database và phản hồi về cho trình duyệt web hoặc ứng dụng điện thoại. </w:t>
      </w:r>
    </w:p>
    <w:p w14:paraId="744FB07C" w14:textId="3032809B" w:rsidR="00C50822" w:rsidRPr="009441EE" w:rsidRDefault="00694DC1" w:rsidP="00F266B6">
      <w:pPr>
        <w:pStyle w:val="Tiumccp1"/>
        <w:rPr>
          <w:b w:val="0"/>
          <w:sz w:val="26"/>
          <w:szCs w:val="26"/>
        </w:rPr>
      </w:pPr>
      <w:r>
        <w:rPr>
          <w:b w:val="0"/>
          <w:sz w:val="26"/>
          <w:szCs w:val="26"/>
        </w:rPr>
        <w:lastRenderedPageBreak/>
        <w:t xml:space="preserve">Ví dụ nếu yêu cầu </w:t>
      </w:r>
      <w:bookmarkEnd w:id="39"/>
      <w:bookmarkEnd w:id="40"/>
      <w:bookmarkEnd w:id="41"/>
      <w:bookmarkEnd w:id="42"/>
      <w:r>
        <w:rPr>
          <w:b w:val="0"/>
          <w:sz w:val="26"/>
          <w:szCs w:val="26"/>
        </w:rPr>
        <w:t>của người dùng</w:t>
      </w:r>
      <w:r w:rsidR="002F60D5">
        <w:rPr>
          <w:b w:val="0"/>
          <w:sz w:val="26"/>
          <w:szCs w:val="26"/>
        </w:rPr>
        <w:t xml:space="preserve"> là đăng câu hỏi sau hoàn thành nhập dữ liệu yêu cầu cho câu hỏi hệ thống sẽ liên lạc với đường dẫn cho yêu cầu đăng câu hỏi.Sau khi liên lạc thành công hệ thống tiến hành thực thi logic trong phương thức đăng câu hỏi và thông báo kết quả cho người dùng.</w:t>
      </w:r>
    </w:p>
    <w:p w14:paraId="5121D789" w14:textId="4DF0C622" w:rsidR="003454AE" w:rsidRDefault="003454AE" w:rsidP="003021D8">
      <w:pPr>
        <w:pStyle w:val="Tiumccp1"/>
        <w:outlineLvl w:val="1"/>
      </w:pPr>
      <w:bookmarkStart w:id="43" w:name="_Toc476234898"/>
      <w:r>
        <w:t xml:space="preserve">2.2 Thiết kế </w:t>
      </w:r>
      <w:bookmarkStart w:id="44" w:name="_Toc476111307"/>
      <w:r w:rsidR="00E071B6">
        <w:t>hệ thống</w:t>
      </w:r>
      <w:bookmarkEnd w:id="43"/>
    </w:p>
    <w:p w14:paraId="5F22C0F8" w14:textId="30F129F3" w:rsidR="003454AE" w:rsidRPr="003454AE" w:rsidRDefault="003454AE" w:rsidP="003454AE">
      <w:pPr>
        <w:pStyle w:val="Tiumccp1"/>
      </w:pPr>
      <w:bookmarkStart w:id="45" w:name="_Toc476213394"/>
      <w:bookmarkStart w:id="46" w:name="_Toc476213649"/>
      <w:bookmarkStart w:id="47" w:name="_Toc476233827"/>
      <w:bookmarkStart w:id="48" w:name="_Toc476234257"/>
      <w:bookmarkStart w:id="49" w:name="_Toc476234806"/>
      <w:bookmarkStart w:id="50" w:name="_Toc476234899"/>
      <w:r w:rsidRPr="003454AE">
        <w:t>Mô Hình Class Diagram</w:t>
      </w:r>
      <w:bookmarkEnd w:id="44"/>
      <w:bookmarkEnd w:id="45"/>
      <w:bookmarkEnd w:id="46"/>
      <w:bookmarkEnd w:id="47"/>
      <w:bookmarkEnd w:id="48"/>
      <w:bookmarkEnd w:id="49"/>
      <w:bookmarkEnd w:id="50"/>
    </w:p>
    <w:p w14:paraId="78B60A22" w14:textId="77777777" w:rsidR="00C62B2A" w:rsidRDefault="00CF2B4A" w:rsidP="00C62B2A">
      <w:pPr>
        <w:pStyle w:val="Tiumccp1"/>
        <w:keepNext/>
      </w:pPr>
      <w:bookmarkStart w:id="51" w:name="_Toc476233828"/>
      <w:bookmarkStart w:id="52" w:name="_Toc476234258"/>
      <w:bookmarkStart w:id="53" w:name="_Toc476234807"/>
      <w:bookmarkStart w:id="54" w:name="_Toc476234900"/>
      <w:r w:rsidRPr="00365B58">
        <w:rPr>
          <w:noProof/>
          <w:lang w:val="vi-VN" w:eastAsia="vi-VN"/>
        </w:rPr>
        <w:drawing>
          <wp:inline distT="0" distB="0" distL="0" distR="0" wp14:anchorId="30AB979E" wp14:editId="6A177573">
            <wp:extent cx="5796915" cy="5572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6915" cy="5572125"/>
                    </a:xfrm>
                    <a:prstGeom prst="rect">
                      <a:avLst/>
                    </a:prstGeom>
                    <a:noFill/>
                    <a:ln>
                      <a:noFill/>
                    </a:ln>
                  </pic:spPr>
                </pic:pic>
              </a:graphicData>
            </a:graphic>
          </wp:inline>
        </w:drawing>
      </w:r>
      <w:bookmarkEnd w:id="51"/>
      <w:bookmarkEnd w:id="52"/>
      <w:bookmarkEnd w:id="53"/>
      <w:bookmarkEnd w:id="54"/>
    </w:p>
    <w:p w14:paraId="01232FFE" w14:textId="4AAD1C39" w:rsidR="003454AE" w:rsidRDefault="00C62B2A" w:rsidP="00C62B2A">
      <w:pPr>
        <w:pStyle w:val="Caption"/>
      </w:pPr>
      <w:bookmarkStart w:id="55" w:name="_Toc476233282"/>
      <w:r>
        <w:t xml:space="preserve">Hình 2. </w:t>
      </w:r>
      <w:r w:rsidR="004B18F8">
        <w:fldChar w:fldCharType="begin"/>
      </w:r>
      <w:r w:rsidR="004B18F8">
        <w:instrText xml:space="preserve"> SEQ Hình_2. \* ARABIC </w:instrText>
      </w:r>
      <w:r w:rsidR="004B18F8">
        <w:fldChar w:fldCharType="separate"/>
      </w:r>
      <w:r w:rsidR="00573C5B">
        <w:rPr>
          <w:noProof/>
        </w:rPr>
        <w:t>2</w:t>
      </w:r>
      <w:r w:rsidR="004B18F8">
        <w:rPr>
          <w:noProof/>
        </w:rPr>
        <w:fldChar w:fldCharType="end"/>
      </w:r>
      <w:r w:rsidRPr="00C62B2A">
        <w:t xml:space="preserve"> </w:t>
      </w:r>
      <w:r>
        <w:t>Class Diagram hệ thống</w:t>
      </w:r>
      <w:bookmarkEnd w:id="55"/>
    </w:p>
    <w:p w14:paraId="51D4AB81" w14:textId="3A5802B5" w:rsidR="00CF2B4A" w:rsidRDefault="003454AE" w:rsidP="00404BD5">
      <w:pPr>
        <w:pStyle w:val="Bngbiu-nidung"/>
        <w:ind w:firstLine="630"/>
      </w:pPr>
      <w:r>
        <w:br w:type="page"/>
      </w:r>
      <w:bookmarkStart w:id="56" w:name="_Toc476111309"/>
      <w:bookmarkStart w:id="57" w:name="_Toc476213396"/>
      <w:bookmarkStart w:id="58" w:name="_Toc476213651"/>
      <w:r w:rsidR="00CF2B4A">
        <w:lastRenderedPageBreak/>
        <w:t>Phân tích Class Diagram</w:t>
      </w:r>
      <w:r w:rsidR="00404BD5">
        <w:t>:</w:t>
      </w:r>
    </w:p>
    <w:p w14:paraId="1B983C8F" w14:textId="19F877D8" w:rsidR="00404BD5" w:rsidRDefault="00C50822" w:rsidP="00404BD5">
      <w:pPr>
        <w:pStyle w:val="Bngbiu-nidung"/>
        <w:ind w:firstLine="630"/>
      </w:pPr>
      <w:r>
        <w:t>Khi người dùng đặt câu hỏi hệ thống sẽ tiến hành đánh giá, phân loại cho câu hỏi thuộc loại câu hỏi nào, chuyên mục gì.</w:t>
      </w:r>
    </w:p>
    <w:p w14:paraId="6C1A4F6A" w14:textId="2F1D02E4" w:rsidR="00C50822" w:rsidRDefault="00C50822" w:rsidP="00404BD5">
      <w:pPr>
        <w:pStyle w:val="Bngbiu-nidung"/>
        <w:ind w:firstLine="630"/>
      </w:pPr>
      <w:r>
        <w:t>Hệ thống sẽ dựa trên tiêu chí của hệ thống phân loại câu hỏi để quyết định đó là loại câu hỏi gì ? (What,where,when,which,how)</w:t>
      </w:r>
    </w:p>
    <w:p w14:paraId="0704AB7D" w14:textId="2B7D9C21" w:rsidR="00C50822" w:rsidRDefault="00C50822" w:rsidP="00404BD5">
      <w:pPr>
        <w:pStyle w:val="Bngbiu-nidung"/>
        <w:ind w:firstLine="630"/>
      </w:pPr>
      <w:r>
        <w:t>Khi đã phân loại sẽ gợi ý những câu hỏi tương tự vậy trong hệ thống để người dùng có thể tham khảo thêm.</w:t>
      </w:r>
    </w:p>
    <w:p w14:paraId="0CDB5909" w14:textId="72A8396A" w:rsidR="00C50822" w:rsidRDefault="00C50822" w:rsidP="00C50822">
      <w:pPr>
        <w:pStyle w:val="Bngbiu-nidung"/>
        <w:ind w:firstLine="630"/>
      </w:pPr>
      <w:r>
        <w:t>Người dùng tìm kiếm câu hỏi trong hệ thống bằng việc nhập liệu trong khung tìm kiếm.Hệ thống sẽ tiến hành đánh giá dựa trên các giải thuật tính toán 1-gram 2-gram để đưa ra câu trả lời gần đúng nhất so với câu hỏi người dùng nhập vào.</w:t>
      </w:r>
    </w:p>
    <w:p w14:paraId="6F53887E" w14:textId="6BB405CE" w:rsidR="00C50822" w:rsidRDefault="00C50822" w:rsidP="00C50822">
      <w:pPr>
        <w:pStyle w:val="Bngbiu-nidung"/>
        <w:ind w:firstLine="630"/>
      </w:pPr>
      <w:r>
        <w:t>Hệ thống sẽ tiến hành xếp hạng theo số điểm so sánh giữa câu hỏi người dùng nhập vào so với câu hỏi nguồn và đưa ra câu trả lời gần đúng nhất cho yêu cầu của người dùng.</w:t>
      </w:r>
    </w:p>
    <w:p w14:paraId="1C7C8204" w14:textId="77777777" w:rsidR="00C50822" w:rsidRDefault="00C50822" w:rsidP="00C50822">
      <w:pPr>
        <w:pStyle w:val="Bngbiu-nidung"/>
        <w:ind w:firstLine="630"/>
      </w:pPr>
    </w:p>
    <w:p w14:paraId="462C2F81" w14:textId="77777777" w:rsidR="00CF2B4A" w:rsidRDefault="00CF2B4A" w:rsidP="003454AE">
      <w:pPr>
        <w:pStyle w:val="Tiumccp1"/>
      </w:pPr>
    </w:p>
    <w:bookmarkEnd w:id="56"/>
    <w:bookmarkEnd w:id="57"/>
    <w:bookmarkEnd w:id="58"/>
    <w:p w14:paraId="1B129786" w14:textId="77777777" w:rsidR="00CF2B4A" w:rsidRDefault="00CF2B4A" w:rsidP="00CF2B4A">
      <w:pPr>
        <w:pStyle w:val="Tiumccp1"/>
      </w:pPr>
    </w:p>
    <w:p w14:paraId="334BB417" w14:textId="77777777" w:rsidR="00CF2B4A" w:rsidRDefault="00CF2B4A" w:rsidP="00CF2B4A">
      <w:pPr>
        <w:pStyle w:val="Tiumccp1"/>
      </w:pPr>
    </w:p>
    <w:p w14:paraId="7A48A9F9" w14:textId="77777777" w:rsidR="00CF2B4A" w:rsidRDefault="00CF2B4A" w:rsidP="00CF2B4A">
      <w:pPr>
        <w:pStyle w:val="Tiumccp1"/>
      </w:pPr>
    </w:p>
    <w:p w14:paraId="50ADAA92" w14:textId="77777777" w:rsidR="00CF2B4A" w:rsidRDefault="00CF2B4A" w:rsidP="00CF2B4A">
      <w:pPr>
        <w:pStyle w:val="Tiumccp1"/>
      </w:pPr>
    </w:p>
    <w:p w14:paraId="31757948" w14:textId="77777777" w:rsidR="00CF2B4A" w:rsidRDefault="00CF2B4A" w:rsidP="00CF2B4A">
      <w:pPr>
        <w:pStyle w:val="Tiumccp1"/>
      </w:pPr>
    </w:p>
    <w:p w14:paraId="02BA9B9F" w14:textId="77777777" w:rsidR="00CF2B4A" w:rsidRDefault="00CF2B4A" w:rsidP="00CF2B4A">
      <w:pPr>
        <w:pStyle w:val="Tiumccp1"/>
      </w:pPr>
    </w:p>
    <w:p w14:paraId="4BF0DBC8" w14:textId="77777777" w:rsidR="00CF2B4A" w:rsidRDefault="00CF2B4A" w:rsidP="00CF2B4A">
      <w:pPr>
        <w:pStyle w:val="Tiumccp1"/>
      </w:pPr>
    </w:p>
    <w:p w14:paraId="722C6A43" w14:textId="77777777" w:rsidR="00CF2B4A" w:rsidRDefault="00CF2B4A" w:rsidP="00CF2B4A">
      <w:pPr>
        <w:pStyle w:val="Tiumccp1"/>
      </w:pPr>
    </w:p>
    <w:p w14:paraId="2CF57EAF" w14:textId="77777777" w:rsidR="00CF2B4A" w:rsidRDefault="00CF2B4A" w:rsidP="00CF2B4A">
      <w:pPr>
        <w:pStyle w:val="Tiumccp1"/>
      </w:pPr>
    </w:p>
    <w:p w14:paraId="0F5DB92B" w14:textId="77777777" w:rsidR="00CF2B4A" w:rsidRDefault="00CF2B4A" w:rsidP="00CF2B4A">
      <w:pPr>
        <w:pStyle w:val="Tiumccp1"/>
      </w:pPr>
    </w:p>
    <w:p w14:paraId="758C2BBB" w14:textId="6F94A6C5" w:rsidR="003454AE" w:rsidRDefault="00CF2B4A" w:rsidP="00C50822">
      <w:pPr>
        <w:pStyle w:val="Tiumccp1"/>
      </w:pPr>
      <w:bookmarkStart w:id="59" w:name="_Toc476233829"/>
      <w:bookmarkStart w:id="60" w:name="_Toc476234259"/>
      <w:bookmarkStart w:id="61" w:name="_Toc476234808"/>
      <w:bookmarkStart w:id="62" w:name="_Toc476234901"/>
      <w:r>
        <w:lastRenderedPageBreak/>
        <w:t>Mô Hình Usecase</w:t>
      </w:r>
      <w:bookmarkEnd w:id="59"/>
      <w:bookmarkEnd w:id="60"/>
      <w:bookmarkEnd w:id="61"/>
      <w:bookmarkEnd w:id="62"/>
    </w:p>
    <w:p w14:paraId="474F481B" w14:textId="77777777" w:rsidR="00C62B2A" w:rsidRDefault="003454AE" w:rsidP="00C62B2A">
      <w:pPr>
        <w:keepNext/>
        <w:spacing w:after="200" w:line="276" w:lineRule="auto"/>
      </w:pPr>
      <w:r w:rsidRPr="00DA38AA">
        <w:rPr>
          <w:b/>
          <w:noProof/>
          <w:sz w:val="32"/>
          <w:szCs w:val="32"/>
          <w:lang w:val="vi-VN" w:eastAsia="vi-VN"/>
        </w:rPr>
        <w:drawing>
          <wp:inline distT="0" distB="0" distL="0" distR="0" wp14:anchorId="573EB2E0" wp14:editId="37CEB551">
            <wp:extent cx="4098866" cy="49170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8866" cy="4917003"/>
                    </a:xfrm>
                    <a:prstGeom prst="rect">
                      <a:avLst/>
                    </a:prstGeom>
                    <a:noFill/>
                    <a:ln>
                      <a:noFill/>
                    </a:ln>
                  </pic:spPr>
                </pic:pic>
              </a:graphicData>
            </a:graphic>
          </wp:inline>
        </w:drawing>
      </w:r>
    </w:p>
    <w:p w14:paraId="6CEBF2FA" w14:textId="364F2082" w:rsidR="003454AE" w:rsidRPr="00CF2B4A" w:rsidRDefault="003251A6" w:rsidP="00C62B2A">
      <w:pPr>
        <w:pStyle w:val="Caption"/>
        <w:rPr>
          <w:b/>
          <w:noProof/>
          <w:sz w:val="32"/>
          <w:szCs w:val="32"/>
          <w:lang w:val="en-AU" w:eastAsia="en-AU"/>
        </w:rPr>
      </w:pPr>
      <w:bookmarkStart w:id="63" w:name="_Toc476233283"/>
      <w:r>
        <w:t>Hình 2.</w:t>
      </w:r>
      <w:r w:rsidR="004B18F8">
        <w:fldChar w:fldCharType="begin"/>
      </w:r>
      <w:r w:rsidR="004B18F8">
        <w:instrText xml:space="preserve"> SEQ Hình_2. \* ARABIC </w:instrText>
      </w:r>
      <w:r w:rsidR="004B18F8">
        <w:fldChar w:fldCharType="separate"/>
      </w:r>
      <w:r w:rsidR="00573C5B">
        <w:rPr>
          <w:noProof/>
        </w:rPr>
        <w:t>3</w:t>
      </w:r>
      <w:r w:rsidR="004B18F8">
        <w:rPr>
          <w:noProof/>
        </w:rPr>
        <w:fldChar w:fldCharType="end"/>
      </w:r>
      <w:r w:rsidR="00C62B2A">
        <w:t>:</w:t>
      </w:r>
      <w:r w:rsidR="00C62B2A" w:rsidRPr="00C62B2A">
        <w:t xml:space="preserve"> </w:t>
      </w:r>
      <w:r w:rsidR="00C62B2A">
        <w:t>Use case chưa đăng nhập</w:t>
      </w:r>
      <w:bookmarkEnd w:id="63"/>
    </w:p>
    <w:p w14:paraId="26C28771" w14:textId="2978AE23" w:rsidR="00CF2B4A" w:rsidRDefault="00CF2B4A" w:rsidP="00CF2B4A">
      <w:pPr>
        <w:spacing w:after="200" w:line="276" w:lineRule="auto"/>
        <w:rPr>
          <w:sz w:val="26"/>
          <w:szCs w:val="26"/>
        </w:rPr>
      </w:pPr>
      <w:r>
        <w:rPr>
          <w:sz w:val="26"/>
          <w:szCs w:val="26"/>
        </w:rPr>
        <w:t>Khi thành viên chưa đăng nhập sẽ bị giới hạn ở một số chức năng nhất định của diễn đàn:</w:t>
      </w:r>
    </w:p>
    <w:p w14:paraId="0FD2AF54" w14:textId="7F8FA135"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chuyên mục câu hỏi</w:t>
      </w:r>
      <w:r w:rsidR="003251A6">
        <w:rPr>
          <w:sz w:val="26"/>
          <w:szCs w:val="26"/>
        </w:rPr>
        <w:t>:Các chuyên mục câu hỏi hiện có của diễn đàn.Chuyên mục giúp phân loại câu hỏi.</w:t>
      </w:r>
    </w:p>
    <w:p w14:paraId="3DAE643F" w14:textId="5AFD7476"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câu hỏi</w:t>
      </w:r>
      <w:r w:rsidR="003251A6">
        <w:rPr>
          <w:sz w:val="26"/>
          <w:szCs w:val="26"/>
        </w:rPr>
        <w:t>:Các câu hỏi được các thành viên gửi về diễn đàn</w:t>
      </w:r>
    </w:p>
    <w:p w14:paraId="66489C1A" w14:textId="7601F954"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bài viết chưa trả lời</w:t>
      </w:r>
      <w:r w:rsidR="003251A6">
        <w:rPr>
          <w:sz w:val="26"/>
          <w:szCs w:val="26"/>
        </w:rPr>
        <w:t>:Các câu hỏi chưa được trả lời sẽ được hiển thị cho người dùng tham gia trả lời</w:t>
      </w:r>
    </w:p>
    <w:p w14:paraId="0A997BC6" w14:textId="7FA02ADF"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câu hỏi được quan tâm nhiều nhất</w:t>
      </w:r>
      <w:r w:rsidR="003251A6">
        <w:rPr>
          <w:sz w:val="26"/>
          <w:szCs w:val="26"/>
        </w:rPr>
        <w:t xml:space="preserve">: </w:t>
      </w:r>
      <w:r w:rsidR="002D53C7">
        <w:rPr>
          <w:sz w:val="26"/>
          <w:szCs w:val="26"/>
        </w:rPr>
        <w:t xml:space="preserve">Các câu hỏi có số lượt xem nhiều nhất sẽ được hiển thị và xếp hạng từ cao tới thấp. </w:t>
      </w:r>
    </w:p>
    <w:p w14:paraId="3A044E09" w14:textId="0AFA97B1" w:rsidR="003454AE" w:rsidRPr="003B2017" w:rsidRDefault="00CF2B4A" w:rsidP="00CF2B4A">
      <w:pPr>
        <w:pStyle w:val="ListParagraph"/>
        <w:numPr>
          <w:ilvl w:val="0"/>
          <w:numId w:val="15"/>
        </w:numPr>
        <w:spacing w:after="200" w:line="276" w:lineRule="auto"/>
        <w:rPr>
          <w:sz w:val="26"/>
          <w:szCs w:val="26"/>
        </w:rPr>
      </w:pPr>
      <w:r w:rsidRPr="00325C53">
        <w:rPr>
          <w:sz w:val="26"/>
          <w:szCs w:val="26"/>
        </w:rPr>
        <w:lastRenderedPageBreak/>
        <w:t>Tìm kiếm câu hỏi</w:t>
      </w:r>
      <w:r w:rsidR="002D53C7">
        <w:rPr>
          <w:sz w:val="26"/>
          <w:szCs w:val="26"/>
        </w:rPr>
        <w:t>: Người dùng khi chưa đăng nhập sẽ có thể tìm kiếm các câu hỏi đã có trong hệ thống nếu có thì không cần phải đăng nhập và đặt câu hỏi.</w:t>
      </w:r>
    </w:p>
    <w:p w14:paraId="52327E8B" w14:textId="77777777" w:rsidR="003454AE" w:rsidRDefault="003454AE" w:rsidP="003454AE">
      <w:pPr>
        <w:spacing w:after="200" w:line="276" w:lineRule="auto"/>
        <w:jc w:val="center"/>
        <w:rPr>
          <w:sz w:val="26"/>
          <w:szCs w:val="26"/>
        </w:rPr>
      </w:pPr>
    </w:p>
    <w:p w14:paraId="1B77E4EE" w14:textId="77777777" w:rsidR="00C62B2A" w:rsidRDefault="005F54C3" w:rsidP="00C62B2A">
      <w:pPr>
        <w:keepNext/>
        <w:spacing w:after="200" w:line="276" w:lineRule="auto"/>
      </w:pPr>
      <w:r w:rsidRPr="00C26443">
        <w:rPr>
          <w:b/>
          <w:noProof/>
          <w:sz w:val="32"/>
          <w:szCs w:val="32"/>
          <w:lang w:val="vi-VN" w:eastAsia="vi-VN"/>
        </w:rPr>
        <w:drawing>
          <wp:inline distT="0" distB="0" distL="0" distR="0" wp14:anchorId="7BF03811" wp14:editId="49A3F131">
            <wp:extent cx="5736590" cy="2579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2579370"/>
                    </a:xfrm>
                    <a:prstGeom prst="rect">
                      <a:avLst/>
                    </a:prstGeom>
                    <a:noFill/>
                    <a:ln>
                      <a:noFill/>
                    </a:ln>
                  </pic:spPr>
                </pic:pic>
              </a:graphicData>
            </a:graphic>
          </wp:inline>
        </w:drawing>
      </w:r>
    </w:p>
    <w:p w14:paraId="6D539C8E" w14:textId="16F9BBBE" w:rsidR="003454AE" w:rsidRDefault="00C62B2A" w:rsidP="00C62B2A">
      <w:pPr>
        <w:pStyle w:val="Caption"/>
      </w:pPr>
      <w:bookmarkStart w:id="64" w:name="_Toc476233284"/>
      <w:r>
        <w:t xml:space="preserve">Hình 2. </w:t>
      </w:r>
      <w:r w:rsidR="004B18F8">
        <w:fldChar w:fldCharType="begin"/>
      </w:r>
      <w:r w:rsidR="004B18F8">
        <w:instrText xml:space="preserve"> SEQ Hình_2. \* ARABIC </w:instrText>
      </w:r>
      <w:r w:rsidR="004B18F8">
        <w:fldChar w:fldCharType="separate"/>
      </w:r>
      <w:r w:rsidR="00573C5B">
        <w:rPr>
          <w:noProof/>
        </w:rPr>
        <w:t>4</w:t>
      </w:r>
      <w:r w:rsidR="004B18F8">
        <w:rPr>
          <w:noProof/>
        </w:rPr>
        <w:fldChar w:fldCharType="end"/>
      </w:r>
      <w:r>
        <w:t>:</w:t>
      </w:r>
      <w:r w:rsidRPr="00C62B2A">
        <w:t xml:space="preserve"> </w:t>
      </w:r>
      <w:r>
        <w:t>Use case đăng ký sau đó đăng nhập</w:t>
      </w:r>
      <w:bookmarkEnd w:id="64"/>
    </w:p>
    <w:p w14:paraId="588F7377" w14:textId="77777777" w:rsidR="00275C62" w:rsidRPr="00275C62" w:rsidRDefault="00275C62" w:rsidP="00275C62"/>
    <w:p w14:paraId="1EA6629D" w14:textId="77777777" w:rsidR="00275C62" w:rsidRDefault="00275C62" w:rsidP="00CF2B4A">
      <w:pPr>
        <w:pStyle w:val="Bngbiu-nidung"/>
        <w:ind w:firstLine="0"/>
      </w:pPr>
      <w:r>
        <w:t>Khi người dùng đăng ký tài khoản mới hệ thống sẽ yêu cầu nhập 3 thông tin chính sau</w:t>
      </w:r>
    </w:p>
    <w:p w14:paraId="5FB3F6CD" w14:textId="77777777" w:rsidR="00275C62" w:rsidRDefault="00275C62" w:rsidP="00275C62">
      <w:pPr>
        <w:pStyle w:val="Bngbiu-nidung"/>
        <w:numPr>
          <w:ilvl w:val="0"/>
          <w:numId w:val="20"/>
        </w:numPr>
      </w:pPr>
      <w:r>
        <w:t>Tên tài khoản</w:t>
      </w:r>
    </w:p>
    <w:p w14:paraId="7CAB3CEC" w14:textId="77777777" w:rsidR="00275C62" w:rsidRDefault="00275C62" w:rsidP="00275C62">
      <w:pPr>
        <w:pStyle w:val="Bngbiu-nidung"/>
        <w:numPr>
          <w:ilvl w:val="0"/>
          <w:numId w:val="20"/>
        </w:numPr>
      </w:pPr>
      <w:r>
        <w:t>Email sử dụng</w:t>
      </w:r>
    </w:p>
    <w:p w14:paraId="3BA9E388" w14:textId="2FBA156A" w:rsidR="003454AE" w:rsidRDefault="00275C62" w:rsidP="003454AE">
      <w:pPr>
        <w:pStyle w:val="Bngbiu-nidung"/>
        <w:numPr>
          <w:ilvl w:val="0"/>
          <w:numId w:val="20"/>
        </w:numPr>
      </w:pPr>
      <w:r>
        <w:t xml:space="preserve">Mật khẩu tải khoản </w:t>
      </w:r>
    </w:p>
    <w:p w14:paraId="10D4424D" w14:textId="1D7B3665" w:rsidR="00275C62" w:rsidRPr="00275C62" w:rsidRDefault="00275C62" w:rsidP="00275C62">
      <w:pPr>
        <w:pStyle w:val="Bngbiu-nidung"/>
        <w:ind w:firstLine="0"/>
        <w:jc w:val="left"/>
      </w:pPr>
      <w:r>
        <w:t>Hệ thống s</w:t>
      </w:r>
      <w:r w:rsidRPr="00275C62">
        <w:t>au khi kiểm tra dữ liệu</w:t>
      </w:r>
      <w:r>
        <w:t xml:space="preserve"> hợp lệ hay không nếu dữ liệu hợp lệ </w:t>
      </w:r>
      <w:r w:rsidRPr="00275C62">
        <w:t>sẽ</w:t>
      </w:r>
      <w:r>
        <w:t xml:space="preserve"> tiến hành tạo tài khoản mới và</w:t>
      </w:r>
      <w:r w:rsidRPr="00275C62">
        <w:t xml:space="preserve"> đăng nhập cho người dùng bằng tài khoản mới tạo.</w:t>
      </w:r>
    </w:p>
    <w:p w14:paraId="229A811F" w14:textId="77777777" w:rsidR="00C62B2A" w:rsidRDefault="003454AE" w:rsidP="00C62B2A">
      <w:pPr>
        <w:pStyle w:val="Chng"/>
        <w:keepNext/>
      </w:pPr>
      <w:bookmarkStart w:id="65" w:name="_Toc476111310"/>
      <w:bookmarkStart w:id="66" w:name="_Toc476213397"/>
      <w:bookmarkStart w:id="67" w:name="_Toc476213652"/>
      <w:bookmarkStart w:id="68" w:name="_Toc476233830"/>
      <w:bookmarkStart w:id="69" w:name="_Toc476234260"/>
      <w:bookmarkStart w:id="70" w:name="_Toc476234809"/>
      <w:bookmarkStart w:id="71" w:name="_Toc476234902"/>
      <w:r w:rsidRPr="00DA38AA">
        <w:rPr>
          <w:noProof/>
          <w:lang w:val="vi-VN" w:eastAsia="vi-VN"/>
        </w:rPr>
        <w:lastRenderedPageBreak/>
        <w:drawing>
          <wp:inline distT="0" distB="0" distL="0" distR="0" wp14:anchorId="221C4A4E" wp14:editId="75F58D65">
            <wp:extent cx="6256655" cy="438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8096" cy="4396515"/>
                    </a:xfrm>
                    <a:prstGeom prst="rect">
                      <a:avLst/>
                    </a:prstGeom>
                    <a:noFill/>
                    <a:ln>
                      <a:noFill/>
                    </a:ln>
                  </pic:spPr>
                </pic:pic>
              </a:graphicData>
            </a:graphic>
          </wp:inline>
        </w:drawing>
      </w:r>
      <w:bookmarkEnd w:id="65"/>
      <w:bookmarkEnd w:id="66"/>
      <w:bookmarkEnd w:id="67"/>
      <w:bookmarkEnd w:id="68"/>
      <w:bookmarkEnd w:id="69"/>
      <w:bookmarkEnd w:id="70"/>
      <w:bookmarkEnd w:id="71"/>
    </w:p>
    <w:p w14:paraId="7F8A9A44" w14:textId="0332531C" w:rsidR="003454AE" w:rsidRDefault="00C62B2A" w:rsidP="00C62B2A">
      <w:pPr>
        <w:pStyle w:val="Caption"/>
      </w:pPr>
      <w:bookmarkStart w:id="72" w:name="_Toc476233285"/>
      <w:r>
        <w:t xml:space="preserve">Hình 2. </w:t>
      </w:r>
      <w:r w:rsidR="004B18F8">
        <w:fldChar w:fldCharType="begin"/>
      </w:r>
      <w:r w:rsidR="004B18F8">
        <w:instrText xml:space="preserve"> SEQ Hình_2. \* ARABIC </w:instrText>
      </w:r>
      <w:r w:rsidR="004B18F8">
        <w:fldChar w:fldCharType="separate"/>
      </w:r>
      <w:r w:rsidR="00573C5B">
        <w:rPr>
          <w:noProof/>
        </w:rPr>
        <w:t>5</w:t>
      </w:r>
      <w:r w:rsidR="004B18F8">
        <w:rPr>
          <w:noProof/>
        </w:rPr>
        <w:fldChar w:fldCharType="end"/>
      </w:r>
      <w:r>
        <w:t>: Use case sau khi đăng nhập</w:t>
      </w:r>
      <w:bookmarkEnd w:id="72"/>
    </w:p>
    <w:p w14:paraId="50A2D4EE" w14:textId="25108A8C" w:rsidR="00CF2B4A" w:rsidRDefault="00CF2B4A" w:rsidP="00CF2B4A">
      <w:pPr>
        <w:pStyle w:val="Bngbiu-nidung"/>
        <w:ind w:firstLine="0"/>
      </w:pPr>
      <w:r>
        <w:t>Khi đăng nhập thành công người dùng sẽ có thể:</w:t>
      </w:r>
    </w:p>
    <w:p w14:paraId="11CF97D0" w14:textId="75B2879C" w:rsidR="00CF2B4A" w:rsidRDefault="004A07F4" w:rsidP="004B0C77">
      <w:pPr>
        <w:pStyle w:val="Bngbiu-nidung"/>
        <w:numPr>
          <w:ilvl w:val="0"/>
          <w:numId w:val="16"/>
        </w:numPr>
      </w:pPr>
      <w:r>
        <w:t>Quản lý câu hỏi:Người dùng có thể xem lại các câu hỏi đã gửi lên cho hệ thống,có thể sửa hoặc xóa câu hỏi do mình đăng.</w:t>
      </w:r>
    </w:p>
    <w:p w14:paraId="63FFC8DF" w14:textId="54CC01FD" w:rsidR="00CF2B4A" w:rsidRDefault="00CF2B4A" w:rsidP="004B0C77">
      <w:pPr>
        <w:pStyle w:val="Bngbiu-nidung"/>
        <w:numPr>
          <w:ilvl w:val="0"/>
          <w:numId w:val="16"/>
        </w:numPr>
      </w:pPr>
      <w:r>
        <w:t>Đặt câu hỏi</w:t>
      </w:r>
      <w:r w:rsidR="004A07F4">
        <w:t>: Khi người dùng có thắc mắc về một vấn đề nào đó có thể sử dụng hệ thống để đặt câu hỏi</w:t>
      </w:r>
      <w:r>
        <w:t>.</w:t>
      </w:r>
      <w:r w:rsidR="004A07F4">
        <w:t>Người dùng chỉ cần chọn chuyên đề của câu hỏi và nhập tiêu đề cũng như nội dung câu hỏi.</w:t>
      </w:r>
    </w:p>
    <w:p w14:paraId="66CA09B2" w14:textId="013C1A96" w:rsidR="00CF2B4A" w:rsidRDefault="004A07F4" w:rsidP="004B0C77">
      <w:pPr>
        <w:pStyle w:val="Bngbiu-nidung"/>
        <w:numPr>
          <w:ilvl w:val="0"/>
          <w:numId w:val="16"/>
        </w:numPr>
      </w:pPr>
      <w:r>
        <w:t>Trả lời câu hỏi: Người dùng có thể tham gia trả lời các câu hỏi</w:t>
      </w:r>
      <w:r w:rsidR="00577405">
        <w:t xml:space="preserve"> của các thành viên khác trong diễn đàn.</w:t>
      </w:r>
    </w:p>
    <w:p w14:paraId="6FE2E713" w14:textId="426D0026" w:rsidR="00CF2B4A" w:rsidRDefault="00CF2B4A" w:rsidP="004B0C77">
      <w:pPr>
        <w:pStyle w:val="Bngbiu-nidung"/>
        <w:numPr>
          <w:ilvl w:val="0"/>
          <w:numId w:val="16"/>
        </w:numPr>
      </w:pPr>
      <w:r>
        <w:lastRenderedPageBreak/>
        <w:t>Thích bài viết</w:t>
      </w:r>
      <w:r w:rsidR="00577405">
        <w:t xml:space="preserve"> và không thích bài viết: Nếu cảm thấy câu trả lời hay hoặc không hay người dùng có thể bó phiếu tán thành hoặc phản đối cho câu trả lời đó để tăng độ tin cậy cho một câu trả lời.</w:t>
      </w:r>
    </w:p>
    <w:p w14:paraId="058DAA31" w14:textId="6AAB8BDE" w:rsidR="003454AE" w:rsidRDefault="003454AE" w:rsidP="00577405">
      <w:pPr>
        <w:pStyle w:val="Bngbiu-nidung"/>
        <w:ind w:left="720" w:firstLine="0"/>
      </w:pPr>
    </w:p>
    <w:p w14:paraId="7DF9ACDE" w14:textId="77777777" w:rsidR="00C62B2A" w:rsidRDefault="003454AE" w:rsidP="00C62B2A">
      <w:pPr>
        <w:pStyle w:val="Chng"/>
        <w:keepNext/>
      </w:pPr>
      <w:bookmarkStart w:id="73" w:name="_Toc476111311"/>
      <w:bookmarkStart w:id="74" w:name="_Toc476213398"/>
      <w:bookmarkStart w:id="75" w:name="_Toc476213653"/>
      <w:bookmarkStart w:id="76" w:name="_Toc476233831"/>
      <w:bookmarkStart w:id="77" w:name="_Toc476234261"/>
      <w:bookmarkStart w:id="78" w:name="_Toc476234810"/>
      <w:bookmarkStart w:id="79" w:name="_Toc476234903"/>
      <w:r w:rsidRPr="004F1F1D">
        <w:rPr>
          <w:noProof/>
          <w:lang w:val="vi-VN" w:eastAsia="vi-VN"/>
        </w:rPr>
        <w:drawing>
          <wp:inline distT="0" distB="0" distL="0" distR="0" wp14:anchorId="73A321F2" wp14:editId="545A38CC">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bookmarkEnd w:id="73"/>
      <w:bookmarkEnd w:id="74"/>
      <w:bookmarkEnd w:id="75"/>
      <w:bookmarkEnd w:id="76"/>
      <w:bookmarkEnd w:id="77"/>
      <w:bookmarkEnd w:id="78"/>
      <w:bookmarkEnd w:id="79"/>
    </w:p>
    <w:p w14:paraId="11E94597" w14:textId="77777777" w:rsidR="00C62B2A" w:rsidRDefault="00C62B2A" w:rsidP="00C62B2A">
      <w:pPr>
        <w:spacing w:after="200" w:line="276" w:lineRule="auto"/>
        <w:jc w:val="center"/>
        <w:rPr>
          <w:sz w:val="26"/>
          <w:szCs w:val="26"/>
        </w:rPr>
      </w:pPr>
      <w:bookmarkStart w:id="80" w:name="_Toc476233286"/>
      <w:r>
        <w:t xml:space="preserve">Hình 2. </w:t>
      </w:r>
      <w:r w:rsidR="004B18F8">
        <w:fldChar w:fldCharType="begin"/>
      </w:r>
      <w:r w:rsidR="004B18F8">
        <w:instrText xml:space="preserve"> SEQ Hình_2. \* ARABIC </w:instrText>
      </w:r>
      <w:r w:rsidR="004B18F8">
        <w:fldChar w:fldCharType="separate"/>
      </w:r>
      <w:r w:rsidR="00573C5B">
        <w:rPr>
          <w:noProof/>
        </w:rPr>
        <w:t>6</w:t>
      </w:r>
      <w:r w:rsidR="004B18F8">
        <w:rPr>
          <w:noProof/>
        </w:rPr>
        <w:fldChar w:fldCharType="end"/>
      </w:r>
      <w:r>
        <w:t xml:space="preserve">: </w:t>
      </w:r>
      <w:r>
        <w:rPr>
          <w:sz w:val="26"/>
          <w:szCs w:val="26"/>
        </w:rPr>
        <w:t>Usecase sau khi đăng nhập và đặt câu hỏi</w:t>
      </w:r>
      <w:bookmarkEnd w:id="80"/>
    </w:p>
    <w:p w14:paraId="41C9E5D1" w14:textId="708C4018" w:rsidR="003454AE" w:rsidRDefault="00577405" w:rsidP="00577405">
      <w:pPr>
        <w:spacing w:after="200" w:line="276" w:lineRule="auto"/>
        <w:rPr>
          <w:sz w:val="26"/>
          <w:szCs w:val="26"/>
        </w:rPr>
      </w:pPr>
      <w:r>
        <w:rPr>
          <w:sz w:val="26"/>
          <w:szCs w:val="26"/>
        </w:rPr>
        <w:t>Sau khi đăng nhập người dùng sẽ có quyền đặt câu hỏi.Việc đặt câu hỏi sẽ được tiến hành qua từng bước sau:</w:t>
      </w:r>
    </w:p>
    <w:p w14:paraId="5221AA39" w14:textId="41151159" w:rsidR="00577405" w:rsidRPr="00577405" w:rsidRDefault="00577405" w:rsidP="00577405">
      <w:pPr>
        <w:pStyle w:val="ListParagraph"/>
        <w:numPr>
          <w:ilvl w:val="0"/>
          <w:numId w:val="21"/>
        </w:numPr>
        <w:spacing w:after="200" w:line="276" w:lineRule="auto"/>
        <w:rPr>
          <w:sz w:val="26"/>
          <w:szCs w:val="26"/>
        </w:rPr>
      </w:pPr>
      <w:r w:rsidRPr="00577405">
        <w:rPr>
          <w:sz w:val="26"/>
          <w:szCs w:val="26"/>
        </w:rPr>
        <w:t>Nhập tiêu đề câu hỏi:Tiêu đề câu hỏi sẽ ngắn gọn và nói lên vấn đề người dùng đang gặp phải.</w:t>
      </w:r>
    </w:p>
    <w:p w14:paraId="0E933997" w14:textId="18D557F6" w:rsidR="00577405" w:rsidRPr="00577405" w:rsidRDefault="00577405" w:rsidP="00577405">
      <w:pPr>
        <w:pStyle w:val="ListParagraph"/>
        <w:numPr>
          <w:ilvl w:val="0"/>
          <w:numId w:val="21"/>
        </w:numPr>
        <w:spacing w:after="200" w:line="276" w:lineRule="auto"/>
        <w:rPr>
          <w:sz w:val="26"/>
          <w:szCs w:val="26"/>
        </w:rPr>
      </w:pPr>
      <w:r w:rsidRPr="00577405">
        <w:rPr>
          <w:sz w:val="26"/>
          <w:szCs w:val="26"/>
        </w:rPr>
        <w:t>Chon chuyên mục câu hỏi: Việc chọn chuyên mục câu hỏi góp phần giúp phân loại bài viết tạo điều kiện câu hỏi nhận được trả lời nhanh hơn.</w:t>
      </w:r>
    </w:p>
    <w:p w14:paraId="2E15E3EA" w14:textId="4033FBAF" w:rsidR="00577405" w:rsidRPr="00577405" w:rsidRDefault="00577405" w:rsidP="00577405">
      <w:pPr>
        <w:pStyle w:val="ListParagraph"/>
        <w:numPr>
          <w:ilvl w:val="0"/>
          <w:numId w:val="21"/>
        </w:numPr>
        <w:spacing w:after="200" w:line="276" w:lineRule="auto"/>
        <w:rPr>
          <w:sz w:val="26"/>
          <w:szCs w:val="26"/>
        </w:rPr>
      </w:pPr>
      <w:r w:rsidRPr="00577405">
        <w:rPr>
          <w:sz w:val="26"/>
          <w:szCs w:val="26"/>
        </w:rPr>
        <w:t>Nhập nội dung câu hỏi: Nội dung câu hỏi sẽ cung cấp thêm thông tin cần thiết để các thành viên nắm bắt rõ vần đế của người đặt câu hỏi và đưa ra hướng giải quyết hợp lý hơn.</w:t>
      </w:r>
    </w:p>
    <w:p w14:paraId="254B5213" w14:textId="55987326" w:rsidR="00577405" w:rsidRDefault="00577405" w:rsidP="00577405">
      <w:pPr>
        <w:spacing w:after="200" w:line="276" w:lineRule="auto"/>
        <w:rPr>
          <w:sz w:val="26"/>
          <w:szCs w:val="26"/>
        </w:rPr>
      </w:pPr>
      <w:r>
        <w:rPr>
          <w:sz w:val="26"/>
          <w:szCs w:val="26"/>
        </w:rPr>
        <w:t>Sau khi hoàn thành xong người dùng tiến hành đăng câu hỏi và đợi câu trả lời</w:t>
      </w:r>
    </w:p>
    <w:p w14:paraId="1DE7AC01" w14:textId="77777777" w:rsidR="003454AE" w:rsidRDefault="003454AE" w:rsidP="003454AE">
      <w:pPr>
        <w:pStyle w:val="Chng"/>
      </w:pPr>
    </w:p>
    <w:p w14:paraId="50A12726" w14:textId="77777777" w:rsidR="00C62B2A" w:rsidRDefault="003454AE" w:rsidP="00C62B2A">
      <w:pPr>
        <w:pStyle w:val="Chng"/>
        <w:keepNext/>
      </w:pPr>
      <w:bookmarkStart w:id="81" w:name="_Toc476111312"/>
      <w:bookmarkStart w:id="82" w:name="_Toc476213399"/>
      <w:bookmarkStart w:id="83" w:name="_Toc476213654"/>
      <w:bookmarkStart w:id="84" w:name="_Toc476233832"/>
      <w:bookmarkStart w:id="85" w:name="_Toc476234262"/>
      <w:bookmarkStart w:id="86" w:name="_Toc476234811"/>
      <w:bookmarkStart w:id="87" w:name="_Toc476234904"/>
      <w:r w:rsidRPr="001A0BB3">
        <w:rPr>
          <w:noProof/>
          <w:lang w:val="vi-VN" w:eastAsia="vi-VN"/>
        </w:rPr>
        <w:drawing>
          <wp:inline distT="0" distB="0" distL="0" distR="0" wp14:anchorId="2441DBED" wp14:editId="0D9EE991">
            <wp:extent cx="6061710" cy="750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1710" cy="750676"/>
                    </a:xfrm>
                    <a:prstGeom prst="rect">
                      <a:avLst/>
                    </a:prstGeom>
                    <a:noFill/>
                    <a:ln>
                      <a:noFill/>
                    </a:ln>
                  </pic:spPr>
                </pic:pic>
              </a:graphicData>
            </a:graphic>
          </wp:inline>
        </w:drawing>
      </w:r>
      <w:bookmarkEnd w:id="81"/>
      <w:bookmarkEnd w:id="82"/>
      <w:bookmarkEnd w:id="83"/>
      <w:bookmarkEnd w:id="84"/>
      <w:bookmarkEnd w:id="85"/>
      <w:bookmarkEnd w:id="86"/>
      <w:bookmarkEnd w:id="87"/>
    </w:p>
    <w:p w14:paraId="4D1D6A28" w14:textId="3A60C01E" w:rsidR="003454AE" w:rsidRDefault="00C62B2A" w:rsidP="00C62B2A">
      <w:pPr>
        <w:pStyle w:val="Caption"/>
      </w:pPr>
      <w:bookmarkStart w:id="88" w:name="_Toc476233287"/>
      <w:r>
        <w:t xml:space="preserve">Hình 2. </w:t>
      </w:r>
      <w:r w:rsidR="004B18F8">
        <w:fldChar w:fldCharType="begin"/>
      </w:r>
      <w:r w:rsidR="004B18F8">
        <w:instrText xml:space="preserve"> SEQ Hình_2. \* ARABIC </w:instrText>
      </w:r>
      <w:r w:rsidR="004B18F8">
        <w:fldChar w:fldCharType="separate"/>
      </w:r>
      <w:r w:rsidR="00573C5B">
        <w:rPr>
          <w:noProof/>
        </w:rPr>
        <w:t>7</w:t>
      </w:r>
      <w:r w:rsidR="004B18F8">
        <w:rPr>
          <w:noProof/>
        </w:rPr>
        <w:fldChar w:fldCharType="end"/>
      </w:r>
      <w:r>
        <w:t>:</w:t>
      </w:r>
      <w:r w:rsidRPr="00C62B2A">
        <w:t xml:space="preserve"> </w:t>
      </w:r>
      <w:r>
        <w:t>Usecase sau khi đăng nhập và trả lời câu hỏi</w:t>
      </w:r>
      <w:bookmarkEnd w:id="88"/>
    </w:p>
    <w:p w14:paraId="04FDF633" w14:textId="60BEC4B2" w:rsidR="00C62B2A" w:rsidRPr="00AE4C75" w:rsidRDefault="00CF2B4A" w:rsidP="003454AE">
      <w:pPr>
        <w:pStyle w:val="Chng"/>
        <w:rPr>
          <w:b w:val="0"/>
          <w:sz w:val="26"/>
          <w:szCs w:val="26"/>
        </w:rPr>
      </w:pPr>
      <w:bookmarkStart w:id="89" w:name="_Toc476233833"/>
      <w:bookmarkStart w:id="90" w:name="_Toc476234263"/>
      <w:bookmarkStart w:id="91" w:name="_Toc476234812"/>
      <w:bookmarkStart w:id="92" w:name="_Toc476234905"/>
      <w:r w:rsidRPr="00CF2B4A">
        <w:rPr>
          <w:b w:val="0"/>
          <w:sz w:val="26"/>
          <w:szCs w:val="26"/>
        </w:rPr>
        <w:t>Sau khi đăng nhập người dùng có thể chọn câu hỏi muốn trả lời</w:t>
      </w:r>
      <w:bookmarkEnd w:id="89"/>
      <w:bookmarkEnd w:id="90"/>
      <w:bookmarkEnd w:id="91"/>
      <w:bookmarkEnd w:id="92"/>
      <w:r w:rsidR="000744B6">
        <w:rPr>
          <w:b w:val="0"/>
          <w:sz w:val="26"/>
          <w:szCs w:val="26"/>
        </w:rPr>
        <w:t xml:space="preserve">.Câu trả lời </w:t>
      </w:r>
      <w:r w:rsidR="00AE4C75">
        <w:rPr>
          <w:b w:val="0"/>
          <w:sz w:val="26"/>
          <w:szCs w:val="26"/>
        </w:rPr>
        <w:t>càng chi tiết càng tốt.Việc trả lời câu hỏi chỉ yêu cầu người dùng nhập nội dung câu trả lời.</w:t>
      </w:r>
    </w:p>
    <w:p w14:paraId="1DDAC823" w14:textId="77777777" w:rsidR="00C62B2A" w:rsidRDefault="00C62B2A" w:rsidP="003454AE">
      <w:pPr>
        <w:pStyle w:val="Chng"/>
      </w:pPr>
    </w:p>
    <w:p w14:paraId="20BEF036" w14:textId="56C0CA1D" w:rsidR="003454AE" w:rsidRDefault="003454AE" w:rsidP="003454AE">
      <w:pPr>
        <w:pStyle w:val="Tiumccp1"/>
      </w:pPr>
      <w:bookmarkStart w:id="93" w:name="_Toc476111313"/>
      <w:bookmarkStart w:id="94" w:name="_Toc476213400"/>
      <w:bookmarkStart w:id="95" w:name="_Toc476213655"/>
      <w:bookmarkStart w:id="96" w:name="_Toc476233834"/>
      <w:bookmarkStart w:id="97" w:name="_Toc476234264"/>
      <w:bookmarkStart w:id="98" w:name="_Toc476234813"/>
      <w:bookmarkStart w:id="99" w:name="_Toc476234906"/>
      <w:r>
        <w:lastRenderedPageBreak/>
        <w:t>Mô Hình Sequence Diagram</w:t>
      </w:r>
      <w:bookmarkEnd w:id="93"/>
      <w:bookmarkEnd w:id="94"/>
      <w:bookmarkEnd w:id="95"/>
      <w:bookmarkEnd w:id="96"/>
      <w:bookmarkEnd w:id="97"/>
      <w:bookmarkEnd w:id="98"/>
      <w:bookmarkEnd w:id="99"/>
    </w:p>
    <w:p w14:paraId="79825E8F" w14:textId="77777777" w:rsidR="003454AE" w:rsidRDefault="003454AE" w:rsidP="003454AE">
      <w:pPr>
        <w:pStyle w:val="Tiumccp1"/>
      </w:pPr>
    </w:p>
    <w:p w14:paraId="018453AC" w14:textId="77777777" w:rsidR="00C62B2A" w:rsidRDefault="003454AE" w:rsidP="00C62B2A">
      <w:pPr>
        <w:pStyle w:val="Chng"/>
        <w:keepNext/>
      </w:pPr>
      <w:bookmarkStart w:id="100" w:name="_Toc476111314"/>
      <w:bookmarkStart w:id="101" w:name="_Toc476213401"/>
      <w:bookmarkStart w:id="102" w:name="_Toc476213656"/>
      <w:bookmarkStart w:id="103" w:name="_Toc476233835"/>
      <w:bookmarkStart w:id="104" w:name="_Toc476234265"/>
      <w:bookmarkStart w:id="105" w:name="_Toc476234814"/>
      <w:bookmarkStart w:id="106" w:name="_Toc476234907"/>
      <w:r w:rsidRPr="00D47199">
        <w:rPr>
          <w:noProof/>
          <w:lang w:val="vi-VN" w:eastAsia="vi-VN"/>
        </w:rPr>
        <w:drawing>
          <wp:inline distT="0" distB="0" distL="0" distR="0" wp14:anchorId="24732AAE" wp14:editId="60CF6A62">
            <wp:extent cx="575310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591050"/>
                    </a:xfrm>
                    <a:prstGeom prst="rect">
                      <a:avLst/>
                    </a:prstGeom>
                    <a:noFill/>
                    <a:ln>
                      <a:noFill/>
                    </a:ln>
                  </pic:spPr>
                </pic:pic>
              </a:graphicData>
            </a:graphic>
          </wp:inline>
        </w:drawing>
      </w:r>
      <w:bookmarkEnd w:id="100"/>
      <w:bookmarkEnd w:id="101"/>
      <w:bookmarkEnd w:id="102"/>
      <w:bookmarkEnd w:id="103"/>
      <w:bookmarkEnd w:id="104"/>
      <w:bookmarkEnd w:id="105"/>
      <w:bookmarkEnd w:id="106"/>
    </w:p>
    <w:p w14:paraId="58120967" w14:textId="785D5007" w:rsidR="003454AE" w:rsidRDefault="00C62B2A" w:rsidP="00C62B2A">
      <w:pPr>
        <w:pStyle w:val="Caption"/>
      </w:pPr>
      <w:bookmarkStart w:id="107" w:name="_Toc476233288"/>
      <w:r>
        <w:t xml:space="preserve">Hình 2. </w:t>
      </w:r>
      <w:r w:rsidR="004B18F8">
        <w:fldChar w:fldCharType="begin"/>
      </w:r>
      <w:r w:rsidR="004B18F8">
        <w:instrText xml:space="preserve"> SEQ Hình_2. \* ARABIC </w:instrText>
      </w:r>
      <w:r w:rsidR="004B18F8">
        <w:fldChar w:fldCharType="separate"/>
      </w:r>
      <w:r w:rsidR="00573C5B">
        <w:rPr>
          <w:noProof/>
        </w:rPr>
        <w:t>8</w:t>
      </w:r>
      <w:r w:rsidR="004B18F8">
        <w:rPr>
          <w:noProof/>
        </w:rPr>
        <w:fldChar w:fldCharType="end"/>
      </w:r>
      <w:r>
        <w:t>: Sequence Diagram đăng nhập</w:t>
      </w:r>
      <w:bookmarkEnd w:id="107"/>
    </w:p>
    <w:p w14:paraId="0D104A7E" w14:textId="77777777" w:rsidR="001D5B7B" w:rsidRDefault="00CF2B4A" w:rsidP="00CF2B4A">
      <w:pPr>
        <w:spacing w:after="200" w:line="276" w:lineRule="auto"/>
      </w:pPr>
      <w:r>
        <w:t xml:space="preserve">Phân tích mô hình sequence đăng nhập: </w:t>
      </w:r>
    </w:p>
    <w:p w14:paraId="017F972C" w14:textId="11EC0CB6" w:rsidR="001D5B7B" w:rsidRDefault="00CF2B4A" w:rsidP="00CF2B4A">
      <w:pPr>
        <w:spacing w:after="200" w:line="276" w:lineRule="auto"/>
        <w:rPr>
          <w:sz w:val="26"/>
          <w:szCs w:val="26"/>
        </w:rPr>
      </w:pPr>
      <w:r>
        <w:rPr>
          <w:sz w:val="26"/>
          <w:szCs w:val="26"/>
        </w:rPr>
        <w:t>Hệ thống sẽ hiển thị giao diện cho người dùng nhập thông tin đăng nhập</w:t>
      </w:r>
      <w:r w:rsidR="00AE4C75">
        <w:rPr>
          <w:sz w:val="26"/>
          <w:szCs w:val="26"/>
        </w:rPr>
        <w:t xml:space="preserve"> gồm tài khoản và mật khẩu.Sau khi kiểm tra tính hợp lệ của dữ liệu</w:t>
      </w:r>
      <w:r w:rsidR="001D5B7B">
        <w:rPr>
          <w:sz w:val="26"/>
          <w:szCs w:val="26"/>
        </w:rPr>
        <w:t xml:space="preserve"> h</w:t>
      </w:r>
      <w:r w:rsidR="00AE4C75">
        <w:rPr>
          <w:sz w:val="26"/>
          <w:szCs w:val="26"/>
        </w:rPr>
        <w:t>ệ thống sẽ tiến hành truy vấn thông tin người dùng từ cơ sở dữ liệu.</w:t>
      </w:r>
    </w:p>
    <w:p w14:paraId="381CDFFC" w14:textId="16D72963" w:rsidR="00CF2B4A" w:rsidRDefault="00AE4C75" w:rsidP="00CF2B4A">
      <w:pPr>
        <w:spacing w:after="200" w:line="276" w:lineRule="auto"/>
        <w:rPr>
          <w:sz w:val="26"/>
          <w:szCs w:val="26"/>
        </w:rPr>
      </w:pPr>
      <w:r>
        <w:rPr>
          <w:sz w:val="26"/>
          <w:szCs w:val="26"/>
        </w:rPr>
        <w:t xml:space="preserve">Dữ liệu trả về sẽ </w:t>
      </w:r>
      <w:r w:rsidR="00AB0227">
        <w:rPr>
          <w:sz w:val="26"/>
          <w:szCs w:val="26"/>
        </w:rPr>
        <w:t>có kết quả đăng nhập thành công hay không</w:t>
      </w:r>
      <w:r w:rsidR="00CF2B4A">
        <w:rPr>
          <w:sz w:val="26"/>
          <w:szCs w:val="26"/>
        </w:rPr>
        <w:t>.</w:t>
      </w:r>
      <w:r w:rsidR="00AB0227">
        <w:rPr>
          <w:sz w:val="26"/>
          <w:szCs w:val="26"/>
        </w:rPr>
        <w:t>Nếu đăng nhập không thành công hệ thống sẽ thống báo cho người dùng để tiến hành đăng nhập lại.</w:t>
      </w:r>
    </w:p>
    <w:p w14:paraId="57C46BD5" w14:textId="77777777" w:rsidR="003454AE" w:rsidRDefault="003454AE" w:rsidP="003454AE">
      <w:pPr>
        <w:pStyle w:val="Chng"/>
      </w:pPr>
    </w:p>
    <w:p w14:paraId="14C53920" w14:textId="77777777" w:rsidR="00C62B2A" w:rsidRDefault="003454AE" w:rsidP="00C62B2A">
      <w:pPr>
        <w:pStyle w:val="Chng"/>
        <w:keepNext/>
      </w:pPr>
      <w:bookmarkStart w:id="108" w:name="_Toc476111315"/>
      <w:bookmarkStart w:id="109" w:name="_Toc476213402"/>
      <w:bookmarkStart w:id="110" w:name="_Toc476213657"/>
      <w:bookmarkStart w:id="111" w:name="_Toc476233836"/>
      <w:bookmarkStart w:id="112" w:name="_Toc476234266"/>
      <w:bookmarkStart w:id="113" w:name="_Toc476234815"/>
      <w:bookmarkStart w:id="114" w:name="_Toc476234908"/>
      <w:r w:rsidRPr="007B0003">
        <w:rPr>
          <w:noProof/>
          <w:lang w:val="vi-VN" w:eastAsia="vi-VN"/>
        </w:rPr>
        <w:lastRenderedPageBreak/>
        <w:drawing>
          <wp:inline distT="0" distB="0" distL="0" distR="0" wp14:anchorId="38C9432A" wp14:editId="3DDFB809">
            <wp:extent cx="6115050" cy="630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6305550"/>
                    </a:xfrm>
                    <a:prstGeom prst="rect">
                      <a:avLst/>
                    </a:prstGeom>
                    <a:noFill/>
                    <a:ln>
                      <a:noFill/>
                    </a:ln>
                  </pic:spPr>
                </pic:pic>
              </a:graphicData>
            </a:graphic>
          </wp:inline>
        </w:drawing>
      </w:r>
      <w:bookmarkEnd w:id="108"/>
      <w:bookmarkEnd w:id="109"/>
      <w:bookmarkEnd w:id="110"/>
      <w:bookmarkEnd w:id="111"/>
      <w:bookmarkEnd w:id="112"/>
      <w:bookmarkEnd w:id="113"/>
      <w:bookmarkEnd w:id="114"/>
    </w:p>
    <w:p w14:paraId="2569B9CD" w14:textId="0D31F7A3" w:rsidR="003454AE" w:rsidRDefault="00C62B2A" w:rsidP="00C62B2A">
      <w:pPr>
        <w:pStyle w:val="Caption"/>
      </w:pPr>
      <w:bookmarkStart w:id="115" w:name="_Toc476233289"/>
      <w:r>
        <w:t xml:space="preserve">Hình 2. </w:t>
      </w:r>
      <w:r w:rsidR="004B18F8">
        <w:fldChar w:fldCharType="begin"/>
      </w:r>
      <w:r w:rsidR="004B18F8">
        <w:instrText xml:space="preserve"> SEQ Hình_2. \* ARABIC </w:instrText>
      </w:r>
      <w:r w:rsidR="004B18F8">
        <w:fldChar w:fldCharType="separate"/>
      </w:r>
      <w:r w:rsidR="00573C5B">
        <w:rPr>
          <w:noProof/>
        </w:rPr>
        <w:t>9</w:t>
      </w:r>
      <w:r w:rsidR="004B18F8">
        <w:rPr>
          <w:noProof/>
        </w:rPr>
        <w:fldChar w:fldCharType="end"/>
      </w:r>
      <w:r>
        <w:t>: Sequence Diagram đăng ký</w:t>
      </w:r>
      <w:bookmarkEnd w:id="115"/>
    </w:p>
    <w:p w14:paraId="6409A4C5" w14:textId="77777777" w:rsidR="003454AE" w:rsidRDefault="003454AE" w:rsidP="003454AE">
      <w:pPr>
        <w:pStyle w:val="Chng"/>
      </w:pPr>
    </w:p>
    <w:p w14:paraId="6102F55A" w14:textId="77777777" w:rsidR="003454AE" w:rsidRDefault="003454AE" w:rsidP="003454AE">
      <w:pPr>
        <w:pStyle w:val="Chng"/>
      </w:pPr>
    </w:p>
    <w:p w14:paraId="049832B1" w14:textId="77777777" w:rsidR="003454AE" w:rsidRDefault="003454AE" w:rsidP="003454AE">
      <w:pPr>
        <w:pStyle w:val="Chng"/>
      </w:pPr>
    </w:p>
    <w:p w14:paraId="33FA8DE9" w14:textId="77777777" w:rsidR="001D5B7B" w:rsidRDefault="00CF2B4A" w:rsidP="003454AE">
      <w:pPr>
        <w:pStyle w:val="Chng"/>
      </w:pPr>
      <w:bookmarkStart w:id="116" w:name="_Toc476233837"/>
      <w:bookmarkStart w:id="117" w:name="_Toc476234267"/>
      <w:bookmarkStart w:id="118" w:name="_Toc476234816"/>
      <w:bookmarkStart w:id="119" w:name="_Toc476234909"/>
      <w:r w:rsidRPr="00CF2B4A">
        <w:rPr>
          <w:b w:val="0"/>
          <w:sz w:val="26"/>
          <w:szCs w:val="26"/>
        </w:rPr>
        <w:lastRenderedPageBreak/>
        <w:t>Phân tích mô hình sequence</w:t>
      </w:r>
      <w:r>
        <w:rPr>
          <w:b w:val="0"/>
          <w:sz w:val="26"/>
          <w:szCs w:val="26"/>
        </w:rPr>
        <w:t xml:space="preserve"> đăng ký:</w:t>
      </w:r>
      <w:r>
        <w:t xml:space="preserve"> </w:t>
      </w:r>
    </w:p>
    <w:p w14:paraId="0672CE82" w14:textId="2E22EDFA" w:rsidR="001D5B7B" w:rsidRPr="001D5B7B" w:rsidRDefault="00CF2B4A" w:rsidP="003454AE">
      <w:pPr>
        <w:pStyle w:val="Chng"/>
      </w:pPr>
      <w:r w:rsidRPr="00CF2B4A">
        <w:rPr>
          <w:b w:val="0"/>
          <w:sz w:val="26"/>
          <w:szCs w:val="26"/>
        </w:rPr>
        <w:t xml:space="preserve">Khi người dùng đăng ký tài khoản mới hệ thống sẽ hiện thị ra nhưng thông tin bắt buộc </w:t>
      </w:r>
      <w:r w:rsidR="001D5B7B">
        <w:rPr>
          <w:b w:val="0"/>
          <w:sz w:val="26"/>
          <w:szCs w:val="26"/>
        </w:rPr>
        <w:t>gồm tài khoản,mật khẩu và email</w:t>
      </w:r>
      <w:r w:rsidRPr="00CF2B4A">
        <w:rPr>
          <w:b w:val="0"/>
          <w:sz w:val="26"/>
          <w:szCs w:val="26"/>
        </w:rPr>
        <w:t>.</w:t>
      </w:r>
    </w:p>
    <w:p w14:paraId="41D1F475" w14:textId="77777777" w:rsidR="001D5B7B" w:rsidRDefault="00CF2B4A" w:rsidP="003454AE">
      <w:pPr>
        <w:pStyle w:val="Chng"/>
        <w:rPr>
          <w:b w:val="0"/>
          <w:sz w:val="26"/>
          <w:szCs w:val="26"/>
        </w:rPr>
      </w:pPr>
      <w:r w:rsidRPr="00CF2B4A">
        <w:rPr>
          <w:b w:val="0"/>
          <w:sz w:val="26"/>
          <w:szCs w:val="26"/>
        </w:rPr>
        <w:t>Người dùng tiến hành nhập thông tin sau đó hệ thống sẽ tiến hành</w:t>
      </w:r>
      <w:r w:rsidR="001D5B7B">
        <w:rPr>
          <w:b w:val="0"/>
          <w:sz w:val="26"/>
          <w:szCs w:val="26"/>
        </w:rPr>
        <w:t xml:space="preserve"> kiểm tra tính hợp lệ của dữ liệu.</w:t>
      </w:r>
    </w:p>
    <w:p w14:paraId="1101BE33" w14:textId="2E9C0D3D" w:rsidR="003454AE" w:rsidRPr="001D5B7B" w:rsidRDefault="001D5B7B" w:rsidP="003454AE">
      <w:pPr>
        <w:pStyle w:val="Chng"/>
        <w:rPr>
          <w:b w:val="0"/>
          <w:sz w:val="26"/>
          <w:szCs w:val="26"/>
        </w:rPr>
      </w:pPr>
      <w:r>
        <w:rPr>
          <w:b w:val="0"/>
          <w:sz w:val="26"/>
          <w:szCs w:val="26"/>
        </w:rPr>
        <w:t>Nếu dữ liệu hợp lệ sẽ</w:t>
      </w:r>
      <w:r w:rsidR="00CF2B4A" w:rsidRPr="00CF2B4A">
        <w:rPr>
          <w:b w:val="0"/>
          <w:sz w:val="26"/>
          <w:szCs w:val="26"/>
        </w:rPr>
        <w:t xml:space="preserve"> truy vấn dữ liệu và kiểm tra trùng thông tin đăng ký hay không.Nếu</w:t>
      </w:r>
      <w:r>
        <w:rPr>
          <w:b w:val="0"/>
          <w:sz w:val="26"/>
          <w:szCs w:val="26"/>
        </w:rPr>
        <w:t xml:space="preserve"> thông tin đăng ký</w:t>
      </w:r>
      <w:r w:rsidR="00CF2B4A" w:rsidRPr="00CF2B4A">
        <w:rPr>
          <w:b w:val="0"/>
          <w:sz w:val="26"/>
          <w:szCs w:val="26"/>
        </w:rPr>
        <w:t xml:space="preserve"> trùng sẽ thông báo cho người dùng đăng kí lại đến khi thành công.</w:t>
      </w:r>
      <w:bookmarkEnd w:id="116"/>
      <w:bookmarkEnd w:id="117"/>
      <w:bookmarkEnd w:id="118"/>
      <w:bookmarkEnd w:id="119"/>
    </w:p>
    <w:p w14:paraId="0B48B48A" w14:textId="77777777" w:rsidR="00C62B2A" w:rsidRDefault="003454AE" w:rsidP="00C62B2A">
      <w:pPr>
        <w:pStyle w:val="Chng"/>
        <w:keepNext/>
      </w:pPr>
      <w:bookmarkStart w:id="120" w:name="_Toc476111316"/>
      <w:bookmarkStart w:id="121" w:name="_Toc476213403"/>
      <w:bookmarkStart w:id="122" w:name="_Toc476213658"/>
      <w:bookmarkStart w:id="123" w:name="_Toc476233838"/>
      <w:bookmarkStart w:id="124" w:name="_Toc476234268"/>
      <w:bookmarkStart w:id="125" w:name="_Toc476234817"/>
      <w:bookmarkStart w:id="126" w:name="_Toc476234910"/>
      <w:r w:rsidRPr="00AA05C0">
        <w:rPr>
          <w:noProof/>
          <w:lang w:val="vi-VN" w:eastAsia="vi-VN"/>
        </w:rPr>
        <w:drawing>
          <wp:inline distT="0" distB="0" distL="0" distR="0" wp14:anchorId="70A6AC45" wp14:editId="452BCEA0">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bookmarkEnd w:id="120"/>
      <w:bookmarkEnd w:id="121"/>
      <w:bookmarkEnd w:id="122"/>
      <w:bookmarkEnd w:id="123"/>
      <w:bookmarkEnd w:id="124"/>
      <w:bookmarkEnd w:id="125"/>
      <w:bookmarkEnd w:id="126"/>
    </w:p>
    <w:p w14:paraId="6004D16B" w14:textId="1430D193" w:rsidR="003454AE" w:rsidRDefault="00C62B2A" w:rsidP="00C62B2A">
      <w:pPr>
        <w:pStyle w:val="Caption"/>
      </w:pPr>
      <w:bookmarkStart w:id="127" w:name="_Toc476233290"/>
      <w:r>
        <w:t xml:space="preserve">Hình 2. </w:t>
      </w:r>
      <w:r w:rsidR="004B18F8">
        <w:fldChar w:fldCharType="begin"/>
      </w:r>
      <w:r w:rsidR="004B18F8">
        <w:instrText xml:space="preserve"> SEQ Hình_2. \* ARABIC </w:instrText>
      </w:r>
      <w:r w:rsidR="004B18F8">
        <w:fldChar w:fldCharType="separate"/>
      </w:r>
      <w:r w:rsidR="00573C5B">
        <w:rPr>
          <w:noProof/>
        </w:rPr>
        <w:t>10</w:t>
      </w:r>
      <w:r w:rsidR="004B18F8">
        <w:rPr>
          <w:noProof/>
        </w:rPr>
        <w:fldChar w:fldCharType="end"/>
      </w:r>
      <w:r>
        <w:t>:</w:t>
      </w:r>
      <w:r w:rsidRPr="00C62B2A">
        <w:t xml:space="preserve"> </w:t>
      </w:r>
      <w:r>
        <w:t>Sequence Diagram đăng câu hỏi</w:t>
      </w:r>
      <w:bookmarkEnd w:id="127"/>
    </w:p>
    <w:p w14:paraId="1CDFB2D2" w14:textId="5EDE2B8B" w:rsidR="003454AE" w:rsidRDefault="00CF2B4A" w:rsidP="00CF2B4A">
      <w:pPr>
        <w:pStyle w:val="Bngbiu-nidung"/>
        <w:ind w:firstLine="0"/>
      </w:pPr>
      <w:r>
        <w:lastRenderedPageBreak/>
        <w:t>Phân tích mô hình sequence đăng câu hỏi: Hệ thống sẽ hiện thị những trường dữ liệu cần thiết để người dùng đặt câu hỏi.Người dùng tiến hành nhập dữ liệu và hệ thống sẽ kiểm tra tính hợp lệ của dữ liệu.Khi dữ liệu hợp lệ sẽ gửi lên server và lưu câu hỏi vào hệ thống cơ sở dữ liệu và thông báo kết quả cho người dùng.</w:t>
      </w:r>
    </w:p>
    <w:p w14:paraId="325CD1C0" w14:textId="77777777" w:rsidR="00C62B2A" w:rsidRDefault="003454AE" w:rsidP="00C62B2A">
      <w:pPr>
        <w:pStyle w:val="Chng"/>
        <w:keepNext/>
      </w:pPr>
      <w:bookmarkStart w:id="128" w:name="_Toc476111317"/>
      <w:bookmarkStart w:id="129" w:name="_Toc476213404"/>
      <w:bookmarkStart w:id="130" w:name="_Toc476213659"/>
      <w:bookmarkStart w:id="131" w:name="_Toc476233839"/>
      <w:bookmarkStart w:id="132" w:name="_Toc476234269"/>
      <w:bookmarkStart w:id="133" w:name="_Toc476234818"/>
      <w:bookmarkStart w:id="134" w:name="_Toc476234911"/>
      <w:r w:rsidRPr="00A3143F">
        <w:rPr>
          <w:noProof/>
          <w:lang w:val="vi-VN" w:eastAsia="vi-VN"/>
        </w:rPr>
        <w:drawing>
          <wp:inline distT="0" distB="0" distL="0" distR="0" wp14:anchorId="3CA297D5" wp14:editId="29BC250B">
            <wp:extent cx="5457825" cy="559229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2854" cy="5597450"/>
                    </a:xfrm>
                    <a:prstGeom prst="rect">
                      <a:avLst/>
                    </a:prstGeom>
                    <a:noFill/>
                    <a:ln>
                      <a:noFill/>
                    </a:ln>
                  </pic:spPr>
                </pic:pic>
              </a:graphicData>
            </a:graphic>
          </wp:inline>
        </w:drawing>
      </w:r>
      <w:bookmarkEnd w:id="128"/>
      <w:bookmarkEnd w:id="129"/>
      <w:bookmarkEnd w:id="130"/>
      <w:bookmarkEnd w:id="131"/>
      <w:bookmarkEnd w:id="132"/>
      <w:bookmarkEnd w:id="133"/>
      <w:bookmarkEnd w:id="134"/>
    </w:p>
    <w:p w14:paraId="2A92FBA2" w14:textId="0F075C84" w:rsidR="003454AE" w:rsidRPr="00C62B2A" w:rsidRDefault="00C62B2A" w:rsidP="00C62B2A">
      <w:pPr>
        <w:spacing w:after="200" w:line="276" w:lineRule="auto"/>
        <w:jc w:val="center"/>
        <w:rPr>
          <w:sz w:val="26"/>
          <w:szCs w:val="26"/>
        </w:rPr>
      </w:pPr>
      <w:bookmarkStart w:id="135" w:name="_Toc476233291"/>
      <w:r>
        <w:t xml:space="preserve">Hình 2. </w:t>
      </w:r>
      <w:r w:rsidR="004B18F8">
        <w:fldChar w:fldCharType="begin"/>
      </w:r>
      <w:r w:rsidR="004B18F8">
        <w:instrText xml:space="preserve"> SEQ Hình_2. \* ARABIC </w:instrText>
      </w:r>
      <w:r w:rsidR="004B18F8">
        <w:fldChar w:fldCharType="separate"/>
      </w:r>
      <w:r w:rsidR="00573C5B">
        <w:rPr>
          <w:noProof/>
        </w:rPr>
        <w:t>11</w:t>
      </w:r>
      <w:r w:rsidR="004B18F8">
        <w:rPr>
          <w:noProof/>
        </w:rPr>
        <w:fldChar w:fldCharType="end"/>
      </w:r>
      <w:r>
        <w:t xml:space="preserve">: </w:t>
      </w:r>
      <w:r>
        <w:rPr>
          <w:sz w:val="26"/>
          <w:szCs w:val="26"/>
        </w:rPr>
        <w:t>Sequence Diagram trả lời câu hỏi</w:t>
      </w:r>
      <w:bookmarkEnd w:id="135"/>
    </w:p>
    <w:p w14:paraId="2D4B6B4E" w14:textId="1E6FB3A8" w:rsidR="003454AE" w:rsidRDefault="00CF2B4A" w:rsidP="00CF2B4A">
      <w:pPr>
        <w:pStyle w:val="Bngbiu-nidung"/>
        <w:ind w:firstLine="0"/>
      </w:pPr>
      <w:r>
        <w:lastRenderedPageBreak/>
        <w:t>Phân tích mô hình sequence trả lời câu hỏi: Hệ thống sẽ hiện thị những trường dữ liệu cần thiết để người dùng đặt câu hỏi.Người dùng tiến hành nhập dữ liệu và hệ thống sẽ kiểm tra tính hợp lệ của dữ liệu.Khi dữ liệu hợp lệ sẽ gửi lên server và lưu câu hỏi vào hệ thống cơ sở dữ liệu và thông báo kết quả cho người dùng.</w:t>
      </w:r>
    </w:p>
    <w:p w14:paraId="4160632E" w14:textId="77777777" w:rsidR="003454AE" w:rsidRDefault="003454AE" w:rsidP="003454AE">
      <w:pPr>
        <w:pStyle w:val="Chng"/>
      </w:pPr>
    </w:p>
    <w:p w14:paraId="73BA9918" w14:textId="77777777" w:rsidR="00C62B2A" w:rsidRDefault="003454AE" w:rsidP="00C62B2A">
      <w:pPr>
        <w:pStyle w:val="Chng"/>
        <w:keepNext/>
      </w:pPr>
      <w:bookmarkStart w:id="136" w:name="_Toc476111318"/>
      <w:bookmarkStart w:id="137" w:name="_Toc476213405"/>
      <w:bookmarkStart w:id="138" w:name="_Toc476213660"/>
      <w:bookmarkStart w:id="139" w:name="_Toc476233840"/>
      <w:bookmarkStart w:id="140" w:name="_Toc476234270"/>
      <w:bookmarkStart w:id="141" w:name="_Toc476234819"/>
      <w:bookmarkStart w:id="142" w:name="_Toc476234912"/>
      <w:r w:rsidRPr="005A72D4">
        <w:rPr>
          <w:noProof/>
          <w:lang w:val="vi-VN" w:eastAsia="vi-VN"/>
        </w:rPr>
        <w:drawing>
          <wp:inline distT="0" distB="0" distL="0" distR="0" wp14:anchorId="6CC04144" wp14:editId="2694B45B">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bookmarkEnd w:id="136"/>
      <w:bookmarkEnd w:id="137"/>
      <w:bookmarkEnd w:id="138"/>
      <w:bookmarkEnd w:id="139"/>
      <w:bookmarkEnd w:id="140"/>
      <w:bookmarkEnd w:id="141"/>
      <w:bookmarkEnd w:id="142"/>
    </w:p>
    <w:p w14:paraId="3BBF42F4" w14:textId="327E8978" w:rsidR="003454AE" w:rsidRDefault="00C62B2A" w:rsidP="00C62B2A">
      <w:pPr>
        <w:pStyle w:val="Caption"/>
      </w:pPr>
      <w:bookmarkStart w:id="143" w:name="_Toc476233292"/>
      <w:r>
        <w:t xml:space="preserve">Hình 2. </w:t>
      </w:r>
      <w:r w:rsidR="004B18F8">
        <w:fldChar w:fldCharType="begin"/>
      </w:r>
      <w:r w:rsidR="004B18F8">
        <w:instrText xml:space="preserve"> SEQ Hình_2. \* ARABIC </w:instrText>
      </w:r>
      <w:r w:rsidR="004B18F8">
        <w:fldChar w:fldCharType="separate"/>
      </w:r>
      <w:r w:rsidR="00573C5B">
        <w:rPr>
          <w:noProof/>
        </w:rPr>
        <w:t>12</w:t>
      </w:r>
      <w:r w:rsidR="004B18F8">
        <w:rPr>
          <w:noProof/>
        </w:rPr>
        <w:fldChar w:fldCharType="end"/>
      </w:r>
      <w:r>
        <w:t>:</w:t>
      </w:r>
      <w:r w:rsidRPr="00C62B2A">
        <w:t xml:space="preserve"> </w:t>
      </w:r>
      <w:r>
        <w:t>Sequence Diagram gửi tin nhắn</w:t>
      </w:r>
      <w:bookmarkEnd w:id="143"/>
    </w:p>
    <w:p w14:paraId="73E61050" w14:textId="09CA3C8B" w:rsidR="00CF2B4A" w:rsidRDefault="00CF2B4A" w:rsidP="00CF2B4A">
      <w:pPr>
        <w:pStyle w:val="Bngbiu-nidung"/>
        <w:ind w:firstLine="0"/>
      </w:pPr>
      <w:r>
        <w:t>Phân tích mô hình sequence gửi tin nhắn: Hệ thống sẽ hiện thị form cho người dùng nhập tin nhắn sau đó sẽ tiến hành kiểm tra dữ liệu.Khi dữ liệu hợp lệ sẽ gửi dữ liệu về server và tiến hành lưu tin nhắn vào cơ sở dữ liệu.</w:t>
      </w:r>
    </w:p>
    <w:p w14:paraId="515C04F2" w14:textId="77777777" w:rsidR="00B64019" w:rsidRDefault="00B64019" w:rsidP="00CF2B4A">
      <w:pPr>
        <w:pStyle w:val="Bngbiu-nidung"/>
        <w:ind w:firstLine="0"/>
      </w:pPr>
    </w:p>
    <w:p w14:paraId="52369533" w14:textId="057DE844" w:rsidR="00B64019" w:rsidRDefault="00B64019" w:rsidP="00CF2B4A">
      <w:pPr>
        <w:pStyle w:val="Bngbiu-nidung"/>
        <w:ind w:firstLine="0"/>
      </w:pPr>
    </w:p>
    <w:p w14:paraId="4A442210" w14:textId="77777777" w:rsidR="00C62B2A" w:rsidRDefault="00C62B2A" w:rsidP="00CF2B4A">
      <w:pPr>
        <w:pStyle w:val="Bngbiu-nidung"/>
        <w:ind w:firstLine="0"/>
      </w:pPr>
    </w:p>
    <w:p w14:paraId="32DBA3D8" w14:textId="77777777" w:rsidR="00C62B2A" w:rsidRPr="003021D8" w:rsidRDefault="00C62B2A" w:rsidP="00CF2B4A">
      <w:pPr>
        <w:pStyle w:val="Bngbiu-nidung"/>
        <w:ind w:firstLine="0"/>
      </w:pPr>
    </w:p>
    <w:p w14:paraId="6AF605EF" w14:textId="0372E9C7" w:rsidR="003454AE" w:rsidRDefault="00E071B6" w:rsidP="00F266B6">
      <w:pPr>
        <w:pStyle w:val="Tiumccp1"/>
        <w:outlineLvl w:val="1"/>
      </w:pPr>
      <w:bookmarkStart w:id="144" w:name="_Toc476111319"/>
      <w:bookmarkStart w:id="145" w:name="_Toc476213406"/>
      <w:bookmarkStart w:id="146" w:name="_Toc476213661"/>
      <w:bookmarkStart w:id="147" w:name="_Toc476234913"/>
      <w:r>
        <w:lastRenderedPageBreak/>
        <w:t>2.3. Thiết kế c</w:t>
      </w:r>
      <w:r w:rsidR="003454AE">
        <w:t>ơ sỡ dữ liệu</w:t>
      </w:r>
      <w:bookmarkEnd w:id="144"/>
      <w:bookmarkEnd w:id="145"/>
      <w:bookmarkEnd w:id="146"/>
      <w:bookmarkEnd w:id="147"/>
    </w:p>
    <w:p w14:paraId="2CA5C8DC" w14:textId="36A49518" w:rsidR="00E071B6" w:rsidRPr="00DE1E73" w:rsidRDefault="00A70051" w:rsidP="00906CE0">
      <w:pPr>
        <w:pStyle w:val="Tiumccp2"/>
        <w:outlineLvl w:val="2"/>
      </w:pPr>
      <w:bookmarkStart w:id="148" w:name="_Toc476234914"/>
      <w:r w:rsidRPr="00DE1E73">
        <w:t>2.3.1. Các bước xây dựng cơ sở dữ liệu.</w:t>
      </w:r>
      <w:bookmarkEnd w:id="148"/>
    </w:p>
    <w:p w14:paraId="6F1773C4" w14:textId="77777777" w:rsidR="00E071B6" w:rsidRDefault="00E071B6" w:rsidP="004B0C77">
      <w:pPr>
        <w:pStyle w:val="Bngbiu-nidung"/>
        <w:numPr>
          <w:ilvl w:val="0"/>
          <w:numId w:val="8"/>
        </w:numPr>
      </w:pPr>
      <w:r>
        <w:t>Xác định vấn đề cần giải quyết: Tự đặt ra vấn đề hệ thống cần thiết kế như thế nào để lữu trữ.Cơ sở dữ liệu được sử dụng cho đối tượng sinh viên và các thông tin của sinh viên cùng với đó là các câu hỏi câu trả lời sinh viên</w:t>
      </w:r>
    </w:p>
    <w:p w14:paraId="71C109DB" w14:textId="6C4A355B" w:rsidR="00E071B6" w:rsidRDefault="00E071B6" w:rsidP="004B0C77">
      <w:pPr>
        <w:pStyle w:val="Bngbiu-nidung"/>
        <w:numPr>
          <w:ilvl w:val="0"/>
          <w:numId w:val="8"/>
        </w:numPr>
      </w:pPr>
      <w:r>
        <w:t>Nghiên cứu hệ thống dữ liệu sẵn có: Các hệ thống hỏi đáp nổi tiếng như stackoverflow,</w:t>
      </w:r>
      <w:r w:rsidR="00DE1E73">
        <w:t xml:space="preserve"> </w:t>
      </w:r>
      <w:r>
        <w:t>askubuntu.</w:t>
      </w:r>
    </w:p>
    <w:p w14:paraId="15A406E1" w14:textId="45A60E34" w:rsidR="00E071B6" w:rsidRDefault="00E071B6" w:rsidP="004B0C77">
      <w:pPr>
        <w:pStyle w:val="Bngbiu-nidung"/>
        <w:numPr>
          <w:ilvl w:val="0"/>
          <w:numId w:val="8"/>
        </w:numPr>
      </w:pPr>
      <w:r>
        <w:t>Thiết kế cấu trúc dữ liệu: Xác định các đối tượng cần có cho cơ sỡ dữ liệu,</w:t>
      </w:r>
      <w:r w:rsidR="005461A8">
        <w:t xml:space="preserve"> </w:t>
      </w:r>
      <w:r>
        <w:t>các quan hệ giữa các đối tượng,các kiểu dữ liệu.</w:t>
      </w:r>
    </w:p>
    <w:p w14:paraId="50A8A401" w14:textId="77777777" w:rsidR="00E071B6" w:rsidRDefault="00E071B6" w:rsidP="004B0C77">
      <w:pPr>
        <w:pStyle w:val="Bngbiu-nidung"/>
        <w:numPr>
          <w:ilvl w:val="0"/>
          <w:numId w:val="8"/>
        </w:numPr>
      </w:pPr>
      <w:r>
        <w:t>Ràng buộc kiểu dữ liệu: Đảm bảo kiểu dữ liệu phù hợp với nhu cầu sử dụng tránh tạo kiểu dữ liệu sai hoặc nhiều hơn thực tế cần để tránh việc dư thừa dữ liệu.</w:t>
      </w:r>
    </w:p>
    <w:p w14:paraId="70A89207" w14:textId="77777777" w:rsidR="00E071B6" w:rsidRDefault="00E071B6" w:rsidP="004B0C77">
      <w:pPr>
        <w:pStyle w:val="Bngbiu-nidung"/>
        <w:numPr>
          <w:ilvl w:val="0"/>
          <w:numId w:val="8"/>
        </w:numPr>
      </w:pPr>
      <w:r>
        <w:t>Tiến hành xây dựng cơ sỡ dữ liệu.</w:t>
      </w:r>
    </w:p>
    <w:p w14:paraId="71BE1069" w14:textId="283C7B59" w:rsidR="00250F77" w:rsidRDefault="00E071B6" w:rsidP="003021D8">
      <w:pPr>
        <w:pStyle w:val="Tiumccp1"/>
        <w:tabs>
          <w:tab w:val="clear" w:pos="6379"/>
        </w:tabs>
      </w:pPr>
      <w:r>
        <w:tab/>
      </w:r>
    </w:p>
    <w:p w14:paraId="1DBFCEB5" w14:textId="77777777" w:rsidR="00B00CA9" w:rsidRDefault="00B00CA9" w:rsidP="003021D8">
      <w:pPr>
        <w:pStyle w:val="Tiumccp1"/>
        <w:tabs>
          <w:tab w:val="clear" w:pos="6379"/>
        </w:tabs>
      </w:pPr>
    </w:p>
    <w:p w14:paraId="768FF1D4" w14:textId="77777777" w:rsidR="00B00CA9" w:rsidRDefault="00B00CA9" w:rsidP="003021D8">
      <w:pPr>
        <w:pStyle w:val="Tiumccp1"/>
        <w:tabs>
          <w:tab w:val="clear" w:pos="6379"/>
        </w:tabs>
      </w:pPr>
    </w:p>
    <w:p w14:paraId="0B3D50CC" w14:textId="77777777" w:rsidR="00B00CA9" w:rsidRDefault="00B00CA9" w:rsidP="003021D8">
      <w:pPr>
        <w:pStyle w:val="Tiumccp1"/>
        <w:tabs>
          <w:tab w:val="clear" w:pos="6379"/>
        </w:tabs>
      </w:pPr>
    </w:p>
    <w:p w14:paraId="4A516279" w14:textId="77777777" w:rsidR="00B00CA9" w:rsidRDefault="00B00CA9" w:rsidP="003021D8">
      <w:pPr>
        <w:pStyle w:val="Tiumccp1"/>
        <w:tabs>
          <w:tab w:val="clear" w:pos="6379"/>
        </w:tabs>
      </w:pPr>
    </w:p>
    <w:p w14:paraId="2F3B96EC" w14:textId="77777777" w:rsidR="00B00CA9" w:rsidRDefault="00B00CA9" w:rsidP="003021D8">
      <w:pPr>
        <w:pStyle w:val="Tiumccp1"/>
        <w:tabs>
          <w:tab w:val="clear" w:pos="6379"/>
        </w:tabs>
      </w:pPr>
    </w:p>
    <w:p w14:paraId="1C19A2D8" w14:textId="77777777" w:rsidR="00B00CA9" w:rsidRDefault="00B00CA9" w:rsidP="003021D8">
      <w:pPr>
        <w:pStyle w:val="Tiumccp1"/>
        <w:tabs>
          <w:tab w:val="clear" w:pos="6379"/>
        </w:tabs>
      </w:pPr>
    </w:p>
    <w:p w14:paraId="1E88FA68" w14:textId="77777777" w:rsidR="00B00CA9" w:rsidRDefault="00B00CA9" w:rsidP="003021D8">
      <w:pPr>
        <w:pStyle w:val="Tiumccp1"/>
        <w:tabs>
          <w:tab w:val="clear" w:pos="6379"/>
        </w:tabs>
      </w:pPr>
    </w:p>
    <w:p w14:paraId="07FB3BA1" w14:textId="77777777" w:rsidR="00B00CA9" w:rsidRDefault="00B00CA9" w:rsidP="003021D8">
      <w:pPr>
        <w:pStyle w:val="Tiumccp1"/>
        <w:tabs>
          <w:tab w:val="clear" w:pos="6379"/>
        </w:tabs>
      </w:pPr>
    </w:p>
    <w:p w14:paraId="4C2B4CC7" w14:textId="77777777" w:rsidR="00B00CA9" w:rsidRDefault="00B00CA9" w:rsidP="003021D8">
      <w:pPr>
        <w:pStyle w:val="Tiumccp1"/>
        <w:tabs>
          <w:tab w:val="clear" w:pos="6379"/>
        </w:tabs>
      </w:pPr>
    </w:p>
    <w:p w14:paraId="4B8DAB7C" w14:textId="77777777" w:rsidR="00B00CA9" w:rsidRDefault="00B00CA9" w:rsidP="003021D8">
      <w:pPr>
        <w:pStyle w:val="Tiumccp1"/>
        <w:tabs>
          <w:tab w:val="clear" w:pos="6379"/>
        </w:tabs>
        <w:rPr>
          <w:b w:val="0"/>
        </w:rPr>
      </w:pPr>
    </w:p>
    <w:p w14:paraId="3F459A2F" w14:textId="77777777" w:rsidR="00906CE0" w:rsidRPr="003021D8" w:rsidRDefault="00906CE0" w:rsidP="003021D8">
      <w:pPr>
        <w:pStyle w:val="Tiumccp1"/>
        <w:tabs>
          <w:tab w:val="clear" w:pos="6379"/>
        </w:tabs>
        <w:rPr>
          <w:b w:val="0"/>
        </w:rPr>
      </w:pPr>
    </w:p>
    <w:p w14:paraId="238889E0" w14:textId="62F88D56" w:rsidR="00250F77" w:rsidRPr="00A70051" w:rsidRDefault="00A70051" w:rsidP="00906CE0">
      <w:pPr>
        <w:pStyle w:val="Tiumccp2"/>
        <w:outlineLvl w:val="2"/>
      </w:pPr>
      <w:bookmarkStart w:id="149" w:name="_Toc476234915"/>
      <w:r w:rsidRPr="00A70051">
        <w:lastRenderedPageBreak/>
        <w:t xml:space="preserve">2.3.2. </w:t>
      </w:r>
      <w:r w:rsidR="00250F77" w:rsidRPr="00A70051">
        <w:t>Xây dựng cơ sở dữ liệu</w:t>
      </w:r>
      <w:bookmarkEnd w:id="149"/>
    </w:p>
    <w:p w14:paraId="493462F5" w14:textId="77777777" w:rsidR="00C62B2A" w:rsidRDefault="003454AE" w:rsidP="00C62B2A">
      <w:pPr>
        <w:pStyle w:val="Chng"/>
        <w:keepNext/>
      </w:pPr>
      <w:bookmarkStart w:id="150" w:name="_Toc476111320"/>
      <w:bookmarkStart w:id="151" w:name="_Toc476213407"/>
      <w:bookmarkStart w:id="152" w:name="_Toc476213662"/>
      <w:bookmarkStart w:id="153" w:name="_Toc476233843"/>
      <w:bookmarkStart w:id="154" w:name="_Toc476234273"/>
      <w:bookmarkStart w:id="155" w:name="_Toc476234823"/>
      <w:bookmarkStart w:id="156" w:name="_Toc476234916"/>
      <w:r>
        <w:rPr>
          <w:noProof/>
          <w:lang w:val="vi-VN" w:eastAsia="vi-VN"/>
        </w:rPr>
        <w:drawing>
          <wp:inline distT="0" distB="0" distL="0" distR="0" wp14:anchorId="31D7DB34" wp14:editId="4101330E">
            <wp:extent cx="5791835" cy="5267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25">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inline>
        </w:drawing>
      </w:r>
      <w:bookmarkEnd w:id="150"/>
      <w:bookmarkEnd w:id="151"/>
      <w:bookmarkEnd w:id="152"/>
      <w:bookmarkEnd w:id="153"/>
      <w:bookmarkEnd w:id="154"/>
      <w:bookmarkEnd w:id="155"/>
      <w:bookmarkEnd w:id="156"/>
    </w:p>
    <w:p w14:paraId="2B1D6B7B" w14:textId="2E846740" w:rsidR="003454AE" w:rsidRDefault="00C62B2A" w:rsidP="00C62B2A">
      <w:pPr>
        <w:pStyle w:val="Caption"/>
      </w:pPr>
      <w:bookmarkStart w:id="157" w:name="_Toc476233293"/>
      <w:r>
        <w:t xml:space="preserve">Hình 2. </w:t>
      </w:r>
      <w:r w:rsidR="004B18F8">
        <w:fldChar w:fldCharType="begin"/>
      </w:r>
      <w:r w:rsidR="004B18F8">
        <w:instrText xml:space="preserve"> SEQ Hình_2. \* ARABIC </w:instrText>
      </w:r>
      <w:r w:rsidR="004B18F8">
        <w:fldChar w:fldCharType="separate"/>
      </w:r>
      <w:r w:rsidR="00573C5B">
        <w:rPr>
          <w:noProof/>
        </w:rPr>
        <w:t>13</w:t>
      </w:r>
      <w:r w:rsidR="004B18F8">
        <w:rPr>
          <w:noProof/>
        </w:rPr>
        <w:fldChar w:fldCharType="end"/>
      </w:r>
      <w:r>
        <w:t>:</w:t>
      </w:r>
      <w:r w:rsidRPr="00C62B2A">
        <w:t xml:space="preserve"> </w:t>
      </w:r>
      <w:r>
        <w:t>Mô hình thiết kế cơ sỡ dữ liệu</w:t>
      </w:r>
      <w:bookmarkEnd w:id="157"/>
    </w:p>
    <w:p w14:paraId="0F9C49D0" w14:textId="7E8EFE6D" w:rsidR="00E071B6" w:rsidRDefault="00250F77" w:rsidP="00250F77">
      <w:pPr>
        <w:pStyle w:val="Bngbiu-nidung"/>
        <w:ind w:firstLine="0"/>
      </w:pPr>
      <w:r>
        <w:t>Cơ sở dữ liệu sẽ gồm có 5 bảng chính:</w:t>
      </w:r>
    </w:p>
    <w:p w14:paraId="69DD4A6A" w14:textId="6D350B7A" w:rsidR="005461A8" w:rsidRDefault="005461A8" w:rsidP="004B0C77">
      <w:pPr>
        <w:pStyle w:val="Bngbiu-nidung"/>
        <w:numPr>
          <w:ilvl w:val="0"/>
          <w:numId w:val="9"/>
        </w:numPr>
      </w:pPr>
      <w:bookmarkStart w:id="158" w:name="_Toc476234917"/>
      <w:r>
        <w:t>Đầu tiên là bảng Members, đây là nới lưu trữ thông tin của các thành viên trong diễn đàn, Id, Account, Password….Bảng này cũng sẽ chứa thông tin về tài khoản mạng xã hội trong trường hợp này là Facebook khi người dùng đăng nhập bằng hệ thống website bằng mạng xã hội.Một người dùng có thể có nhiều câu hỏi, câu trả lời, nhiều tin nhắn.</w:t>
      </w:r>
    </w:p>
    <w:p w14:paraId="697CA550" w14:textId="77777777" w:rsidR="005461A8" w:rsidRDefault="005461A8" w:rsidP="004B0C77">
      <w:pPr>
        <w:pStyle w:val="Bngbiu-nidung"/>
        <w:numPr>
          <w:ilvl w:val="0"/>
          <w:numId w:val="9"/>
        </w:numPr>
      </w:pPr>
      <w:r>
        <w:lastRenderedPageBreak/>
        <w:t>Bảng Messages là nơi chứa các tin nhắn, trò chuyện của các thành viên.Lưu trư thông tin tin nhắn của như người gửi thời gian gửi.Một user có thể có nhiều tin nhắn</w:t>
      </w:r>
    </w:p>
    <w:p w14:paraId="6DDEE1F9" w14:textId="77777777" w:rsidR="005461A8" w:rsidRDefault="005461A8" w:rsidP="004B0C77">
      <w:pPr>
        <w:pStyle w:val="Bngbiu-nidung"/>
        <w:numPr>
          <w:ilvl w:val="0"/>
          <w:numId w:val="9"/>
        </w:numPr>
      </w:pPr>
      <w:r>
        <w:t>Bảng Categories chứa thông tin các loại chủ đề trong diễn đàn ví dụ chủ đề nội quy, chủ đề học phí, quy chế đào tạo…Một chủ đề sẽ có nhiều bài viết về chủ đề đó.</w:t>
      </w:r>
    </w:p>
    <w:p w14:paraId="1A900D96" w14:textId="77777777" w:rsidR="005461A8" w:rsidRDefault="005461A8" w:rsidP="004B0C77">
      <w:pPr>
        <w:pStyle w:val="Bngbiu-nidung"/>
        <w:numPr>
          <w:ilvl w:val="0"/>
          <w:numId w:val="9"/>
        </w:numPr>
      </w:pPr>
      <w:r>
        <w:t>Bảng Questions chứa các câu hỏi do các thành viên đăng lên, Mỗi câu hỏi trong bảng sẽ thuộc một loại trong bảng Category.Mỗi câu hỏi sẽ có nhiều câu trả lời.</w:t>
      </w:r>
    </w:p>
    <w:p w14:paraId="2365FE59" w14:textId="77777777" w:rsidR="005461A8" w:rsidRDefault="005461A8" w:rsidP="004B0C77">
      <w:pPr>
        <w:pStyle w:val="Bngbiu-nidung"/>
        <w:numPr>
          <w:ilvl w:val="0"/>
          <w:numId w:val="9"/>
        </w:numPr>
      </w:pPr>
      <w:r>
        <w:t>Bảng Answers chưa trả lời cho từng câu hỏi cũng do các thành viên đăng lên.Một câu trả lời sẽ thuộc một câu hỏi.</w:t>
      </w:r>
      <w:r w:rsidRPr="00B00CA9">
        <w:tab/>
      </w:r>
    </w:p>
    <w:p w14:paraId="7C64FA32" w14:textId="1ACB1C6C" w:rsidR="00020A7E" w:rsidRDefault="00020A7E" w:rsidP="00207835">
      <w:pPr>
        <w:pStyle w:val="Tiumccp1"/>
        <w:outlineLvl w:val="1"/>
      </w:pPr>
      <w:r>
        <w:t>2.</w:t>
      </w:r>
      <w:r w:rsidR="00F266B6">
        <w:t>4</w:t>
      </w:r>
      <w:r w:rsidR="00801948">
        <w:t xml:space="preserve"> </w:t>
      </w:r>
      <w:r>
        <w:t>Kiến trúc web</w:t>
      </w:r>
      <w:bookmarkEnd w:id="158"/>
    </w:p>
    <w:p w14:paraId="7057CB8F" w14:textId="091BFB04" w:rsidR="00C37181" w:rsidRDefault="00C37181" w:rsidP="00C37181">
      <w:pPr>
        <w:pStyle w:val="Default"/>
        <w:spacing w:after="120" w:line="360" w:lineRule="auto"/>
        <w:ind w:firstLine="720"/>
        <w:jc w:val="both"/>
        <w:rPr>
          <w:color w:val="auto"/>
          <w:sz w:val="26"/>
          <w:szCs w:val="26"/>
        </w:rPr>
      </w:pPr>
      <w:r>
        <w:rPr>
          <w:color w:val="auto"/>
          <w:sz w:val="26"/>
          <w:szCs w:val="26"/>
        </w:rPr>
        <w:t xml:space="preserve"> Ta cần một hệ thống cho phép người dùng đặt câu hỏi và trả lời, hệ thống cũng cho phép tìm kiếm câu hỏi, tìm kiếm những câu hỏi tương tự,</w:t>
      </w:r>
      <w:r w:rsidR="00904B2C">
        <w:rPr>
          <w:color w:val="auto"/>
          <w:sz w:val="26"/>
          <w:szCs w:val="26"/>
        </w:rPr>
        <w:t xml:space="preserve"> </w:t>
      </w:r>
      <w:r>
        <w:rPr>
          <w:color w:val="auto"/>
          <w:sz w:val="26"/>
          <w:szCs w:val="26"/>
        </w:rPr>
        <w:t>trò chuyện để nhận được những phản hồi nhanh nhất có thể.</w:t>
      </w:r>
    </w:p>
    <w:p w14:paraId="73291CF7" w14:textId="2A8CFAAB" w:rsidR="00C37181" w:rsidRDefault="00C37181" w:rsidP="00C37181">
      <w:pPr>
        <w:pStyle w:val="Default"/>
        <w:spacing w:after="120" w:line="360" w:lineRule="auto"/>
        <w:ind w:firstLine="720"/>
        <w:jc w:val="both"/>
        <w:rPr>
          <w:color w:val="auto"/>
          <w:sz w:val="26"/>
          <w:szCs w:val="26"/>
        </w:rPr>
      </w:pPr>
      <w:r>
        <w:rPr>
          <w:color w:val="auto"/>
          <w:sz w:val="26"/>
          <w:szCs w:val="26"/>
        </w:rPr>
        <w:t xml:space="preserve"> Phạm vi nghiên cứu của đề tài xoay quay 3 đối tượng chính là hệ thống web,</w:t>
      </w:r>
      <w:r w:rsidR="005036A0">
        <w:rPr>
          <w:color w:val="auto"/>
          <w:sz w:val="26"/>
          <w:szCs w:val="26"/>
        </w:rPr>
        <w:t xml:space="preserve"> </w:t>
      </w:r>
      <w:r>
        <w:rPr>
          <w:color w:val="auto"/>
          <w:sz w:val="26"/>
          <w:szCs w:val="26"/>
        </w:rPr>
        <w:t>ứng dụng di động và máy chủ (Server) để xử lý giải thuật và trao đổi thông tin với Web API</w:t>
      </w:r>
    </w:p>
    <w:p w14:paraId="5A7C1449" w14:textId="0C3190EA" w:rsidR="003454AE" w:rsidRDefault="00C37181" w:rsidP="00904B2C">
      <w:pPr>
        <w:pStyle w:val="Default"/>
        <w:spacing w:after="120" w:line="360" w:lineRule="auto"/>
        <w:ind w:firstLine="720"/>
        <w:jc w:val="both"/>
        <w:rPr>
          <w:color w:val="auto"/>
          <w:sz w:val="26"/>
          <w:szCs w:val="26"/>
        </w:rPr>
      </w:pPr>
      <w:r>
        <w:rPr>
          <w:color w:val="auto"/>
          <w:sz w:val="26"/>
          <w:szCs w:val="26"/>
        </w:rPr>
        <w:t>Vậy để hiện thực được một hệ thốn</w:t>
      </w:r>
      <w:r w:rsidR="00904B2C">
        <w:rPr>
          <w:color w:val="auto"/>
          <w:sz w:val="26"/>
          <w:szCs w:val="26"/>
        </w:rPr>
        <w:t>g như vậy chúng ta cần những gì:</w:t>
      </w:r>
    </w:p>
    <w:p w14:paraId="724C3353" w14:textId="1E8DF6D8" w:rsidR="00C37181" w:rsidRPr="00801948" w:rsidRDefault="00B00CA9" w:rsidP="00906CE0">
      <w:pPr>
        <w:pStyle w:val="Tiumccp2"/>
        <w:outlineLvl w:val="2"/>
      </w:pPr>
      <w:bookmarkStart w:id="159" w:name="_Toc476213409"/>
      <w:bookmarkStart w:id="160" w:name="_Toc476213664"/>
      <w:bookmarkStart w:id="161" w:name="_Toc476234918"/>
      <w:r>
        <w:t>2.</w:t>
      </w:r>
      <w:r w:rsidR="00F266B6">
        <w:t>4</w:t>
      </w:r>
      <w:r>
        <w:t>.1</w:t>
      </w:r>
      <w:r w:rsidR="00C37181" w:rsidRPr="00801948">
        <w:t xml:space="preserve"> Quản lý theo mô hình MVC</w:t>
      </w:r>
      <w:bookmarkEnd w:id="159"/>
      <w:bookmarkEnd w:id="160"/>
      <w:bookmarkEnd w:id="161"/>
    </w:p>
    <w:p w14:paraId="7059DEED" w14:textId="77777777" w:rsidR="00C37181" w:rsidRPr="00C4342A" w:rsidRDefault="00C37181" w:rsidP="00C37181">
      <w:pPr>
        <w:pStyle w:val="Bngbiu-nidung"/>
      </w:pPr>
      <w:r w:rsidRPr="00C4342A">
        <w:rPr>
          <w:rStyle w:val="Strong"/>
          <w:b w:val="0"/>
          <w:bCs w:val="0"/>
        </w:rPr>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2CA19F7" w14:textId="77777777" w:rsidR="00C37181" w:rsidRPr="00C4342A" w:rsidRDefault="00C37181" w:rsidP="00C37181">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5E52F9E9" w14:textId="77777777" w:rsidR="00C37181" w:rsidRPr="00C4342A" w:rsidRDefault="00C37181" w:rsidP="00C37181">
      <w:pPr>
        <w:pStyle w:val="Bngbiu-nidung"/>
      </w:pPr>
      <w:r w:rsidRPr="00C4342A">
        <w:rPr>
          <w:rStyle w:val="Strong"/>
          <w:b w:val="0"/>
          <w:bCs w:val="0"/>
        </w:rPr>
        <w:lastRenderedPageBreak/>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304A500A" w14:textId="77777777" w:rsidR="00C37181" w:rsidRDefault="00C37181" w:rsidP="00C37181">
      <w:pPr>
        <w:pStyle w:val="Default"/>
        <w:spacing w:after="120" w:line="360" w:lineRule="auto"/>
        <w:ind w:left="720"/>
        <w:jc w:val="both"/>
        <w:rPr>
          <w:color w:val="auto"/>
          <w:sz w:val="26"/>
          <w:szCs w:val="26"/>
        </w:rPr>
      </w:pPr>
      <w:r>
        <w:rPr>
          <w:color w:val="auto"/>
          <w:sz w:val="26"/>
          <w:szCs w:val="26"/>
        </w:rPr>
        <w:t>Ý nghĩa của mô hình MVC:</w:t>
      </w:r>
    </w:p>
    <w:p w14:paraId="2DED54CB" w14:textId="77777777" w:rsidR="00C37181" w:rsidRDefault="00C37181" w:rsidP="004B0C77">
      <w:pPr>
        <w:pStyle w:val="Default"/>
        <w:numPr>
          <w:ilvl w:val="0"/>
          <w:numId w:val="7"/>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04DABC54" w14:textId="77777777" w:rsidR="00C37181" w:rsidRDefault="00C37181" w:rsidP="004B0C77">
      <w:pPr>
        <w:pStyle w:val="Default"/>
        <w:numPr>
          <w:ilvl w:val="0"/>
          <w:numId w:val="7"/>
        </w:numPr>
        <w:spacing w:after="120" w:line="360" w:lineRule="auto"/>
        <w:jc w:val="both"/>
        <w:rPr>
          <w:color w:val="auto"/>
          <w:sz w:val="26"/>
          <w:szCs w:val="26"/>
        </w:rPr>
      </w:pPr>
      <w:r>
        <w:rPr>
          <w:color w:val="auto"/>
          <w:sz w:val="26"/>
          <w:szCs w:val="26"/>
        </w:rPr>
        <w:t>Dễ dàng nâng cấp mã nguồn</w:t>
      </w:r>
    </w:p>
    <w:p w14:paraId="25557527" w14:textId="7C2D8A7E" w:rsidR="003454AE" w:rsidRPr="003021D8" w:rsidRDefault="00C37181" w:rsidP="004B0C77">
      <w:pPr>
        <w:pStyle w:val="Default"/>
        <w:numPr>
          <w:ilvl w:val="0"/>
          <w:numId w:val="7"/>
        </w:numPr>
        <w:spacing w:after="120" w:line="360" w:lineRule="auto"/>
        <w:jc w:val="both"/>
        <w:rPr>
          <w:color w:val="auto"/>
          <w:sz w:val="26"/>
          <w:szCs w:val="26"/>
        </w:rPr>
      </w:pPr>
      <w:r>
        <w:rPr>
          <w:color w:val="auto"/>
          <w:sz w:val="26"/>
          <w:szCs w:val="26"/>
        </w:rPr>
        <w:t>Có thể dễ dàng tìm lỗi khi gặp sự cố</w:t>
      </w:r>
    </w:p>
    <w:p w14:paraId="2FA5CC5A" w14:textId="5FEAF00B" w:rsidR="005339E8" w:rsidRPr="00801948" w:rsidRDefault="00801948" w:rsidP="00906CE0">
      <w:pPr>
        <w:pStyle w:val="Tiumccp2"/>
        <w:outlineLvl w:val="2"/>
      </w:pPr>
      <w:bookmarkStart w:id="162" w:name="_Toc476234919"/>
      <w:bookmarkStart w:id="163" w:name="_Toc476111294"/>
      <w:bookmarkStart w:id="164" w:name="_Toc476213410"/>
      <w:bookmarkStart w:id="165" w:name="_Toc476213665"/>
      <w:r w:rsidRPr="00801948">
        <w:t>2.</w:t>
      </w:r>
      <w:r w:rsidR="00F266B6">
        <w:t>4.2</w:t>
      </w:r>
      <w:r w:rsidRPr="00801948">
        <w:t xml:space="preserve"> </w:t>
      </w:r>
      <w:r w:rsidR="005339E8" w:rsidRPr="00801948">
        <w:t>Công cụ hiện thực</w:t>
      </w:r>
      <w:bookmarkEnd w:id="162"/>
      <w:r w:rsidR="005339E8" w:rsidRPr="00801948">
        <w:t xml:space="preserve"> </w:t>
      </w:r>
      <w:bookmarkEnd w:id="163"/>
      <w:bookmarkEnd w:id="164"/>
      <w:bookmarkEnd w:id="165"/>
    </w:p>
    <w:p w14:paraId="5E9C41D5" w14:textId="7A26FA15" w:rsidR="005339E8" w:rsidRDefault="005339E8" w:rsidP="003021D8">
      <w:pPr>
        <w:pStyle w:val="Default"/>
        <w:spacing w:after="120" w:line="360" w:lineRule="auto"/>
        <w:ind w:firstLine="720"/>
        <w:jc w:val="both"/>
        <w:rPr>
          <w:color w:val="auto"/>
          <w:sz w:val="26"/>
          <w:szCs w:val="26"/>
        </w:rPr>
      </w:pPr>
      <w:r>
        <w:rPr>
          <w:color w:val="auto"/>
          <w:sz w:val="26"/>
          <w:szCs w:val="26"/>
        </w:rPr>
        <w:t>Hệ thống web được xây dựng trên nền tảng công nghệ Javascript gồm 4 công nghệ Angular Js, Express , MongoDB, NodeJs.Nền tảng từ 4 công nghệ nêu trên được gọi tắt là MEAN Js</w:t>
      </w:r>
      <w:bookmarkStart w:id="166" w:name="_Toc476111295"/>
    </w:p>
    <w:p w14:paraId="2B966B23" w14:textId="77777777" w:rsidR="005339E8" w:rsidRPr="005339E8" w:rsidRDefault="005339E8" w:rsidP="005339E8">
      <w:pPr>
        <w:pStyle w:val="Tiumccp1"/>
        <w:rPr>
          <w:sz w:val="26"/>
          <w:szCs w:val="26"/>
        </w:rPr>
      </w:pPr>
      <w:bookmarkStart w:id="167" w:name="_Toc476213411"/>
      <w:bookmarkStart w:id="168" w:name="_Toc476213666"/>
      <w:bookmarkStart w:id="169" w:name="_Toc476233847"/>
      <w:bookmarkStart w:id="170" w:name="_Toc476234277"/>
      <w:bookmarkStart w:id="171" w:name="_Toc476234827"/>
      <w:bookmarkStart w:id="172" w:name="_Toc476234920"/>
      <w:r>
        <w:t>Angular Js</w:t>
      </w:r>
      <w:bookmarkEnd w:id="166"/>
      <w:bookmarkEnd w:id="167"/>
      <w:bookmarkEnd w:id="168"/>
      <w:bookmarkEnd w:id="169"/>
      <w:bookmarkEnd w:id="170"/>
      <w:bookmarkEnd w:id="171"/>
      <w:bookmarkEnd w:id="172"/>
    </w:p>
    <w:p w14:paraId="4498E0A0" w14:textId="2E16D410" w:rsidR="005339E8" w:rsidRDefault="005339E8" w:rsidP="005339E8">
      <w:pPr>
        <w:pStyle w:val="Bngbiu-nidung"/>
        <w:rPr>
          <w:shd w:val="clear" w:color="auto" w:fill="FFFFFF"/>
        </w:rPr>
      </w:pPr>
      <w:r w:rsidRPr="00960444">
        <w:rPr>
          <w:shd w:val="clear" w:color="auto" w:fill="FFFFFF"/>
        </w:rPr>
        <w:t xml:space="preserve">AngularJS là một </w:t>
      </w:r>
      <w:r w:rsidR="005036A0">
        <w:rPr>
          <w:shd w:val="clear" w:color="auto" w:fill="FFFFFF"/>
        </w:rPr>
        <w:t>thư viện Javascript dành cho giao diện người dùng</w:t>
      </w:r>
      <w:r w:rsidRPr="00960444">
        <w:rPr>
          <w:shd w:val="clear" w:color="auto" w:fill="FFFFFF"/>
        </w:rPr>
        <w:t xml:space="preserve">, được phát triển bởi Google. </w:t>
      </w:r>
    </w:p>
    <w:p w14:paraId="37EE3BD5" w14:textId="77777777" w:rsidR="005339E8" w:rsidRDefault="005339E8" w:rsidP="005339E8">
      <w:pPr>
        <w:pStyle w:val="Bngbiu-nidung"/>
        <w:rPr>
          <w:shd w:val="clear" w:color="auto" w:fill="FFFFFF"/>
        </w:rPr>
      </w:pPr>
      <w:r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Pr>
          <w:shd w:val="clear" w:color="auto" w:fill="FFFFFF"/>
        </w:rPr>
        <w:t>làm mọi thứ mà ta cần.</w:t>
      </w:r>
    </w:p>
    <w:p w14:paraId="497A2ED3" w14:textId="77777777" w:rsidR="005339E8" w:rsidRDefault="005339E8" w:rsidP="005339E8">
      <w:pPr>
        <w:pStyle w:val="Bngbiu-nidung"/>
        <w:rPr>
          <w:shd w:val="clear" w:color="auto" w:fill="FFFFFF"/>
        </w:rPr>
      </w:pPr>
      <w:r>
        <w:rPr>
          <w:shd w:val="clear" w:color="auto" w:fill="FFFFFF"/>
        </w:rPr>
        <w:t>Angular Js cho phép ta thao tác dữ liệu phía server trả về và hiển thị cho người dùng thấy ở phần giao diện.</w:t>
      </w:r>
    </w:p>
    <w:p w14:paraId="6F632353" w14:textId="77777777" w:rsidR="005339E8" w:rsidRPr="00960444" w:rsidRDefault="005339E8" w:rsidP="005339E8">
      <w:pPr>
        <w:pStyle w:val="Bngbiu-nidung"/>
      </w:pPr>
      <w:r>
        <w:rPr>
          <w:shd w:val="clear" w:color="auto" w:fill="FFFFFF"/>
        </w:rPr>
        <w:t xml:space="preserve">Angular Js cho phép người dùng lập luận logic if, else, loop, hiển thị, ẩn… các thành phần của giao diện v.v…. </w:t>
      </w:r>
      <w:r w:rsidRPr="00960444">
        <w:tab/>
      </w:r>
    </w:p>
    <w:p w14:paraId="7B0D722B" w14:textId="7FABD12F" w:rsidR="005339E8" w:rsidRDefault="005339E8" w:rsidP="003021D8">
      <w:pPr>
        <w:pStyle w:val="Default"/>
        <w:spacing w:after="120" w:line="360" w:lineRule="auto"/>
        <w:ind w:firstLine="720"/>
        <w:jc w:val="both"/>
        <w:rPr>
          <w:color w:val="auto"/>
          <w:sz w:val="26"/>
          <w:szCs w:val="26"/>
        </w:rPr>
      </w:pPr>
      <w:r>
        <w:rPr>
          <w:color w:val="auto"/>
          <w:sz w:val="26"/>
          <w:szCs w:val="26"/>
        </w:rPr>
        <w:t>Angular Js cũng cho phép chúng ta quản lý mã nguồn 1 cách linh hoạt bằng việc tổ chức mã nguồn theo tính năng và thành phần của hệ thống web.</w:t>
      </w:r>
    </w:p>
    <w:p w14:paraId="4DE1C5B8" w14:textId="77777777" w:rsidR="005339E8" w:rsidRDefault="005339E8" w:rsidP="005339E8">
      <w:pPr>
        <w:pStyle w:val="Tiumccp1"/>
      </w:pPr>
      <w:bookmarkStart w:id="173" w:name="_Toc476111296"/>
      <w:bookmarkStart w:id="174" w:name="_Toc476213412"/>
      <w:bookmarkStart w:id="175" w:name="_Toc476213667"/>
      <w:bookmarkStart w:id="176" w:name="_Toc476233848"/>
      <w:bookmarkStart w:id="177" w:name="_Toc476234278"/>
      <w:bookmarkStart w:id="178" w:name="_Toc476234828"/>
      <w:bookmarkStart w:id="179" w:name="_Toc476234921"/>
      <w:r>
        <w:t>Express JS</w:t>
      </w:r>
      <w:bookmarkEnd w:id="173"/>
      <w:bookmarkEnd w:id="174"/>
      <w:bookmarkEnd w:id="175"/>
      <w:bookmarkEnd w:id="176"/>
      <w:bookmarkEnd w:id="177"/>
      <w:bookmarkEnd w:id="178"/>
      <w:bookmarkEnd w:id="179"/>
    </w:p>
    <w:p w14:paraId="696B0579" w14:textId="77777777" w:rsidR="005339E8" w:rsidRPr="00C74BF1" w:rsidRDefault="005339E8" w:rsidP="005339E8">
      <w:pPr>
        <w:pStyle w:val="Bngbiu-nidung"/>
      </w:pPr>
      <w:r w:rsidRPr="00C74BF1">
        <w:lastRenderedPageBreak/>
        <w:t>Express là một web application framework cho NodeJS, cung cấp các tính năng mạnh mẽ cho việc xây dựng một ứng dụng web</w:t>
      </w:r>
      <w:r>
        <w:t>.</w:t>
      </w:r>
      <w:r w:rsidRPr="00C74BF1">
        <w:t xml:space="preserve"> </w:t>
      </w:r>
    </w:p>
    <w:p w14:paraId="49BDE6CC" w14:textId="77777777" w:rsidR="005339E8" w:rsidRPr="00C74BF1" w:rsidRDefault="005339E8" w:rsidP="005339E8">
      <w:pPr>
        <w:pStyle w:val="Bngbiu-nidung"/>
      </w:pP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154BF2E8" w14:textId="4B17A806" w:rsidR="005339E8" w:rsidRPr="00C74BF1" w:rsidRDefault="005339E8" w:rsidP="005339E8">
      <w:pPr>
        <w:pStyle w:val="Bngbiu-nidung"/>
      </w:pPr>
      <w:r w:rsidRPr="00C74BF1">
        <w:t xml:space="preserve">Express cũng có thể sử dụng để xây dựng một API mạnh mẽ và thân thiện với người dùng, vì nó cung cấp rất nhiều tiện ích HTTP và </w:t>
      </w:r>
      <w:r w:rsidR="005036A0">
        <w:t>là một phương thức trung gian giúp cho các thành phần của hệ thống</w:t>
      </w:r>
      <w:r w:rsidRPr="00C74BF1">
        <w:t xml:space="preserve"> kết nối</w:t>
      </w:r>
      <w:r w:rsidR="005036A0">
        <w:t xml:space="preserve"> với nhau</w:t>
      </w:r>
      <w:r w:rsidRPr="00C74BF1">
        <w:t>.</w:t>
      </w:r>
    </w:p>
    <w:p w14:paraId="637651F1" w14:textId="6E16717D" w:rsidR="005339E8" w:rsidRDefault="005339E8" w:rsidP="003021D8">
      <w:pPr>
        <w:pStyle w:val="Default"/>
        <w:spacing w:after="120" w:line="360" w:lineRule="auto"/>
        <w:ind w:firstLine="720"/>
        <w:jc w:val="both"/>
        <w:rPr>
          <w:color w:val="auto"/>
          <w:sz w:val="26"/>
          <w:szCs w:val="26"/>
        </w:rPr>
      </w:pPr>
      <w:r>
        <w:rPr>
          <w:color w:val="auto"/>
          <w:sz w:val="26"/>
          <w:szCs w:val="26"/>
        </w:rPr>
        <w:t>Express JS sẽ đóng vai trò trung gian cho hệ thống MEAN Js 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w:t>
      </w:r>
      <w:r w:rsidR="003021D8">
        <w:rPr>
          <w:color w:val="auto"/>
          <w:sz w:val="26"/>
          <w:szCs w:val="26"/>
        </w:rPr>
        <w:t>iều kiện thực hiện.</w:t>
      </w:r>
    </w:p>
    <w:p w14:paraId="4D328249" w14:textId="77777777" w:rsidR="005339E8" w:rsidRDefault="005339E8" w:rsidP="005339E8">
      <w:pPr>
        <w:pStyle w:val="Tiumccp1"/>
      </w:pPr>
      <w:bookmarkStart w:id="180" w:name="_Toc476111297"/>
      <w:bookmarkStart w:id="181" w:name="_Toc476213413"/>
      <w:bookmarkStart w:id="182" w:name="_Toc476213668"/>
      <w:bookmarkStart w:id="183" w:name="_Toc476233849"/>
      <w:bookmarkStart w:id="184" w:name="_Toc476234279"/>
      <w:bookmarkStart w:id="185" w:name="_Toc476234829"/>
      <w:bookmarkStart w:id="186" w:name="_Toc476234922"/>
      <w:r>
        <w:t>Node JS</w:t>
      </w:r>
      <w:bookmarkEnd w:id="180"/>
      <w:bookmarkEnd w:id="181"/>
      <w:bookmarkEnd w:id="182"/>
      <w:bookmarkEnd w:id="183"/>
      <w:bookmarkEnd w:id="184"/>
      <w:bookmarkEnd w:id="185"/>
      <w:bookmarkEnd w:id="186"/>
    </w:p>
    <w:p w14:paraId="25BD0E67" w14:textId="27CFBB43" w:rsidR="005339E8" w:rsidRDefault="005339E8" w:rsidP="005339E8">
      <w:pPr>
        <w:pStyle w:val="Bngbiu-nidung"/>
        <w:rPr>
          <w:shd w:val="clear" w:color="auto" w:fill="FFFFFF"/>
        </w:rPr>
      </w:pPr>
      <w:r w:rsidRPr="00052053">
        <w:rPr>
          <w:shd w:val="clear" w:color="auto" w:fill="FFFFFF"/>
        </w:rPr>
        <w:t xml:space="preserve">NodeJS là một nền tảng </w:t>
      </w:r>
      <w:r w:rsidR="002C7AB4">
        <w:rPr>
          <w:shd w:val="clear" w:color="auto" w:fill="FFFFFF"/>
        </w:rPr>
        <w:t>server</w:t>
      </w:r>
      <w:r w:rsidRPr="00052053">
        <w:rPr>
          <w:shd w:val="clear" w:color="auto" w:fill="FFFFFF"/>
        </w:rPr>
        <w:t xml:space="preserve"> được xây dựng dựa trên Javascript Engine (V8 Engine)</w:t>
      </w:r>
    </w:p>
    <w:p w14:paraId="60DE3DC3" w14:textId="06B5E4E7" w:rsidR="005339E8" w:rsidRDefault="005339E8" w:rsidP="005339E8">
      <w:pPr>
        <w:pStyle w:val="Bngbiu-nidung"/>
      </w:pPr>
      <w:r w:rsidRPr="00052053">
        <w:t>NodeJs là một mã nguồn mở, đa nền tảng cho phát triển các ứng dụng phía Server và các ứng dụng liên qua</w:t>
      </w:r>
      <w:r w:rsidR="002C7AB4">
        <w:t>n đến mạng. Ứng dụng NodeJ</w:t>
      </w:r>
      <w:r w:rsidRPr="00052053">
        <w:t>s được viết bằng Javascript và có</w:t>
      </w:r>
      <w:r w:rsidR="002C7AB4">
        <w:t xml:space="preserve"> thể chạy trong môi trường NodeJ</w:t>
      </w:r>
      <w:r w:rsidRPr="00052053">
        <w:t>s trên hệ điều hành Window, Linux...</w:t>
      </w:r>
    </w:p>
    <w:p w14:paraId="48F45275" w14:textId="4F1EFE2F" w:rsidR="005339E8" w:rsidRDefault="005339E8" w:rsidP="005339E8">
      <w:pPr>
        <w:pStyle w:val="Bngbiu-nidung"/>
      </w:pPr>
      <w:r>
        <w:t>Node Js chạy phía server side cũng giống như các ngôn ngữ server side như .Net,</w:t>
      </w:r>
      <w:r w:rsidR="00904B2C">
        <w:t xml:space="preserve"> </w:t>
      </w:r>
      <w:r w:rsidR="002C7AB4">
        <w:t>PHP</w:t>
      </w:r>
      <w:r>
        <w:t>,</w:t>
      </w:r>
      <w:r w:rsidR="00904B2C">
        <w:t xml:space="preserve"> </w:t>
      </w:r>
      <w:r>
        <w:t>Java cho phép xử lý logic,</w:t>
      </w:r>
      <w:r w:rsidR="00464AC3">
        <w:t xml:space="preserve"> </w:t>
      </w:r>
      <w:r>
        <w:t>thao tác với cơ sở dữ liệu.</w:t>
      </w:r>
    </w:p>
    <w:p w14:paraId="600C2C91" w14:textId="77777777" w:rsidR="005339E8" w:rsidRDefault="005339E8" w:rsidP="005339E8">
      <w:pPr>
        <w:pStyle w:val="Bngbiu-nidung"/>
      </w:pPr>
      <w:r>
        <w:t>Node Js thực thi các tác vụ bất đồng bộ cho phép hệ thống chạy không theo thứ tự và có thể chạy nhiều tác vụ cùng 1 lúc giúp tiết kiệm thời gian đợi của hệ thống.</w:t>
      </w:r>
    </w:p>
    <w:p w14:paraId="4E169D41" w14:textId="77777777" w:rsidR="005339E8" w:rsidRDefault="005339E8" w:rsidP="005339E8">
      <w:pPr>
        <w:pStyle w:val="Bngbiu-nidung"/>
      </w:pPr>
      <w:r>
        <w:t>Dưới đây là các lĩnh vực mà Node.js được sử dụng như là một sự lựa chọn hoàn hảo:</w:t>
      </w:r>
    </w:p>
    <w:p w14:paraId="549B93A3" w14:textId="1973049C" w:rsidR="005339E8" w:rsidRDefault="005339E8" w:rsidP="004B0C77">
      <w:pPr>
        <w:pStyle w:val="Bngbiu-nidung"/>
        <w:numPr>
          <w:ilvl w:val="0"/>
          <w:numId w:val="1"/>
        </w:numPr>
      </w:pPr>
      <w:r>
        <w:t>Các ứng dụng về I/O</w:t>
      </w:r>
      <w:r w:rsidR="00464AC3">
        <w:t>.</w:t>
      </w:r>
    </w:p>
    <w:p w14:paraId="6F7BC9ED" w14:textId="6C848C0B" w:rsidR="005339E8" w:rsidRDefault="005339E8" w:rsidP="004B0C77">
      <w:pPr>
        <w:pStyle w:val="Bngbiu-nidung"/>
        <w:numPr>
          <w:ilvl w:val="0"/>
          <w:numId w:val="1"/>
        </w:numPr>
      </w:pPr>
      <w:r>
        <w:t>Các ứng dựng về luồng dữ liệu</w:t>
      </w:r>
      <w:r w:rsidR="00464AC3">
        <w:t>.</w:t>
      </w:r>
    </w:p>
    <w:p w14:paraId="7AFE70A5" w14:textId="33FD64C1" w:rsidR="005339E8" w:rsidRDefault="005339E8" w:rsidP="004B0C77">
      <w:pPr>
        <w:pStyle w:val="Bngbiu-nidung"/>
        <w:numPr>
          <w:ilvl w:val="0"/>
          <w:numId w:val="1"/>
        </w:numPr>
      </w:pPr>
      <w:r>
        <w:lastRenderedPageBreak/>
        <w:t>Các ứng dụng về dữ liệu hướng đến thời gian thực</w:t>
      </w:r>
      <w:r w:rsidR="00464AC3">
        <w:t>.</w:t>
      </w:r>
    </w:p>
    <w:p w14:paraId="0E346B59" w14:textId="1B0F032D" w:rsidR="005339E8" w:rsidRDefault="005339E8" w:rsidP="004B0C77">
      <w:pPr>
        <w:pStyle w:val="Bngbiu-nidung"/>
        <w:numPr>
          <w:ilvl w:val="0"/>
          <w:numId w:val="1"/>
        </w:numPr>
      </w:pPr>
      <w:r>
        <w:t>Các ứng dụng dựa vào JSON APIs</w:t>
      </w:r>
      <w:r w:rsidR="00464AC3">
        <w:t>.</w:t>
      </w:r>
    </w:p>
    <w:p w14:paraId="0C06DD1F" w14:textId="29F99EA1" w:rsidR="005339E8" w:rsidRDefault="005339E8" w:rsidP="004B0C77">
      <w:pPr>
        <w:pStyle w:val="Bngbiu-nidung"/>
        <w:numPr>
          <w:ilvl w:val="0"/>
          <w:numId w:val="1"/>
        </w:numPr>
      </w:pPr>
      <w:r>
        <w:t>Các ứng dụng Single Page Application</w:t>
      </w:r>
      <w:r w:rsidR="00464AC3">
        <w:t>.</w:t>
      </w:r>
    </w:p>
    <w:p w14:paraId="7E5DB30B" w14:textId="77777777" w:rsidR="005339E8" w:rsidRDefault="005339E8" w:rsidP="005339E8">
      <w:pPr>
        <w:pStyle w:val="Tiumccp1"/>
      </w:pPr>
      <w:bookmarkStart w:id="187" w:name="_Toc476111298"/>
      <w:bookmarkStart w:id="188" w:name="_Toc476213414"/>
      <w:bookmarkStart w:id="189" w:name="_Toc476213669"/>
      <w:bookmarkStart w:id="190" w:name="_Toc476233850"/>
      <w:bookmarkStart w:id="191" w:name="_Toc476234280"/>
      <w:bookmarkStart w:id="192" w:name="_Toc476234830"/>
      <w:bookmarkStart w:id="193" w:name="_Toc476234923"/>
      <w:r>
        <w:t>MongoDB</w:t>
      </w:r>
      <w:bookmarkEnd w:id="187"/>
      <w:bookmarkEnd w:id="188"/>
      <w:bookmarkEnd w:id="189"/>
      <w:bookmarkEnd w:id="190"/>
      <w:bookmarkEnd w:id="191"/>
      <w:bookmarkEnd w:id="192"/>
      <w:bookmarkEnd w:id="193"/>
    </w:p>
    <w:p w14:paraId="6BAAA375" w14:textId="77777777" w:rsidR="005339E8" w:rsidRDefault="005339E8" w:rsidP="005339E8">
      <w:pPr>
        <w:pStyle w:val="Bngbiu-nidung"/>
      </w:pPr>
      <w:r>
        <w:t>MongoDb là cơ sở dữ liệu NoSQL được dùng cho việc lưu trữ dự liệu hệ thống.</w:t>
      </w:r>
    </w:p>
    <w:p w14:paraId="2E640500" w14:textId="509B16BA" w:rsidR="005339E8" w:rsidRDefault="005339E8" w:rsidP="003021D8">
      <w:pPr>
        <w:pStyle w:val="Bngbiu-nidung"/>
      </w:pPr>
      <w:r w:rsidRPr="00903EE5">
        <w:t>NoSQL được phát triển trên Javascript Framework với kiểu dữ liệu là JSON và dạng dữ liệu theo kiểu key và value (1 đặc trưng về dữ liệu trong JSON)</w:t>
      </w:r>
      <w:r w:rsidR="003021D8">
        <w:t xml:space="preserve">. </w:t>
      </w:r>
      <w:r>
        <w:t>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w:t>
      </w:r>
      <w:r w:rsidR="003021D8">
        <w:t xml:space="preserve"> </w:t>
      </w:r>
      <w:r>
        <w:t>NoSQL cho hiệu suất cao hơn khi giải quyết những bài toán lớn về hệ thống thông tin, phân tán hay lưu trữ dữ liệu.</w:t>
      </w:r>
    </w:p>
    <w:p w14:paraId="4E209675" w14:textId="77777777" w:rsidR="005339E8" w:rsidRDefault="005339E8" w:rsidP="005339E8">
      <w:pPr>
        <w:pStyle w:val="Bngbiu-nidung"/>
      </w:pPr>
      <w:r>
        <w:t xml:space="preserve">Với các CSDL quan hệ, chi phí triển khai cũng như phát triển các ứng dụng sử dụng CSDL quan hệ cũng rất tốn kém và điều quan trọng được bộc lộ rõ khi truy vấn 1 lượng bản ghi lớn trong thời gian rất dài. </w:t>
      </w:r>
    </w:p>
    <w:p w14:paraId="4A33E86C" w14:textId="6AE3FC61" w:rsidR="005339E8" w:rsidRDefault="005339E8" w:rsidP="00801948">
      <w:pPr>
        <w:pStyle w:val="Bngbiu-nidung"/>
      </w:pPr>
      <w:r>
        <w:t>Tiếp đó những thiết bị cầm tay như smartphone thì không phù hợp để triển khai CSDL quan hệ vì dung lượng bộ nhớ thấp và k</w:t>
      </w:r>
      <w:r w:rsidR="00801948">
        <w:t>hả năng xử lý kém hơn máy tính.</w:t>
      </w:r>
    </w:p>
    <w:p w14:paraId="2B847F26" w14:textId="77777777" w:rsidR="00C62B2A" w:rsidRDefault="005339E8" w:rsidP="00C62B2A">
      <w:pPr>
        <w:pStyle w:val="Bngbiu-nidung"/>
        <w:keepNext/>
        <w:jc w:val="center"/>
      </w:pPr>
      <w:r>
        <w:rPr>
          <w:noProof/>
          <w:lang w:val="vi-VN" w:eastAsia="vi-VN"/>
        </w:rPr>
        <w:lastRenderedPageBreak/>
        <w:drawing>
          <wp:inline distT="0" distB="0" distL="0" distR="0" wp14:anchorId="6CEFFF42" wp14:editId="4E207605">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26">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446852A6" w14:textId="0AACD5AA" w:rsidR="005339E8" w:rsidRDefault="00C62B2A" w:rsidP="00C62B2A">
      <w:pPr>
        <w:pStyle w:val="Caption"/>
      </w:pPr>
      <w:bookmarkStart w:id="194" w:name="_Toc476233295"/>
      <w:r>
        <w:t xml:space="preserve">Biểu đồ 2. </w:t>
      </w:r>
      <w:r w:rsidR="004B18F8">
        <w:fldChar w:fldCharType="begin"/>
      </w:r>
      <w:r w:rsidR="004B18F8">
        <w:instrText xml:space="preserve"> SEQ Biểu_đồ_2. \* ARABIC </w:instrText>
      </w:r>
      <w:r w:rsidR="004B18F8">
        <w:fldChar w:fldCharType="separate"/>
      </w:r>
      <w:r w:rsidR="00573C5B">
        <w:rPr>
          <w:noProof/>
        </w:rPr>
        <w:t>1</w:t>
      </w:r>
      <w:r w:rsidR="004B18F8">
        <w:rPr>
          <w:noProof/>
        </w:rPr>
        <w:fldChar w:fldCharType="end"/>
      </w:r>
      <w:r w:rsidR="00841454">
        <w:t xml:space="preserve">: </w:t>
      </w:r>
      <w:r w:rsidR="00573C5B">
        <w:t>S</w:t>
      </w:r>
      <w:r w:rsidR="00841454">
        <w:t>o sánh tốc độ insert dữ liệu giữa MongoDB và SQL Server</w:t>
      </w:r>
      <w:bookmarkEnd w:id="194"/>
    </w:p>
    <w:p w14:paraId="2737F84C" w14:textId="6CC4ABBA" w:rsidR="00841454" w:rsidRPr="00841454" w:rsidRDefault="00841454" w:rsidP="00841454">
      <w:pPr>
        <w:pStyle w:val="Bngbiu-nidung"/>
        <w:jc w:val="center"/>
      </w:pPr>
      <w:r>
        <w:t>(</w:t>
      </w:r>
      <w:r w:rsidRPr="00841454">
        <w:t xml:space="preserve">Nguồn: </w:t>
      </w:r>
      <w:hyperlink r:id="rId27" w:history="1">
        <w:r w:rsidRPr="00841454">
          <w:rPr>
            <w:rStyle w:val="Hyperlink"/>
            <w:color w:val="auto"/>
          </w:rPr>
          <w:t>https://quantrimang.com/so-sanh-hieu-suat-hoat-dong-cua-mongodb-va-sql-server-2008-84584</w:t>
        </w:r>
      </w:hyperlink>
      <w:r w:rsidRPr="00841454">
        <w:rPr>
          <w:rStyle w:val="Hyperlink"/>
          <w:color w:val="auto"/>
        </w:rPr>
        <w:t>)</w:t>
      </w:r>
    </w:p>
    <w:p w14:paraId="623BD3B3" w14:textId="721EEB5B" w:rsidR="00841454" w:rsidRDefault="00841454" w:rsidP="005339E8">
      <w:pPr>
        <w:pStyle w:val="Bngbiu-nidung"/>
        <w:ind w:left="786" w:firstLine="0"/>
      </w:pPr>
    </w:p>
    <w:p w14:paraId="71348EC6" w14:textId="16B987FC" w:rsidR="005339E8" w:rsidRDefault="005339E8" w:rsidP="005339E8">
      <w:pPr>
        <w:pStyle w:val="Bngbiu-nidung"/>
        <w:ind w:left="786" w:firstLine="0"/>
      </w:pPr>
      <w:r>
        <w:t xml:space="preserve">Ta </w:t>
      </w:r>
      <w:r w:rsidR="00841454">
        <w:t>có</w:t>
      </w:r>
      <w:r>
        <w:t xml:space="preserve"> thể thấy việc </w:t>
      </w:r>
      <w:r w:rsidRPr="00A308F4">
        <w:t>MongoDB chèn dữ liệu nhanh hơn SQL Server tới hơn 100 lần</w:t>
      </w:r>
    </w:p>
    <w:p w14:paraId="19874A7F" w14:textId="77777777" w:rsidR="00573C5B" w:rsidRDefault="005339E8" w:rsidP="00573C5B">
      <w:pPr>
        <w:pStyle w:val="Bngbiu-nidung"/>
        <w:keepNext/>
      </w:pPr>
      <w:r>
        <w:rPr>
          <w:noProof/>
          <w:lang w:val="vi-VN" w:eastAsia="vi-VN"/>
        </w:rPr>
        <w:lastRenderedPageBreak/>
        <w:drawing>
          <wp:inline distT="0" distB="0" distL="0" distR="0" wp14:anchorId="4E5C7F26" wp14:editId="4D86ACC5">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28">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7D1EC116" w14:textId="243A2070" w:rsidR="00841454" w:rsidRDefault="00573C5B" w:rsidP="00573C5B">
      <w:pPr>
        <w:pStyle w:val="Caption"/>
      </w:pPr>
      <w:bookmarkStart w:id="195" w:name="_Toc476233296"/>
      <w:r>
        <w:t xml:space="preserve">Biểu đồ 2. </w:t>
      </w:r>
      <w:r w:rsidR="004B18F8">
        <w:fldChar w:fldCharType="begin"/>
      </w:r>
      <w:r w:rsidR="004B18F8">
        <w:instrText xml:space="preserve"> SEQ Biểu_đồ_2. \* ARABIC </w:instrText>
      </w:r>
      <w:r w:rsidR="004B18F8">
        <w:fldChar w:fldCharType="separate"/>
      </w:r>
      <w:r>
        <w:rPr>
          <w:noProof/>
        </w:rPr>
        <w:t>2</w:t>
      </w:r>
      <w:r w:rsidR="004B18F8">
        <w:rPr>
          <w:noProof/>
        </w:rPr>
        <w:fldChar w:fldCharType="end"/>
      </w:r>
      <w:r>
        <w:t>:</w:t>
      </w:r>
      <w:r w:rsidRPr="00573C5B">
        <w:t xml:space="preserve"> </w:t>
      </w:r>
      <w:r>
        <w:t>So sánh tốc độ truy vấn dữ liệu giữa MongoDB và SQL Server</w:t>
      </w:r>
      <w:bookmarkEnd w:id="195"/>
    </w:p>
    <w:p w14:paraId="4FFD940B" w14:textId="624A4142" w:rsidR="00841454" w:rsidRPr="00841454" w:rsidRDefault="00841454" w:rsidP="00841454">
      <w:pPr>
        <w:jc w:val="center"/>
      </w:pPr>
      <w:r w:rsidRPr="00841454">
        <w:t xml:space="preserve">(Nguồn: </w:t>
      </w:r>
      <w:hyperlink r:id="rId29" w:history="1">
        <w:r w:rsidRPr="00841454">
          <w:rPr>
            <w:rStyle w:val="Hyperlink"/>
            <w:color w:val="auto"/>
          </w:rPr>
          <w:t>https://quantrimang.com/so-sanh-hieu-suat-hoat-dong-cua-mongodb-va-sql-server-2008-84584</w:t>
        </w:r>
      </w:hyperlink>
      <w:r>
        <w:rPr>
          <w:rStyle w:val="Hyperlink"/>
          <w:color w:val="auto"/>
        </w:rPr>
        <w:t>)</w:t>
      </w:r>
    </w:p>
    <w:p w14:paraId="02B7607F" w14:textId="77777777" w:rsidR="00841454" w:rsidRPr="00841454" w:rsidRDefault="00841454" w:rsidP="00841454"/>
    <w:p w14:paraId="6841D43D" w14:textId="77777777" w:rsidR="005339E8" w:rsidRDefault="005339E8" w:rsidP="005339E8">
      <w:pPr>
        <w:pStyle w:val="Bngbiu-nidung"/>
        <w:ind w:left="786" w:firstLine="0"/>
        <w:jc w:val="left"/>
      </w:pPr>
      <w:r>
        <w:t>Ta có thể thấy tốc độ truy vấn 50,000 dòng dữ liệ của MongoDB cao gần gấp 30 lần so với SQL Server</w:t>
      </w:r>
    </w:p>
    <w:p w14:paraId="0EE312A3" w14:textId="77777777" w:rsidR="00B00CA9" w:rsidRDefault="00B00CA9" w:rsidP="005339E8">
      <w:pPr>
        <w:pStyle w:val="Bngbiu-nidung"/>
        <w:ind w:left="786" w:firstLine="0"/>
        <w:jc w:val="left"/>
      </w:pPr>
    </w:p>
    <w:p w14:paraId="3920F953" w14:textId="77777777" w:rsidR="00B00CA9" w:rsidRDefault="00B00CA9" w:rsidP="005339E8">
      <w:pPr>
        <w:pStyle w:val="Bngbiu-nidung"/>
        <w:ind w:left="786" w:firstLine="0"/>
        <w:jc w:val="left"/>
      </w:pPr>
    </w:p>
    <w:p w14:paraId="40781C60" w14:textId="60EF1542" w:rsidR="005339E8" w:rsidRDefault="005339E8" w:rsidP="005339E8">
      <w:pPr>
        <w:pStyle w:val="Tiumccp3"/>
        <w:ind w:left="786"/>
      </w:pPr>
      <w:bookmarkStart w:id="196" w:name="_Toc476111299"/>
      <w:bookmarkStart w:id="197" w:name="_Toc476213415"/>
      <w:bookmarkStart w:id="198" w:name="_Toc476213670"/>
      <w:bookmarkStart w:id="199" w:name="_Toc476233851"/>
      <w:bookmarkStart w:id="200" w:name="_Toc476234281"/>
      <w:bookmarkStart w:id="201" w:name="_Toc476234924"/>
      <w:r w:rsidRPr="005339E8">
        <w:rPr>
          <w:rStyle w:val="Tiumccp1Char"/>
        </w:rPr>
        <w:t>Mô Hình MEAN JS</w:t>
      </w:r>
      <w:bookmarkEnd w:id="196"/>
      <w:bookmarkEnd w:id="197"/>
      <w:bookmarkEnd w:id="198"/>
      <w:bookmarkEnd w:id="199"/>
      <w:bookmarkEnd w:id="200"/>
      <w:bookmarkEnd w:id="201"/>
    </w:p>
    <w:p w14:paraId="5AE55E26" w14:textId="77777777" w:rsidR="005339E8" w:rsidRDefault="005339E8" w:rsidP="005339E8">
      <w:pPr>
        <w:pStyle w:val="Tiumccp3"/>
        <w:ind w:left="1080"/>
      </w:pPr>
    </w:p>
    <w:p w14:paraId="59A8CF1C" w14:textId="77777777" w:rsidR="00573C5B" w:rsidRDefault="005339E8" w:rsidP="00573C5B">
      <w:pPr>
        <w:pStyle w:val="Bngbiu-nidung"/>
        <w:keepNext/>
      </w:pPr>
      <w:r>
        <w:rPr>
          <w:noProof/>
          <w:lang w:val="vi-VN" w:eastAsia="vi-VN"/>
        </w:rPr>
        <w:drawing>
          <wp:inline distT="0" distB="0" distL="0" distR="0" wp14:anchorId="429EE4D9" wp14:editId="64BE2628">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30">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64A20EAB" w14:textId="6649C800" w:rsidR="00841454" w:rsidRDefault="00573C5B" w:rsidP="00573C5B">
      <w:pPr>
        <w:pStyle w:val="Caption"/>
      </w:pPr>
      <w:bookmarkStart w:id="202" w:name="_Toc476233294"/>
      <w:r>
        <w:t xml:space="preserve">Hình 2. </w:t>
      </w:r>
      <w:r w:rsidR="004B18F8">
        <w:fldChar w:fldCharType="begin"/>
      </w:r>
      <w:r w:rsidR="004B18F8">
        <w:instrText xml:space="preserve"> SEQ Hình_2. \* ARABIC </w:instrText>
      </w:r>
      <w:r w:rsidR="004B18F8">
        <w:fldChar w:fldCharType="separate"/>
      </w:r>
      <w:r>
        <w:rPr>
          <w:noProof/>
        </w:rPr>
        <w:t>14</w:t>
      </w:r>
      <w:r w:rsidR="004B18F8">
        <w:rPr>
          <w:noProof/>
        </w:rPr>
        <w:fldChar w:fldCharType="end"/>
      </w:r>
      <w:r>
        <w:t>:</w:t>
      </w:r>
      <w:r w:rsidRPr="00573C5B">
        <w:t xml:space="preserve"> </w:t>
      </w:r>
      <w:r>
        <w:t>Mô Hình Hoạt Động Của Một Ứng Dụng Mean Js</w:t>
      </w:r>
      <w:bookmarkEnd w:id="202"/>
    </w:p>
    <w:p w14:paraId="4E41140B" w14:textId="518556FE" w:rsidR="005339E8" w:rsidRPr="00A308F4" w:rsidRDefault="00841454" w:rsidP="00841454">
      <w:pPr>
        <w:pStyle w:val="Bngbiu-nidung"/>
        <w:jc w:val="center"/>
      </w:pPr>
      <w:r>
        <w:t xml:space="preserve"> (Nguồn google)</w:t>
      </w:r>
    </w:p>
    <w:p w14:paraId="1689CE13" w14:textId="4F0F78D1" w:rsidR="005339E8" w:rsidRDefault="005339E8" w:rsidP="005339E8">
      <w:pPr>
        <w:pStyle w:val="Bngbiu-nidung"/>
      </w:pPr>
      <w:r w:rsidRPr="00B90768">
        <w:t xml:space="preserve">Hệ thống sẽ sử dụng 1 file server.js có tác dụng khởi động </w:t>
      </w:r>
      <w:r>
        <w:t>ứng dụng web</w:t>
      </w:r>
    </w:p>
    <w:p w14:paraId="3FB3709D" w14:textId="1F9ABCB9" w:rsidR="005339E8" w:rsidRDefault="005339E8" w:rsidP="005339E8">
      <w:pPr>
        <w:pStyle w:val="Bngbiu-nidung"/>
      </w:pPr>
      <w:r>
        <w:t>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3615D616" w14:textId="46BB9B8B" w:rsidR="00B00CA9" w:rsidRDefault="005339E8" w:rsidP="00841454">
      <w:pPr>
        <w:pStyle w:val="Bngbiu-nidung"/>
      </w:pPr>
      <w:r>
        <w:t>Phía server cũng áp dụng mô hình MVC controller sẽ xử lý logic và model dùng để thao tác với đối tượng và cơ sở dữ liệu và sẽ trả dữ li</w:t>
      </w:r>
      <w:r w:rsidR="00841454">
        <w:t>ệu về giao diện cho người dùng.</w:t>
      </w:r>
    </w:p>
    <w:p w14:paraId="42AB5B00" w14:textId="6E2ABF09" w:rsidR="00C37181" w:rsidRPr="00B00CA9" w:rsidRDefault="00801948" w:rsidP="00F266B6">
      <w:pPr>
        <w:pStyle w:val="Tiumccp1"/>
        <w:outlineLvl w:val="1"/>
      </w:pPr>
      <w:bookmarkStart w:id="203" w:name="_Toc476213416"/>
      <w:bookmarkStart w:id="204" w:name="_Toc476213671"/>
      <w:bookmarkStart w:id="205" w:name="_Toc476234925"/>
      <w:r w:rsidRPr="00B00CA9">
        <w:t>2.</w:t>
      </w:r>
      <w:r w:rsidR="00F266B6">
        <w:t>5</w:t>
      </w:r>
      <w:r w:rsidRPr="00B00CA9">
        <w:t xml:space="preserve"> </w:t>
      </w:r>
      <w:bookmarkEnd w:id="203"/>
      <w:bookmarkEnd w:id="204"/>
      <w:r w:rsidR="00E071B6" w:rsidRPr="00B00CA9">
        <w:t>Ứng dụng trên điện thoại</w:t>
      </w:r>
      <w:bookmarkEnd w:id="205"/>
    </w:p>
    <w:p w14:paraId="1F4CC16F" w14:textId="6D3A7516" w:rsidR="00E071B6" w:rsidRPr="00B00CA9" w:rsidRDefault="00E071B6" w:rsidP="00E071B6">
      <w:pPr>
        <w:pStyle w:val="Bngbiu-nidung"/>
      </w:pPr>
      <w:r w:rsidRPr="00B00CA9">
        <w:lastRenderedPageBreak/>
        <w:t>Xây dựng trên nền tảng Android sử dụng ngôn ngữ lập trình Java đồng thời kết hợp với Web API của hệ thống để trao đổi dữ liệu.</w:t>
      </w:r>
    </w:p>
    <w:p w14:paraId="48B4C528" w14:textId="51FAEAA8" w:rsidR="00801948" w:rsidRPr="00B00CA9" w:rsidRDefault="00801948" w:rsidP="00906CE0">
      <w:pPr>
        <w:pStyle w:val="Tiumccp2"/>
        <w:outlineLvl w:val="2"/>
      </w:pPr>
      <w:bookmarkStart w:id="206" w:name="_Toc476234926"/>
      <w:r w:rsidRPr="00B00CA9">
        <w:t>2.</w:t>
      </w:r>
      <w:r w:rsidR="00F266B6">
        <w:t>5.1</w:t>
      </w:r>
      <w:r w:rsidRPr="00B00CA9">
        <w:t xml:space="preserve"> Quản lý theo module</w:t>
      </w:r>
      <w:bookmarkEnd w:id="206"/>
    </w:p>
    <w:p w14:paraId="0CE8F814" w14:textId="6BB67ED2" w:rsidR="005339E8" w:rsidRPr="00B00CA9" w:rsidRDefault="00C37181" w:rsidP="00B00CA9">
      <w:pPr>
        <w:pStyle w:val="Bngbiu-nidung"/>
      </w:pPr>
      <w:r w:rsidRPr="00B00CA9">
        <w:t>Hệ thống sẽ</w:t>
      </w:r>
      <w:r w:rsidR="00801948" w:rsidRPr="00B00CA9">
        <w:t xml:space="preserve"> không tuân theo một mô hình nhất định</w:t>
      </w:r>
      <w:r w:rsidR="00E071B6" w:rsidRPr="00B00CA9">
        <w:t xml:space="preserve"> mà</w:t>
      </w:r>
      <w:r w:rsidRPr="00B00CA9">
        <w:t xml:space="preserve"> được chia ra</w:t>
      </w:r>
      <w:r w:rsidR="00801948" w:rsidRPr="00B00CA9">
        <w:t xml:space="preserve"> theo từng thành phần chức năng.</w:t>
      </w:r>
      <w:r w:rsidRPr="00B00CA9">
        <w:t xml:space="preserve"> Kiến trúc mô-đun (module) cho phép chia nhỏ bài toán (hay yêu cầu) của phần mềm thành các phần hầu như không trùng lắp.</w:t>
      </w:r>
      <w:r w:rsidR="00801948" w:rsidRPr="00B00CA9">
        <w:t xml:space="preserve"> </w:t>
      </w:r>
      <w:r w:rsidRPr="00B00CA9">
        <w:t xml:space="preserve">Các module sẽ cung cấp một giao diện (Interface) cho các thành phần khác trong </w:t>
      </w:r>
      <w:bookmarkStart w:id="207" w:name="_Toc476111303"/>
      <w:r w:rsidR="00B00CA9">
        <w:t>hệ thống có thể gọi và sử dụng.</w:t>
      </w:r>
    </w:p>
    <w:p w14:paraId="6B879D97" w14:textId="2CED8601" w:rsidR="005339E8" w:rsidRPr="00906CE0" w:rsidRDefault="00E071B6" w:rsidP="00906CE0">
      <w:pPr>
        <w:pStyle w:val="Tiumccp2"/>
        <w:outlineLvl w:val="2"/>
      </w:pPr>
      <w:bookmarkStart w:id="208" w:name="_Toc476234927"/>
      <w:bookmarkEnd w:id="207"/>
      <w:r w:rsidRPr="00906CE0">
        <w:t>2.</w:t>
      </w:r>
      <w:r w:rsidR="00F266B6" w:rsidRPr="00906CE0">
        <w:t>5.2</w:t>
      </w:r>
      <w:r w:rsidRPr="00906CE0">
        <w:t xml:space="preserve"> </w:t>
      </w:r>
      <w:r w:rsidRPr="00906CE0">
        <w:rPr>
          <w:rStyle w:val="Tiumccp2Char"/>
          <w:b/>
        </w:rPr>
        <w:t>Công cụ thực hiện</w:t>
      </w:r>
      <w:bookmarkEnd w:id="208"/>
    </w:p>
    <w:p w14:paraId="6DC0306C" w14:textId="1570C87D" w:rsidR="005339E8" w:rsidRPr="005339E8" w:rsidRDefault="005339E8" w:rsidP="00E071B6">
      <w:pPr>
        <w:pStyle w:val="Bngbiu-nidung"/>
      </w:pPr>
      <w:r w:rsidRPr="005339E8">
        <w:t>R</w:t>
      </w:r>
      <w:r>
        <w:t>etrofit</w:t>
      </w:r>
      <w:r w:rsidR="00464AC3">
        <w:t xml:space="preserve"> </w:t>
      </w:r>
      <w:r w:rsidR="00E071B6">
        <w:t>là một thư viên</w:t>
      </w:r>
      <w:r w:rsidRPr="005339E8">
        <w:t xml:space="preserve"> giúp hệ thống android thao tác trao đổi dữ liệu, </w:t>
      </w:r>
      <w:r w:rsidR="00E071B6">
        <w:t>thông tin với Web API.</w:t>
      </w:r>
      <w:r w:rsidRPr="005339E8">
        <w:t xml:space="preserve"> Thư viện cho phép người dùng thực thi các yêu cầu </w:t>
      </w:r>
      <w:r w:rsidR="00E071B6">
        <w:t>GET, POST, DELETE, PUT</w:t>
      </w:r>
      <w:r w:rsidRPr="005339E8">
        <w:t xml:space="preserve"> </w:t>
      </w:r>
      <w:r w:rsidR="00E071B6">
        <w:t>lên Web API.</w:t>
      </w:r>
    </w:p>
    <w:p w14:paraId="764EE689" w14:textId="6246C673" w:rsidR="00C37181" w:rsidRDefault="005339E8" w:rsidP="00B00CA9">
      <w:pPr>
        <w:pStyle w:val="Bngbiu-nidung"/>
      </w:pPr>
      <w:r w:rsidRPr="005339E8">
        <w:t>Ngoài ra còn sử dụng các thư viện Design-support của google để thiết kế và hiện thực giao diện người dùng, thư viện facebook-sdk cho phép người dùng đăng nhập, đăng k</w:t>
      </w:r>
      <w:r w:rsidR="00B00CA9">
        <w:t>ý thông qua tài khoản Facebook.</w:t>
      </w:r>
    </w:p>
    <w:p w14:paraId="36A336B1" w14:textId="75AD7B6D" w:rsidR="005339E8" w:rsidRDefault="00EB05F9" w:rsidP="00F266B6">
      <w:pPr>
        <w:pStyle w:val="Tiumccp1"/>
        <w:outlineLvl w:val="1"/>
        <w:rPr>
          <w:i/>
          <w:szCs w:val="26"/>
        </w:rPr>
      </w:pPr>
      <w:bookmarkStart w:id="209" w:name="_Toc476213419"/>
      <w:bookmarkStart w:id="210" w:name="_Toc476213674"/>
      <w:bookmarkStart w:id="211" w:name="_Toc476234928"/>
      <w:r>
        <w:t>2.</w:t>
      </w:r>
      <w:r w:rsidR="00F266B6">
        <w:t>6</w:t>
      </w:r>
      <w:r>
        <w:t xml:space="preserve">. </w:t>
      </w:r>
      <w:r w:rsidR="005339E8" w:rsidRPr="00EB05F9">
        <w:rPr>
          <w:szCs w:val="26"/>
        </w:rPr>
        <w:t>Server</w:t>
      </w:r>
      <w:bookmarkEnd w:id="209"/>
      <w:bookmarkEnd w:id="210"/>
      <w:bookmarkEnd w:id="211"/>
    </w:p>
    <w:p w14:paraId="2DF42596" w14:textId="756A1C9D" w:rsidR="00C37181" w:rsidRPr="005339E8" w:rsidRDefault="00C37181" w:rsidP="005339E8">
      <w:pPr>
        <w:pStyle w:val="Bngbiu-nidung"/>
      </w:pPr>
      <w:r w:rsidRPr="005339E8">
        <w:t>Server là nơi tiếp nhận những câu hỏi của người dùng từ Web API sau đó áp dụng, xử lý các giải thuật về phân loại câu hỏi, đo độ tương tự của câu hỏi đó với các câu hỏi trong cơ sở dữ liệu để tìm ra câu hỏi gần với câu người dùng tìm kiếm nhất và trả về lại cho Web API, để Web API xử lý và hiển thị lên cho người dùng cuối.</w:t>
      </w:r>
    </w:p>
    <w:p w14:paraId="24943D9D" w14:textId="02D89D83" w:rsidR="00C37181" w:rsidRDefault="00C37181" w:rsidP="005339E8">
      <w:pPr>
        <w:pStyle w:val="Tiumccp2"/>
      </w:pPr>
      <w:bookmarkStart w:id="212" w:name="_Toc476213420"/>
      <w:bookmarkStart w:id="213" w:name="_Toc476213675"/>
      <w:bookmarkStart w:id="214" w:name="_Toc476233856"/>
      <w:bookmarkStart w:id="215" w:name="_Toc476234286"/>
      <w:bookmarkStart w:id="216" w:name="_Toc476234929"/>
      <w:r>
        <w:t>Công nghệ sử dụng:</w:t>
      </w:r>
      <w:bookmarkEnd w:id="212"/>
      <w:bookmarkEnd w:id="213"/>
      <w:bookmarkEnd w:id="214"/>
      <w:bookmarkEnd w:id="215"/>
      <w:bookmarkEnd w:id="216"/>
    </w:p>
    <w:p w14:paraId="660C71F8" w14:textId="6606FDFD" w:rsidR="00C37181" w:rsidRDefault="00C37181" w:rsidP="005339E8">
      <w:pPr>
        <w:pStyle w:val="Bngbiu-nidung"/>
      </w:pPr>
      <w:r>
        <w:t>Server được viết trên ngôn ngữ lập trình Java, sử dụng giao thức TCP trong lập trình mạng để trao đổi dữ liệu với Web API.</w:t>
      </w:r>
    </w:p>
    <w:p w14:paraId="5038269B" w14:textId="77777777" w:rsidR="00B00CA9" w:rsidRDefault="00B00CA9" w:rsidP="005339E8">
      <w:pPr>
        <w:pStyle w:val="Bngbiu-nidung"/>
      </w:pPr>
    </w:p>
    <w:p w14:paraId="0BD93AA1" w14:textId="798B09E1" w:rsidR="00C37181" w:rsidRDefault="00C37181" w:rsidP="005339E8">
      <w:pPr>
        <w:pStyle w:val="Tiumccp2"/>
      </w:pPr>
      <w:bookmarkStart w:id="217" w:name="_Toc476213421"/>
      <w:bookmarkStart w:id="218" w:name="_Toc476213676"/>
      <w:bookmarkStart w:id="219" w:name="_Toc476233857"/>
      <w:bookmarkStart w:id="220" w:name="_Toc476234287"/>
      <w:bookmarkStart w:id="221" w:name="_Toc476234930"/>
      <w:r>
        <w:t>Thư viện sử dụng</w:t>
      </w:r>
      <w:bookmarkEnd w:id="217"/>
      <w:bookmarkEnd w:id="218"/>
      <w:bookmarkEnd w:id="219"/>
      <w:bookmarkEnd w:id="220"/>
      <w:bookmarkEnd w:id="221"/>
    </w:p>
    <w:p w14:paraId="27AAFC4B" w14:textId="51ACB603" w:rsidR="00C37181" w:rsidRDefault="00C37181" w:rsidP="005339E8">
      <w:pPr>
        <w:pStyle w:val="Bngbiu-nidung"/>
      </w:pPr>
      <w:r>
        <w:lastRenderedPageBreak/>
        <w:t xml:space="preserve"> vnTokenizer: thư viện cho phép chúng ta tách các từ trong trong văn bản Tiếng Việt thành c</w:t>
      </w:r>
      <w:r w:rsidR="00B00CA9">
        <w:t>ác từ đơn hoặc từ ghép có nghĩa.</w:t>
      </w:r>
    </w:p>
    <w:p w14:paraId="659D9FDC" w14:textId="48C350D9" w:rsidR="00C37181" w:rsidRDefault="00C37181" w:rsidP="005339E8">
      <w:pPr>
        <w:pStyle w:val="Bngbiu-nidung"/>
      </w:pPr>
      <w:r>
        <w:t xml:space="preserve"> Stanford Classifier: là công cụ sử dụng trong học máy, hiện thực dựa trên phương pháp Maximum Entropy Classifier, ứng dụng trong việc phân loại các câu hỏi trong Tiếng việt thành các loại câu về “cái gì (what)”, “tại sao (why)”, “như thế nào (how)”…</w:t>
      </w:r>
    </w:p>
    <w:p w14:paraId="48DF5144" w14:textId="25F79370" w:rsidR="00020A7E" w:rsidRDefault="00C37181" w:rsidP="00BB1A2C">
      <w:pPr>
        <w:pStyle w:val="Bngbiu-nidung"/>
      </w:pPr>
      <w:r>
        <w:t>MongoDB JDBC Driver: thư viện cho phép kết nối, lấy, truy vấn c</w:t>
      </w:r>
      <w:r w:rsidR="00BB1A2C">
        <w:t>ơ sở dữ liệu MongoDB trên Java.</w:t>
      </w:r>
      <w:r>
        <w:br w:type="page"/>
      </w:r>
    </w:p>
    <w:bookmarkEnd w:id="30"/>
    <w:p w14:paraId="2B6F487F" w14:textId="77777777" w:rsidR="00D00205" w:rsidRDefault="00D00205" w:rsidP="004A7C39">
      <w:pPr>
        <w:pStyle w:val="Chng"/>
      </w:pPr>
    </w:p>
    <w:p w14:paraId="29F238E3" w14:textId="57933498" w:rsidR="002E38BA" w:rsidRDefault="002E38BA" w:rsidP="00207835">
      <w:pPr>
        <w:pStyle w:val="Chng"/>
        <w:outlineLvl w:val="0"/>
      </w:pPr>
      <w:bookmarkStart w:id="222" w:name="_Toc476111321"/>
      <w:bookmarkStart w:id="223" w:name="_Toc476213422"/>
      <w:bookmarkStart w:id="224" w:name="_Toc476234931"/>
      <w:r>
        <w:t xml:space="preserve">CHƯƠNG 3 – </w:t>
      </w:r>
      <w:r w:rsidR="001D6455">
        <w:t xml:space="preserve">XÂY DỰNG </w:t>
      </w:r>
      <w:r w:rsidR="00841454">
        <w:t>CƠ CHẾ</w:t>
      </w:r>
      <w:r w:rsidR="001D6455">
        <w:t xml:space="preserve"> TRẢ LỜI TỰ ĐỘNG</w:t>
      </w:r>
      <w:bookmarkEnd w:id="222"/>
      <w:bookmarkEnd w:id="223"/>
      <w:bookmarkEnd w:id="224"/>
    </w:p>
    <w:p w14:paraId="1C1DF825" w14:textId="1B650241" w:rsidR="001D6455" w:rsidRDefault="002A7D54" w:rsidP="00207835">
      <w:pPr>
        <w:pStyle w:val="Tiumccp1"/>
        <w:outlineLvl w:val="1"/>
      </w:pPr>
      <w:r>
        <w:t xml:space="preserve"> </w:t>
      </w:r>
      <w:bookmarkStart w:id="225" w:name="_Toc476111322"/>
      <w:bookmarkStart w:id="226" w:name="_Toc476213423"/>
      <w:bookmarkStart w:id="227" w:name="_Toc476234932"/>
      <w:r>
        <w:t xml:space="preserve">3.1 </w:t>
      </w:r>
      <w:r w:rsidR="001D6455">
        <w:t>Kiến trúc tổng quan</w:t>
      </w:r>
      <w:bookmarkEnd w:id="225"/>
      <w:bookmarkEnd w:id="226"/>
      <w:bookmarkEnd w:id="227"/>
    </w:p>
    <w:p w14:paraId="00A5EDB6" w14:textId="77777777" w:rsidR="00841454" w:rsidRDefault="00E334B0" w:rsidP="00841454">
      <w:pPr>
        <w:pStyle w:val="Chng"/>
        <w:keepNext/>
        <w:ind w:left="1080"/>
      </w:pPr>
      <w:bookmarkStart w:id="228" w:name="_Toc476111323"/>
      <w:bookmarkStart w:id="229" w:name="_Toc476213424"/>
      <w:bookmarkStart w:id="230" w:name="_Toc476213679"/>
      <w:bookmarkStart w:id="231" w:name="_Toc476233860"/>
      <w:bookmarkStart w:id="232" w:name="_Toc476234290"/>
      <w:bookmarkStart w:id="233" w:name="_Toc476234933"/>
      <w:r w:rsidRPr="00E334B0">
        <w:rPr>
          <w:noProof/>
          <w:lang w:val="vi-VN" w:eastAsia="vi-VN"/>
        </w:rPr>
        <w:drawing>
          <wp:inline distT="0" distB="0" distL="0" distR="0" wp14:anchorId="73782C79" wp14:editId="6F5876AA">
            <wp:extent cx="5791200" cy="59335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3665" cy="5936070"/>
                    </a:xfrm>
                    <a:prstGeom prst="rect">
                      <a:avLst/>
                    </a:prstGeom>
                    <a:noFill/>
                    <a:ln>
                      <a:noFill/>
                    </a:ln>
                  </pic:spPr>
                </pic:pic>
              </a:graphicData>
            </a:graphic>
          </wp:inline>
        </w:drawing>
      </w:r>
      <w:bookmarkEnd w:id="228"/>
      <w:bookmarkEnd w:id="229"/>
      <w:bookmarkEnd w:id="230"/>
      <w:bookmarkEnd w:id="231"/>
      <w:bookmarkEnd w:id="232"/>
      <w:bookmarkEnd w:id="233"/>
    </w:p>
    <w:p w14:paraId="56EE669D" w14:textId="7FC9C07E" w:rsidR="00E334B0" w:rsidRDefault="00841454" w:rsidP="00841454">
      <w:pPr>
        <w:pStyle w:val="Caption"/>
      </w:pPr>
      <w:bookmarkStart w:id="234" w:name="_Toc476233161"/>
      <w:r>
        <w:t xml:space="preserve">Hình 3. </w:t>
      </w:r>
      <w:r w:rsidR="004B18F8">
        <w:fldChar w:fldCharType="begin"/>
      </w:r>
      <w:r w:rsidR="004B18F8">
        <w:instrText xml:space="preserve"> SEQ Hình_3. \* ARABIC </w:instrText>
      </w:r>
      <w:r w:rsidR="004B18F8">
        <w:fldChar w:fldCharType="separate"/>
      </w:r>
      <w:r>
        <w:rPr>
          <w:noProof/>
        </w:rPr>
        <w:t>1</w:t>
      </w:r>
      <w:r w:rsidR="004B18F8">
        <w:rPr>
          <w:noProof/>
        </w:rPr>
        <w:fldChar w:fldCharType="end"/>
      </w:r>
      <w:r>
        <w:t>: Kiến trúc tổng quan cơ chế trả lời tự động</w:t>
      </w:r>
      <w:bookmarkEnd w:id="234"/>
    </w:p>
    <w:p w14:paraId="4AD8BD63" w14:textId="77777777" w:rsidR="001D6455" w:rsidRDefault="001D6455" w:rsidP="00E334B0">
      <w:pPr>
        <w:pStyle w:val="Chng"/>
        <w:ind w:left="1080"/>
      </w:pPr>
    </w:p>
    <w:p w14:paraId="5BFAE884" w14:textId="48B5075D" w:rsidR="00513160" w:rsidRPr="00513160" w:rsidRDefault="00513160" w:rsidP="00F266B6">
      <w:pPr>
        <w:pStyle w:val="Tiumccp1"/>
        <w:rPr>
          <w:b w:val="0"/>
          <w:sz w:val="26"/>
          <w:szCs w:val="26"/>
        </w:rPr>
      </w:pPr>
      <w:bookmarkStart w:id="235" w:name="_Toc476233861"/>
      <w:bookmarkStart w:id="236" w:name="_Toc476234291"/>
      <w:bookmarkStart w:id="237" w:name="_Toc476234934"/>
      <w:r>
        <w:rPr>
          <w:b w:val="0"/>
          <w:sz w:val="26"/>
          <w:szCs w:val="26"/>
        </w:rPr>
        <w:lastRenderedPageBreak/>
        <w:t xml:space="preserve">Các câu hỏi của người dùng khi đã được chuyển tới Web API sẽ </w:t>
      </w:r>
      <w:r w:rsidR="00EB05F9">
        <w:rPr>
          <w:b w:val="0"/>
          <w:sz w:val="26"/>
          <w:szCs w:val="26"/>
        </w:rPr>
        <w:t>tiếp tục được chuyển</w:t>
      </w:r>
      <w:r>
        <w:rPr>
          <w:b w:val="0"/>
          <w:sz w:val="26"/>
          <w:szCs w:val="26"/>
        </w:rPr>
        <w:t xml:space="preserve"> tới một máy chủ </w:t>
      </w:r>
      <w:r w:rsidR="002230C5">
        <w:rPr>
          <w:b w:val="0"/>
          <w:sz w:val="26"/>
          <w:szCs w:val="26"/>
        </w:rPr>
        <w:t xml:space="preserve">viết bằng ngôn ngữ </w:t>
      </w:r>
      <w:r>
        <w:rPr>
          <w:b w:val="0"/>
          <w:sz w:val="26"/>
          <w:szCs w:val="26"/>
        </w:rPr>
        <w:t xml:space="preserve">Java để tiến hành xử lý, áp dụng giải thuật đo độ tương tự </w:t>
      </w:r>
      <w:r w:rsidR="007E54A8">
        <w:rPr>
          <w:b w:val="0"/>
          <w:sz w:val="26"/>
          <w:szCs w:val="26"/>
        </w:rPr>
        <w:t>nhằ</w:t>
      </w:r>
      <w:r w:rsidR="002230C5">
        <w:rPr>
          <w:b w:val="0"/>
          <w:sz w:val="26"/>
          <w:szCs w:val="26"/>
        </w:rPr>
        <w:t xml:space="preserve">m </w:t>
      </w:r>
      <w:r>
        <w:rPr>
          <w:b w:val="0"/>
          <w:sz w:val="26"/>
          <w:szCs w:val="26"/>
        </w:rPr>
        <w:t>tìm ra các câu hỏi phù hợp với câu hỏi đó đồng thời trả kết quả về cho Web API để Web API xử lý cung cấp cho người dùng.</w:t>
      </w:r>
      <w:bookmarkEnd w:id="235"/>
      <w:bookmarkEnd w:id="236"/>
      <w:bookmarkEnd w:id="237"/>
    </w:p>
    <w:p w14:paraId="180F5899" w14:textId="5415CF20" w:rsidR="00536351" w:rsidRDefault="00513160" w:rsidP="00EB05F9">
      <w:pPr>
        <w:pStyle w:val="Bngbiu-nidung"/>
        <w:ind w:left="-450" w:firstLine="450"/>
        <w:jc w:val="left"/>
      </w:pPr>
      <w:r>
        <w:t xml:space="preserve">Câu hỏi nhận được </w:t>
      </w:r>
      <w:r w:rsidR="00536351">
        <w:t xml:space="preserve">sẽ đi qua </w:t>
      </w:r>
      <w:r w:rsidR="00536351" w:rsidRPr="00E1649A">
        <w:rPr>
          <w:color w:val="000000" w:themeColor="text1"/>
        </w:rPr>
        <w:t xml:space="preserve">4 </w:t>
      </w:r>
      <w:r w:rsidR="00536351">
        <w:t>giai đoạn</w:t>
      </w:r>
      <w:r w:rsidR="00EB05F9">
        <w:t>:</w:t>
      </w:r>
    </w:p>
    <w:p w14:paraId="1FC6A127" w14:textId="77777777" w:rsidR="00536351" w:rsidRDefault="00536351" w:rsidP="004B0C77">
      <w:pPr>
        <w:pStyle w:val="Bngbiu-nidung"/>
        <w:numPr>
          <w:ilvl w:val="0"/>
          <w:numId w:val="2"/>
        </w:numPr>
        <w:ind w:left="1080"/>
        <w:jc w:val="left"/>
      </w:pPr>
      <w:r>
        <w:t>Giai đoạn 1: Truy vấn các câu hỏi để lưu vào danh sách các câu hỏi tương tự sử dụng Full Text Search của MongoDB. Đây là bước đầu tiên để lọc dữ liệu, loại bỏ các câu không liên quan nhầm rút ngắn thời gian xử lý của giải thuật.</w:t>
      </w:r>
    </w:p>
    <w:p w14:paraId="22211828" w14:textId="77777777" w:rsidR="00536351" w:rsidRDefault="00536351" w:rsidP="004B0C77">
      <w:pPr>
        <w:pStyle w:val="Bngbiu-nidung"/>
        <w:numPr>
          <w:ilvl w:val="0"/>
          <w:numId w:val="2"/>
        </w:numPr>
        <w:ind w:left="1080"/>
        <w:jc w:val="left"/>
      </w:pPr>
      <w:r>
        <w:t>Giai đoạn 2: Phân loại câu hỏi đã nhập vào. Đồng thời lọc lại danh sách câu hỏi tương tự đã có, chỉ lấy những câu cùng loại với câu do người dùng nhập vào.</w:t>
      </w:r>
    </w:p>
    <w:p w14:paraId="6AA878D7" w14:textId="77777777" w:rsidR="00536351" w:rsidRDefault="00536351" w:rsidP="00536351">
      <w:pPr>
        <w:pStyle w:val="Bngbiu-nidung"/>
        <w:ind w:left="1080" w:firstLine="0"/>
        <w:jc w:val="left"/>
      </w:pPr>
      <w:r>
        <w:t>Ví dụ: Học kỳ dự thính là gì?</w:t>
      </w:r>
    </w:p>
    <w:p w14:paraId="5C30C6CA" w14:textId="77777777" w:rsidR="00536351" w:rsidRDefault="00536351" w:rsidP="00536351">
      <w:pPr>
        <w:pStyle w:val="Bngbiu-nidung"/>
        <w:ind w:left="1080" w:firstLine="0"/>
        <w:jc w:val="left"/>
      </w:pPr>
      <w:r>
        <w:t>→ Sau khi đi qua bộ phân loại, ta sẽ biết được câu hỏi này thuộc loại “what”.</w:t>
      </w:r>
    </w:p>
    <w:p w14:paraId="564728CB" w14:textId="77777777" w:rsidR="00536351" w:rsidRDefault="00536351" w:rsidP="004B0C77">
      <w:pPr>
        <w:pStyle w:val="Bngbiu-nidung"/>
        <w:numPr>
          <w:ilvl w:val="0"/>
          <w:numId w:val="2"/>
        </w:numPr>
        <w:ind w:left="1080"/>
      </w:pPr>
      <w:r>
        <w:t>Giai đoạn 3: Tìm câu hỏi tương tự: Các câu hỏi từ người dùng nhập vào và các câu hỏi trong danh sách câu hỏi sẽ được chuyển thành chữ in thường và tách các từ có nghĩa thông qua công cụ VnTokenizer. Từng câu hỏi trong danh sách câu hỏi sẽ được so sánh với câu hỏi từ người dùng nhập vào thông qua giải thuật đo độ tương tự và được gán điểm số, điểm số càng cao thì càng chứng minh được câu này tương tự với câu người dùng nhập vào.</w:t>
      </w:r>
    </w:p>
    <w:p w14:paraId="02F4E5CA" w14:textId="77777777" w:rsidR="00536351" w:rsidRDefault="00536351" w:rsidP="004B0C77">
      <w:pPr>
        <w:pStyle w:val="Bngbiu-nidung"/>
        <w:numPr>
          <w:ilvl w:val="0"/>
          <w:numId w:val="2"/>
        </w:numPr>
        <w:ind w:left="1080"/>
      </w:pPr>
      <w:r>
        <w:t>Giai đoạn 4: In ra danh sách các câu hỏi tương tự. Ở đây chúng em sẽ lấy 3 câu hỏi được gán điểm số cao nhất và trả về cho hệ thống Web xử lý</w:t>
      </w:r>
    </w:p>
    <w:p w14:paraId="08203B65" w14:textId="77777777" w:rsidR="00536351" w:rsidRDefault="00536351" w:rsidP="00536351"/>
    <w:p w14:paraId="65506F9E" w14:textId="77777777" w:rsidR="00536351" w:rsidRDefault="00536351" w:rsidP="00F266B6">
      <w:pPr>
        <w:pStyle w:val="Tiumccp1"/>
      </w:pPr>
    </w:p>
    <w:p w14:paraId="57935055" w14:textId="77777777" w:rsidR="00536351" w:rsidRDefault="00536351" w:rsidP="00F266B6">
      <w:pPr>
        <w:pStyle w:val="Tiumccp1"/>
      </w:pPr>
    </w:p>
    <w:p w14:paraId="497DB804" w14:textId="77777777" w:rsidR="00536351" w:rsidRDefault="00536351" w:rsidP="00F266B6">
      <w:pPr>
        <w:pStyle w:val="Tiumccp1"/>
      </w:pPr>
    </w:p>
    <w:p w14:paraId="770958A0" w14:textId="77777777" w:rsidR="00536351" w:rsidRDefault="00536351" w:rsidP="0029362F">
      <w:pPr>
        <w:pStyle w:val="Tiumccp1"/>
      </w:pPr>
    </w:p>
    <w:p w14:paraId="485185D9" w14:textId="21C26AF5" w:rsidR="00D93231" w:rsidRDefault="002A7D54" w:rsidP="00207835">
      <w:pPr>
        <w:pStyle w:val="Tiumccp1"/>
        <w:outlineLvl w:val="1"/>
      </w:pPr>
      <w:r>
        <w:lastRenderedPageBreak/>
        <w:t xml:space="preserve"> </w:t>
      </w:r>
      <w:bookmarkStart w:id="238" w:name="_Toc476111324"/>
      <w:bookmarkStart w:id="239" w:name="_Toc476213426"/>
      <w:bookmarkStart w:id="240" w:name="_Toc476234935"/>
      <w:r w:rsidR="00BB1A2C">
        <w:t>3.</w:t>
      </w:r>
      <w:r w:rsidR="0029362F">
        <w:t>2</w:t>
      </w:r>
      <w:r w:rsidR="00536351">
        <w:t xml:space="preserve"> </w:t>
      </w:r>
      <w:r w:rsidR="00D93231">
        <w:t>Phương pháp:</w:t>
      </w:r>
      <w:bookmarkEnd w:id="238"/>
      <w:bookmarkEnd w:id="239"/>
      <w:bookmarkEnd w:id="240"/>
    </w:p>
    <w:p w14:paraId="5876841E" w14:textId="73344B27" w:rsidR="00BF7A8C" w:rsidRDefault="00BB1A2C" w:rsidP="00207835">
      <w:pPr>
        <w:pStyle w:val="Tiumccp2"/>
        <w:outlineLvl w:val="2"/>
      </w:pPr>
      <w:bookmarkStart w:id="241" w:name="_Toc476111325"/>
      <w:bookmarkStart w:id="242" w:name="_Toc476213427"/>
      <w:bookmarkStart w:id="243" w:name="_Toc476234936"/>
      <w:r>
        <w:t>3.</w:t>
      </w:r>
      <w:r w:rsidR="0029362F">
        <w:t>2</w:t>
      </w:r>
      <w:r w:rsidR="002A7D54">
        <w:t xml:space="preserve">.1 </w:t>
      </w:r>
      <w:r w:rsidR="00BF7A8C">
        <w:t>Lọc dữ liệu sử dụng Full Text Search</w:t>
      </w:r>
      <w:bookmarkEnd w:id="241"/>
      <w:bookmarkEnd w:id="242"/>
      <w:bookmarkEnd w:id="243"/>
    </w:p>
    <w:p w14:paraId="445B9884" w14:textId="40946667" w:rsidR="00BF7A8C" w:rsidRDefault="00BF7A8C" w:rsidP="002230C5">
      <w:pPr>
        <w:pStyle w:val="Chng"/>
        <w:ind w:left="786"/>
        <w:rPr>
          <w:b w:val="0"/>
          <w:sz w:val="26"/>
          <w:szCs w:val="26"/>
        </w:rPr>
      </w:pPr>
      <w:bookmarkStart w:id="244" w:name="_Toc476111326"/>
      <w:bookmarkStart w:id="245" w:name="_Toc476213428"/>
      <w:bookmarkStart w:id="246" w:name="_Toc476213683"/>
      <w:bookmarkStart w:id="247" w:name="_Toc476233864"/>
      <w:bookmarkStart w:id="248" w:name="_Toc476234294"/>
      <w:bookmarkStart w:id="249" w:name="_Toc476234937"/>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CB6015">
        <w:rPr>
          <w:b w:val="0"/>
          <w:sz w:val="26"/>
          <w:szCs w:val="26"/>
        </w:rPr>
        <w:t>FTS</w:t>
      </w:r>
      <w:r w:rsidR="0085063F">
        <w:rPr>
          <w:b w:val="0"/>
          <w:sz w:val="26"/>
          <w:szCs w:val="26"/>
        </w:rPr>
        <w:t>)</w:t>
      </w:r>
      <w:bookmarkEnd w:id="244"/>
      <w:bookmarkEnd w:id="245"/>
      <w:bookmarkEnd w:id="246"/>
      <w:bookmarkEnd w:id="247"/>
      <w:bookmarkEnd w:id="248"/>
      <w:bookmarkEnd w:id="249"/>
    </w:p>
    <w:p w14:paraId="7EFC11EF" w14:textId="48243280" w:rsidR="0085063F" w:rsidRDefault="0085063F" w:rsidP="002230C5">
      <w:pPr>
        <w:pStyle w:val="Chng"/>
        <w:ind w:left="786"/>
        <w:rPr>
          <w:b w:val="0"/>
          <w:sz w:val="26"/>
          <w:szCs w:val="26"/>
        </w:rPr>
      </w:pPr>
      <w:bookmarkStart w:id="250" w:name="_Toc476111327"/>
      <w:bookmarkStart w:id="251" w:name="_Toc476213429"/>
      <w:bookmarkStart w:id="252" w:name="_Toc476213684"/>
      <w:bookmarkStart w:id="253" w:name="_Toc476233865"/>
      <w:bookmarkStart w:id="254" w:name="_Toc476234295"/>
      <w:bookmarkStart w:id="255" w:name="_Toc476234938"/>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bookmarkEnd w:id="250"/>
      <w:bookmarkEnd w:id="251"/>
      <w:bookmarkEnd w:id="252"/>
      <w:bookmarkEnd w:id="253"/>
      <w:bookmarkEnd w:id="254"/>
      <w:bookmarkEnd w:id="255"/>
    </w:p>
    <w:p w14:paraId="7CE10DC0" w14:textId="3DEF5982" w:rsidR="00A977CA" w:rsidRDefault="00A977CA" w:rsidP="00A977CA">
      <w:pPr>
        <w:pStyle w:val="Chng"/>
        <w:ind w:left="1080"/>
        <w:rPr>
          <w:b w:val="0"/>
          <w:sz w:val="26"/>
          <w:szCs w:val="26"/>
        </w:rPr>
      </w:pPr>
      <w:bookmarkStart w:id="256" w:name="_Toc476111328"/>
      <w:bookmarkStart w:id="257" w:name="_Toc476213430"/>
      <w:bookmarkStart w:id="258" w:name="_Toc476213685"/>
      <w:bookmarkStart w:id="259" w:name="_Toc476233866"/>
      <w:bookmarkStart w:id="260" w:name="_Toc476234296"/>
      <w:bookmarkStart w:id="261" w:name="_Toc476234939"/>
      <w:r>
        <w:rPr>
          <w:b w:val="0"/>
          <w:sz w:val="26"/>
          <w:szCs w:val="26"/>
        </w:rPr>
        <w:t>Ví dụ:</w:t>
      </w:r>
      <w:bookmarkEnd w:id="256"/>
      <w:bookmarkEnd w:id="257"/>
      <w:bookmarkEnd w:id="258"/>
      <w:bookmarkEnd w:id="259"/>
      <w:bookmarkEnd w:id="260"/>
      <w:bookmarkEnd w:id="261"/>
      <w:r>
        <w:rPr>
          <w:b w:val="0"/>
          <w:sz w:val="26"/>
          <w:szCs w:val="26"/>
        </w:rPr>
        <w:t xml:space="preserve"> </w:t>
      </w:r>
    </w:p>
    <w:p w14:paraId="4FB4729B" w14:textId="2E8846A5" w:rsidR="00A977CA" w:rsidRDefault="00A977CA" w:rsidP="00EB4442">
      <w:pPr>
        <w:pStyle w:val="Chng"/>
        <w:ind w:left="1080" w:firstLine="450"/>
        <w:rPr>
          <w:b w:val="0"/>
          <w:sz w:val="26"/>
          <w:szCs w:val="26"/>
        </w:rPr>
      </w:pPr>
      <w:bookmarkStart w:id="262" w:name="_Toc476111329"/>
      <w:bookmarkStart w:id="263" w:name="_Toc476213431"/>
      <w:bookmarkStart w:id="264" w:name="_Toc476213686"/>
      <w:bookmarkStart w:id="265" w:name="_Toc476233867"/>
      <w:bookmarkStart w:id="266" w:name="_Toc476234297"/>
      <w:bookmarkStart w:id="267" w:name="_Toc476234940"/>
      <w:r>
        <w:rPr>
          <w:b w:val="0"/>
          <w:sz w:val="26"/>
          <w:szCs w:val="26"/>
        </w:rPr>
        <w:t>D1= “Đây là văn bản thứ nhất”.</w:t>
      </w:r>
      <w:bookmarkEnd w:id="262"/>
      <w:bookmarkEnd w:id="263"/>
      <w:bookmarkEnd w:id="264"/>
      <w:bookmarkEnd w:id="265"/>
      <w:bookmarkEnd w:id="266"/>
      <w:bookmarkEnd w:id="267"/>
    </w:p>
    <w:p w14:paraId="0466993A" w14:textId="47F06439" w:rsidR="00A977CA" w:rsidRPr="001E7D59" w:rsidRDefault="00A977CA" w:rsidP="00EB4442">
      <w:pPr>
        <w:pStyle w:val="Chng"/>
        <w:ind w:left="1080" w:firstLine="450"/>
        <w:rPr>
          <w:b w:val="0"/>
          <w:sz w:val="26"/>
          <w:szCs w:val="26"/>
          <w:lang w:val="fr-FR"/>
        </w:rPr>
      </w:pPr>
      <w:bookmarkStart w:id="268" w:name="_Toc476111330"/>
      <w:bookmarkStart w:id="269" w:name="_Toc476213432"/>
      <w:bookmarkStart w:id="270" w:name="_Toc476213687"/>
      <w:bookmarkStart w:id="271" w:name="_Toc476233868"/>
      <w:bookmarkStart w:id="272" w:name="_Toc476234298"/>
      <w:bookmarkStart w:id="273" w:name="_Toc476234941"/>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bookmarkEnd w:id="268"/>
      <w:bookmarkEnd w:id="269"/>
      <w:bookmarkEnd w:id="270"/>
      <w:bookmarkEnd w:id="271"/>
      <w:bookmarkEnd w:id="272"/>
      <w:bookmarkEnd w:id="273"/>
    </w:p>
    <w:p w14:paraId="7607FA81" w14:textId="7E51FCB7" w:rsidR="00BB59A1" w:rsidRDefault="00A977CA" w:rsidP="00EB4442">
      <w:pPr>
        <w:pStyle w:val="Chng"/>
        <w:ind w:left="1080" w:firstLine="450"/>
        <w:rPr>
          <w:b w:val="0"/>
          <w:sz w:val="26"/>
          <w:szCs w:val="26"/>
        </w:rPr>
      </w:pPr>
      <w:bookmarkStart w:id="274" w:name="_Toc476111331"/>
      <w:bookmarkStart w:id="275" w:name="_Toc476213433"/>
      <w:bookmarkStart w:id="276" w:name="_Toc476213688"/>
      <w:bookmarkStart w:id="277" w:name="_Toc476233869"/>
      <w:bookmarkStart w:id="278" w:name="_Toc476234299"/>
      <w:bookmarkStart w:id="279" w:name="_Toc476234942"/>
      <w:r>
        <w:rPr>
          <w:b w:val="0"/>
          <w:sz w:val="26"/>
          <w:szCs w:val="26"/>
        </w:rPr>
        <w:t>D3=” Một hai”.</w:t>
      </w:r>
      <w:bookmarkEnd w:id="274"/>
      <w:bookmarkEnd w:id="275"/>
      <w:bookmarkEnd w:id="276"/>
      <w:bookmarkEnd w:id="277"/>
      <w:bookmarkEnd w:id="278"/>
      <w:bookmarkEnd w:id="279"/>
    </w:p>
    <w:p w14:paraId="6D3DF036" w14:textId="26E171CB" w:rsidR="00A977CA" w:rsidRPr="00BB59A1" w:rsidRDefault="00EB4442" w:rsidP="00EB4442">
      <w:pPr>
        <w:pStyle w:val="Chng"/>
        <w:tabs>
          <w:tab w:val="clear" w:pos="6379"/>
          <w:tab w:val="left" w:pos="1440"/>
        </w:tabs>
        <w:ind w:left="1620" w:right="4531"/>
        <w:rPr>
          <w:b w:val="0"/>
          <w:sz w:val="26"/>
          <w:szCs w:val="26"/>
        </w:rPr>
      </w:pPr>
      <w:bookmarkStart w:id="280" w:name="_Toc476111332"/>
      <w:bookmarkStart w:id="281" w:name="_Toc476213434"/>
      <w:bookmarkStart w:id="282" w:name="_Toc476213689"/>
      <w:bookmarkStart w:id="283" w:name="_Toc476233870"/>
      <w:bookmarkStart w:id="284" w:name="_Toc476234300"/>
      <w:bookmarkStart w:id="285" w:name="_Toc476234943"/>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bookmarkEnd w:id="280"/>
      <w:bookmarkEnd w:id="281"/>
      <w:bookmarkEnd w:id="282"/>
      <w:bookmarkEnd w:id="283"/>
      <w:bookmarkEnd w:id="284"/>
      <w:bookmarkEnd w:id="285"/>
    </w:p>
    <w:p w14:paraId="086DFD87" w14:textId="1D92B9F2" w:rsidR="00BB59A1" w:rsidRPr="001E7D59" w:rsidRDefault="00EB4442" w:rsidP="00EB4442">
      <w:pPr>
        <w:pStyle w:val="Chng"/>
        <w:tabs>
          <w:tab w:val="clear" w:pos="6379"/>
          <w:tab w:val="left" w:pos="1440"/>
        </w:tabs>
        <w:ind w:left="1620" w:right="5341" w:firstLine="450"/>
        <w:rPr>
          <w:b w:val="0"/>
          <w:sz w:val="26"/>
          <w:szCs w:val="26"/>
          <w:lang w:val="fr-FR"/>
        </w:rPr>
      </w:pPr>
      <w:bookmarkStart w:id="286" w:name="_Toc476111333"/>
      <w:bookmarkStart w:id="287" w:name="_Toc476213435"/>
      <w:bookmarkStart w:id="288" w:name="_Toc476213690"/>
      <w:bookmarkStart w:id="289" w:name="_Toc476233871"/>
      <w:bookmarkStart w:id="290" w:name="_Toc476234301"/>
      <w:bookmarkStart w:id="291" w:name="_Toc476234944"/>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286"/>
      <w:bookmarkEnd w:id="287"/>
      <w:bookmarkEnd w:id="288"/>
      <w:bookmarkEnd w:id="289"/>
      <w:bookmarkEnd w:id="290"/>
      <w:bookmarkEnd w:id="291"/>
    </w:p>
    <w:p w14:paraId="1D623027" w14:textId="41DA1B54" w:rsidR="00BB59A1" w:rsidRPr="001E7D59" w:rsidRDefault="00EB4442" w:rsidP="00EB4442">
      <w:pPr>
        <w:pStyle w:val="Chng"/>
        <w:tabs>
          <w:tab w:val="clear" w:pos="6379"/>
          <w:tab w:val="left" w:pos="1440"/>
        </w:tabs>
        <w:ind w:left="1620" w:right="5341" w:firstLine="450"/>
        <w:rPr>
          <w:b w:val="0"/>
          <w:sz w:val="26"/>
          <w:szCs w:val="26"/>
          <w:lang w:val="fr-FR"/>
        </w:rPr>
      </w:pPr>
      <w:bookmarkStart w:id="292" w:name="_Toc476111334"/>
      <w:bookmarkStart w:id="293" w:name="_Toc476213436"/>
      <w:bookmarkStart w:id="294" w:name="_Toc476213691"/>
      <w:bookmarkStart w:id="295" w:name="_Toc476233872"/>
      <w:bookmarkStart w:id="296" w:name="_Toc476234302"/>
      <w:bookmarkStart w:id="297" w:name="_Toc476234945"/>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292"/>
      <w:bookmarkEnd w:id="293"/>
      <w:bookmarkEnd w:id="294"/>
      <w:bookmarkEnd w:id="295"/>
      <w:bookmarkEnd w:id="296"/>
      <w:bookmarkEnd w:id="297"/>
    </w:p>
    <w:p w14:paraId="7B3C6138" w14:textId="34EB0636" w:rsidR="00BB59A1" w:rsidRPr="00FD5F07" w:rsidRDefault="00EB4442" w:rsidP="00EB4442">
      <w:pPr>
        <w:pStyle w:val="Chng"/>
        <w:tabs>
          <w:tab w:val="clear" w:pos="6379"/>
          <w:tab w:val="left" w:pos="1440"/>
        </w:tabs>
        <w:ind w:left="1620" w:right="5341" w:firstLine="450"/>
        <w:rPr>
          <w:b w:val="0"/>
          <w:sz w:val="26"/>
          <w:szCs w:val="26"/>
        </w:rPr>
      </w:pPr>
      <w:bookmarkStart w:id="298" w:name="_Toc476111335"/>
      <w:bookmarkStart w:id="299" w:name="_Toc476213437"/>
      <w:bookmarkStart w:id="300" w:name="_Toc476213692"/>
      <w:bookmarkStart w:id="301" w:name="_Toc476233873"/>
      <w:bookmarkStart w:id="302" w:name="_Toc476234303"/>
      <w:bookmarkStart w:id="303" w:name="_Toc476234946"/>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D</m:t>
              </m:r>
              <m:r>
                <m:rPr>
                  <m:sty m:val="bi"/>
                </m:rPr>
                <w:rPr>
                  <w:rFonts w:ascii="Cambria Math" w:hAnsi="Cambria Math"/>
                  <w:sz w:val="26"/>
                  <w:szCs w:val="26"/>
                  <w:lang w:val="fr-FR"/>
                </w:rPr>
                <m:t>2</m:t>
              </m:r>
            </m:e>
          </m:d>
        </m:oMath>
      </m:oMathPara>
      <w:bookmarkEnd w:id="298"/>
      <w:bookmarkEnd w:id="299"/>
      <w:bookmarkEnd w:id="300"/>
      <w:bookmarkEnd w:id="301"/>
      <w:bookmarkEnd w:id="302"/>
      <w:bookmarkEnd w:id="303"/>
    </w:p>
    <w:p w14:paraId="57D0F7EF" w14:textId="0B27D666" w:rsidR="00BB59A1" w:rsidRPr="00BB59A1" w:rsidRDefault="00EB4442" w:rsidP="00EB4442">
      <w:pPr>
        <w:pStyle w:val="Chng"/>
        <w:tabs>
          <w:tab w:val="clear" w:pos="6379"/>
          <w:tab w:val="left" w:pos="1440"/>
        </w:tabs>
        <w:ind w:left="1620" w:right="5341" w:firstLine="450"/>
        <w:rPr>
          <w:b w:val="0"/>
          <w:sz w:val="26"/>
          <w:szCs w:val="26"/>
        </w:rPr>
      </w:pPr>
      <w:bookmarkStart w:id="304" w:name="_Toc476111336"/>
      <w:bookmarkStart w:id="305" w:name="_Toc476213438"/>
      <w:bookmarkStart w:id="306" w:name="_Toc476213693"/>
      <w:bookmarkStart w:id="307" w:name="_Toc476233874"/>
      <w:bookmarkStart w:id="308" w:name="_Toc476234304"/>
      <w:bookmarkStart w:id="309" w:name="_Toc476234947"/>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04"/>
      <w:bookmarkEnd w:id="305"/>
      <w:bookmarkEnd w:id="306"/>
      <w:bookmarkEnd w:id="307"/>
      <w:bookmarkEnd w:id="308"/>
      <w:bookmarkEnd w:id="309"/>
    </w:p>
    <w:p w14:paraId="4137A8C5" w14:textId="6041CF66" w:rsidR="00BB59A1" w:rsidRPr="00BB59A1" w:rsidRDefault="00EB4442" w:rsidP="00EB4442">
      <w:pPr>
        <w:pStyle w:val="Chng"/>
        <w:tabs>
          <w:tab w:val="clear" w:pos="6379"/>
          <w:tab w:val="left" w:pos="1440"/>
        </w:tabs>
        <w:ind w:left="1620" w:right="5341" w:firstLine="450"/>
        <w:rPr>
          <w:b w:val="0"/>
          <w:sz w:val="26"/>
          <w:szCs w:val="26"/>
        </w:rPr>
      </w:pPr>
      <w:bookmarkStart w:id="310" w:name="_Toc476111337"/>
      <w:bookmarkStart w:id="311" w:name="_Toc476213439"/>
      <w:bookmarkStart w:id="312" w:name="_Toc476213694"/>
      <w:bookmarkStart w:id="313" w:name="_Toc476233875"/>
      <w:bookmarkStart w:id="314" w:name="_Toc476234305"/>
      <w:bookmarkStart w:id="315" w:name="_Toc476234948"/>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10"/>
      <w:bookmarkEnd w:id="311"/>
      <w:bookmarkEnd w:id="312"/>
      <w:bookmarkEnd w:id="313"/>
      <w:bookmarkEnd w:id="314"/>
      <w:bookmarkEnd w:id="315"/>
    </w:p>
    <w:p w14:paraId="5728F794" w14:textId="3C1F281E" w:rsidR="00BB59A1" w:rsidRPr="00BB59A1" w:rsidRDefault="00EB4442" w:rsidP="00EB4442">
      <w:pPr>
        <w:pStyle w:val="Chng"/>
        <w:tabs>
          <w:tab w:val="clear" w:pos="6379"/>
          <w:tab w:val="left" w:pos="1440"/>
        </w:tabs>
        <w:ind w:left="1620" w:right="5341" w:firstLine="450"/>
        <w:rPr>
          <w:b w:val="0"/>
          <w:sz w:val="26"/>
          <w:szCs w:val="26"/>
        </w:rPr>
      </w:pPr>
      <w:bookmarkStart w:id="316" w:name="_Toc476111338"/>
      <w:bookmarkStart w:id="317" w:name="_Toc476213440"/>
      <w:bookmarkStart w:id="318" w:name="_Toc476213695"/>
      <w:bookmarkStart w:id="319" w:name="_Toc476233876"/>
      <w:bookmarkStart w:id="320" w:name="_Toc476234306"/>
      <w:bookmarkStart w:id="321" w:name="_Toc476234949"/>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bookmarkEnd w:id="316"/>
      <w:bookmarkEnd w:id="317"/>
      <w:bookmarkEnd w:id="318"/>
      <w:bookmarkEnd w:id="319"/>
      <w:bookmarkEnd w:id="320"/>
      <w:bookmarkEnd w:id="321"/>
    </w:p>
    <w:p w14:paraId="2496F601" w14:textId="4CDBC68D" w:rsidR="00BB59A1" w:rsidRPr="00BB59A1" w:rsidRDefault="00EB4442" w:rsidP="00EB4442">
      <w:pPr>
        <w:pStyle w:val="Chng"/>
        <w:tabs>
          <w:tab w:val="clear" w:pos="6379"/>
          <w:tab w:val="left" w:pos="1440"/>
        </w:tabs>
        <w:ind w:left="1620" w:right="5341" w:firstLine="450"/>
        <w:rPr>
          <w:b w:val="0"/>
          <w:sz w:val="26"/>
          <w:szCs w:val="26"/>
        </w:rPr>
      </w:pPr>
      <w:bookmarkStart w:id="322" w:name="_Toc476111339"/>
      <w:bookmarkStart w:id="323" w:name="_Toc476213441"/>
      <w:bookmarkStart w:id="324" w:name="_Toc476213696"/>
      <w:bookmarkStart w:id="325" w:name="_Toc476233877"/>
      <w:bookmarkStart w:id="326" w:name="_Toc476234307"/>
      <w:bookmarkStart w:id="327" w:name="_Toc476234950"/>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3</m:t>
              </m:r>
            </m:e>
          </m:d>
        </m:oMath>
      </m:oMathPara>
      <w:bookmarkEnd w:id="322"/>
      <w:bookmarkEnd w:id="323"/>
      <w:bookmarkEnd w:id="324"/>
      <w:bookmarkEnd w:id="325"/>
      <w:bookmarkEnd w:id="326"/>
      <w:bookmarkEnd w:id="327"/>
    </w:p>
    <w:p w14:paraId="3F818B2A" w14:textId="206A9BD0" w:rsidR="00BB59A1" w:rsidRPr="00BB59A1" w:rsidRDefault="00BB59A1" w:rsidP="002230C5">
      <w:pPr>
        <w:pStyle w:val="Chng"/>
        <w:ind w:left="786"/>
        <w:rPr>
          <w:b w:val="0"/>
          <w:sz w:val="26"/>
          <w:szCs w:val="26"/>
        </w:rPr>
      </w:pPr>
      <w:bookmarkStart w:id="328" w:name="_Toc476111340"/>
      <w:bookmarkStart w:id="329" w:name="_Toc476213442"/>
      <w:bookmarkStart w:id="330" w:name="_Toc476213697"/>
      <w:bookmarkStart w:id="331" w:name="_Toc476233878"/>
      <w:bookmarkStart w:id="332" w:name="_Toc476234308"/>
      <w:bookmarkStart w:id="333" w:name="_Toc476234951"/>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bookmarkEnd w:id="328"/>
      <w:bookmarkEnd w:id="329"/>
      <w:bookmarkEnd w:id="330"/>
      <w:bookmarkEnd w:id="331"/>
      <w:bookmarkEnd w:id="332"/>
      <w:bookmarkEnd w:id="333"/>
    </w:p>
    <w:p w14:paraId="1C967D2A" w14:textId="063D9A97" w:rsidR="00BF7A8C" w:rsidRPr="00BF7A8C" w:rsidRDefault="00BF7A8C" w:rsidP="002230C5">
      <w:pPr>
        <w:pStyle w:val="Chng"/>
        <w:ind w:left="786"/>
        <w:rPr>
          <w:b w:val="0"/>
          <w:sz w:val="26"/>
          <w:szCs w:val="26"/>
        </w:rPr>
      </w:pPr>
      <w:bookmarkStart w:id="334" w:name="_Toc476111341"/>
      <w:bookmarkStart w:id="335" w:name="_Toc476213443"/>
      <w:bookmarkStart w:id="336" w:name="_Toc476213698"/>
      <w:bookmarkStart w:id="337" w:name="_Toc476233879"/>
      <w:bookmarkStart w:id="338" w:name="_Toc476234309"/>
      <w:bookmarkStart w:id="339" w:name="_Toc476234952"/>
      <w:r>
        <w:rPr>
          <w:b w:val="0"/>
          <w:sz w:val="26"/>
          <w:szCs w:val="26"/>
        </w:rPr>
        <w:t>Các câu hỏi sau khi tìm kiếm được sẽ là một danh sách mà mỗi câu hỏi trong danh sách này sẽ chứa ít nhất 1 từ trùng với các từ trong câu hỏi người dùng nhập vào.</w:t>
      </w:r>
      <w:bookmarkEnd w:id="334"/>
      <w:bookmarkEnd w:id="335"/>
      <w:bookmarkEnd w:id="336"/>
      <w:bookmarkEnd w:id="337"/>
      <w:bookmarkEnd w:id="338"/>
      <w:bookmarkEnd w:id="339"/>
    </w:p>
    <w:p w14:paraId="1FC44929" w14:textId="77777777" w:rsidR="00BF7A8C" w:rsidRDefault="00BF7A8C" w:rsidP="001D6455">
      <w:pPr>
        <w:pStyle w:val="Chng"/>
        <w:rPr>
          <w:sz w:val="28"/>
          <w:szCs w:val="28"/>
        </w:rPr>
      </w:pPr>
    </w:p>
    <w:p w14:paraId="112FC424" w14:textId="3FB99D1F" w:rsidR="00941433" w:rsidRPr="00B81575" w:rsidRDefault="002A7D54" w:rsidP="00207835">
      <w:pPr>
        <w:pStyle w:val="Tiumccp2"/>
        <w:outlineLvl w:val="2"/>
      </w:pPr>
      <w:bookmarkStart w:id="340" w:name="_Toc476111342"/>
      <w:bookmarkStart w:id="341" w:name="_Toc476213444"/>
      <w:bookmarkStart w:id="342" w:name="_Toc476234953"/>
      <w:r>
        <w:lastRenderedPageBreak/>
        <w:t>3.</w:t>
      </w:r>
      <w:r w:rsidR="0029362F">
        <w:t>2</w:t>
      </w:r>
      <w:r>
        <w:t xml:space="preserve">.2 </w:t>
      </w:r>
      <w:r w:rsidR="00941433" w:rsidRPr="00B81575">
        <w:t>Tách từ</w:t>
      </w:r>
      <w:bookmarkEnd w:id="340"/>
      <w:bookmarkEnd w:id="341"/>
      <w:bookmarkEnd w:id="342"/>
    </w:p>
    <w:p w14:paraId="21F68B29" w14:textId="055AAEB3" w:rsidR="00941433" w:rsidRDefault="00941433" w:rsidP="002230C5">
      <w:pPr>
        <w:pStyle w:val="Chng"/>
        <w:ind w:left="786"/>
        <w:rPr>
          <w:b w:val="0"/>
          <w:sz w:val="26"/>
          <w:szCs w:val="26"/>
        </w:rPr>
      </w:pPr>
      <w:bookmarkStart w:id="343" w:name="_Toc476111343"/>
      <w:bookmarkStart w:id="344" w:name="_Toc476213445"/>
      <w:bookmarkStart w:id="345" w:name="_Toc476213700"/>
      <w:bookmarkStart w:id="346" w:name="_Toc476233881"/>
      <w:bookmarkStart w:id="347" w:name="_Toc476234311"/>
      <w:bookmarkStart w:id="348" w:name="_Toc476234954"/>
      <w:r w:rsidRPr="00941433">
        <w:rPr>
          <w:b w:val="0"/>
          <w:sz w:val="26"/>
          <w:szCs w:val="26"/>
        </w:rPr>
        <w:t>Việc</w:t>
      </w:r>
      <w:r w:rsidR="00944C9E">
        <w:rPr>
          <w:b w:val="0"/>
          <w:sz w:val="26"/>
          <w:szCs w:val="26"/>
        </w:rPr>
        <w:t xml:space="preserve"> đầu tiên</w:t>
      </w:r>
      <w:r>
        <w:rPr>
          <w:b w:val="0"/>
          <w:sz w:val="26"/>
          <w:szCs w:val="26"/>
        </w:rPr>
        <w:t xml:space="preserve"> trong xử lý câu hỏi từ người dùng nhập vào đó là 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bookmarkEnd w:id="343"/>
      <w:bookmarkEnd w:id="344"/>
      <w:bookmarkEnd w:id="345"/>
      <w:bookmarkEnd w:id="346"/>
      <w:bookmarkEnd w:id="347"/>
      <w:bookmarkEnd w:id="348"/>
    </w:p>
    <w:p w14:paraId="3D8E90A4" w14:textId="35B49F48" w:rsidR="002E3F68" w:rsidRDefault="00944C9E" w:rsidP="002230C5">
      <w:pPr>
        <w:pStyle w:val="Chng"/>
        <w:ind w:left="786"/>
        <w:rPr>
          <w:b w:val="0"/>
          <w:sz w:val="26"/>
          <w:szCs w:val="26"/>
        </w:rPr>
      </w:pPr>
      <w:bookmarkStart w:id="349" w:name="_Toc476111344"/>
      <w:bookmarkStart w:id="350" w:name="_Toc476213446"/>
      <w:bookmarkStart w:id="351" w:name="_Toc476213701"/>
      <w:bookmarkStart w:id="352" w:name="_Toc476233882"/>
      <w:bookmarkStart w:id="353" w:name="_Toc476234312"/>
      <w:bookmarkStart w:id="354" w:name="_Toc476234955"/>
      <w:r>
        <w:rPr>
          <w:b w:val="0"/>
          <w:sz w:val="26"/>
          <w:szCs w:val="26"/>
        </w:rPr>
        <w:t>Ví dụ:</w:t>
      </w:r>
      <w:bookmarkEnd w:id="349"/>
      <w:bookmarkEnd w:id="350"/>
      <w:bookmarkEnd w:id="351"/>
      <w:bookmarkEnd w:id="352"/>
      <w:bookmarkEnd w:id="353"/>
      <w:bookmarkEnd w:id="354"/>
      <w:r>
        <w:rPr>
          <w:b w:val="0"/>
          <w:sz w:val="26"/>
          <w:szCs w:val="26"/>
        </w:rPr>
        <w:t xml:space="preserve"> </w:t>
      </w:r>
    </w:p>
    <w:p w14:paraId="375E3A74" w14:textId="6B2649DF" w:rsidR="00944C9E" w:rsidRDefault="00944C9E" w:rsidP="002E3F68">
      <w:pPr>
        <w:pStyle w:val="Chng"/>
        <w:ind w:left="1080"/>
        <w:rPr>
          <w:b w:val="0"/>
          <w:sz w:val="26"/>
          <w:szCs w:val="26"/>
        </w:rPr>
      </w:pPr>
      <w:bookmarkStart w:id="355" w:name="_Toc476111345"/>
      <w:bookmarkStart w:id="356" w:name="_Toc476213447"/>
      <w:bookmarkStart w:id="357" w:name="_Toc476213702"/>
      <w:bookmarkStart w:id="358" w:name="_Toc476233883"/>
      <w:bookmarkStart w:id="359" w:name="_Toc476234313"/>
      <w:bookmarkStart w:id="360" w:name="_Toc476234956"/>
      <w:r>
        <w:rPr>
          <w:b w:val="0"/>
          <w:sz w:val="26"/>
          <w:szCs w:val="26"/>
        </w:rPr>
        <w:t xml:space="preserve">Cho một câu: “Xã hội </w:t>
      </w:r>
      <w:r w:rsidR="000C77D3">
        <w:rPr>
          <w:b w:val="0"/>
          <w:sz w:val="26"/>
          <w:szCs w:val="26"/>
        </w:rPr>
        <w:t>ngày càng phát triển</w:t>
      </w:r>
      <w:r>
        <w:rPr>
          <w:b w:val="0"/>
          <w:sz w:val="26"/>
          <w:szCs w:val="26"/>
        </w:rPr>
        <w:t>”</w:t>
      </w:r>
      <w:bookmarkEnd w:id="355"/>
      <w:bookmarkEnd w:id="356"/>
      <w:bookmarkEnd w:id="357"/>
      <w:bookmarkEnd w:id="358"/>
      <w:bookmarkEnd w:id="359"/>
      <w:bookmarkEnd w:id="360"/>
    </w:p>
    <w:p w14:paraId="061BDD7D" w14:textId="79C65FBB" w:rsidR="00944C9E" w:rsidRDefault="00944C9E" w:rsidP="00944C9E">
      <w:pPr>
        <w:pStyle w:val="Chng"/>
        <w:ind w:left="1080"/>
        <w:rPr>
          <w:b w:val="0"/>
          <w:sz w:val="26"/>
          <w:szCs w:val="26"/>
        </w:rPr>
      </w:pPr>
      <w:bookmarkStart w:id="361" w:name="_Toc476111346"/>
      <w:bookmarkStart w:id="362" w:name="_Toc476213448"/>
      <w:bookmarkStart w:id="363" w:name="_Toc476213703"/>
      <w:bookmarkStart w:id="364" w:name="_Toc476233884"/>
      <w:bookmarkStart w:id="365" w:name="_Toc476234314"/>
      <w:bookmarkStart w:id="366" w:name="_Toc476234957"/>
      <w:r>
        <w:rPr>
          <w:b w:val="0"/>
          <w:sz w:val="26"/>
          <w:szCs w:val="26"/>
        </w:rPr>
        <w:t>Sau khi tiến hành xử lý tách từ, ta sẽ nhận được một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bookmarkEnd w:id="361"/>
      <w:bookmarkEnd w:id="362"/>
      <w:bookmarkEnd w:id="363"/>
      <w:bookmarkEnd w:id="364"/>
      <w:bookmarkEnd w:id="365"/>
      <w:bookmarkEnd w:id="366"/>
    </w:p>
    <w:p w14:paraId="09E0D363" w14:textId="666E4DAD" w:rsidR="00941433" w:rsidRPr="00941433" w:rsidRDefault="00941433" w:rsidP="002230C5">
      <w:pPr>
        <w:pStyle w:val="Chng"/>
        <w:ind w:left="786"/>
        <w:rPr>
          <w:b w:val="0"/>
          <w:sz w:val="26"/>
          <w:szCs w:val="26"/>
        </w:rPr>
      </w:pPr>
      <w:bookmarkStart w:id="367" w:name="_Toc476111347"/>
      <w:bookmarkStart w:id="368" w:name="_Toc476213449"/>
      <w:bookmarkStart w:id="369" w:name="_Toc476213704"/>
      <w:bookmarkStart w:id="370" w:name="_Toc476233885"/>
      <w:bookmarkStart w:id="371" w:name="_Toc476234315"/>
      <w:bookmarkStart w:id="372" w:name="_Toc476234958"/>
      <w:r>
        <w:rPr>
          <w:b w:val="0"/>
          <w:sz w:val="26"/>
          <w:szCs w:val="26"/>
        </w:rPr>
        <w:t xml:space="preserve">Trong luận văn này, chúng </w:t>
      </w:r>
      <w:r w:rsidR="004A2721">
        <w:rPr>
          <w:b w:val="0"/>
          <w:sz w:val="26"/>
          <w:szCs w:val="26"/>
        </w:rPr>
        <w:t>em</w:t>
      </w:r>
      <w:r>
        <w:rPr>
          <w:b w:val="0"/>
          <w:sz w:val="26"/>
          <w:szCs w:val="26"/>
        </w:rPr>
        <w:t xml:space="preserve"> sử dụng công cụ tách từ vnTokenizer của </w:t>
      </w:r>
      <w:r w:rsidR="00944C9E">
        <w:rPr>
          <w:b w:val="0"/>
          <w:sz w:val="26"/>
          <w:szCs w:val="26"/>
        </w:rPr>
        <w:t>tác giả Lê Hồng Phương, cộng cụ này được sử dụng trong quá trình phân tích câu hỏi người dùng nhập vào và phân tích các câu hỏi trong cơ sở dữ liệu.</w:t>
      </w:r>
      <w:bookmarkEnd w:id="367"/>
      <w:bookmarkEnd w:id="368"/>
      <w:bookmarkEnd w:id="369"/>
      <w:bookmarkEnd w:id="370"/>
      <w:bookmarkEnd w:id="371"/>
      <w:bookmarkEnd w:id="372"/>
    </w:p>
    <w:p w14:paraId="61C52212" w14:textId="77777777" w:rsidR="00B96265" w:rsidRPr="000459D8" w:rsidRDefault="00B96265" w:rsidP="00BF7A8C">
      <w:pPr>
        <w:pStyle w:val="Chng"/>
        <w:ind w:left="720"/>
        <w:rPr>
          <w:b w:val="0"/>
          <w:sz w:val="26"/>
          <w:szCs w:val="26"/>
        </w:rPr>
      </w:pPr>
    </w:p>
    <w:p w14:paraId="7825ACB2" w14:textId="3CB1CD37" w:rsidR="00D93231" w:rsidRDefault="002A7D54" w:rsidP="00207835">
      <w:pPr>
        <w:pStyle w:val="Tiumccp2"/>
        <w:outlineLvl w:val="2"/>
      </w:pPr>
      <w:bookmarkStart w:id="373" w:name="_Toc476111348"/>
      <w:bookmarkStart w:id="374" w:name="_Toc476213450"/>
      <w:bookmarkStart w:id="375" w:name="_Toc476234959"/>
      <w:r>
        <w:t>3.</w:t>
      </w:r>
      <w:r w:rsidR="0029362F">
        <w:t>2</w:t>
      </w:r>
      <w:r>
        <w:t xml:space="preserve">.3 </w:t>
      </w:r>
      <w:r w:rsidR="00D93231" w:rsidRPr="00B81575">
        <w:t>Phân loại câu hỏi sử dụng Maximum entropy classifier</w:t>
      </w:r>
      <w:bookmarkEnd w:id="373"/>
      <w:bookmarkEnd w:id="374"/>
      <w:bookmarkEnd w:id="375"/>
    </w:p>
    <w:p w14:paraId="4A0F1028" w14:textId="479FE0F6" w:rsidR="00536351" w:rsidRPr="0070416A" w:rsidRDefault="00350DAE" w:rsidP="0070416A">
      <w:pPr>
        <w:pStyle w:val="Bngbiu-nidung"/>
      </w:pPr>
      <w:r>
        <w:t>Sau khi câu hỏi từ người dùng nhập vào được chuyển thành chữ in thường và đi qua giai</w:t>
      </w:r>
      <w:r w:rsidR="00BE2B3E">
        <w:t xml:space="preserve"> đoạn tách từ,</w:t>
      </w:r>
      <w:r>
        <w:t xml:space="preserve"> </w:t>
      </w:r>
      <w:r w:rsidR="00BE2B3E">
        <w:t>c</w:t>
      </w:r>
      <w:r>
        <w:t>húng ta sẽ</w:t>
      </w:r>
      <w:r w:rsidR="00EB4442">
        <w:t xml:space="preserve"> phân loại, kiểm tra xem câu hỏi đó thuộc loại nào trong các loại “What”, “When”, “Where”,”Who”, ”How”, ”YesNo”</w:t>
      </w:r>
      <w:r w:rsidR="009538A1">
        <w:t>. Để phân loại thanh các câu hỏi như vậy chúng ta sẽ sử dụng phương pháp tính Maximum entropy</w:t>
      </w:r>
    </w:p>
    <w:p w14:paraId="7BBFF63A" w14:textId="1217850A" w:rsidR="00B81575" w:rsidRPr="00B81575" w:rsidRDefault="002A7D54" w:rsidP="00F266B6">
      <w:pPr>
        <w:pStyle w:val="Tiumccp2"/>
      </w:pPr>
      <w:bookmarkStart w:id="376" w:name="_Toc476111349"/>
      <w:bookmarkStart w:id="377" w:name="_Toc476213451"/>
      <w:r>
        <w:t xml:space="preserve"> </w:t>
      </w:r>
      <w:bookmarkStart w:id="378" w:name="_Toc476233887"/>
      <w:bookmarkStart w:id="379" w:name="_Toc476234317"/>
      <w:bookmarkStart w:id="380" w:name="_Toc476234960"/>
      <w:r w:rsidR="00B81575" w:rsidRPr="00B81575">
        <w:t>Maximum entropy là gì?</w:t>
      </w:r>
      <w:bookmarkEnd w:id="376"/>
      <w:bookmarkEnd w:id="377"/>
      <w:bookmarkEnd w:id="378"/>
      <w:bookmarkEnd w:id="379"/>
      <w:bookmarkEnd w:id="380"/>
    </w:p>
    <w:p w14:paraId="3F7700CC" w14:textId="40E5431A" w:rsidR="001D6455" w:rsidRPr="0070416A" w:rsidRDefault="00B81575" w:rsidP="0070416A">
      <w:pPr>
        <w:pStyle w:val="Bngbiu-nidung"/>
      </w:pPr>
      <w:r w:rsidRPr="00D93231">
        <w:t xml:space="preserve">Maximum entropy là một kỹ thuật học máy có mục địch. Nó cung cấp các ước tính ít sai lệch nhất có thể dựa vào những thông tin nhất định cho trước được gọi là tập dữ liệu mẫu. </w:t>
      </w:r>
    </w:p>
    <w:p w14:paraId="7B5B3AE0" w14:textId="562C4696" w:rsidR="00B81575" w:rsidRPr="00B81575" w:rsidRDefault="00B81575" w:rsidP="00F266B6">
      <w:pPr>
        <w:pStyle w:val="Tiumccp2"/>
      </w:pPr>
      <w:bookmarkStart w:id="381" w:name="_Toc476111350"/>
      <w:bookmarkStart w:id="382" w:name="_Toc476213452"/>
      <w:bookmarkStart w:id="383" w:name="_Toc476233888"/>
      <w:bookmarkStart w:id="384" w:name="_Toc476234318"/>
      <w:bookmarkStart w:id="385" w:name="_Toc476234961"/>
      <w:r w:rsidRPr="00B81575">
        <w:t>Maximum entropy classi</w:t>
      </w:r>
      <w:r w:rsidR="00510ECE">
        <w:t>fier</w:t>
      </w:r>
      <w:bookmarkEnd w:id="381"/>
      <w:bookmarkEnd w:id="382"/>
      <w:bookmarkEnd w:id="383"/>
      <w:bookmarkEnd w:id="384"/>
      <w:bookmarkEnd w:id="385"/>
    </w:p>
    <w:p w14:paraId="189C8AE6" w14:textId="7B9CCB52" w:rsidR="00677119" w:rsidRDefault="002A7D54" w:rsidP="002A7D54">
      <w:pPr>
        <w:pStyle w:val="Bngbiu-nidung"/>
      </w:pPr>
      <w:r>
        <w:t xml:space="preserve"> </w:t>
      </w:r>
      <w:r w:rsidR="00B81575" w:rsidRPr="00D93231">
        <w:t>Maximum entropy classifier là một bộ phân loại thường được sử dụn</w:t>
      </w:r>
      <w:r w:rsidR="00B81575">
        <w:t>g trong xử lý ngôn ngữ tự nhiên. Nó cho phép xây dựng các đặc trưng từ tập dữ liệu huấn luyện. Tự động phân loại 1 câu theo 1</w:t>
      </w:r>
      <w:r w:rsidR="00B81575" w:rsidRPr="00D93231">
        <w:t xml:space="preserve"> chủ đề</w:t>
      </w:r>
      <w:r w:rsidR="00B81575">
        <w:t xml:space="preserve"> dựa trên các đặc trưng đó</w:t>
      </w:r>
      <w:r w:rsidR="00677119">
        <w:t>.</w:t>
      </w:r>
    </w:p>
    <w:p w14:paraId="2F77295E" w14:textId="364C0341" w:rsidR="00A57444" w:rsidRDefault="00677119" w:rsidP="0070416A">
      <w:pPr>
        <w:pStyle w:val="Bngbiu-nidung"/>
      </w:pPr>
      <w:r>
        <w:lastRenderedPageBreak/>
        <w:t>-</w:t>
      </w:r>
      <w:r w:rsidR="00B81575" w:rsidRPr="00D93231">
        <w:t>Để áp dụng Maximum entropy classifier chúng ta cần chọn ra một tập hợp các đặc</w:t>
      </w:r>
      <w:r w:rsidR="00B81575">
        <w:t xml:space="preserve"> trưng</w:t>
      </w:r>
      <w:r w:rsidR="00B81575" w:rsidRPr="00D93231">
        <w:t xml:space="preserve"> </w:t>
      </w:r>
      <w:r w:rsidR="00B81575">
        <w:t>từ tập dữ liệu dữ liệu huẩn luyện để</w:t>
      </w:r>
      <w:r w:rsidR="00B81575" w:rsidRPr="00D93231">
        <w:t xml:space="preserve"> cài đặt các truy vấn. Cụ thể, chúng ta sử dụng số lượng từ</w:t>
      </w:r>
      <w:r w:rsidR="00B81575">
        <w:t xml:space="preserve"> xuất hiện</w:t>
      </w:r>
      <w:r w:rsidR="00B81575" w:rsidRPr="00D93231">
        <w:t xml:space="preserve"> như là các đặc trưng.</w:t>
      </w:r>
      <w:r w:rsidR="00B81575">
        <w:t xml:space="preserve"> </w:t>
      </w:r>
    </w:p>
    <w:p w14:paraId="75EE9171" w14:textId="76CE85A3" w:rsidR="00B81575" w:rsidRDefault="00B81575" w:rsidP="002A7D54">
      <w:pPr>
        <w:pStyle w:val="Bngbiu-nidung"/>
      </w:pPr>
      <w:r>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5D30B3C4" w14:textId="77777777" w:rsidR="00536351" w:rsidRDefault="00B81575" w:rsidP="002A7D54">
      <w:pPr>
        <w:pStyle w:val="Bngbiu-nidung"/>
      </w:pPr>
      <w:r>
        <w:t>Trong đó:</w:t>
      </w:r>
    </w:p>
    <w:p w14:paraId="4DD6067B" w14:textId="306D40F1" w:rsidR="00B81575" w:rsidRDefault="00B81575" w:rsidP="002A7D54">
      <w:pPr>
        <w:pStyle w:val="Bngbiu-nidung"/>
      </w:pPr>
      <w:r>
        <w:t xml:space="preserve">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7CE72885" w:rsidR="00B81575" w:rsidRPr="001E7D59" w:rsidRDefault="002A7D54" w:rsidP="002A7D54">
      <w:pPr>
        <w:pStyle w:val="Bngbiu-nidung"/>
        <w:rPr>
          <w:lang w:val="fr-FR"/>
        </w:rPr>
      </w:pPr>
      <w:r>
        <w:rPr>
          <w:lang w:val="fr-FR"/>
        </w:rPr>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6BE9C755" w:rsidR="005C45AC" w:rsidRDefault="00350DAE" w:rsidP="002A7D54">
      <w:pPr>
        <w:pStyle w:val="Bngbiu-nidung"/>
        <w:rPr>
          <w:lang w:val="fr-FR"/>
        </w:rPr>
      </w:pPr>
      <w:r w:rsidRPr="001E7D59">
        <w:rPr>
          <w:lang w:val="fr-FR"/>
        </w:rPr>
        <w:t>Ví dụ</w:t>
      </w:r>
      <w:r w:rsidR="00B81575" w:rsidRPr="001E7D59">
        <w:rPr>
          <w:lang w:val="fr-FR"/>
        </w:rPr>
        <w:t xml:space="preserve">: Trong lĩnh vực phân loại các loại câu hỏi trong bai toán này, chúng ta có 7 loại câu hỏi là What, Where, When, Which, How, Why, YesNo. </w:t>
      </w:r>
    </w:p>
    <w:p w14:paraId="7BEBB681" w14:textId="003BE559" w:rsidR="00B81575" w:rsidRPr="00F06C30" w:rsidRDefault="00B81575" w:rsidP="00F06C30">
      <w:pPr>
        <w:pStyle w:val="Bngbiu-nidung"/>
        <w:rPr>
          <w:lang w:val="fr-FR"/>
        </w:rPr>
      </w:pPr>
      <w:r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2,5</w:t>
      </w:r>
      <w:r w:rsidR="00601C64" w:rsidRPr="001E7D59">
        <w:rPr>
          <w:lang w:val="fr-FR"/>
        </w:rPr>
        <w:t xml:space="preserve"> </w:t>
      </w:r>
      <w:r w:rsidR="00F06C30">
        <w:rPr>
          <w:lang w:val="fr-FR"/>
        </w:rPr>
        <w:t xml:space="preserve">% </w:t>
      </w:r>
    </w:p>
    <w:p w14:paraId="5A5B4D45" w14:textId="43611B4B" w:rsidR="00B81575" w:rsidRPr="001E0274" w:rsidRDefault="00B81575" w:rsidP="00B16970">
      <w:pPr>
        <w:pStyle w:val="Bngbiu-nidung"/>
        <w:rPr>
          <w:lang w:val="fr-FR"/>
        </w:rPr>
      </w:pPr>
      <w:r w:rsidRPr="001E0274">
        <w:rPr>
          <w:lang w:val="fr-FR"/>
        </w:rPr>
        <w:t xml:space="preserve">Stanford classifier là một công cụ cho phép chúng ta chia dữ kiệu thành các chủ đề từ một tập các dữ liệu đào tạo cho trước, tạo ra một bộ phân loại dưa </w:t>
      </w:r>
      <w:r w:rsidR="00B16970">
        <w:rPr>
          <w:lang w:val="fr-FR"/>
        </w:rPr>
        <w:t xml:space="preserve">trên Maximum entropy classifier. </w:t>
      </w:r>
      <w:r w:rsidRPr="001E0274">
        <w:rPr>
          <w:lang w:val="fr-FR"/>
        </w:rPr>
        <w:t xml:space="preserve">Trong bài toán này, chúng ta sẽ phân loại các câu hỏi trong Tiếng Việt thành </w:t>
      </w:r>
      <w:r w:rsidR="00F06C30">
        <w:rPr>
          <w:lang w:val="fr-FR"/>
        </w:rPr>
        <w:t>6</w:t>
      </w:r>
      <w:r w:rsidRPr="001E0274">
        <w:rPr>
          <w:lang w:val="fr-FR"/>
        </w:rPr>
        <w:t xml:space="preserve"> chủ để: “What”, “Where”, “When”, “How”, “Why”, “YesNo”</w:t>
      </w:r>
      <w:r w:rsidR="00B16970">
        <w:rPr>
          <w:lang w:val="fr-FR"/>
        </w:rPr>
        <w:t>. Các bước thực hiện như sau :</w:t>
      </w:r>
    </w:p>
    <w:p w14:paraId="00B8EBBB" w14:textId="428495E2" w:rsidR="00B81575" w:rsidRPr="00FD5F07" w:rsidRDefault="001E0274" w:rsidP="001E0274">
      <w:pPr>
        <w:pStyle w:val="Bngbiu-nidung"/>
        <w:rPr>
          <w:lang w:val="fr-FR"/>
        </w:rPr>
      </w:pPr>
      <w:r w:rsidRPr="001E0274">
        <w:rPr>
          <w:lang w:val="fr-FR"/>
        </w:rPr>
        <w:t xml:space="preserve">- </w:t>
      </w:r>
      <w:r w:rsidR="00B81575" w:rsidRPr="001E0274">
        <w:rPr>
          <w:lang w:val="fr-FR"/>
        </w:rPr>
        <w:t>Trước tiên chúng ta cần tạo ra một tập dữ liệu đặc trưng, Mỗi chủ đề chúng ta sẽ lấy từ 25-</w:t>
      </w:r>
      <w:r w:rsidR="00B16970">
        <w:rPr>
          <w:lang w:val="fr-FR"/>
        </w:rPr>
        <w:t>5</w:t>
      </w:r>
      <w:r w:rsidR="00B81575" w:rsidRPr="001E0274">
        <w:rPr>
          <w:lang w:val="fr-FR"/>
        </w:rPr>
        <w:t xml:space="preserve">0 câu. </w:t>
      </w:r>
      <w:r w:rsidR="00B81575" w:rsidRPr="00FD5F07">
        <w:rPr>
          <w:lang w:val="fr-FR"/>
        </w:rPr>
        <w:t>Tập dữ liệu đặc trưng là một tập t</w:t>
      </w:r>
      <w:r w:rsidRPr="00FD5F07">
        <w:rPr>
          <w:lang w:val="fr-FR"/>
        </w:rPr>
        <w:t xml:space="preserve">in có phẩn mở rộng là “.train” </w:t>
      </w:r>
    </w:p>
    <w:p w14:paraId="5138242C" w14:textId="7C4E6EE8" w:rsidR="00B81575" w:rsidRPr="00FD5F07" w:rsidRDefault="001E0274" w:rsidP="001E0274">
      <w:pPr>
        <w:pStyle w:val="Bngbiu-nidung"/>
        <w:rPr>
          <w:lang w:val="fr-FR"/>
        </w:rPr>
      </w:pPr>
      <w:r w:rsidRPr="00FD5F07">
        <w:rPr>
          <w:lang w:val="fr-FR"/>
        </w:rPr>
        <w:lastRenderedPageBreak/>
        <w:t xml:space="preserve">- </w:t>
      </w:r>
      <w:r w:rsidR="00B81575" w:rsidRPr="00FD5F07">
        <w:rPr>
          <w:lang w:val="fr-FR"/>
        </w:rPr>
        <w:t>Tạo một tập tin có phần mở rộng là “.test” chứa nội dung câu hỏi và chủ đề chúng ta mong đợi sau khi chạy qua chương trình.</w:t>
      </w:r>
    </w:p>
    <w:p w14:paraId="71D09183" w14:textId="6801C4F9" w:rsidR="00B81575" w:rsidRPr="00FD5F07" w:rsidRDefault="001E0274" w:rsidP="001E0274">
      <w:pPr>
        <w:pStyle w:val="Bngbiu-nidung"/>
        <w:rPr>
          <w:lang w:val="fr-FR"/>
        </w:rPr>
      </w:pPr>
      <w:r w:rsidRPr="00FD5F07">
        <w:rPr>
          <w:lang w:val="fr-FR"/>
        </w:rPr>
        <w:t xml:space="preserve">- </w:t>
      </w:r>
      <w:r w:rsidR="00B81575" w:rsidRPr="00FD5F07">
        <w:rPr>
          <w:lang w:val="fr-FR"/>
        </w:rPr>
        <w:t>Tiếp đó là tập tin có phần mở rộng là “.prop” trình bày các thuộc tính, các cấu trúc quy định trong tập tin .train mà chương trình sẽ học.</w:t>
      </w:r>
    </w:p>
    <w:p w14:paraId="320B3027" w14:textId="040F5E3F" w:rsidR="001E0274" w:rsidRPr="00C23CCD" w:rsidRDefault="001E0274" w:rsidP="00C23CCD">
      <w:pPr>
        <w:pStyle w:val="Bngbiu-nidung"/>
        <w:rPr>
          <w:lang w:val="fr-FR"/>
        </w:rPr>
      </w:pPr>
      <w:r w:rsidRPr="00FD5F07">
        <w:rPr>
          <w:lang w:val="fr-FR"/>
        </w:rPr>
        <w:t xml:space="preserve">- </w:t>
      </w:r>
      <w:r w:rsidR="00B81575" w:rsidRPr="00FD5F07">
        <w:rPr>
          <w:lang w:val="fr-FR"/>
        </w:rPr>
        <w:t>Sau khi có cả 3 tập tin trên, chúng ta sẽ tiến hàn</w:t>
      </w:r>
      <w:r w:rsidR="001D6455" w:rsidRPr="00FD5F07">
        <w:rPr>
          <w:lang w:val="fr-FR"/>
        </w:rPr>
        <w:t xml:space="preserve">h cho chương trình tính toán.  </w:t>
      </w:r>
    </w:p>
    <w:p w14:paraId="79CFEE5D" w14:textId="70750E01" w:rsidR="00350DAE" w:rsidRPr="00C23CCD" w:rsidRDefault="00510ECE" w:rsidP="00C23CCD">
      <w:pPr>
        <w:pStyle w:val="Tiumccp2"/>
        <w:outlineLvl w:val="2"/>
        <w:rPr>
          <w:lang w:val="fr-FR"/>
        </w:rPr>
      </w:pPr>
      <w:bookmarkStart w:id="386" w:name="_Toc476111352"/>
      <w:bookmarkStart w:id="387" w:name="_Toc476213454"/>
      <w:bookmarkStart w:id="388" w:name="_Toc476234962"/>
      <w:r w:rsidRPr="00FD5F07">
        <w:rPr>
          <w:lang w:val="fr-FR"/>
        </w:rPr>
        <w:t>3.</w:t>
      </w:r>
      <w:r w:rsidR="0029362F">
        <w:rPr>
          <w:lang w:val="fr-FR"/>
        </w:rPr>
        <w:t>2</w:t>
      </w:r>
      <w:r w:rsidR="00FC6D93">
        <w:rPr>
          <w:lang w:val="fr-FR"/>
        </w:rPr>
        <w:t>.4</w:t>
      </w:r>
      <w:r w:rsidRPr="00FD5F07">
        <w:rPr>
          <w:lang w:val="fr-FR"/>
        </w:rPr>
        <w:t xml:space="preserve"> </w:t>
      </w:r>
      <w:r w:rsidR="005F1F99" w:rsidRPr="00FD5F07">
        <w:rPr>
          <w:lang w:val="fr-FR"/>
        </w:rPr>
        <w:t xml:space="preserve">Đo </w:t>
      </w:r>
      <w:r w:rsidR="00B81575" w:rsidRPr="00FD5F07">
        <w:rPr>
          <w:lang w:val="fr-FR"/>
        </w:rPr>
        <w:t>độ tương tự giữa các câu hỏi.</w:t>
      </w:r>
      <w:bookmarkEnd w:id="386"/>
      <w:bookmarkEnd w:id="387"/>
      <w:bookmarkEnd w:id="388"/>
    </w:p>
    <w:p w14:paraId="41597CE6" w14:textId="77777777" w:rsidR="00B81575" w:rsidRPr="00FD5F07" w:rsidRDefault="00B81575" w:rsidP="00D355AE">
      <w:pPr>
        <w:pStyle w:val="Bngbiu-nidung"/>
        <w:ind w:firstLine="450"/>
        <w:rPr>
          <w:lang w:val="fr-FR"/>
        </w:rPr>
      </w:pPr>
      <w:r w:rsidRPr="00FD5F07">
        <w:rPr>
          <w:lang w:val="fr-FR"/>
        </w:rPr>
        <w:t>- Giải thuật dựa trên 3 yếu tố chính sau:</w:t>
      </w:r>
    </w:p>
    <w:p w14:paraId="21194AAA" w14:textId="77777777" w:rsidR="00B81575" w:rsidRPr="00FD5F07" w:rsidRDefault="00B81575" w:rsidP="004B0C77">
      <w:pPr>
        <w:pStyle w:val="Bngbiu-nidung"/>
        <w:numPr>
          <w:ilvl w:val="0"/>
          <w:numId w:val="3"/>
        </w:numPr>
        <w:rPr>
          <w:lang w:val="fr-FR"/>
        </w:rPr>
      </w:pPr>
      <w:r w:rsidRPr="00FD5F07">
        <w:rPr>
          <w:lang w:val="fr-FR"/>
        </w:rPr>
        <w:t>Sự ánh xạ độ tương tự từ ngữ: 1 chuỗi ít khác biệt có thể xem là tương tự.</w:t>
      </w:r>
    </w:p>
    <w:p w14:paraId="62521DB1" w14:textId="77777777" w:rsidR="00B81575" w:rsidRPr="00FD5F07" w:rsidRDefault="00B81575" w:rsidP="004B0C77">
      <w:pPr>
        <w:pStyle w:val="Bngbiu-nidung"/>
        <w:numPr>
          <w:ilvl w:val="0"/>
          <w:numId w:val="3"/>
        </w:numPr>
        <w:rPr>
          <w:lang w:val="fr-FR"/>
        </w:rPr>
      </w:pPr>
      <w:r w:rsidRPr="00FD5F07">
        <w:rPr>
          <w:lang w:val="fr-FR"/>
        </w:rPr>
        <w:t>Sự thay đổi trật tự từ: 2 chuỗi bao hàm từ giống nhau nhưng theo 1 trật tự khác có thể được xem là tương tự</w:t>
      </w:r>
    </w:p>
    <w:p w14:paraId="034A0983" w14:textId="77777777" w:rsidR="00B81575" w:rsidRPr="00FD5F07" w:rsidRDefault="00B81575" w:rsidP="004B0C77">
      <w:pPr>
        <w:pStyle w:val="Bngbiu-nidung"/>
        <w:numPr>
          <w:ilvl w:val="0"/>
          <w:numId w:val="3"/>
        </w:numPr>
        <w:rPr>
          <w:lang w:val="fr-FR"/>
        </w:rPr>
      </w:pPr>
      <w:r w:rsidRPr="00FD5F07">
        <w:rPr>
          <w:lang w:val="fr-FR"/>
        </w:rPr>
        <w:t>Không phụ thuộc vào ngôn ngữ : Giải thuật không phải chỉ hoạt động được với tiếng anh mà còn nhiều thứ tiếng khác</w:t>
      </w:r>
    </w:p>
    <w:p w14:paraId="4A5BA3E2" w14:textId="77777777" w:rsidR="00B81575" w:rsidRPr="00FD5F07" w:rsidRDefault="00B81575" w:rsidP="004B0C77">
      <w:pPr>
        <w:pStyle w:val="Bngbiu-nidung"/>
        <w:numPr>
          <w:ilvl w:val="0"/>
          <w:numId w:val="2"/>
        </w:numPr>
        <w:ind w:left="810"/>
        <w:rPr>
          <w:lang w:val="fr-FR"/>
        </w:rPr>
      </w:pPr>
      <w:r w:rsidRPr="00FD5F07">
        <w:rPr>
          <w:lang w:val="fr-FR"/>
        </w:rPr>
        <w:t>Ví dụ ta có 2 câu hỏi như sau:</w:t>
      </w:r>
    </w:p>
    <w:p w14:paraId="38AADEE9" w14:textId="6C055139" w:rsidR="00B81575" w:rsidRPr="000F566E" w:rsidRDefault="00D355AE" w:rsidP="004B0C77">
      <w:pPr>
        <w:pStyle w:val="Bngbiu-nidung"/>
        <w:numPr>
          <w:ilvl w:val="0"/>
          <w:numId w:val="4"/>
        </w:numPr>
        <w:rPr>
          <w:lang w:val="fr-FR"/>
        </w:rPr>
      </w:pPr>
      <w:r w:rsidRPr="000F566E">
        <w:rPr>
          <w:lang w:val="fr-FR"/>
        </w:rPr>
        <w:t>Bao nhiêu tiền một tín chỉ?</w:t>
      </w:r>
    </w:p>
    <w:p w14:paraId="0B2A0A48" w14:textId="2309E661" w:rsidR="00601C64" w:rsidRPr="000F566E" w:rsidRDefault="00B81575" w:rsidP="004B0C77">
      <w:pPr>
        <w:pStyle w:val="Bngbiu-nidung"/>
        <w:numPr>
          <w:ilvl w:val="0"/>
          <w:numId w:val="4"/>
        </w:numPr>
        <w:rPr>
          <w:lang w:val="fr-FR"/>
        </w:rPr>
      </w:pPr>
      <w:r w:rsidRPr="000F566E">
        <w:rPr>
          <w:lang w:val="fr-FR"/>
        </w:rPr>
        <w:t>Một tín chỉ bao nhiêu</w:t>
      </w:r>
      <w:r w:rsidR="00D355AE" w:rsidRPr="000F566E">
        <w:rPr>
          <w:lang w:val="fr-FR"/>
        </w:rPr>
        <w:t xml:space="preserve"> tiền?</w:t>
      </w:r>
    </w:p>
    <w:p w14:paraId="0E3657E8" w14:textId="31ADE663" w:rsidR="00B81575" w:rsidRPr="000F566E" w:rsidRDefault="00601C64" w:rsidP="00601C64">
      <w:pPr>
        <w:pStyle w:val="Bngbiu-nidung"/>
        <w:ind w:left="1440" w:firstLine="0"/>
        <w:rPr>
          <w:lang w:val="fr-FR"/>
        </w:rPr>
      </w:pPr>
      <w:r w:rsidRPr="000F566E">
        <w:rPr>
          <w:lang w:val="fr-FR"/>
        </w:rPr>
        <w:t>Là 2 câu có độ tường tự bằng nhau vì câu 1 và câu 2 chỉ khác nhau ở vị trí các từ.</w:t>
      </w:r>
      <w:r w:rsidR="00B81575" w:rsidRPr="000F566E">
        <w:rPr>
          <w:lang w:val="fr-FR"/>
        </w:rPr>
        <w:t xml:space="preserve"> </w:t>
      </w:r>
    </w:p>
    <w:p w14:paraId="201C27F5" w14:textId="79EACA0D" w:rsidR="00A544DF" w:rsidRPr="000F566E" w:rsidRDefault="00A544DF" w:rsidP="004B0C77">
      <w:pPr>
        <w:pStyle w:val="Bngbiu-nidung"/>
        <w:numPr>
          <w:ilvl w:val="0"/>
          <w:numId w:val="2"/>
        </w:numPr>
        <w:rPr>
          <w:lang w:val="fr-FR"/>
        </w:rPr>
      </w:pPr>
      <w:r w:rsidRPr="000F566E">
        <w:rPr>
          <w:lang w:val="fr-FR"/>
        </w:rPr>
        <w:t>Sự giống nhau giữa hai câu s1 và s2 được tính bằng số lượng từ cùng xuất hiện ở trên 2 câu, nêu số lượng từ cùng xuất hiện càng nhiều chứng tỏ 2 câu đó có khả năng giống nhau càng cao, từ đó chúng ta có công thức:</w:t>
      </w:r>
    </w:p>
    <w:p w14:paraId="29A6AA94" w14:textId="77777777" w:rsidR="00A544DF" w:rsidRPr="000F566E" w:rsidRDefault="00A544DF" w:rsidP="00A544DF">
      <w:pPr>
        <w:pStyle w:val="Bngbiu-nidung"/>
        <w:rPr>
          <w:lang w:val="fr-FR"/>
        </w:rPr>
      </w:pPr>
    </w:p>
    <w:p w14:paraId="3F565034" w14:textId="77777777" w:rsidR="00A544DF" w:rsidRPr="000F566E" w:rsidRDefault="00A544DF" w:rsidP="00A544DF">
      <w:pPr>
        <w:pStyle w:val="Bngbiu-nidung"/>
        <w:rPr>
          <w:lang w:val="fr-FR"/>
        </w:rPr>
      </w:pPr>
    </w:p>
    <w:p w14:paraId="358620F2" w14:textId="77777777" w:rsidR="00B81575" w:rsidRPr="008E2DDC" w:rsidRDefault="00B81575" w:rsidP="00B81575">
      <w:pPr>
        <w:pStyle w:val="Bngbiu-nidung"/>
        <w:jc w:val="center"/>
      </w:pPr>
      <w:r w:rsidRPr="008E2DDC">
        <w:lastRenderedPageBreak/>
        <w:t xml:space="preserve">Độ tương tự(s1,s2)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75AABAFA" w14:textId="77777777" w:rsidR="00B81575" w:rsidRPr="00893B46" w:rsidRDefault="00B81575" w:rsidP="00B81575">
      <w:pPr>
        <w:pStyle w:val="Tiumccp1"/>
      </w:pPr>
    </w:p>
    <w:p w14:paraId="31D40B92" w14:textId="37E03A11" w:rsidR="00B81575" w:rsidRDefault="00A544DF" w:rsidP="004B0C77">
      <w:pPr>
        <w:pStyle w:val="Bngbiu-nidung"/>
        <w:numPr>
          <w:ilvl w:val="0"/>
          <w:numId w:val="2"/>
        </w:numPr>
      </w:pPr>
      <w:r>
        <w:t>Đô tương tự đo được bằng s</w:t>
      </w:r>
      <w:r w:rsidR="00B81575" w:rsidRPr="00893B46">
        <w:t>ố lượng</w:t>
      </w:r>
      <w:r w:rsidR="00D355AE">
        <w:t xml:space="preserve"> từ (nếu sử dụng 1-gram)</w:t>
      </w:r>
      <w:r>
        <w:t xml:space="preserve"> hoặc</w:t>
      </w:r>
      <w:r w:rsidR="00D355AE">
        <w:t xml:space="preserve"> số lượng các cặp từ (nếu chúng ta sử dụng 2-gram)…</w:t>
      </w:r>
      <w:r w:rsidR="00B81575" w:rsidRPr="00893B46">
        <w:t xml:space="preserve"> chung ở cả hai chuỗi nhân 2 chia cho tổng số các cặp từ trong hai chuỗi. Giải thuật sẽ đo độ tương tự giữa 2 chuỗi bằng 0 nếu như 2 chuỗi đó khác nhau</w:t>
      </w:r>
      <w:r w:rsidR="00D355AE">
        <w:t xml:space="preserve"> hoàn toàn</w:t>
      </w:r>
      <w:r w:rsidR="00B81575">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45D677A7" w14:textId="56E2A66B" w:rsidR="00D355AE" w:rsidRPr="00984099" w:rsidRDefault="00D355AE" w:rsidP="00D355AE">
      <w:pPr>
        <w:pStyle w:val="Nidungvnbn"/>
        <w:rPr>
          <w:lang w:val="fr-FR"/>
        </w:rPr>
      </w:pPr>
      <w:r>
        <w:rPr>
          <w:lang w:val="fr-FR"/>
        </w:rPr>
        <w:t xml:space="preserve">Ví dụ : </w:t>
      </w:r>
      <w:r w:rsidRPr="00984099">
        <w:rPr>
          <w:lang w:val="fr-FR"/>
        </w:rPr>
        <w:t>Ta có 1 bài toán sau:</w:t>
      </w:r>
    </w:p>
    <w:p w14:paraId="4FB9227A" w14:textId="65D1247F" w:rsidR="00D355AE" w:rsidRPr="00C5347A" w:rsidRDefault="00D355AE" w:rsidP="00D355AE">
      <w:pPr>
        <w:pStyle w:val="Nidungvnbn"/>
        <w:ind w:left="1440" w:firstLine="0"/>
        <w:rPr>
          <w:lang w:val="fr-FR"/>
        </w:rPr>
      </w:pPr>
      <w:r>
        <w:rPr>
          <w:lang w:val="fr-FR"/>
        </w:rPr>
        <w:t>-</w:t>
      </w:r>
      <w:r w:rsidR="00A544DF">
        <w:rPr>
          <w:lang w:val="fr-FR"/>
        </w:rPr>
        <w:t xml:space="preserve"> Đo độ tương tự giữa 2 chuỗi FRANCE và FRENCH.</w:t>
      </w:r>
    </w:p>
    <w:p w14:paraId="0C6C6FE0" w14:textId="040A90FF" w:rsidR="00D355AE" w:rsidRDefault="00D355AE" w:rsidP="00D355AE">
      <w:pPr>
        <w:pStyle w:val="Bngbiu-nidung"/>
        <w:rPr>
          <w:lang w:val="fr-FR"/>
        </w:rPr>
      </w:pPr>
      <w:r>
        <w:rPr>
          <w:lang w:val="fr-FR"/>
        </w:rPr>
        <w:tab/>
        <w:t xml:space="preserve">- Chúng ta sẽ </w:t>
      </w:r>
      <w:r w:rsidR="00A544DF">
        <w:rPr>
          <w:lang w:val="fr-FR"/>
        </w:rPr>
        <w:t xml:space="preserve">sử dụng mô hình 2-gram, </w:t>
      </w:r>
      <w:r>
        <w:rPr>
          <w:lang w:val="fr-FR"/>
        </w:rPr>
        <w:t>tách</w:t>
      </w:r>
      <w:r w:rsidR="00A544DF">
        <w:rPr>
          <w:lang w:val="fr-FR"/>
        </w:rPr>
        <w:t xml:space="preserve"> từng chuỗi ra thành</w:t>
      </w:r>
      <w:r>
        <w:rPr>
          <w:lang w:val="fr-FR"/>
        </w:rPr>
        <w:t xml:space="preserve"> </w:t>
      </w:r>
      <w:r w:rsidR="00A544DF">
        <w:rPr>
          <w:lang w:val="fr-FR"/>
        </w:rPr>
        <w:t xml:space="preserve">các </w:t>
      </w:r>
      <w:r>
        <w:rPr>
          <w:lang w:val="fr-FR"/>
        </w:rPr>
        <w:t xml:space="preserve">cặp mỗi cặp 2 chữ cái </w:t>
      </w:r>
      <w:r w:rsidR="00A544DF">
        <w:rPr>
          <w:lang w:val="fr-FR"/>
        </w:rPr>
        <w:t xml:space="preserve"> </w:t>
      </w:r>
    </w:p>
    <w:p w14:paraId="370C97C7" w14:textId="77777777" w:rsidR="00D355AE" w:rsidRPr="00E16E7F" w:rsidRDefault="00D355AE" w:rsidP="00A544DF">
      <w:pPr>
        <w:pStyle w:val="Bngbiu-nidung"/>
        <w:ind w:left="720" w:firstLine="0"/>
        <w:jc w:val="center"/>
      </w:pPr>
      <w:r w:rsidRPr="00E16E7F">
        <w:t>S1 = FRANCE: {FR, RA, AN, NC, CE}</w:t>
      </w:r>
    </w:p>
    <w:p w14:paraId="6318B4A1" w14:textId="59FF20DA" w:rsidR="00D355AE" w:rsidRPr="00D355AE" w:rsidRDefault="00D355AE" w:rsidP="00A544DF">
      <w:pPr>
        <w:pStyle w:val="Bngbiu-nidung"/>
        <w:ind w:left="720" w:firstLine="0"/>
        <w:jc w:val="center"/>
        <w:rPr>
          <w:lang w:val="fr-FR"/>
        </w:rPr>
      </w:pPr>
      <w:r>
        <w:rPr>
          <w:lang w:val="fr-FR"/>
        </w:rPr>
        <w:t xml:space="preserve">S2 = </w:t>
      </w:r>
      <w:r w:rsidRPr="00E16E7F">
        <w:rPr>
          <w:lang w:val="fr-FR"/>
        </w:rPr>
        <w:t>FRENCH: {FR, RE, EN, NC, CH}</w:t>
      </w:r>
    </w:p>
    <w:p w14:paraId="2ECCB888" w14:textId="77777777" w:rsidR="00B81575" w:rsidRPr="000F566E" w:rsidRDefault="00B81575" w:rsidP="004B0C77">
      <w:pPr>
        <w:pStyle w:val="Bngbiu-nidung"/>
        <w:numPr>
          <w:ilvl w:val="0"/>
          <w:numId w:val="2"/>
        </w:numPr>
        <w:rPr>
          <w:lang w:val="fr-FR"/>
        </w:rPr>
      </w:pPr>
      <w:r w:rsidRPr="000F566E">
        <w:rPr>
          <w:lang w:val="fr-FR"/>
        </w:rPr>
        <w:t xml:space="preserve"> Để so sánh từ FRANCE và FRENCH, các số liệu được tính như sau</w:t>
      </w:r>
    </w:p>
    <w:p w14:paraId="7ED000BC" w14:textId="77777777" w:rsidR="00B81575" w:rsidRPr="00A753FC" w:rsidRDefault="00B81575" w:rsidP="00B81575">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FRANCE,FRENCH</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0CB92981" w14:textId="77777777"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367A016C" w14:textId="77777777" w:rsidR="00B81575" w:rsidRDefault="00B81575" w:rsidP="00B81575">
      <w:pPr>
        <w:pStyle w:val="Bngbiu-nidung"/>
      </w:pPr>
      <w:r>
        <w:t xml:space="preserve">- Độ tương tự đo được luôn nằm trong khoảng từ 0 – 1.Ở giải thuật này ta tính được độ tương tự của 2 từ FRANCE và FRENCH là 40%.  </w:t>
      </w:r>
    </w:p>
    <w:p w14:paraId="53665D56" w14:textId="77777777" w:rsidR="001D6455" w:rsidRDefault="001D6455" w:rsidP="00B81575">
      <w:pPr>
        <w:pStyle w:val="Bngbiu-nidung"/>
      </w:pPr>
    </w:p>
    <w:p w14:paraId="1917942C" w14:textId="77777777" w:rsidR="001D6455" w:rsidRDefault="001D6455" w:rsidP="00B81575">
      <w:pPr>
        <w:pStyle w:val="Bngbiu-nidung"/>
      </w:pPr>
    </w:p>
    <w:p w14:paraId="3F660A6A" w14:textId="77777777" w:rsidR="00D355AE" w:rsidRPr="00D93231" w:rsidRDefault="00D355AE" w:rsidP="00B81575">
      <w:pPr>
        <w:pStyle w:val="Chng"/>
        <w:rPr>
          <w:sz w:val="26"/>
          <w:szCs w:val="26"/>
        </w:rPr>
      </w:pPr>
    </w:p>
    <w:p w14:paraId="38905774" w14:textId="47060867" w:rsidR="00453AB1" w:rsidRDefault="00453AB1" w:rsidP="00207835">
      <w:pPr>
        <w:pStyle w:val="Chng"/>
        <w:outlineLvl w:val="0"/>
      </w:pPr>
      <w:bookmarkStart w:id="389" w:name="_Toc476111353"/>
      <w:bookmarkStart w:id="390" w:name="_Toc476213455"/>
      <w:bookmarkStart w:id="391" w:name="_Toc476234963"/>
      <w:r w:rsidRPr="00B32C74">
        <w:lastRenderedPageBreak/>
        <w:t xml:space="preserve">CHƯƠNG </w:t>
      </w:r>
      <w:r w:rsidR="001D6455">
        <w:t>4</w:t>
      </w:r>
      <w:r w:rsidR="004A7C39" w:rsidRPr="00B32C74">
        <w:t>–</w:t>
      </w:r>
      <w:r w:rsidRPr="00B32C74">
        <w:t>NGHIÊN CỨU THỰC NGHIỆM</w:t>
      </w:r>
      <w:bookmarkEnd w:id="389"/>
      <w:bookmarkEnd w:id="390"/>
      <w:bookmarkEnd w:id="391"/>
    </w:p>
    <w:p w14:paraId="15BAE929" w14:textId="5A013E99" w:rsidR="001457BF" w:rsidRDefault="00F266B6" w:rsidP="00207835">
      <w:pPr>
        <w:pStyle w:val="Bngbiu-nidung"/>
        <w:ind w:firstLine="0"/>
        <w:jc w:val="left"/>
        <w:outlineLvl w:val="1"/>
        <w:rPr>
          <w:shd w:val="clear" w:color="auto" w:fill="F1F0F0"/>
        </w:rPr>
      </w:pPr>
      <w:bookmarkStart w:id="392" w:name="_Toc476111354"/>
      <w:bookmarkStart w:id="393" w:name="_Toc476213456"/>
      <w:bookmarkStart w:id="394" w:name="_Toc476234964"/>
      <w:r>
        <w:rPr>
          <w:rStyle w:val="Tiumccp1Char"/>
        </w:rPr>
        <w:t xml:space="preserve">4.1 </w:t>
      </w:r>
      <w:r w:rsidR="001457BF" w:rsidRPr="001457BF">
        <w:rPr>
          <w:rStyle w:val="Tiumccp1Char"/>
        </w:rPr>
        <w:t>Mục tiêu thử nghiệm</w:t>
      </w:r>
      <w:bookmarkEnd w:id="392"/>
      <w:bookmarkEnd w:id="393"/>
      <w:bookmarkEnd w:id="394"/>
    </w:p>
    <w:p w14:paraId="2E654CCB" w14:textId="4B3F0722" w:rsidR="001457BF" w:rsidRPr="001457BF" w:rsidRDefault="001457BF" w:rsidP="001457BF">
      <w:pPr>
        <w:pStyle w:val="Bngbiu-nidung"/>
      </w:pPr>
      <w:r w:rsidRPr="001457BF">
        <w:t xml:space="preserve">Để đo độ hiệu quả của hệ thống, kiểm trả độ chính xác của hệ thống khi hoạt động chúng em xây dựng bộ thử nghiệm. </w:t>
      </w:r>
    </w:p>
    <w:p w14:paraId="5103060F" w14:textId="77777777" w:rsidR="001457BF" w:rsidRPr="001457BF" w:rsidRDefault="001457BF" w:rsidP="001457BF">
      <w:pPr>
        <w:pStyle w:val="Bngbiu-nidung"/>
      </w:pPr>
      <w:r w:rsidRPr="001457BF">
        <w:t xml:space="preserve">Bộ thử nghiêm có 2 phần chính là: </w:t>
      </w:r>
    </w:p>
    <w:p w14:paraId="409FD8F2" w14:textId="3D01103F" w:rsidR="001457BF" w:rsidRPr="001457BF" w:rsidRDefault="001457BF" w:rsidP="004B0C77">
      <w:pPr>
        <w:pStyle w:val="Bngbiu-nidung"/>
        <w:numPr>
          <w:ilvl w:val="0"/>
          <w:numId w:val="11"/>
        </w:numPr>
      </w:pPr>
      <w:r w:rsidRPr="001457BF">
        <w:t>Phần cơ sở dữ liệu</w:t>
      </w:r>
      <w:r w:rsidR="0057114B">
        <w:t>.</w:t>
      </w:r>
    </w:p>
    <w:p w14:paraId="73411B54" w14:textId="56CA4692" w:rsidR="001457BF" w:rsidRDefault="001457BF" w:rsidP="004B0C77">
      <w:pPr>
        <w:pStyle w:val="Bngbiu-nidung"/>
        <w:numPr>
          <w:ilvl w:val="0"/>
          <w:numId w:val="11"/>
        </w:numPr>
      </w:pPr>
      <w:r w:rsidRPr="001457BF">
        <w:t xml:space="preserve">Chương trình chạy để đánh giá. </w:t>
      </w:r>
    </w:p>
    <w:p w14:paraId="2E9652BC" w14:textId="77777777" w:rsidR="003656B9" w:rsidRPr="001457BF" w:rsidRDefault="003656B9" w:rsidP="003656B9">
      <w:pPr>
        <w:pStyle w:val="Bngbiu-nidung"/>
      </w:pPr>
    </w:p>
    <w:p w14:paraId="716970BF" w14:textId="22C9E758" w:rsidR="001457BF" w:rsidRPr="001457BF" w:rsidRDefault="00F266B6" w:rsidP="00207835">
      <w:pPr>
        <w:pStyle w:val="Tiumccp1"/>
        <w:outlineLvl w:val="1"/>
      </w:pPr>
      <w:bookmarkStart w:id="395" w:name="_Toc476111355"/>
      <w:bookmarkStart w:id="396" w:name="_Toc476213457"/>
      <w:bookmarkStart w:id="397" w:name="_Toc476234965"/>
      <w:r>
        <w:t>4.2</w:t>
      </w:r>
      <w:r w:rsidR="001457BF" w:rsidRPr="001457BF">
        <w:t xml:space="preserve"> Kế hoạch thử nghiệm Kế hoạch thử nghiệm sẽ bao gồm 4 phần:</w:t>
      </w:r>
      <w:bookmarkEnd w:id="395"/>
      <w:bookmarkEnd w:id="396"/>
      <w:bookmarkEnd w:id="397"/>
      <w:r w:rsidR="001457BF" w:rsidRPr="001457BF">
        <w:t xml:space="preserve"> </w:t>
      </w:r>
    </w:p>
    <w:p w14:paraId="18C59782" w14:textId="77777777" w:rsidR="001457BF" w:rsidRPr="001457BF" w:rsidRDefault="001457BF" w:rsidP="001457BF">
      <w:pPr>
        <w:pStyle w:val="Bngbiu-nidung"/>
        <w:jc w:val="left"/>
      </w:pPr>
      <w:r w:rsidRPr="001457BF">
        <w:t>- Lấy 1 câu hỏi tương tự với điểm số cao nhất sử dụng mô hình 1-gram.</w:t>
      </w:r>
    </w:p>
    <w:p w14:paraId="38D8153C" w14:textId="0D9F8D6C" w:rsidR="001457BF" w:rsidRPr="001457BF" w:rsidRDefault="001457BF" w:rsidP="001457BF">
      <w:pPr>
        <w:pStyle w:val="Bngbiu-nidung"/>
        <w:jc w:val="left"/>
      </w:pPr>
      <w:r w:rsidRPr="001457BF">
        <w:t>- Lấy 3 câu hỏi tương tự với điểm số cao nhất với mô hình 1-gram</w:t>
      </w:r>
      <w:r w:rsidR="0057114B">
        <w:t>.</w:t>
      </w:r>
    </w:p>
    <w:p w14:paraId="05D143C0" w14:textId="5FDD6380" w:rsidR="001457BF" w:rsidRPr="001457BF" w:rsidRDefault="0057114B" w:rsidP="001457BF">
      <w:pPr>
        <w:pStyle w:val="Bngbiu-nidung"/>
        <w:jc w:val="left"/>
      </w:pPr>
      <w:r>
        <w:t xml:space="preserve"> -</w:t>
      </w:r>
      <w:r w:rsidR="001457BF" w:rsidRPr="001457BF">
        <w:t xml:space="preserve"> Lấy 1 câu hỏi tương tự sử dụng mô hình 2-gram. </w:t>
      </w:r>
    </w:p>
    <w:p w14:paraId="7DF5D270" w14:textId="5B861F86" w:rsidR="00C23CCD" w:rsidRDefault="001457BF" w:rsidP="0070416A">
      <w:pPr>
        <w:pStyle w:val="Bngbiu-nidung"/>
        <w:jc w:val="left"/>
      </w:pPr>
      <w:r w:rsidRPr="001457BF">
        <w:t>- Lấy 3 câu hỏi tương tự với điểm số cao nhất sử dụng mô hình 2-gram.</w:t>
      </w:r>
    </w:p>
    <w:p w14:paraId="4FEF3511" w14:textId="77777777" w:rsidR="00841454" w:rsidRDefault="00841454" w:rsidP="0070416A">
      <w:pPr>
        <w:pStyle w:val="Bngbiu-nidung"/>
        <w:jc w:val="left"/>
      </w:pPr>
    </w:p>
    <w:p w14:paraId="26D3BBEC" w14:textId="77777777" w:rsidR="00841454" w:rsidRDefault="00841454" w:rsidP="0070416A">
      <w:pPr>
        <w:pStyle w:val="Bngbiu-nidung"/>
        <w:jc w:val="left"/>
      </w:pPr>
    </w:p>
    <w:p w14:paraId="23DD120C" w14:textId="77777777" w:rsidR="00841454" w:rsidRDefault="00841454" w:rsidP="0070416A">
      <w:pPr>
        <w:pStyle w:val="Bngbiu-nidung"/>
        <w:jc w:val="left"/>
      </w:pPr>
    </w:p>
    <w:p w14:paraId="730A0A82" w14:textId="77777777" w:rsidR="00841454" w:rsidRDefault="00841454" w:rsidP="0070416A">
      <w:pPr>
        <w:pStyle w:val="Bngbiu-nidung"/>
        <w:jc w:val="left"/>
      </w:pPr>
    </w:p>
    <w:p w14:paraId="63420740" w14:textId="77777777" w:rsidR="00841454" w:rsidRDefault="00841454" w:rsidP="0070416A">
      <w:pPr>
        <w:pStyle w:val="Bngbiu-nidung"/>
        <w:jc w:val="left"/>
      </w:pPr>
    </w:p>
    <w:p w14:paraId="771CFCFC" w14:textId="77777777" w:rsidR="00841454" w:rsidRDefault="00841454" w:rsidP="0070416A">
      <w:pPr>
        <w:pStyle w:val="Bngbiu-nidung"/>
        <w:jc w:val="left"/>
      </w:pPr>
    </w:p>
    <w:p w14:paraId="513EA239" w14:textId="77777777" w:rsidR="00841454" w:rsidRDefault="00841454" w:rsidP="0070416A">
      <w:pPr>
        <w:pStyle w:val="Bngbiu-nidung"/>
        <w:jc w:val="left"/>
      </w:pPr>
    </w:p>
    <w:p w14:paraId="6AE24AD5" w14:textId="77777777" w:rsidR="00841454" w:rsidRDefault="00841454" w:rsidP="0070416A">
      <w:pPr>
        <w:pStyle w:val="Bngbiu-nidung"/>
        <w:jc w:val="left"/>
      </w:pPr>
    </w:p>
    <w:p w14:paraId="065DBD53" w14:textId="77777777" w:rsidR="00841454" w:rsidRPr="001457BF" w:rsidRDefault="00841454" w:rsidP="0070416A">
      <w:pPr>
        <w:pStyle w:val="Bngbiu-nidung"/>
        <w:jc w:val="left"/>
      </w:pPr>
    </w:p>
    <w:p w14:paraId="16D04EE0" w14:textId="1A107EE3" w:rsidR="00966B62" w:rsidRDefault="00966B62" w:rsidP="00207835">
      <w:pPr>
        <w:pStyle w:val="Tiumccp1"/>
        <w:outlineLvl w:val="1"/>
      </w:pPr>
      <w:bookmarkStart w:id="398" w:name="_Toc476111356"/>
      <w:bookmarkStart w:id="399" w:name="_Toc476213458"/>
      <w:bookmarkStart w:id="400" w:name="_Toc476234966"/>
      <w:r>
        <w:lastRenderedPageBreak/>
        <w:t>4.</w:t>
      </w:r>
      <w:r w:rsidR="0095316B">
        <w:t>3</w:t>
      </w:r>
      <w:r>
        <w:t xml:space="preserve"> Đánh giá giải thuật:</w:t>
      </w:r>
      <w:bookmarkEnd w:id="398"/>
      <w:bookmarkEnd w:id="399"/>
      <w:bookmarkEnd w:id="400"/>
    </w:p>
    <w:p w14:paraId="38822852" w14:textId="50537629" w:rsidR="003656B9" w:rsidRDefault="003656B9" w:rsidP="00207835">
      <w:pPr>
        <w:pStyle w:val="Tiumccp2"/>
        <w:outlineLvl w:val="2"/>
      </w:pPr>
      <w:bookmarkStart w:id="401" w:name="_Toc476111357"/>
      <w:bookmarkStart w:id="402" w:name="_Toc476213459"/>
      <w:bookmarkStart w:id="403" w:name="_Toc476234967"/>
      <w:r>
        <w:t>4.3.1 Tổng quan mô hình hiện thực giải thuật</w:t>
      </w:r>
      <w:bookmarkEnd w:id="401"/>
      <w:bookmarkEnd w:id="402"/>
      <w:bookmarkEnd w:id="403"/>
    </w:p>
    <w:p w14:paraId="10966555" w14:textId="77777777" w:rsidR="00841454" w:rsidRDefault="003656B9" w:rsidP="00841454">
      <w:pPr>
        <w:pStyle w:val="Tiumccp1"/>
        <w:keepNext/>
      </w:pPr>
      <w:bookmarkStart w:id="404" w:name="_Toc476111358"/>
      <w:bookmarkStart w:id="405" w:name="_Toc476213460"/>
      <w:bookmarkStart w:id="406" w:name="_Toc476213715"/>
      <w:bookmarkStart w:id="407" w:name="_Toc476233895"/>
      <w:bookmarkStart w:id="408" w:name="_Toc476234325"/>
      <w:bookmarkStart w:id="409" w:name="_Toc476234968"/>
      <w:r w:rsidRPr="003656B9">
        <w:rPr>
          <w:noProof/>
          <w:lang w:val="vi-VN" w:eastAsia="vi-VN"/>
        </w:rPr>
        <w:drawing>
          <wp:inline distT="0" distB="0" distL="0" distR="0" wp14:anchorId="66421249" wp14:editId="74818A7F">
            <wp:extent cx="6060381" cy="2495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66320" cy="2497995"/>
                    </a:xfrm>
                    <a:prstGeom prst="rect">
                      <a:avLst/>
                    </a:prstGeom>
                    <a:noFill/>
                    <a:ln>
                      <a:noFill/>
                    </a:ln>
                  </pic:spPr>
                </pic:pic>
              </a:graphicData>
            </a:graphic>
          </wp:inline>
        </w:drawing>
      </w:r>
      <w:bookmarkEnd w:id="404"/>
      <w:bookmarkEnd w:id="405"/>
      <w:bookmarkEnd w:id="406"/>
      <w:bookmarkEnd w:id="407"/>
      <w:bookmarkEnd w:id="408"/>
      <w:bookmarkEnd w:id="409"/>
    </w:p>
    <w:p w14:paraId="04E49ADB" w14:textId="6405ABFC" w:rsidR="003656B9" w:rsidRDefault="00841454" w:rsidP="00841454">
      <w:pPr>
        <w:pStyle w:val="Caption"/>
      </w:pPr>
      <w:bookmarkStart w:id="410" w:name="_Toc476233166"/>
      <w:r>
        <w:t xml:space="preserve">Hình 4. </w:t>
      </w:r>
      <w:r w:rsidR="004B18F8">
        <w:fldChar w:fldCharType="begin"/>
      </w:r>
      <w:r w:rsidR="004B18F8">
        <w:instrText xml:space="preserve"> SEQ Hình_4. \* ARABIC </w:instrText>
      </w:r>
      <w:r w:rsidR="004B18F8">
        <w:fldChar w:fldCharType="separate"/>
      </w:r>
      <w:r>
        <w:rPr>
          <w:noProof/>
        </w:rPr>
        <w:t>1</w:t>
      </w:r>
      <w:r w:rsidR="004B18F8">
        <w:rPr>
          <w:noProof/>
        </w:rPr>
        <w:fldChar w:fldCharType="end"/>
      </w:r>
      <w:r>
        <w:t>: Tổng quan mô hình giải thuật</w:t>
      </w:r>
      <w:bookmarkEnd w:id="410"/>
    </w:p>
    <w:p w14:paraId="52544D31" w14:textId="0F763E17" w:rsidR="00641215" w:rsidRPr="00641215" w:rsidRDefault="00641215" w:rsidP="00641215">
      <w:pPr>
        <w:spacing w:line="360" w:lineRule="auto"/>
        <w:rPr>
          <w:sz w:val="26"/>
          <w:szCs w:val="26"/>
        </w:rPr>
      </w:pPr>
      <w:r w:rsidRPr="00641215">
        <w:rPr>
          <w:sz w:val="26"/>
          <w:szCs w:val="26"/>
        </w:rPr>
        <w:t>Từng câu hỏi thử nghiệm sẽ được con người gán từ 1-3 câu hỏi tương tự với nó. Sau đó từng câu hỏi thử nghiệm này sẽ được xử lý bởi hệ thống để tìm ra câu hỏi tương tự do hệ thống xử lý. Lấy câu hỏi tương tự do hệ thống xử lý đem so sánh với câu do người gán, nếu trùng nhau chứng tỏ giải thuật chạy đúng, ngược lại khác nhau thì giải thuật chạy sai. Lần lượt làm như vậy với 30 câu hỏi thử nghiệm để kiểm tra hệ thống.</w:t>
      </w:r>
    </w:p>
    <w:p w14:paraId="659C0383" w14:textId="51437DD7" w:rsidR="00EA3C63" w:rsidRDefault="00EA3C63" w:rsidP="00207835">
      <w:pPr>
        <w:pStyle w:val="Tiumccp2"/>
        <w:outlineLvl w:val="2"/>
      </w:pPr>
      <w:bookmarkStart w:id="411" w:name="_Toc476111359"/>
      <w:bookmarkStart w:id="412" w:name="_Toc476213461"/>
      <w:bookmarkStart w:id="413" w:name="_Toc476234969"/>
      <w:r>
        <w:t>4.</w:t>
      </w:r>
      <w:r w:rsidR="0095316B">
        <w:t>3</w:t>
      </w:r>
      <w:r>
        <w:t>.</w:t>
      </w:r>
      <w:r w:rsidR="003656B9">
        <w:t xml:space="preserve">2 </w:t>
      </w:r>
      <w:r>
        <w:t>Mô hình 1-gram</w:t>
      </w:r>
      <w:bookmarkEnd w:id="411"/>
      <w:bookmarkEnd w:id="412"/>
      <w:bookmarkEnd w:id="413"/>
    </w:p>
    <w:p w14:paraId="041803B2" w14:textId="77777777" w:rsidR="00966B62" w:rsidRDefault="00966B62" w:rsidP="00966B62">
      <w:pPr>
        <w:pStyle w:val="Bngbiu-nidung"/>
      </w:pPr>
      <w:r>
        <w:t>- Để đánh giá tính đúng đắn của giải thuật chúng ta sẽ chạy bộ đánh giá.Việc chạy bộ đánh giá được chia ra 2 trường hợp:</w:t>
      </w:r>
    </w:p>
    <w:p w14:paraId="0D936861" w14:textId="5027DAA4" w:rsidR="00966B62" w:rsidRDefault="00966B62" w:rsidP="004B0C77">
      <w:pPr>
        <w:pStyle w:val="Bngbiu-nidung"/>
        <w:numPr>
          <w:ilvl w:val="0"/>
          <w:numId w:val="10"/>
        </w:numPr>
      </w:pPr>
      <w:r>
        <w:t xml:space="preserve">Lấy </w:t>
      </w:r>
      <w:r w:rsidR="00447233">
        <w:t xml:space="preserve">1 </w:t>
      </w:r>
      <w:r>
        <w:t>câu hỏi có số điểm cao nhất</w:t>
      </w:r>
    </w:p>
    <w:p w14:paraId="21E52738" w14:textId="77777777" w:rsidR="00966B62" w:rsidRDefault="00966B62" w:rsidP="004B0C77">
      <w:pPr>
        <w:pStyle w:val="Bngbiu-nidung"/>
        <w:numPr>
          <w:ilvl w:val="0"/>
          <w:numId w:val="10"/>
        </w:numPr>
      </w:pPr>
      <w:r>
        <w:t>Lấy 3 câu hỏi có số điểm cao nhất</w:t>
      </w:r>
    </w:p>
    <w:p w14:paraId="61F13F6A" w14:textId="21CB5028" w:rsidR="00C6231A" w:rsidRDefault="00C6231A" w:rsidP="004B0C77">
      <w:pPr>
        <w:pStyle w:val="Bngbiu-nidung"/>
        <w:numPr>
          <w:ilvl w:val="0"/>
          <w:numId w:val="2"/>
        </w:numPr>
      </w:pPr>
      <w:r>
        <w:t>Ví dụ đầu vào:</w:t>
      </w:r>
    </w:p>
    <w:p w14:paraId="0FCED425" w14:textId="7A573BEA" w:rsidR="00C6231A" w:rsidRDefault="00FC6D93" w:rsidP="00FC6D93">
      <w:pPr>
        <w:pStyle w:val="Bngbiu-nidung"/>
        <w:ind w:left="1080" w:firstLine="0"/>
      </w:pPr>
      <w:r>
        <w:t>Câu hỏi nhập liệu</w:t>
      </w:r>
      <w:r w:rsidR="00C6231A">
        <w:t>:</w:t>
      </w:r>
      <w:r w:rsidR="00C6231A" w:rsidRPr="00C6231A">
        <w:t xml:space="preserve"> Làm gì khi kết quả điểm danh không chính xác?</w:t>
      </w:r>
    </w:p>
    <w:p w14:paraId="586F618A" w14:textId="46EB3D4F" w:rsidR="00C6231A" w:rsidRDefault="00C6231A" w:rsidP="00C6231A">
      <w:pPr>
        <w:pStyle w:val="Bngbiu-nidung"/>
        <w:ind w:left="1080" w:firstLine="0"/>
      </w:pPr>
      <w:r>
        <w:t>Dữ liệu giả</w:t>
      </w:r>
      <w:r w:rsidR="00FC6D93">
        <w:t>i thuật truy vấn trong hệ thống</w:t>
      </w:r>
      <w:r>
        <w:t>:</w:t>
      </w:r>
    </w:p>
    <w:p w14:paraId="24CE2F7E" w14:textId="2B3ECD50" w:rsidR="00C6231A" w:rsidRPr="00C6231A" w:rsidRDefault="00C6231A" w:rsidP="004B0C77">
      <w:pPr>
        <w:pStyle w:val="Bngbiu-nidung"/>
        <w:numPr>
          <w:ilvl w:val="0"/>
          <w:numId w:val="12"/>
        </w:numPr>
      </w:pPr>
      <w:r w:rsidRPr="00C6231A">
        <w:lastRenderedPageBreak/>
        <w:t>Em phải làm sao khi kết quả điểm danh TOEIC không chính xác? (0.7058823529411765)</w:t>
      </w:r>
    </w:p>
    <w:p w14:paraId="2DA3CD62" w14:textId="6433E680" w:rsidR="00C6231A" w:rsidRPr="00C6231A" w:rsidRDefault="00C6231A" w:rsidP="004B0C77">
      <w:pPr>
        <w:pStyle w:val="Bngbiu-nidung"/>
        <w:numPr>
          <w:ilvl w:val="0"/>
          <w:numId w:val="12"/>
        </w:numPr>
      </w:pPr>
      <w:r w:rsidRPr="00C6231A">
        <w:t>Em phải làm sao khi kết quả điểm danh Trung tâm TOEIC công bố không chính xác? (0.631578947368421)</w:t>
      </w:r>
    </w:p>
    <w:tbl>
      <w:tblPr>
        <w:tblStyle w:val="TableGrid"/>
        <w:tblpPr w:leftFromText="180" w:rightFromText="180" w:vertAnchor="text" w:horzAnchor="margin" w:tblpY="558"/>
        <w:tblW w:w="9918" w:type="dxa"/>
        <w:tblLook w:val="04A0" w:firstRow="1" w:lastRow="0" w:firstColumn="1" w:lastColumn="0" w:noHBand="0" w:noVBand="1"/>
      </w:tblPr>
      <w:tblGrid>
        <w:gridCol w:w="3178"/>
        <w:gridCol w:w="3179"/>
        <w:gridCol w:w="3561"/>
      </w:tblGrid>
      <w:tr w:rsidR="0070416A" w:rsidRPr="00C23CCD" w14:paraId="559EC672" w14:textId="77777777" w:rsidTr="0070416A">
        <w:trPr>
          <w:trHeight w:val="841"/>
        </w:trPr>
        <w:tc>
          <w:tcPr>
            <w:tcW w:w="3178" w:type="dxa"/>
          </w:tcPr>
          <w:p w14:paraId="55474B8D" w14:textId="77777777" w:rsidR="0070416A" w:rsidRPr="00C23CCD" w:rsidRDefault="0070416A" w:rsidP="0070416A">
            <w:pPr>
              <w:pStyle w:val="Bngbiu-nidung"/>
              <w:ind w:firstLine="0"/>
              <w:jc w:val="center"/>
              <w:rPr>
                <w:b/>
              </w:rPr>
            </w:pPr>
            <w:r w:rsidRPr="00C23CCD">
              <w:rPr>
                <w:b/>
              </w:rPr>
              <w:t>Tiêu chí đánh giá</w:t>
            </w:r>
          </w:p>
        </w:tc>
        <w:tc>
          <w:tcPr>
            <w:tcW w:w="3179" w:type="dxa"/>
          </w:tcPr>
          <w:p w14:paraId="2B2A4321" w14:textId="77777777" w:rsidR="0070416A" w:rsidRPr="00C23CCD" w:rsidRDefault="0070416A" w:rsidP="0070416A">
            <w:pPr>
              <w:pStyle w:val="Bngbiu-nidung"/>
              <w:ind w:firstLine="0"/>
              <w:jc w:val="center"/>
              <w:rPr>
                <w:b/>
              </w:rPr>
            </w:pPr>
            <w:r w:rsidRPr="00C23CCD">
              <w:rPr>
                <w:b/>
              </w:rPr>
              <w:t>Lấy 1 câu hỏi có số điểm cao nhất</w:t>
            </w:r>
          </w:p>
          <w:p w14:paraId="0F5E19D7" w14:textId="77777777" w:rsidR="0070416A" w:rsidRPr="00C23CCD" w:rsidRDefault="0070416A" w:rsidP="0070416A">
            <w:pPr>
              <w:pStyle w:val="Bngbiu-nidung"/>
              <w:ind w:firstLine="0"/>
              <w:jc w:val="center"/>
              <w:rPr>
                <w:b/>
              </w:rPr>
            </w:pPr>
          </w:p>
        </w:tc>
        <w:tc>
          <w:tcPr>
            <w:tcW w:w="3561" w:type="dxa"/>
          </w:tcPr>
          <w:p w14:paraId="28120035" w14:textId="77777777" w:rsidR="0070416A" w:rsidRPr="00C23CCD" w:rsidRDefault="0070416A" w:rsidP="0070416A">
            <w:pPr>
              <w:pStyle w:val="Bngbiu-nidung"/>
              <w:ind w:firstLine="0"/>
              <w:jc w:val="center"/>
              <w:rPr>
                <w:b/>
              </w:rPr>
            </w:pPr>
            <w:r w:rsidRPr="00C23CCD">
              <w:rPr>
                <w:b/>
              </w:rPr>
              <w:t>Lấy 3 câu hỏi có số điểm cao nhất</w:t>
            </w:r>
          </w:p>
        </w:tc>
      </w:tr>
      <w:tr w:rsidR="0070416A" w14:paraId="7EBA9C69" w14:textId="77777777" w:rsidTr="0070416A">
        <w:tc>
          <w:tcPr>
            <w:tcW w:w="3178" w:type="dxa"/>
          </w:tcPr>
          <w:p w14:paraId="472FF169" w14:textId="77777777" w:rsidR="0070416A" w:rsidRDefault="0070416A" w:rsidP="0070416A">
            <w:pPr>
              <w:pStyle w:val="Bngbiu-nidung"/>
              <w:ind w:firstLine="0"/>
              <w:jc w:val="center"/>
            </w:pPr>
            <w:r>
              <w:t>Số lượng câu đánh giá</w:t>
            </w:r>
          </w:p>
        </w:tc>
        <w:tc>
          <w:tcPr>
            <w:tcW w:w="3179" w:type="dxa"/>
          </w:tcPr>
          <w:p w14:paraId="154D1580" w14:textId="77777777" w:rsidR="0070416A" w:rsidRDefault="0070416A" w:rsidP="0070416A">
            <w:pPr>
              <w:pStyle w:val="Bngbiu-nidung"/>
              <w:ind w:firstLine="0"/>
              <w:jc w:val="center"/>
            </w:pPr>
            <w:r>
              <w:t>30</w:t>
            </w:r>
          </w:p>
        </w:tc>
        <w:tc>
          <w:tcPr>
            <w:tcW w:w="3561" w:type="dxa"/>
          </w:tcPr>
          <w:p w14:paraId="493E867F" w14:textId="77777777" w:rsidR="0070416A" w:rsidRDefault="0070416A" w:rsidP="0070416A">
            <w:pPr>
              <w:pStyle w:val="Bngbiu-nidung"/>
              <w:ind w:firstLine="0"/>
              <w:jc w:val="center"/>
            </w:pPr>
            <w:r>
              <w:t>30</w:t>
            </w:r>
          </w:p>
        </w:tc>
      </w:tr>
      <w:tr w:rsidR="0070416A" w14:paraId="5F1D170D" w14:textId="77777777" w:rsidTr="0070416A">
        <w:tc>
          <w:tcPr>
            <w:tcW w:w="3178" w:type="dxa"/>
          </w:tcPr>
          <w:p w14:paraId="580F6606" w14:textId="77777777" w:rsidR="0070416A" w:rsidRDefault="0070416A" w:rsidP="0070416A">
            <w:pPr>
              <w:pStyle w:val="Bngbiu-nidung"/>
              <w:ind w:firstLine="0"/>
              <w:jc w:val="center"/>
            </w:pPr>
            <w:r>
              <w:t>Số lượng câu nguồn để kiểm tra</w:t>
            </w:r>
          </w:p>
        </w:tc>
        <w:tc>
          <w:tcPr>
            <w:tcW w:w="3179" w:type="dxa"/>
          </w:tcPr>
          <w:p w14:paraId="61C9D403" w14:textId="77777777" w:rsidR="0070416A" w:rsidRDefault="0070416A" w:rsidP="0070416A">
            <w:pPr>
              <w:pStyle w:val="Bngbiu-nidung"/>
              <w:ind w:firstLine="0"/>
              <w:jc w:val="center"/>
            </w:pPr>
            <w:r>
              <w:t>44</w:t>
            </w:r>
          </w:p>
        </w:tc>
        <w:tc>
          <w:tcPr>
            <w:tcW w:w="3561" w:type="dxa"/>
          </w:tcPr>
          <w:p w14:paraId="16D75D25" w14:textId="77777777" w:rsidR="0070416A" w:rsidRDefault="0070416A" w:rsidP="0070416A">
            <w:pPr>
              <w:pStyle w:val="Bngbiu-nidung"/>
              <w:ind w:firstLine="0"/>
              <w:jc w:val="center"/>
            </w:pPr>
            <w:r>
              <w:t>44</w:t>
            </w:r>
          </w:p>
        </w:tc>
      </w:tr>
      <w:tr w:rsidR="0070416A" w14:paraId="2B04230A" w14:textId="77777777" w:rsidTr="0070416A">
        <w:tc>
          <w:tcPr>
            <w:tcW w:w="3178" w:type="dxa"/>
          </w:tcPr>
          <w:p w14:paraId="7A0A39EA" w14:textId="77777777" w:rsidR="0070416A" w:rsidRDefault="0070416A" w:rsidP="0070416A">
            <w:pPr>
              <w:pStyle w:val="Bngbiu-nidung"/>
              <w:ind w:firstLine="0"/>
              <w:jc w:val="center"/>
            </w:pPr>
            <w:r>
              <w:t>Số lượng câu đúng</w:t>
            </w:r>
          </w:p>
        </w:tc>
        <w:tc>
          <w:tcPr>
            <w:tcW w:w="3179" w:type="dxa"/>
          </w:tcPr>
          <w:p w14:paraId="755CD14C" w14:textId="77777777" w:rsidR="0070416A" w:rsidRPr="00447233" w:rsidRDefault="004B18F8" w:rsidP="0070416A">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3561" w:type="dxa"/>
          </w:tcPr>
          <w:p w14:paraId="04D6443A" w14:textId="77777777" w:rsidR="0070416A" w:rsidRPr="00447233" w:rsidRDefault="004B18F8" w:rsidP="0070416A">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30</m:t>
                    </m:r>
                  </m:den>
                </m:f>
              </m:oMath>
            </m:oMathPara>
          </w:p>
        </w:tc>
      </w:tr>
      <w:tr w:rsidR="0070416A" w14:paraId="7C0274A7" w14:textId="77777777" w:rsidTr="0070416A">
        <w:tc>
          <w:tcPr>
            <w:tcW w:w="3178" w:type="dxa"/>
          </w:tcPr>
          <w:p w14:paraId="58C0F26D" w14:textId="77777777" w:rsidR="0070416A" w:rsidRDefault="0070416A" w:rsidP="0070416A">
            <w:pPr>
              <w:pStyle w:val="Bngbiu-nidung"/>
              <w:ind w:firstLine="0"/>
              <w:jc w:val="center"/>
            </w:pPr>
            <w:r>
              <w:t>Tỉ lệ đúng</w:t>
            </w:r>
          </w:p>
        </w:tc>
        <w:tc>
          <w:tcPr>
            <w:tcW w:w="3179" w:type="dxa"/>
          </w:tcPr>
          <w:p w14:paraId="7D21177C" w14:textId="77777777" w:rsidR="0070416A" w:rsidRDefault="0070416A" w:rsidP="0070416A">
            <w:pPr>
              <w:pStyle w:val="Bngbiu-nidung"/>
              <w:ind w:firstLine="0"/>
              <w:jc w:val="center"/>
            </w:pPr>
            <w:r>
              <w:t>56%</w:t>
            </w:r>
          </w:p>
        </w:tc>
        <w:tc>
          <w:tcPr>
            <w:tcW w:w="3561" w:type="dxa"/>
          </w:tcPr>
          <w:p w14:paraId="798EF2B8" w14:textId="77777777" w:rsidR="0070416A" w:rsidRDefault="0070416A" w:rsidP="0070416A">
            <w:pPr>
              <w:pStyle w:val="Bngbiu-nidung"/>
              <w:ind w:firstLine="0"/>
              <w:jc w:val="center"/>
            </w:pPr>
            <w:r>
              <w:t>80%</w:t>
            </w:r>
          </w:p>
        </w:tc>
      </w:tr>
    </w:tbl>
    <w:p w14:paraId="5CC3E036" w14:textId="77777777" w:rsidR="0070416A" w:rsidRDefault="00966B62" w:rsidP="004B0C77">
      <w:pPr>
        <w:pStyle w:val="Bngbiu-nidung"/>
        <w:numPr>
          <w:ilvl w:val="0"/>
          <w:numId w:val="2"/>
        </w:numPr>
      </w:pPr>
      <w:r>
        <w:t>Sau đây là bảng so sánh 2 trường hợp so sánh:</w:t>
      </w:r>
    </w:p>
    <w:p w14:paraId="4BBDE191" w14:textId="77777777" w:rsidR="0070416A" w:rsidRDefault="0070416A" w:rsidP="0070416A">
      <w:pPr>
        <w:pStyle w:val="Bngbiu-nidung"/>
        <w:ind w:left="786" w:firstLine="0"/>
      </w:pPr>
    </w:p>
    <w:p w14:paraId="03693F43" w14:textId="5506331D" w:rsidR="0070416A" w:rsidRDefault="0070416A" w:rsidP="004B0C77">
      <w:pPr>
        <w:pStyle w:val="Bngbiu-nidung"/>
        <w:numPr>
          <w:ilvl w:val="0"/>
          <w:numId w:val="2"/>
        </w:numPr>
      </w:pPr>
      <w:r>
        <w:t xml:space="preserve">Vậy ta có thể thấy rõ việc lấy 1 câu hỏi có số điểm cao nhất cho kết quả đúng thấp hơn </w:t>
      </w:r>
      <w:r w:rsidR="00BE1D18">
        <w:t>.</w:t>
      </w:r>
    </w:p>
    <w:p w14:paraId="77ACAEE6" w14:textId="77777777" w:rsidR="0070416A" w:rsidRDefault="0070416A" w:rsidP="004B0C77">
      <w:pPr>
        <w:pStyle w:val="Bngbiu-nidung"/>
        <w:numPr>
          <w:ilvl w:val="0"/>
          <w:numId w:val="2"/>
        </w:numPr>
      </w:pPr>
      <w:r>
        <w:t>Việc lấy ra 3 câu hỏi tương tự được khuyến khích hơn do tỉ lệ xuất hiện câu hỏi tương tự trong cở sở dữ liệu cao hơn.</w:t>
      </w:r>
    </w:p>
    <w:p w14:paraId="1E5F5E90" w14:textId="37546D4F" w:rsidR="00560AD9" w:rsidRDefault="0070416A" w:rsidP="004B0C77">
      <w:pPr>
        <w:pStyle w:val="Bngbiu-nidung"/>
        <w:numPr>
          <w:ilvl w:val="0"/>
          <w:numId w:val="2"/>
        </w:numPr>
      </w:pPr>
      <w:r>
        <w:t>Tạo điều kiện cho người sử dụng dễ dàng tìm được câu trả lời cho thắc mắc của mình hơn.</w:t>
      </w:r>
    </w:p>
    <w:p w14:paraId="4BBB779A" w14:textId="2FEB3384" w:rsidR="00560AD9" w:rsidRDefault="00EA3C63" w:rsidP="0070416A">
      <w:pPr>
        <w:pStyle w:val="Tiumccp2"/>
        <w:outlineLvl w:val="2"/>
      </w:pPr>
      <w:bookmarkStart w:id="414" w:name="_Toc476111360"/>
      <w:bookmarkStart w:id="415" w:name="_Toc476213462"/>
      <w:bookmarkStart w:id="416" w:name="_Toc476234970"/>
      <w:r>
        <w:t>4.</w:t>
      </w:r>
      <w:r w:rsidR="0095316B">
        <w:t>3</w:t>
      </w:r>
      <w:r>
        <w:t>.2 Mô hình 2-gram</w:t>
      </w:r>
      <w:bookmarkEnd w:id="414"/>
      <w:bookmarkEnd w:id="415"/>
      <w:bookmarkEnd w:id="416"/>
    </w:p>
    <w:p w14:paraId="3D025F62" w14:textId="77777777" w:rsidR="00C77FD1" w:rsidRDefault="00C77FD1" w:rsidP="00C77FD1">
      <w:pPr>
        <w:pStyle w:val="Bngbiu-nidung"/>
      </w:pPr>
      <w:r>
        <w:t>- Để đánh giá tính đúng đắn của giải thuật chúng ta sẽ chạy bộ đánh giá.Việc chạy bộ đánh giá được chia ra 2 trường hợp:</w:t>
      </w:r>
    </w:p>
    <w:p w14:paraId="1F121702" w14:textId="77777777" w:rsidR="00C77FD1" w:rsidRDefault="00C77FD1" w:rsidP="004B0C77">
      <w:pPr>
        <w:pStyle w:val="Bngbiu-nidung"/>
        <w:numPr>
          <w:ilvl w:val="0"/>
          <w:numId w:val="10"/>
        </w:numPr>
      </w:pPr>
      <w:r>
        <w:lastRenderedPageBreak/>
        <w:t>Lấy 1 câu hỏi có số điểm cao nhất</w:t>
      </w:r>
    </w:p>
    <w:p w14:paraId="71E83F1C" w14:textId="21644FD6" w:rsidR="00560AD9" w:rsidRDefault="00C77FD1" w:rsidP="004B0C77">
      <w:pPr>
        <w:pStyle w:val="Bngbiu-nidung"/>
        <w:numPr>
          <w:ilvl w:val="0"/>
          <w:numId w:val="10"/>
        </w:numPr>
      </w:pPr>
      <w:r>
        <w:t>Lấy 3 câu hỏi có số điểm cao nhất</w:t>
      </w:r>
    </w:p>
    <w:p w14:paraId="58084BFC" w14:textId="77777777" w:rsidR="00C77FD1" w:rsidRDefault="00C77FD1" w:rsidP="004B0C77">
      <w:pPr>
        <w:pStyle w:val="Bngbiu-nidung"/>
        <w:numPr>
          <w:ilvl w:val="0"/>
          <w:numId w:val="2"/>
        </w:numPr>
      </w:pPr>
      <w:r>
        <w:t>Ví dụ đầu vào:</w:t>
      </w:r>
    </w:p>
    <w:p w14:paraId="33A7760C" w14:textId="2AC90590" w:rsidR="00C77FD1" w:rsidRDefault="00FC6D93" w:rsidP="00FC6D93">
      <w:pPr>
        <w:pStyle w:val="Bngbiu-nidung"/>
        <w:ind w:left="1080" w:firstLine="0"/>
      </w:pPr>
      <w:r>
        <w:t>Câu hỏi nhập liệu:</w:t>
      </w:r>
      <w:r w:rsidR="00C77FD1" w:rsidRPr="00C6231A">
        <w:t xml:space="preserve"> </w:t>
      </w:r>
      <w:r w:rsidR="00C77FD1" w:rsidRPr="00C77FD1">
        <w:t>Cách làm đơn rút môn học như thế nào</w:t>
      </w:r>
      <w:r w:rsidR="00C77FD1">
        <w:t xml:space="preserve"> </w:t>
      </w:r>
      <w:r w:rsidR="00C77FD1" w:rsidRPr="00C77FD1">
        <w:t>?</w:t>
      </w:r>
    </w:p>
    <w:p w14:paraId="077999C2" w14:textId="3A6889E5" w:rsidR="00C77FD1" w:rsidRDefault="00C77FD1" w:rsidP="00C77FD1">
      <w:pPr>
        <w:pStyle w:val="Bngbiu-nidung"/>
        <w:ind w:left="1080" w:firstLine="0"/>
      </w:pPr>
      <w:r>
        <w:t>Dữ liệu giải thuật truy vấn trong hệ thống :</w:t>
      </w:r>
    </w:p>
    <w:p w14:paraId="4BBB05D9" w14:textId="19258E91" w:rsidR="00C77FD1" w:rsidRDefault="00C77FD1" w:rsidP="004B0C77">
      <w:pPr>
        <w:pStyle w:val="Bngbiu-nidung"/>
        <w:numPr>
          <w:ilvl w:val="0"/>
          <w:numId w:val="12"/>
        </w:numPr>
      </w:pPr>
      <w:r w:rsidRPr="00C77FD1">
        <w:t>Muốn rút môn học phải làm đơn như thế nào?</w:t>
      </w:r>
      <w:r>
        <w:t xml:space="preserve"> (</w:t>
      </w:r>
      <w:r w:rsidRPr="00C77FD1">
        <w:t>0.46153846153846156</w:t>
      </w:r>
      <w:r>
        <w:t>)</w:t>
      </w:r>
    </w:p>
    <w:p w14:paraId="75CA1226" w14:textId="056FDFD9" w:rsidR="00560AD9" w:rsidRDefault="00C77FD1" w:rsidP="004B0C77">
      <w:pPr>
        <w:pStyle w:val="Bngbiu-nidung"/>
        <w:numPr>
          <w:ilvl w:val="0"/>
          <w:numId w:val="12"/>
        </w:numPr>
      </w:pPr>
      <w:r>
        <w:t>E</w:t>
      </w:r>
      <w:r w:rsidRPr="00C77FD1">
        <w:t xml:space="preserve">m muốn hỏi là bây giờ em muốn rút môn học vì lý do thời gian học không phù hợp với em. Vậy ở thời điểm này em có được làm đơn xin rút môn học không? Và nếu được thì cách làm đơn như thế nào ạ? Em mong văn phòng hỗ trợ em. Em cám ơn </w:t>
      </w:r>
      <w:r w:rsidRPr="00C6231A">
        <w:t>(</w:t>
      </w:r>
      <w:r w:rsidRPr="00C77FD1">
        <w:t>0.18181818181818182</w:t>
      </w:r>
      <w:r w:rsidRPr="00C6231A">
        <w:t>)</w:t>
      </w:r>
    </w:p>
    <w:tbl>
      <w:tblPr>
        <w:tblStyle w:val="TableGrid"/>
        <w:tblW w:w="9918" w:type="dxa"/>
        <w:tblLook w:val="04A0" w:firstRow="1" w:lastRow="0" w:firstColumn="1" w:lastColumn="0" w:noHBand="0" w:noVBand="1"/>
      </w:tblPr>
      <w:tblGrid>
        <w:gridCol w:w="3178"/>
        <w:gridCol w:w="3179"/>
        <w:gridCol w:w="3561"/>
      </w:tblGrid>
      <w:tr w:rsidR="009C2A66" w14:paraId="0AF2CACB" w14:textId="77777777" w:rsidTr="00CB6FE1">
        <w:trPr>
          <w:trHeight w:val="841"/>
        </w:trPr>
        <w:tc>
          <w:tcPr>
            <w:tcW w:w="3178" w:type="dxa"/>
          </w:tcPr>
          <w:p w14:paraId="141EFF53" w14:textId="77777777" w:rsidR="009C2A66" w:rsidRDefault="009C2A66" w:rsidP="00CB6FE1">
            <w:pPr>
              <w:pStyle w:val="Bngbiu-nidung"/>
              <w:ind w:firstLine="0"/>
              <w:jc w:val="center"/>
            </w:pPr>
            <w:r>
              <w:t>Tiêu chí đánh giá</w:t>
            </w:r>
          </w:p>
        </w:tc>
        <w:tc>
          <w:tcPr>
            <w:tcW w:w="3179" w:type="dxa"/>
          </w:tcPr>
          <w:p w14:paraId="0435BD0B" w14:textId="77777777" w:rsidR="009C2A66" w:rsidRDefault="009C2A66" w:rsidP="00CB6FE1">
            <w:pPr>
              <w:pStyle w:val="Bngbiu-nidung"/>
              <w:ind w:firstLine="0"/>
              <w:jc w:val="center"/>
            </w:pPr>
            <w:r>
              <w:t>Lấy 1 câu hỏi có số điểm cao nhất</w:t>
            </w:r>
          </w:p>
          <w:p w14:paraId="1CA1F0B7" w14:textId="77777777" w:rsidR="009C2A66" w:rsidRDefault="009C2A66" w:rsidP="00CB6FE1">
            <w:pPr>
              <w:pStyle w:val="Bngbiu-nidung"/>
              <w:ind w:firstLine="0"/>
              <w:jc w:val="center"/>
            </w:pPr>
          </w:p>
        </w:tc>
        <w:tc>
          <w:tcPr>
            <w:tcW w:w="3561" w:type="dxa"/>
          </w:tcPr>
          <w:p w14:paraId="0B9C6C48" w14:textId="77777777" w:rsidR="009C2A66" w:rsidRDefault="009C2A66" w:rsidP="00CB6FE1">
            <w:pPr>
              <w:pStyle w:val="Bngbiu-nidung"/>
              <w:ind w:firstLine="0"/>
              <w:jc w:val="center"/>
            </w:pPr>
            <w:r>
              <w:t>Lấy 3 câu hỏi có số điểm cao nhất</w:t>
            </w:r>
          </w:p>
        </w:tc>
      </w:tr>
      <w:tr w:rsidR="009C2A66" w14:paraId="5C4EB187" w14:textId="77777777" w:rsidTr="00CB6FE1">
        <w:tc>
          <w:tcPr>
            <w:tcW w:w="3178" w:type="dxa"/>
          </w:tcPr>
          <w:p w14:paraId="1F5A8FE9" w14:textId="77777777" w:rsidR="009C2A66" w:rsidRDefault="009C2A66" w:rsidP="00CB6FE1">
            <w:pPr>
              <w:pStyle w:val="Bngbiu-nidung"/>
              <w:ind w:firstLine="0"/>
              <w:jc w:val="center"/>
            </w:pPr>
            <w:r>
              <w:t>Số lượng câu đánh giá</w:t>
            </w:r>
          </w:p>
        </w:tc>
        <w:tc>
          <w:tcPr>
            <w:tcW w:w="3179" w:type="dxa"/>
          </w:tcPr>
          <w:p w14:paraId="704FA007" w14:textId="77777777" w:rsidR="009C2A66" w:rsidRDefault="009C2A66" w:rsidP="00CB6FE1">
            <w:pPr>
              <w:pStyle w:val="Bngbiu-nidung"/>
              <w:ind w:firstLine="0"/>
              <w:jc w:val="center"/>
            </w:pPr>
            <w:r>
              <w:t>30</w:t>
            </w:r>
          </w:p>
        </w:tc>
        <w:tc>
          <w:tcPr>
            <w:tcW w:w="3561" w:type="dxa"/>
          </w:tcPr>
          <w:p w14:paraId="39BB2A33" w14:textId="77777777" w:rsidR="009C2A66" w:rsidRDefault="009C2A66" w:rsidP="00CB6FE1">
            <w:pPr>
              <w:pStyle w:val="Bngbiu-nidung"/>
              <w:ind w:firstLine="0"/>
              <w:jc w:val="center"/>
            </w:pPr>
            <w:r>
              <w:t>30</w:t>
            </w:r>
          </w:p>
        </w:tc>
      </w:tr>
      <w:tr w:rsidR="009C2A66" w14:paraId="165E9A62" w14:textId="77777777" w:rsidTr="00CB6FE1">
        <w:tc>
          <w:tcPr>
            <w:tcW w:w="3178" w:type="dxa"/>
          </w:tcPr>
          <w:p w14:paraId="51FD816D" w14:textId="77777777" w:rsidR="009C2A66" w:rsidRDefault="009C2A66" w:rsidP="00CB6FE1">
            <w:pPr>
              <w:pStyle w:val="Bngbiu-nidung"/>
              <w:ind w:firstLine="0"/>
              <w:jc w:val="center"/>
            </w:pPr>
            <w:r>
              <w:t>Số lượng câu nguồn để kiểm tra</w:t>
            </w:r>
          </w:p>
        </w:tc>
        <w:tc>
          <w:tcPr>
            <w:tcW w:w="3179" w:type="dxa"/>
          </w:tcPr>
          <w:p w14:paraId="055B1655" w14:textId="77777777" w:rsidR="009C2A66" w:rsidRDefault="009C2A66" w:rsidP="00CB6FE1">
            <w:pPr>
              <w:pStyle w:val="Bngbiu-nidung"/>
              <w:ind w:firstLine="0"/>
              <w:jc w:val="center"/>
            </w:pPr>
            <w:r>
              <w:t>44</w:t>
            </w:r>
          </w:p>
        </w:tc>
        <w:tc>
          <w:tcPr>
            <w:tcW w:w="3561" w:type="dxa"/>
          </w:tcPr>
          <w:p w14:paraId="1274654B" w14:textId="77777777" w:rsidR="009C2A66" w:rsidRDefault="009C2A66" w:rsidP="00CB6FE1">
            <w:pPr>
              <w:pStyle w:val="Bngbiu-nidung"/>
              <w:ind w:firstLine="0"/>
              <w:jc w:val="center"/>
            </w:pPr>
            <w:r>
              <w:t>44</w:t>
            </w:r>
          </w:p>
        </w:tc>
      </w:tr>
      <w:tr w:rsidR="009C2A66" w:rsidRPr="00447233" w14:paraId="58B55392" w14:textId="77777777" w:rsidTr="00CB6FE1">
        <w:tc>
          <w:tcPr>
            <w:tcW w:w="3178" w:type="dxa"/>
          </w:tcPr>
          <w:p w14:paraId="4655548E" w14:textId="77777777" w:rsidR="009C2A66" w:rsidRDefault="009C2A66" w:rsidP="00CB6FE1">
            <w:pPr>
              <w:pStyle w:val="Bngbiu-nidung"/>
              <w:ind w:firstLine="0"/>
              <w:jc w:val="center"/>
            </w:pPr>
            <w:r>
              <w:t>Số lượng câu đúng</w:t>
            </w:r>
          </w:p>
        </w:tc>
        <w:tc>
          <w:tcPr>
            <w:tcW w:w="3179" w:type="dxa"/>
          </w:tcPr>
          <w:p w14:paraId="529992D8" w14:textId="2026281E" w:rsidR="009C2A66" w:rsidRPr="00447233" w:rsidRDefault="004B18F8" w:rsidP="009C2A66">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30</m:t>
                    </m:r>
                  </m:den>
                </m:f>
              </m:oMath>
            </m:oMathPara>
          </w:p>
        </w:tc>
        <w:tc>
          <w:tcPr>
            <w:tcW w:w="3561" w:type="dxa"/>
          </w:tcPr>
          <w:p w14:paraId="68A33857" w14:textId="3FAB41E4" w:rsidR="009C2A66" w:rsidRPr="00447233" w:rsidRDefault="004B18F8"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30</m:t>
                    </m:r>
                  </m:den>
                </m:f>
              </m:oMath>
            </m:oMathPara>
          </w:p>
        </w:tc>
      </w:tr>
      <w:tr w:rsidR="009C2A66" w14:paraId="24C39996" w14:textId="77777777" w:rsidTr="00CB6FE1">
        <w:tc>
          <w:tcPr>
            <w:tcW w:w="3178" w:type="dxa"/>
          </w:tcPr>
          <w:p w14:paraId="3F53EC71" w14:textId="77777777" w:rsidR="009C2A66" w:rsidRDefault="009C2A66" w:rsidP="00CB6FE1">
            <w:pPr>
              <w:pStyle w:val="Bngbiu-nidung"/>
              <w:ind w:firstLine="0"/>
              <w:jc w:val="center"/>
            </w:pPr>
            <w:r>
              <w:t>Tỉ lệ đúng</w:t>
            </w:r>
          </w:p>
        </w:tc>
        <w:tc>
          <w:tcPr>
            <w:tcW w:w="3179" w:type="dxa"/>
          </w:tcPr>
          <w:p w14:paraId="11A2942E" w14:textId="61A4EE53" w:rsidR="009C2A66" w:rsidRDefault="009C2A66" w:rsidP="00CB6FE1">
            <w:pPr>
              <w:pStyle w:val="Bngbiu-nidung"/>
              <w:ind w:firstLine="0"/>
              <w:jc w:val="center"/>
            </w:pPr>
            <w:r>
              <w:t>60%</w:t>
            </w:r>
          </w:p>
        </w:tc>
        <w:tc>
          <w:tcPr>
            <w:tcW w:w="3561" w:type="dxa"/>
          </w:tcPr>
          <w:p w14:paraId="251B561F" w14:textId="61FDE684" w:rsidR="009C2A66" w:rsidRDefault="009C2A66" w:rsidP="00CB6FE1">
            <w:pPr>
              <w:pStyle w:val="Bngbiu-nidung"/>
              <w:ind w:firstLine="0"/>
              <w:jc w:val="center"/>
            </w:pPr>
            <w:r>
              <w:t>63%</w:t>
            </w:r>
          </w:p>
        </w:tc>
      </w:tr>
    </w:tbl>
    <w:p w14:paraId="73B9BC05" w14:textId="77777777" w:rsidR="00DE695D" w:rsidRDefault="00DE695D" w:rsidP="00F266B6">
      <w:pPr>
        <w:pStyle w:val="Bngbiu-nidung"/>
        <w:ind w:firstLine="0"/>
      </w:pPr>
    </w:p>
    <w:p w14:paraId="4B6C7B2C" w14:textId="77777777" w:rsidR="00A56B0A" w:rsidRDefault="00A56B0A" w:rsidP="004B0C77">
      <w:pPr>
        <w:pStyle w:val="Bngbiu-nidung"/>
        <w:numPr>
          <w:ilvl w:val="0"/>
          <w:numId w:val="2"/>
        </w:numPr>
      </w:pPr>
      <w:r>
        <w:t xml:space="preserve">Vậy ta có thể thấy rõ việc lấy 1 câu hỏi có số điểm cao nhất cho kết quả đúng thấp hơn </w:t>
      </w:r>
    </w:p>
    <w:p w14:paraId="1BBE2386" w14:textId="77777777" w:rsidR="00A56B0A" w:rsidRDefault="00A56B0A" w:rsidP="004B0C77">
      <w:pPr>
        <w:pStyle w:val="Bngbiu-nidung"/>
        <w:numPr>
          <w:ilvl w:val="0"/>
          <w:numId w:val="2"/>
        </w:numPr>
      </w:pPr>
      <w:r>
        <w:lastRenderedPageBreak/>
        <w:t>Việc lấy ra 3 câu hỏi tương tự được khuyến khích hơn do tỉ lệ xuất hiện câu hỏi tương tự trong cở sở dữ liệu cao hơn.</w:t>
      </w:r>
    </w:p>
    <w:p w14:paraId="68658BAB" w14:textId="532CFF05" w:rsidR="00A56B0A" w:rsidRDefault="00A56B0A" w:rsidP="004B0C77">
      <w:pPr>
        <w:pStyle w:val="Bngbiu-nidung"/>
        <w:numPr>
          <w:ilvl w:val="0"/>
          <w:numId w:val="2"/>
        </w:numPr>
      </w:pPr>
      <w:r>
        <w:t>Tỉ lệ đúng không chênh lệch nhau nhiều.</w:t>
      </w:r>
    </w:p>
    <w:p w14:paraId="376F13D0" w14:textId="77777777" w:rsidR="00DE695D" w:rsidRDefault="00DE695D" w:rsidP="00966B62">
      <w:pPr>
        <w:pStyle w:val="Bngbiu-nidung"/>
      </w:pPr>
    </w:p>
    <w:p w14:paraId="16225EAE" w14:textId="77777777" w:rsidR="00DE695D" w:rsidRDefault="00DE695D" w:rsidP="00966B62">
      <w:pPr>
        <w:pStyle w:val="Bngbiu-nidung"/>
      </w:pPr>
    </w:p>
    <w:p w14:paraId="3F96F05C" w14:textId="77777777" w:rsidR="00DE695D" w:rsidRDefault="00DE695D" w:rsidP="00966B62">
      <w:pPr>
        <w:pStyle w:val="Bngbiu-nidung"/>
      </w:pPr>
    </w:p>
    <w:p w14:paraId="1C8FC746" w14:textId="77777777" w:rsidR="00DE695D" w:rsidRDefault="00DE695D" w:rsidP="00966B62">
      <w:pPr>
        <w:pStyle w:val="Bngbiu-nidung"/>
      </w:pPr>
    </w:p>
    <w:p w14:paraId="52DC97B4" w14:textId="77777777" w:rsidR="00DE695D" w:rsidRDefault="00DE695D" w:rsidP="00966B62">
      <w:pPr>
        <w:pStyle w:val="Bngbiu-nidung"/>
      </w:pPr>
    </w:p>
    <w:p w14:paraId="6DA7C14F" w14:textId="77777777" w:rsidR="00641215" w:rsidRDefault="00641215" w:rsidP="00966B62">
      <w:pPr>
        <w:pStyle w:val="Bngbiu-nidung"/>
      </w:pPr>
    </w:p>
    <w:p w14:paraId="3FF6CA51" w14:textId="77777777" w:rsidR="00641215" w:rsidRDefault="00641215" w:rsidP="00966B62">
      <w:pPr>
        <w:pStyle w:val="Bngbiu-nidung"/>
      </w:pPr>
    </w:p>
    <w:p w14:paraId="79BC694D" w14:textId="77777777" w:rsidR="00641215" w:rsidRDefault="00641215" w:rsidP="00966B62">
      <w:pPr>
        <w:pStyle w:val="Bngbiu-nidung"/>
      </w:pPr>
    </w:p>
    <w:p w14:paraId="4C20B40B" w14:textId="77777777" w:rsidR="00641215" w:rsidRDefault="00641215" w:rsidP="00966B62">
      <w:pPr>
        <w:pStyle w:val="Bngbiu-nidung"/>
      </w:pPr>
    </w:p>
    <w:p w14:paraId="1DA7FA9E" w14:textId="77777777" w:rsidR="00641215" w:rsidRDefault="00641215" w:rsidP="00966B62">
      <w:pPr>
        <w:pStyle w:val="Bngbiu-nidung"/>
      </w:pPr>
    </w:p>
    <w:p w14:paraId="50463319" w14:textId="77777777" w:rsidR="00641215" w:rsidRDefault="00641215" w:rsidP="00966B62">
      <w:pPr>
        <w:pStyle w:val="Bngbiu-nidung"/>
      </w:pPr>
    </w:p>
    <w:p w14:paraId="30232CA9" w14:textId="77777777" w:rsidR="00641215" w:rsidRDefault="00641215" w:rsidP="00966B62">
      <w:pPr>
        <w:pStyle w:val="Bngbiu-nidung"/>
      </w:pPr>
    </w:p>
    <w:p w14:paraId="50751C6C" w14:textId="77777777" w:rsidR="00641215" w:rsidRDefault="00641215" w:rsidP="00966B62">
      <w:pPr>
        <w:pStyle w:val="Bngbiu-nidung"/>
      </w:pPr>
    </w:p>
    <w:p w14:paraId="37D02A96" w14:textId="77777777" w:rsidR="00641215" w:rsidRDefault="00641215" w:rsidP="00966B62">
      <w:pPr>
        <w:pStyle w:val="Bngbiu-nidung"/>
      </w:pPr>
    </w:p>
    <w:p w14:paraId="47FE7DAE" w14:textId="77777777" w:rsidR="00641215" w:rsidRDefault="00641215" w:rsidP="00966B62">
      <w:pPr>
        <w:pStyle w:val="Bngbiu-nidung"/>
      </w:pPr>
    </w:p>
    <w:p w14:paraId="0928571A" w14:textId="77777777" w:rsidR="00641215" w:rsidRDefault="00641215" w:rsidP="00966B62">
      <w:pPr>
        <w:pStyle w:val="Bngbiu-nidung"/>
      </w:pPr>
    </w:p>
    <w:p w14:paraId="6BA24095" w14:textId="77777777" w:rsidR="00641215" w:rsidRDefault="00641215" w:rsidP="00966B62">
      <w:pPr>
        <w:pStyle w:val="Bngbiu-nidung"/>
      </w:pPr>
    </w:p>
    <w:p w14:paraId="73B4B4F8" w14:textId="77777777" w:rsidR="00DE695D" w:rsidRDefault="00DE695D" w:rsidP="00966B62">
      <w:pPr>
        <w:pStyle w:val="Bngbiu-nidung"/>
      </w:pPr>
    </w:p>
    <w:p w14:paraId="29665670" w14:textId="77777777" w:rsidR="00B00CA9" w:rsidRDefault="00B00CA9" w:rsidP="00F266B6">
      <w:pPr>
        <w:pStyle w:val="Chng"/>
        <w:outlineLvl w:val="0"/>
      </w:pPr>
      <w:bookmarkStart w:id="417" w:name="_Toc476234971"/>
      <w:r w:rsidRPr="00B32C74">
        <w:lastRenderedPageBreak/>
        <w:t xml:space="preserve">CHƯƠNG </w:t>
      </w:r>
      <w:r>
        <w:t>5</w:t>
      </w:r>
      <w:r w:rsidRPr="00B32C74">
        <w:t xml:space="preserve">– </w:t>
      </w:r>
      <w:r>
        <w:t>TỔNG KẾT</w:t>
      </w:r>
      <w:bookmarkEnd w:id="417"/>
    </w:p>
    <w:p w14:paraId="560ED73C" w14:textId="77777777" w:rsidR="00B00CA9" w:rsidRDefault="00B00CA9" w:rsidP="00B00CA9">
      <w:pPr>
        <w:pStyle w:val="Tiumccp1"/>
      </w:pPr>
      <w:bookmarkStart w:id="418" w:name="_Toc476233899"/>
      <w:bookmarkStart w:id="419" w:name="_Toc476234329"/>
      <w:bookmarkStart w:id="420" w:name="_Toc476234972"/>
      <w:r>
        <w:t>Các vấn đề đã làm được:</w:t>
      </w:r>
      <w:bookmarkEnd w:id="418"/>
      <w:bookmarkEnd w:id="419"/>
      <w:bookmarkEnd w:id="420"/>
    </w:p>
    <w:p w14:paraId="1263FCC1" w14:textId="3E1474C5" w:rsidR="00B00CA9" w:rsidRDefault="00B00CA9" w:rsidP="004B0C77">
      <w:pPr>
        <w:pStyle w:val="Bngbiu-nidung"/>
        <w:numPr>
          <w:ilvl w:val="0"/>
          <w:numId w:val="2"/>
        </w:numPr>
      </w:pPr>
      <w:r>
        <w:t>Xây dựng hệ thống hỏi đáp bằng web và mobile app.</w:t>
      </w:r>
    </w:p>
    <w:p w14:paraId="20E4376E" w14:textId="24993D9F" w:rsidR="00B00CA9" w:rsidRDefault="00B00CA9" w:rsidP="004B0C77">
      <w:pPr>
        <w:pStyle w:val="Bngbiu-nidung"/>
        <w:numPr>
          <w:ilvl w:val="0"/>
          <w:numId w:val="2"/>
        </w:numPr>
      </w:pPr>
      <w:r>
        <w:t>Xây dựng được hệ thống API cho cả web và mobile cùng sử dụng.</w:t>
      </w:r>
    </w:p>
    <w:p w14:paraId="6E2F3D17" w14:textId="49C98BC4" w:rsidR="00B00CA9" w:rsidRDefault="00B00CA9" w:rsidP="004B0C77">
      <w:pPr>
        <w:pStyle w:val="Bngbiu-nidung"/>
        <w:numPr>
          <w:ilvl w:val="0"/>
          <w:numId w:val="2"/>
        </w:numPr>
      </w:pPr>
      <w:r>
        <w:t>Hiện thực được các chức năng cần có của một hệ thống hỏi đáp.</w:t>
      </w:r>
    </w:p>
    <w:p w14:paraId="25479C29" w14:textId="2C50FFD6" w:rsidR="00B00CA9" w:rsidRDefault="00B00CA9" w:rsidP="004B0C77">
      <w:pPr>
        <w:pStyle w:val="Bngbiu-nidung"/>
        <w:numPr>
          <w:ilvl w:val="0"/>
          <w:numId w:val="2"/>
        </w:numPr>
      </w:pPr>
      <w:r>
        <w:t>Hiện thực được giải thuật tìm kiếm cho phép hệ thống trả lời tự động người dùng.</w:t>
      </w:r>
    </w:p>
    <w:p w14:paraId="473E8DA9" w14:textId="7AD64277" w:rsidR="00B00CA9" w:rsidRDefault="00B00CA9" w:rsidP="004B0C77">
      <w:pPr>
        <w:pStyle w:val="Bngbiu-nidung"/>
        <w:numPr>
          <w:ilvl w:val="0"/>
          <w:numId w:val="2"/>
        </w:numPr>
      </w:pPr>
      <w:r>
        <w:t>Phòng chat cho phép người dùng nhận được câu trả lời nhanh hơn không phải chờ đợi.</w:t>
      </w:r>
    </w:p>
    <w:p w14:paraId="45CD7226" w14:textId="6880C008" w:rsidR="00B00CA9" w:rsidRDefault="00B00CA9" w:rsidP="004B0C77">
      <w:pPr>
        <w:pStyle w:val="Bngbiu-nidung"/>
        <w:numPr>
          <w:ilvl w:val="0"/>
          <w:numId w:val="2"/>
        </w:numPr>
      </w:pPr>
      <w:r>
        <w:t>Tối ưu tốc độ web và truy vấn cơ sở dữ liệu.</w:t>
      </w:r>
    </w:p>
    <w:p w14:paraId="75A0E8E7" w14:textId="77777777" w:rsidR="00B00CA9" w:rsidRDefault="00B00CA9" w:rsidP="00B00CA9">
      <w:pPr>
        <w:pStyle w:val="Tiumccp1"/>
      </w:pPr>
      <w:bookmarkStart w:id="421" w:name="_Toc476233900"/>
      <w:bookmarkStart w:id="422" w:name="_Toc476234330"/>
      <w:bookmarkStart w:id="423" w:name="_Toc476234973"/>
      <w:r>
        <w:t>Các vấn đề chưa làm được:</w:t>
      </w:r>
      <w:bookmarkEnd w:id="421"/>
      <w:bookmarkEnd w:id="422"/>
      <w:bookmarkEnd w:id="423"/>
    </w:p>
    <w:p w14:paraId="3913E299" w14:textId="0F19F27D" w:rsidR="00B00CA9" w:rsidRDefault="00454283" w:rsidP="004B0C77">
      <w:pPr>
        <w:pStyle w:val="Bngbiu-nidung"/>
        <w:numPr>
          <w:ilvl w:val="0"/>
          <w:numId w:val="2"/>
        </w:numPr>
      </w:pPr>
      <w:r>
        <w:t>Hệ thống chưa kiếm các câu hỏi tương tự đúng 100%.</w:t>
      </w:r>
    </w:p>
    <w:p w14:paraId="4AE8EB03" w14:textId="57DD915C" w:rsidR="00B00CA9" w:rsidRDefault="00B00CA9" w:rsidP="004B0C77">
      <w:pPr>
        <w:pStyle w:val="Bngbiu-nidung"/>
        <w:numPr>
          <w:ilvl w:val="0"/>
          <w:numId w:val="2"/>
        </w:numPr>
      </w:pPr>
      <w:r>
        <w:t>Không có quản lý ảnh đại diện cho người dùng.</w:t>
      </w:r>
    </w:p>
    <w:p w14:paraId="648CAD5A" w14:textId="26CC1998" w:rsidR="00B00CA9" w:rsidRDefault="00B00CA9" w:rsidP="004B0C77">
      <w:pPr>
        <w:pStyle w:val="Bngbiu-nidung"/>
        <w:numPr>
          <w:ilvl w:val="0"/>
          <w:numId w:val="2"/>
        </w:numPr>
      </w:pPr>
      <w:r>
        <w:t>Chưa có thông báo cho người dùng câu hỏi đã có người trả lời hay chưa.</w:t>
      </w:r>
    </w:p>
    <w:p w14:paraId="03E338AE" w14:textId="08653F9F" w:rsidR="00B00CA9" w:rsidRDefault="00B00CA9" w:rsidP="004B0C77">
      <w:pPr>
        <w:pStyle w:val="Bngbiu-nidung"/>
        <w:numPr>
          <w:ilvl w:val="0"/>
          <w:numId w:val="2"/>
        </w:numPr>
      </w:pPr>
      <w:r>
        <w:t>Xử lý bài viết không hợp lệ với tiêu chí của diễn đàn.</w:t>
      </w:r>
    </w:p>
    <w:p w14:paraId="3F021CAA" w14:textId="3CF8E5BA" w:rsidR="00B00CA9" w:rsidRDefault="00B00CA9" w:rsidP="004B0C77">
      <w:pPr>
        <w:pStyle w:val="Bngbiu-nidung"/>
        <w:numPr>
          <w:ilvl w:val="0"/>
          <w:numId w:val="2"/>
        </w:numPr>
      </w:pPr>
      <w:r>
        <w:t>Bảo mật cho hệ thống.</w:t>
      </w:r>
    </w:p>
    <w:p w14:paraId="4F127B1A" w14:textId="77777777" w:rsidR="00B00CA9" w:rsidRDefault="00B00CA9" w:rsidP="00B00CA9">
      <w:pPr>
        <w:pStyle w:val="Tiumccp1"/>
      </w:pPr>
      <w:bookmarkStart w:id="424" w:name="_Toc476233901"/>
      <w:bookmarkStart w:id="425" w:name="_Toc476234331"/>
      <w:bookmarkStart w:id="426" w:name="_Toc476234974"/>
      <w:r>
        <w:t>Hướng phát triển cho tương lai:</w:t>
      </w:r>
      <w:bookmarkEnd w:id="424"/>
      <w:bookmarkEnd w:id="425"/>
      <w:bookmarkEnd w:id="426"/>
    </w:p>
    <w:p w14:paraId="6B34DF90" w14:textId="59BDBC1B" w:rsidR="00B00CA9" w:rsidRDefault="00B00CA9" w:rsidP="00454283">
      <w:pPr>
        <w:pStyle w:val="Bngbiu-nidung"/>
      </w:pPr>
      <w:r>
        <w:t xml:space="preserve">Áp dụng thêm công nghệ thời gian thực thông báo cho </w:t>
      </w:r>
      <w:r w:rsidR="00454283">
        <w:t xml:space="preserve">người dùng khi có bài viết mới. </w:t>
      </w:r>
      <w:r>
        <w:t>Phát triển robot trả lời tự động cho người dùng những câu hỏi đơn giản.</w:t>
      </w:r>
    </w:p>
    <w:p w14:paraId="0A38356D" w14:textId="77777777" w:rsidR="00B00CA9" w:rsidRDefault="00B00CA9" w:rsidP="00966B62">
      <w:pPr>
        <w:pStyle w:val="Bngbiu-nidung"/>
      </w:pPr>
    </w:p>
    <w:p w14:paraId="768F9377" w14:textId="77777777" w:rsidR="00DE695D" w:rsidRDefault="00DE695D" w:rsidP="00966B62">
      <w:pPr>
        <w:pStyle w:val="Bngbiu-nidung"/>
      </w:pPr>
    </w:p>
    <w:p w14:paraId="3CF23E00" w14:textId="77777777" w:rsidR="0070416A" w:rsidRDefault="0070416A" w:rsidP="00966B62">
      <w:pPr>
        <w:pStyle w:val="Bngbiu-nidung"/>
      </w:pPr>
    </w:p>
    <w:p w14:paraId="5EE63DB6" w14:textId="77777777" w:rsidR="00454283" w:rsidRPr="00966B62" w:rsidRDefault="00454283" w:rsidP="00966B62">
      <w:pPr>
        <w:pStyle w:val="Bngbiu-nidung"/>
      </w:pP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34E18A0" w14:textId="5842936E" w:rsidR="007B7FF5" w:rsidRDefault="001045CA" w:rsidP="00192678">
      <w:pPr>
        <w:pStyle w:val="Bngbiu-nidung"/>
        <w:numPr>
          <w:ilvl w:val="0"/>
          <w:numId w:val="26"/>
        </w:numPr>
      </w:pPr>
      <w:r>
        <w:t xml:space="preserve">Blog kỹ thuật máy tính, Full Text Search, </w:t>
      </w:r>
      <w:r w:rsidRPr="001045CA">
        <w:rPr>
          <w:i/>
        </w:rPr>
        <w:t>Từ khái niệm đến thực tiễn (Phần 1)</w:t>
      </w:r>
      <w:r>
        <w:t>,</w:t>
      </w:r>
      <w:r w:rsidRPr="001045CA">
        <w:t xml:space="preserve"> </w:t>
      </w:r>
      <w:hyperlink r:id="rId33" w:history="1">
        <w:r w:rsidRPr="00A64DB3">
          <w:rPr>
            <w:rStyle w:val="Hyperlink"/>
          </w:rPr>
          <w:t>http://ktmt.github.io/blog/2013/10/27/full-text-search-engine/</w:t>
        </w:r>
      </w:hyperlink>
    </w:p>
    <w:p w14:paraId="2B632DE5" w14:textId="1CCD79A0" w:rsidR="001045CA" w:rsidRDefault="001045CA" w:rsidP="00192678">
      <w:pPr>
        <w:pStyle w:val="Bngbiu-nidung"/>
        <w:numPr>
          <w:ilvl w:val="0"/>
          <w:numId w:val="26"/>
        </w:numPr>
      </w:pPr>
      <w:r>
        <w:t>Lưu Tuấn Anh,</w:t>
      </w:r>
      <w:r w:rsidRPr="00FB7340">
        <w:t xml:space="preserve"> </w:t>
      </w:r>
      <w:r w:rsidRPr="001045CA">
        <w:rPr>
          <w:i/>
        </w:rPr>
        <w:t>Thuật toán Entroy cực đại</w:t>
      </w:r>
      <w:r>
        <w:t xml:space="preserve">, </w:t>
      </w:r>
      <w:hyperlink r:id="rId34" w:history="1">
        <w:r w:rsidR="00AA4DAD" w:rsidRPr="00CA0B82">
          <w:rPr>
            <w:rStyle w:val="Hyperlink"/>
          </w:rPr>
          <w:t>http://viet.jnlp.org/kien-thuc-co-ban-ve-xu-ly-ngon-ngu-tu-nhien/machine-learning-trong-nlp/thuat-toan-entropy-cuc-dai</w:t>
        </w:r>
      </w:hyperlink>
    </w:p>
    <w:p w14:paraId="0B203CDB" w14:textId="77777777" w:rsidR="00AA4DAD" w:rsidRPr="00F4573B" w:rsidRDefault="00AA4DAD" w:rsidP="00AA4DAD">
      <w:pPr>
        <w:pStyle w:val="Bngbiu-nidung"/>
        <w:ind w:left="1800" w:firstLine="0"/>
      </w:pPr>
    </w:p>
    <w:p w14:paraId="56137D21" w14:textId="77777777" w:rsidR="00650D6A" w:rsidRDefault="00650D6A" w:rsidP="00650D6A">
      <w:pPr>
        <w:spacing w:line="360" w:lineRule="auto"/>
        <w:ind w:left="360" w:firstLine="360"/>
        <w:rPr>
          <w:b/>
          <w:sz w:val="26"/>
          <w:szCs w:val="26"/>
        </w:rPr>
      </w:pPr>
      <w:r w:rsidRPr="00B10E7E">
        <w:rPr>
          <w:b/>
          <w:sz w:val="26"/>
          <w:szCs w:val="26"/>
        </w:rPr>
        <w:t>Tiếng Anh</w:t>
      </w:r>
    </w:p>
    <w:p w14:paraId="686E62E0" w14:textId="77777777" w:rsidR="00192678" w:rsidRDefault="00450293" w:rsidP="00192678">
      <w:pPr>
        <w:pStyle w:val="Bngbiu-nidung"/>
        <w:numPr>
          <w:ilvl w:val="0"/>
          <w:numId w:val="27"/>
        </w:numPr>
        <w:jc w:val="left"/>
      </w:pPr>
      <w:r w:rsidRPr="00192678">
        <w:t xml:space="preserve">Kamal Nigam, John Lafferty, Andrew McCallum, Using Maximum </w:t>
      </w:r>
      <w:r w:rsidR="00192678" w:rsidRPr="00192678">
        <w:t xml:space="preserve">Entropy for Text </w:t>
      </w:r>
      <w:r w:rsidRPr="00192678">
        <w:t>Classification</w:t>
      </w:r>
      <w:r w:rsidRPr="00AA4DAD">
        <w:t xml:space="preserve"> </w:t>
      </w:r>
    </w:p>
    <w:p w14:paraId="6E36292C" w14:textId="6DD41BB1" w:rsidR="00450293" w:rsidRPr="00AA4DAD" w:rsidRDefault="004B18F8" w:rsidP="00192678">
      <w:pPr>
        <w:pStyle w:val="Bngbiu-nidung"/>
        <w:ind w:left="1440" w:firstLine="0"/>
        <w:jc w:val="left"/>
      </w:pPr>
      <w:hyperlink r:id="rId35" w:history="1">
        <w:r w:rsidR="00450293" w:rsidRPr="00AA4DAD">
          <w:rPr>
            <w:rStyle w:val="Hyperlink"/>
            <w:color w:val="auto"/>
            <w:u w:val="none"/>
          </w:rPr>
          <w:t>http://www.kamalnigam.com/papers/maxent-ijcaiws99.pdf</w:t>
        </w:r>
      </w:hyperlink>
    </w:p>
    <w:p w14:paraId="121BF892" w14:textId="7FFB4308" w:rsidR="001045CA" w:rsidRPr="00AA4DAD" w:rsidRDefault="004B18F8" w:rsidP="00192678">
      <w:pPr>
        <w:pStyle w:val="Bngbiu-nidung"/>
        <w:numPr>
          <w:ilvl w:val="0"/>
          <w:numId w:val="27"/>
        </w:numPr>
      </w:pPr>
      <w:hyperlink r:id="rId36" w:history="1">
        <w:r w:rsidR="001045CA" w:rsidRPr="00AA4DAD">
          <w:rPr>
            <w:rStyle w:val="Hyperlink"/>
            <w:color w:val="auto"/>
            <w:u w:val="none"/>
          </w:rPr>
          <w:t>Le-Hong, P.</w:t>
        </w:r>
      </w:hyperlink>
      <w:r w:rsidR="001045CA" w:rsidRPr="00AA4DAD">
        <w:t>,</w:t>
      </w:r>
      <w:r w:rsidR="001045CA" w:rsidRPr="00AA4DAD">
        <w:rPr>
          <w:rStyle w:val="apple-converted-space"/>
        </w:rPr>
        <w:t> </w:t>
      </w:r>
      <w:hyperlink r:id="rId37" w:history="1">
        <w:r w:rsidR="001045CA" w:rsidRPr="00AA4DAD">
          <w:rPr>
            <w:rStyle w:val="Hyperlink"/>
            <w:color w:val="auto"/>
            <w:u w:val="none"/>
          </w:rPr>
          <w:t>T M H. Nguyen</w:t>
        </w:r>
      </w:hyperlink>
      <w:r w:rsidR="001045CA" w:rsidRPr="00AA4DAD">
        <w:t>,</w:t>
      </w:r>
      <w:r w:rsidR="001045CA" w:rsidRPr="00AA4DAD">
        <w:rPr>
          <w:rStyle w:val="apple-converted-space"/>
        </w:rPr>
        <w:t> </w:t>
      </w:r>
      <w:hyperlink r:id="rId38" w:history="1">
        <w:r w:rsidR="001045CA" w:rsidRPr="00AA4DAD">
          <w:rPr>
            <w:rStyle w:val="Hyperlink"/>
            <w:color w:val="auto"/>
            <w:u w:val="none"/>
          </w:rPr>
          <w:t>A. Roussanaly</w:t>
        </w:r>
      </w:hyperlink>
      <w:r w:rsidR="001045CA" w:rsidRPr="00AA4DAD">
        <w:t>, and</w:t>
      </w:r>
      <w:r w:rsidR="001045CA" w:rsidRPr="00AA4DAD">
        <w:rPr>
          <w:rStyle w:val="apple-converted-space"/>
        </w:rPr>
        <w:t> </w:t>
      </w:r>
      <w:hyperlink r:id="rId39" w:history="1">
        <w:r w:rsidR="001045CA" w:rsidRPr="00AA4DAD">
          <w:rPr>
            <w:rStyle w:val="Hyperlink"/>
            <w:color w:val="auto"/>
            <w:u w:val="none"/>
          </w:rPr>
          <w:t>T V. Ho</w:t>
        </w:r>
      </w:hyperlink>
      <w:r w:rsidR="001045CA" w:rsidRPr="00AA4DAD">
        <w:t>, A hybrid approach to word segmentation of Vietnamese texts (2008)</w:t>
      </w:r>
    </w:p>
    <w:p w14:paraId="5BA69160" w14:textId="26CFBE4F" w:rsidR="00450293" w:rsidRPr="00AA4DAD" w:rsidRDefault="00192678" w:rsidP="00192678">
      <w:pPr>
        <w:pStyle w:val="Bngbiu-nidung"/>
        <w:numPr>
          <w:ilvl w:val="0"/>
          <w:numId w:val="27"/>
        </w:numPr>
        <w:jc w:val="left"/>
      </w:pPr>
      <w:r>
        <w:t xml:space="preserve">Simon </w:t>
      </w:r>
      <w:r w:rsidR="00450293" w:rsidRPr="00AA4DAD">
        <w:t>White, How to Strike a Match</w:t>
      </w:r>
      <w:r>
        <w:t xml:space="preserve"> </w:t>
      </w:r>
      <w:r w:rsidR="00450293" w:rsidRPr="00AA4DAD">
        <w:t>http://www.catalysoft.com/articles/StrikeAMatch.html</w:t>
      </w:r>
    </w:p>
    <w:p w14:paraId="51682426" w14:textId="77777777" w:rsidR="00AA4DAD" w:rsidRPr="00AA4DAD" w:rsidRDefault="00AA4DAD" w:rsidP="00192678">
      <w:pPr>
        <w:pStyle w:val="Bngbiu-nidung"/>
        <w:numPr>
          <w:ilvl w:val="0"/>
          <w:numId w:val="27"/>
        </w:numPr>
      </w:pPr>
      <w:r w:rsidRPr="00AA4DAD">
        <w:rPr>
          <w:rFonts w:eastAsiaTheme="minorHAnsi"/>
        </w:rPr>
        <w:t>Robin D. Burke, Kristian J. Hammond, Vladimir Kulyukin,Steven L. Lytinen, Noriko Tomuro, and Scott Schoenberg in Question Answering from Frequently Asked Question Files</w:t>
      </w:r>
    </w:p>
    <w:p w14:paraId="0DE0C307" w14:textId="55A8F28F" w:rsidR="00B00CA9" w:rsidRPr="00AA4DAD" w:rsidRDefault="00AA4DAD" w:rsidP="00192678">
      <w:pPr>
        <w:pStyle w:val="Bngbiu-nidung"/>
        <w:numPr>
          <w:ilvl w:val="0"/>
          <w:numId w:val="27"/>
        </w:numPr>
        <w:rPr>
          <w:rFonts w:eastAsiaTheme="minorHAnsi"/>
        </w:rPr>
      </w:pPr>
      <w:r w:rsidRPr="00AA4DAD">
        <w:rPr>
          <w:rFonts w:eastAsiaTheme="minorHAnsi"/>
        </w:rPr>
        <w:t>An Analysis of the AskMSR Question-Answering System(Eric Brill, Susan Dumais and Michele Banko):</w:t>
      </w:r>
    </w:p>
    <w:p w14:paraId="16D22B8F" w14:textId="29D85505" w:rsidR="00AA4DAD" w:rsidRPr="00AA4DAD" w:rsidRDefault="00AA4DAD" w:rsidP="00192678">
      <w:pPr>
        <w:pStyle w:val="Bngbiu-nidung"/>
        <w:numPr>
          <w:ilvl w:val="0"/>
          <w:numId w:val="27"/>
        </w:numPr>
      </w:pPr>
      <w:r w:rsidRPr="00AA4DAD">
        <w:rPr>
          <w:rFonts w:eastAsiaTheme="minorHAnsi"/>
        </w:rPr>
        <w:t>Deepak Ravichandran and Eduard HovyLearning Surface Text Patterns</w:t>
      </w:r>
      <w:r>
        <w:t xml:space="preserve"> </w:t>
      </w:r>
      <w:r w:rsidRPr="00AA4DAD">
        <w:rPr>
          <w:rFonts w:eastAsiaTheme="minorHAnsi"/>
        </w:rPr>
        <w:t xml:space="preserve">for a Question Answering System </w:t>
      </w:r>
    </w:p>
    <w:sectPr w:rsidR="00AA4DAD" w:rsidRPr="00AA4DAD" w:rsidSect="003E5DFC">
      <w:headerReference w:type="default" r:id="rId40"/>
      <w:pgSz w:w="12240" w:h="15840"/>
      <w:pgMar w:top="1985" w:right="1134" w:bottom="1701" w:left="156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ran Tin" w:date="2014-05-12T20:08:00Z" w:initials="TT">
    <w:p w14:paraId="40B334D9" w14:textId="77777777" w:rsidR="004B18F8" w:rsidRPr="007B1A23" w:rsidRDefault="004B18F8" w:rsidP="00C62B2A">
      <w:pPr>
        <w:pStyle w:val="Nidungvnbn"/>
      </w:pPr>
      <w:r>
        <w:rPr>
          <w:rStyle w:val="CommentReference"/>
        </w:rPr>
        <w:annotationRef/>
      </w:r>
      <w:r w:rsidRPr="007B1A23">
        <w:t>Danh mục các bảng, biểu, hình vẽ, đồ thị (nếu có).</w:t>
      </w:r>
    </w:p>
    <w:p w14:paraId="35FF2FCA" w14:textId="77777777" w:rsidR="004B18F8" w:rsidRDefault="004B18F8" w:rsidP="00C62B2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FF2F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38406" w14:textId="77777777" w:rsidR="0035231B" w:rsidRDefault="0035231B" w:rsidP="00453AB1">
      <w:r>
        <w:separator/>
      </w:r>
    </w:p>
  </w:endnote>
  <w:endnote w:type="continuationSeparator" w:id="0">
    <w:p w14:paraId="0413ADEF" w14:textId="77777777" w:rsidR="0035231B" w:rsidRDefault="0035231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58051" w14:textId="77777777" w:rsidR="0035231B" w:rsidRDefault="0035231B" w:rsidP="00453AB1">
      <w:r>
        <w:separator/>
      </w:r>
    </w:p>
  </w:footnote>
  <w:footnote w:type="continuationSeparator" w:id="0">
    <w:p w14:paraId="0D1D0F43" w14:textId="77777777" w:rsidR="0035231B" w:rsidRDefault="0035231B"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4B18F8" w:rsidRPr="00453AB1" w:rsidRDefault="004B18F8">
    <w:pPr>
      <w:pStyle w:val="Header"/>
      <w:jc w:val="center"/>
      <w:rPr>
        <w:rStyle w:val="NidungvnbnChar"/>
      </w:rPr>
    </w:pPr>
  </w:p>
  <w:p w14:paraId="2E6281EB" w14:textId="77777777" w:rsidR="004B18F8" w:rsidRDefault="004B18F8"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539510"/>
      <w:docPartObj>
        <w:docPartGallery w:val="Page Numbers (Top of Page)"/>
        <w:docPartUnique/>
      </w:docPartObj>
    </w:sdtPr>
    <w:sdtEndPr>
      <w:rPr>
        <w:noProof/>
      </w:rPr>
    </w:sdtEndPr>
    <w:sdtContent>
      <w:p w14:paraId="02043B06" w14:textId="0A1BBDD7" w:rsidR="004B18F8" w:rsidRDefault="004B18F8">
        <w:pPr>
          <w:pStyle w:val="Header"/>
          <w:jc w:val="center"/>
        </w:pPr>
        <w:r>
          <w:fldChar w:fldCharType="begin"/>
        </w:r>
        <w:r>
          <w:instrText xml:space="preserve"> PAGE   \* MERGEFORMAT </w:instrText>
        </w:r>
        <w:r>
          <w:fldChar w:fldCharType="separate"/>
        </w:r>
        <w:r w:rsidR="00BC60B1">
          <w:rPr>
            <w:noProof/>
          </w:rPr>
          <w:t>iii</w:t>
        </w:r>
        <w:r>
          <w:rPr>
            <w:noProof/>
          </w:rPr>
          <w:fldChar w:fldCharType="end"/>
        </w:r>
      </w:p>
    </w:sdtContent>
  </w:sdt>
  <w:p w14:paraId="775919A9" w14:textId="77777777" w:rsidR="004B18F8" w:rsidRDefault="004B18F8"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4B18F8" w:rsidRPr="00453AB1" w:rsidRDefault="004B18F8">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4370AA">
          <w:rPr>
            <w:rStyle w:val="NidungvnbnChar"/>
            <w:noProof/>
          </w:rPr>
          <w:t>25</w:t>
        </w:r>
        <w:r w:rsidRPr="00453AB1">
          <w:rPr>
            <w:rStyle w:val="NidungvnbnChar"/>
          </w:rPr>
          <w:fldChar w:fldCharType="end"/>
        </w:r>
      </w:p>
    </w:sdtContent>
  </w:sdt>
  <w:p w14:paraId="2C433D35" w14:textId="77777777" w:rsidR="004B18F8" w:rsidRDefault="004B18F8"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524E0"/>
    <w:multiLevelType w:val="hybridMultilevel"/>
    <w:tmpl w:val="9202FF32"/>
    <w:lvl w:ilvl="0" w:tplc="BA889900">
      <w:start w:val="1"/>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B6B291A"/>
    <w:multiLevelType w:val="hybridMultilevel"/>
    <w:tmpl w:val="2E4A3AF2"/>
    <w:lvl w:ilvl="0" w:tplc="042A0013">
      <w:start w:val="1"/>
      <w:numFmt w:val="upperRoman"/>
      <w:lvlText w:val="%1."/>
      <w:lvlJc w:val="righ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 w15:restartNumberingAfterBreak="0">
    <w:nsid w:val="0E6C6657"/>
    <w:multiLevelType w:val="hybridMultilevel"/>
    <w:tmpl w:val="13482292"/>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156743F9"/>
    <w:multiLevelType w:val="hybridMultilevel"/>
    <w:tmpl w:val="CBE6ADD6"/>
    <w:lvl w:ilvl="0" w:tplc="BA889900">
      <w:start w:val="1"/>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BD608D6"/>
    <w:multiLevelType w:val="hybridMultilevel"/>
    <w:tmpl w:val="3D425B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31B6BB9"/>
    <w:multiLevelType w:val="hybridMultilevel"/>
    <w:tmpl w:val="BC906C50"/>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45D350A"/>
    <w:multiLevelType w:val="hybridMultilevel"/>
    <w:tmpl w:val="1C6CE084"/>
    <w:lvl w:ilvl="0" w:tplc="042A001B">
      <w:start w:val="1"/>
      <w:numFmt w:val="lowerRoman"/>
      <w:lvlText w:val="%1."/>
      <w:lvlJc w:val="righ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9" w15:restartNumberingAfterBreak="0">
    <w:nsid w:val="295E2AE8"/>
    <w:multiLevelType w:val="hybridMultilevel"/>
    <w:tmpl w:val="06B815BA"/>
    <w:lvl w:ilvl="0" w:tplc="BA889900">
      <w:start w:val="1"/>
      <w:numFmt w:val="bullet"/>
      <w:lvlText w:val="-"/>
      <w:lvlJc w:val="left"/>
      <w:pPr>
        <w:ind w:left="786"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BA21694"/>
    <w:multiLevelType w:val="hybridMultilevel"/>
    <w:tmpl w:val="BD388FB8"/>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BD54948"/>
    <w:multiLevelType w:val="hybridMultilevel"/>
    <w:tmpl w:val="15B423A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D79429B"/>
    <w:multiLevelType w:val="hybridMultilevel"/>
    <w:tmpl w:val="E39EC3EE"/>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BC36E4"/>
    <w:multiLevelType w:val="hybridMultilevel"/>
    <w:tmpl w:val="164A5E56"/>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4FC6BDD"/>
    <w:multiLevelType w:val="hybridMultilevel"/>
    <w:tmpl w:val="71CE8D82"/>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35CF1322"/>
    <w:multiLevelType w:val="hybridMultilevel"/>
    <w:tmpl w:val="5D96B1FE"/>
    <w:lvl w:ilvl="0" w:tplc="042A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36936BAC"/>
    <w:multiLevelType w:val="hybridMultilevel"/>
    <w:tmpl w:val="0B5E654C"/>
    <w:lvl w:ilvl="0" w:tplc="BA889900">
      <w:start w:val="1"/>
      <w:numFmt w:val="bullet"/>
      <w:lvlText w:val="-"/>
      <w:lvlJc w:val="left"/>
      <w:pPr>
        <w:ind w:left="2220" w:hanging="360"/>
      </w:pPr>
      <w:rPr>
        <w:rFonts w:ascii="Times New Roman" w:eastAsia="Times New Roman" w:hAnsi="Times New Roman" w:cs="Times New Roman" w:hint="default"/>
      </w:rPr>
    </w:lvl>
    <w:lvl w:ilvl="1" w:tplc="042A0003" w:tentative="1">
      <w:start w:val="1"/>
      <w:numFmt w:val="bullet"/>
      <w:lvlText w:val="o"/>
      <w:lvlJc w:val="left"/>
      <w:pPr>
        <w:ind w:left="2940" w:hanging="360"/>
      </w:pPr>
      <w:rPr>
        <w:rFonts w:ascii="Courier New" w:hAnsi="Courier New" w:cs="Courier New" w:hint="default"/>
      </w:rPr>
    </w:lvl>
    <w:lvl w:ilvl="2" w:tplc="042A0005" w:tentative="1">
      <w:start w:val="1"/>
      <w:numFmt w:val="bullet"/>
      <w:lvlText w:val=""/>
      <w:lvlJc w:val="left"/>
      <w:pPr>
        <w:ind w:left="3660" w:hanging="360"/>
      </w:pPr>
      <w:rPr>
        <w:rFonts w:ascii="Wingdings" w:hAnsi="Wingdings" w:hint="default"/>
      </w:rPr>
    </w:lvl>
    <w:lvl w:ilvl="3" w:tplc="042A0001" w:tentative="1">
      <w:start w:val="1"/>
      <w:numFmt w:val="bullet"/>
      <w:lvlText w:val=""/>
      <w:lvlJc w:val="left"/>
      <w:pPr>
        <w:ind w:left="4380" w:hanging="360"/>
      </w:pPr>
      <w:rPr>
        <w:rFonts w:ascii="Symbol" w:hAnsi="Symbol" w:hint="default"/>
      </w:rPr>
    </w:lvl>
    <w:lvl w:ilvl="4" w:tplc="042A0003" w:tentative="1">
      <w:start w:val="1"/>
      <w:numFmt w:val="bullet"/>
      <w:lvlText w:val="o"/>
      <w:lvlJc w:val="left"/>
      <w:pPr>
        <w:ind w:left="5100" w:hanging="360"/>
      </w:pPr>
      <w:rPr>
        <w:rFonts w:ascii="Courier New" w:hAnsi="Courier New" w:cs="Courier New" w:hint="default"/>
      </w:rPr>
    </w:lvl>
    <w:lvl w:ilvl="5" w:tplc="042A0005" w:tentative="1">
      <w:start w:val="1"/>
      <w:numFmt w:val="bullet"/>
      <w:lvlText w:val=""/>
      <w:lvlJc w:val="left"/>
      <w:pPr>
        <w:ind w:left="5820" w:hanging="360"/>
      </w:pPr>
      <w:rPr>
        <w:rFonts w:ascii="Wingdings" w:hAnsi="Wingdings" w:hint="default"/>
      </w:rPr>
    </w:lvl>
    <w:lvl w:ilvl="6" w:tplc="042A0001" w:tentative="1">
      <w:start w:val="1"/>
      <w:numFmt w:val="bullet"/>
      <w:lvlText w:val=""/>
      <w:lvlJc w:val="left"/>
      <w:pPr>
        <w:ind w:left="6540" w:hanging="360"/>
      </w:pPr>
      <w:rPr>
        <w:rFonts w:ascii="Symbol" w:hAnsi="Symbol" w:hint="default"/>
      </w:rPr>
    </w:lvl>
    <w:lvl w:ilvl="7" w:tplc="042A0003" w:tentative="1">
      <w:start w:val="1"/>
      <w:numFmt w:val="bullet"/>
      <w:lvlText w:val="o"/>
      <w:lvlJc w:val="left"/>
      <w:pPr>
        <w:ind w:left="7260" w:hanging="360"/>
      </w:pPr>
      <w:rPr>
        <w:rFonts w:ascii="Courier New" w:hAnsi="Courier New" w:cs="Courier New" w:hint="default"/>
      </w:rPr>
    </w:lvl>
    <w:lvl w:ilvl="8" w:tplc="042A0005" w:tentative="1">
      <w:start w:val="1"/>
      <w:numFmt w:val="bullet"/>
      <w:lvlText w:val=""/>
      <w:lvlJc w:val="left"/>
      <w:pPr>
        <w:ind w:left="7980" w:hanging="360"/>
      </w:pPr>
      <w:rPr>
        <w:rFonts w:ascii="Wingdings" w:hAnsi="Wingdings" w:hint="default"/>
      </w:rPr>
    </w:lvl>
  </w:abstractNum>
  <w:abstractNum w:abstractNumId="17" w15:restartNumberingAfterBreak="0">
    <w:nsid w:val="380C66C9"/>
    <w:multiLevelType w:val="hybridMultilevel"/>
    <w:tmpl w:val="F2CABAB4"/>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C32ECD"/>
    <w:multiLevelType w:val="hybridMultilevel"/>
    <w:tmpl w:val="AD58AE84"/>
    <w:lvl w:ilvl="0" w:tplc="A38A6A62">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7DC7B1A"/>
    <w:multiLevelType w:val="hybridMultilevel"/>
    <w:tmpl w:val="BCFCA5A4"/>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47F95B94"/>
    <w:multiLevelType w:val="hybridMultilevel"/>
    <w:tmpl w:val="1AA0AC9C"/>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4E195800"/>
    <w:multiLevelType w:val="hybridMultilevel"/>
    <w:tmpl w:val="885A85C4"/>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2" w15:restartNumberingAfterBreak="0">
    <w:nsid w:val="528172D0"/>
    <w:multiLevelType w:val="hybridMultilevel"/>
    <w:tmpl w:val="B638037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15:restartNumberingAfterBreak="0">
    <w:nsid w:val="53693225"/>
    <w:multiLevelType w:val="hybridMultilevel"/>
    <w:tmpl w:val="FCA288A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4" w15:restartNumberingAfterBreak="0">
    <w:nsid w:val="55310341"/>
    <w:multiLevelType w:val="multilevel"/>
    <w:tmpl w:val="2B26B352"/>
    <w:lvl w:ilvl="0">
      <w:start w:val="1"/>
      <w:numFmt w:val="decimal"/>
      <w:lvlText w:val="%1.0"/>
      <w:lvlJc w:val="left"/>
      <w:pPr>
        <w:ind w:left="111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5" w15:restartNumberingAfterBreak="0">
    <w:nsid w:val="573142B2"/>
    <w:multiLevelType w:val="hybridMultilevel"/>
    <w:tmpl w:val="CB2045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618449DE"/>
    <w:multiLevelType w:val="hybridMultilevel"/>
    <w:tmpl w:val="109A2E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66E40E63"/>
    <w:multiLevelType w:val="hybridMultilevel"/>
    <w:tmpl w:val="1AC0B080"/>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6993671E"/>
    <w:multiLevelType w:val="hybridMultilevel"/>
    <w:tmpl w:val="62CEED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6B0D0E4B"/>
    <w:multiLevelType w:val="hybridMultilevel"/>
    <w:tmpl w:val="2DBCDBDC"/>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1" w15:restartNumberingAfterBreak="0">
    <w:nsid w:val="6FDC1D44"/>
    <w:multiLevelType w:val="hybridMultilevel"/>
    <w:tmpl w:val="F07A4204"/>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729042A3"/>
    <w:multiLevelType w:val="hybridMultilevel"/>
    <w:tmpl w:val="D8D4ED52"/>
    <w:lvl w:ilvl="0" w:tplc="54DAAA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49E1342"/>
    <w:multiLevelType w:val="hybridMultilevel"/>
    <w:tmpl w:val="00C874D6"/>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755215A0"/>
    <w:multiLevelType w:val="hybridMultilevel"/>
    <w:tmpl w:val="C01EF1E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5" w15:restartNumberingAfterBreak="0">
    <w:nsid w:val="7612577A"/>
    <w:multiLevelType w:val="hybridMultilevel"/>
    <w:tmpl w:val="61DA76F8"/>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6" w15:restartNumberingAfterBreak="0">
    <w:nsid w:val="76F856AA"/>
    <w:multiLevelType w:val="hybridMultilevel"/>
    <w:tmpl w:val="DBE0DBFA"/>
    <w:lvl w:ilvl="0" w:tplc="BA88990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790C0F08"/>
    <w:multiLevelType w:val="hybridMultilevel"/>
    <w:tmpl w:val="D3A4E1E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7AF5541C"/>
    <w:multiLevelType w:val="hybridMultilevel"/>
    <w:tmpl w:val="F3C8BFB0"/>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7DF33690"/>
    <w:multiLevelType w:val="hybridMultilevel"/>
    <w:tmpl w:val="C94CDE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EA71A47"/>
    <w:multiLevelType w:val="hybridMultilevel"/>
    <w:tmpl w:val="A7887ADC"/>
    <w:lvl w:ilvl="0" w:tplc="042A001B">
      <w:start w:val="1"/>
      <w:numFmt w:val="lowerRoman"/>
      <w:lvlText w:val="%1."/>
      <w:lvlJc w:val="righ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1" w15:restartNumberingAfterBreak="0">
    <w:nsid w:val="7FAD6082"/>
    <w:multiLevelType w:val="hybridMultilevel"/>
    <w:tmpl w:val="3D50B16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2"/>
  </w:num>
  <w:num w:numId="2">
    <w:abstractNumId w:val="9"/>
  </w:num>
  <w:num w:numId="3">
    <w:abstractNumId w:val="29"/>
  </w:num>
  <w:num w:numId="4">
    <w:abstractNumId w:val="3"/>
  </w:num>
  <w:num w:numId="5">
    <w:abstractNumId w:val="30"/>
  </w:num>
  <w:num w:numId="6">
    <w:abstractNumId w:val="6"/>
  </w:num>
  <w:num w:numId="7">
    <w:abstractNumId w:val="31"/>
  </w:num>
  <w:num w:numId="8">
    <w:abstractNumId w:val="14"/>
  </w:num>
  <w:num w:numId="9">
    <w:abstractNumId w:val="36"/>
  </w:num>
  <w:num w:numId="10">
    <w:abstractNumId w:val="28"/>
  </w:num>
  <w:num w:numId="11">
    <w:abstractNumId w:val="26"/>
  </w:num>
  <w:num w:numId="12">
    <w:abstractNumId w:val="11"/>
  </w:num>
  <w:num w:numId="13">
    <w:abstractNumId w:val="0"/>
  </w:num>
  <w:num w:numId="14">
    <w:abstractNumId w:val="4"/>
  </w:num>
  <w:num w:numId="15">
    <w:abstractNumId w:val="17"/>
  </w:num>
  <w:num w:numId="16">
    <w:abstractNumId w:val="12"/>
  </w:num>
  <w:num w:numId="17">
    <w:abstractNumId w:val="18"/>
  </w:num>
  <w:num w:numId="18">
    <w:abstractNumId w:val="32"/>
  </w:num>
  <w:num w:numId="19">
    <w:abstractNumId w:val="5"/>
  </w:num>
  <w:num w:numId="20">
    <w:abstractNumId w:val="39"/>
  </w:num>
  <w:num w:numId="21">
    <w:abstractNumId w:val="10"/>
  </w:num>
  <w:num w:numId="22">
    <w:abstractNumId w:val="25"/>
  </w:num>
  <w:num w:numId="23">
    <w:abstractNumId w:val="33"/>
  </w:num>
  <w:num w:numId="24">
    <w:abstractNumId w:val="37"/>
  </w:num>
  <w:num w:numId="25">
    <w:abstractNumId w:val="20"/>
  </w:num>
  <w:num w:numId="26">
    <w:abstractNumId w:val="22"/>
  </w:num>
  <w:num w:numId="27">
    <w:abstractNumId w:val="41"/>
  </w:num>
  <w:num w:numId="28">
    <w:abstractNumId w:val="23"/>
  </w:num>
  <w:num w:numId="29">
    <w:abstractNumId w:val="7"/>
  </w:num>
  <w:num w:numId="30">
    <w:abstractNumId w:val="35"/>
  </w:num>
  <w:num w:numId="31">
    <w:abstractNumId w:val="15"/>
  </w:num>
  <w:num w:numId="32">
    <w:abstractNumId w:val="38"/>
  </w:num>
  <w:num w:numId="33">
    <w:abstractNumId w:val="1"/>
  </w:num>
  <w:num w:numId="34">
    <w:abstractNumId w:val="8"/>
  </w:num>
  <w:num w:numId="35">
    <w:abstractNumId w:val="40"/>
  </w:num>
  <w:num w:numId="36">
    <w:abstractNumId w:val="16"/>
  </w:num>
  <w:num w:numId="37">
    <w:abstractNumId w:val="19"/>
  </w:num>
  <w:num w:numId="38">
    <w:abstractNumId w:val="21"/>
  </w:num>
  <w:num w:numId="39">
    <w:abstractNumId w:val="24"/>
  </w:num>
  <w:num w:numId="40">
    <w:abstractNumId w:val="34"/>
  </w:num>
  <w:num w:numId="41">
    <w:abstractNumId w:val="27"/>
  </w:num>
  <w:num w:numId="42">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15E3E"/>
    <w:rsid w:val="00020A7E"/>
    <w:rsid w:val="00024496"/>
    <w:rsid w:val="000459D8"/>
    <w:rsid w:val="00047BB7"/>
    <w:rsid w:val="000519D3"/>
    <w:rsid w:val="00052053"/>
    <w:rsid w:val="00055D1C"/>
    <w:rsid w:val="000576F6"/>
    <w:rsid w:val="00067CAC"/>
    <w:rsid w:val="00070F38"/>
    <w:rsid w:val="000713DF"/>
    <w:rsid w:val="000744B6"/>
    <w:rsid w:val="00075728"/>
    <w:rsid w:val="00075EA8"/>
    <w:rsid w:val="000814B8"/>
    <w:rsid w:val="00081EA7"/>
    <w:rsid w:val="0008548A"/>
    <w:rsid w:val="00085697"/>
    <w:rsid w:val="00090730"/>
    <w:rsid w:val="00091B11"/>
    <w:rsid w:val="000A0B81"/>
    <w:rsid w:val="000A1479"/>
    <w:rsid w:val="000A582B"/>
    <w:rsid w:val="000C2A3B"/>
    <w:rsid w:val="000C5A13"/>
    <w:rsid w:val="000C77D3"/>
    <w:rsid w:val="000D1821"/>
    <w:rsid w:val="000D34BB"/>
    <w:rsid w:val="000F566E"/>
    <w:rsid w:val="000F5972"/>
    <w:rsid w:val="000F640A"/>
    <w:rsid w:val="000F79B1"/>
    <w:rsid w:val="001005C1"/>
    <w:rsid w:val="001045CA"/>
    <w:rsid w:val="00107B62"/>
    <w:rsid w:val="00115628"/>
    <w:rsid w:val="001225C3"/>
    <w:rsid w:val="001253DA"/>
    <w:rsid w:val="00127DB7"/>
    <w:rsid w:val="001328CD"/>
    <w:rsid w:val="00135F03"/>
    <w:rsid w:val="001457BF"/>
    <w:rsid w:val="001636D4"/>
    <w:rsid w:val="00163BB7"/>
    <w:rsid w:val="001734EA"/>
    <w:rsid w:val="00173B59"/>
    <w:rsid w:val="001742D3"/>
    <w:rsid w:val="00182F70"/>
    <w:rsid w:val="00192678"/>
    <w:rsid w:val="00192855"/>
    <w:rsid w:val="00194078"/>
    <w:rsid w:val="00195621"/>
    <w:rsid w:val="001A0BB3"/>
    <w:rsid w:val="001C6682"/>
    <w:rsid w:val="001D3D30"/>
    <w:rsid w:val="001D5957"/>
    <w:rsid w:val="001D5B7B"/>
    <w:rsid w:val="001D6455"/>
    <w:rsid w:val="001E0274"/>
    <w:rsid w:val="001E0697"/>
    <w:rsid w:val="001E7D59"/>
    <w:rsid w:val="001F3788"/>
    <w:rsid w:val="001F5A3C"/>
    <w:rsid w:val="001F6010"/>
    <w:rsid w:val="002000E9"/>
    <w:rsid w:val="00204442"/>
    <w:rsid w:val="0020606B"/>
    <w:rsid w:val="0020717C"/>
    <w:rsid w:val="00207835"/>
    <w:rsid w:val="00207DC2"/>
    <w:rsid w:val="00210A5E"/>
    <w:rsid w:val="00212E0D"/>
    <w:rsid w:val="00213007"/>
    <w:rsid w:val="002230C5"/>
    <w:rsid w:val="00223F52"/>
    <w:rsid w:val="002301A6"/>
    <w:rsid w:val="0023744D"/>
    <w:rsid w:val="00250F77"/>
    <w:rsid w:val="00252F26"/>
    <w:rsid w:val="002563F5"/>
    <w:rsid w:val="00260A5C"/>
    <w:rsid w:val="00265309"/>
    <w:rsid w:val="00272BE2"/>
    <w:rsid w:val="0027580C"/>
    <w:rsid w:val="00275C62"/>
    <w:rsid w:val="0028614B"/>
    <w:rsid w:val="00286FCD"/>
    <w:rsid w:val="0029041F"/>
    <w:rsid w:val="00291721"/>
    <w:rsid w:val="0029362F"/>
    <w:rsid w:val="002A5EC5"/>
    <w:rsid w:val="002A7D54"/>
    <w:rsid w:val="002B2E12"/>
    <w:rsid w:val="002B5B4C"/>
    <w:rsid w:val="002C3297"/>
    <w:rsid w:val="002C7AB4"/>
    <w:rsid w:val="002C7C30"/>
    <w:rsid w:val="002D3C11"/>
    <w:rsid w:val="002D53C7"/>
    <w:rsid w:val="002E38BA"/>
    <w:rsid w:val="002E3F68"/>
    <w:rsid w:val="002F00FD"/>
    <w:rsid w:val="002F35A8"/>
    <w:rsid w:val="002F60D5"/>
    <w:rsid w:val="002F6B2E"/>
    <w:rsid w:val="003021D8"/>
    <w:rsid w:val="00304262"/>
    <w:rsid w:val="003103CF"/>
    <w:rsid w:val="00314267"/>
    <w:rsid w:val="003150E6"/>
    <w:rsid w:val="003218FF"/>
    <w:rsid w:val="003251A6"/>
    <w:rsid w:val="00330B0D"/>
    <w:rsid w:val="00330BF0"/>
    <w:rsid w:val="003415A8"/>
    <w:rsid w:val="003454AE"/>
    <w:rsid w:val="00350DAE"/>
    <w:rsid w:val="00351CDC"/>
    <w:rsid w:val="0035231B"/>
    <w:rsid w:val="003656B9"/>
    <w:rsid w:val="0038308B"/>
    <w:rsid w:val="00385A70"/>
    <w:rsid w:val="00393351"/>
    <w:rsid w:val="003A0A28"/>
    <w:rsid w:val="003A0BBD"/>
    <w:rsid w:val="003B2017"/>
    <w:rsid w:val="003B54FD"/>
    <w:rsid w:val="003B5789"/>
    <w:rsid w:val="003B5A5F"/>
    <w:rsid w:val="003C43B9"/>
    <w:rsid w:val="003C5B22"/>
    <w:rsid w:val="003C60CF"/>
    <w:rsid w:val="003C69F2"/>
    <w:rsid w:val="003C6EF7"/>
    <w:rsid w:val="003D5715"/>
    <w:rsid w:val="003E15CD"/>
    <w:rsid w:val="003E3684"/>
    <w:rsid w:val="003E5DFC"/>
    <w:rsid w:val="003F0A5A"/>
    <w:rsid w:val="003F3CB7"/>
    <w:rsid w:val="003F47FC"/>
    <w:rsid w:val="00404BD5"/>
    <w:rsid w:val="00405FAB"/>
    <w:rsid w:val="00412FF9"/>
    <w:rsid w:val="0041433D"/>
    <w:rsid w:val="004167FC"/>
    <w:rsid w:val="00421FD0"/>
    <w:rsid w:val="004350D7"/>
    <w:rsid w:val="004370AA"/>
    <w:rsid w:val="00441089"/>
    <w:rsid w:val="00445998"/>
    <w:rsid w:val="00447233"/>
    <w:rsid w:val="00450293"/>
    <w:rsid w:val="00453AB1"/>
    <w:rsid w:val="00454283"/>
    <w:rsid w:val="00464AC3"/>
    <w:rsid w:val="00466E91"/>
    <w:rsid w:val="00471771"/>
    <w:rsid w:val="00480BA4"/>
    <w:rsid w:val="00484DA8"/>
    <w:rsid w:val="00486DB2"/>
    <w:rsid w:val="00493B4B"/>
    <w:rsid w:val="004A07F4"/>
    <w:rsid w:val="004A2721"/>
    <w:rsid w:val="004A3CB5"/>
    <w:rsid w:val="004A4200"/>
    <w:rsid w:val="004A7C39"/>
    <w:rsid w:val="004B0C77"/>
    <w:rsid w:val="004B18F8"/>
    <w:rsid w:val="004C6DF1"/>
    <w:rsid w:val="004E3C16"/>
    <w:rsid w:val="004E65C5"/>
    <w:rsid w:val="004F1F1D"/>
    <w:rsid w:val="004F5668"/>
    <w:rsid w:val="004F6652"/>
    <w:rsid w:val="0050174D"/>
    <w:rsid w:val="005036A0"/>
    <w:rsid w:val="00504573"/>
    <w:rsid w:val="00510ECE"/>
    <w:rsid w:val="00513160"/>
    <w:rsid w:val="00515DB1"/>
    <w:rsid w:val="00520E69"/>
    <w:rsid w:val="00523DA9"/>
    <w:rsid w:val="00524737"/>
    <w:rsid w:val="0052623E"/>
    <w:rsid w:val="005339E8"/>
    <w:rsid w:val="00533E96"/>
    <w:rsid w:val="00534060"/>
    <w:rsid w:val="00536351"/>
    <w:rsid w:val="0054545B"/>
    <w:rsid w:val="005461A8"/>
    <w:rsid w:val="00557B09"/>
    <w:rsid w:val="00560AD9"/>
    <w:rsid w:val="00567280"/>
    <w:rsid w:val="0057114B"/>
    <w:rsid w:val="00573C5B"/>
    <w:rsid w:val="00577405"/>
    <w:rsid w:val="005804FC"/>
    <w:rsid w:val="00587E8F"/>
    <w:rsid w:val="005A72D4"/>
    <w:rsid w:val="005B1C4E"/>
    <w:rsid w:val="005C45AC"/>
    <w:rsid w:val="005D00C8"/>
    <w:rsid w:val="005D5C20"/>
    <w:rsid w:val="005E0F54"/>
    <w:rsid w:val="005F1F99"/>
    <w:rsid w:val="005F54C3"/>
    <w:rsid w:val="00601C64"/>
    <w:rsid w:val="006150A9"/>
    <w:rsid w:val="00616435"/>
    <w:rsid w:val="00623016"/>
    <w:rsid w:val="00623A9F"/>
    <w:rsid w:val="00623BA0"/>
    <w:rsid w:val="0062692F"/>
    <w:rsid w:val="00641215"/>
    <w:rsid w:val="0064189C"/>
    <w:rsid w:val="00646AB7"/>
    <w:rsid w:val="006509ED"/>
    <w:rsid w:val="00650D6A"/>
    <w:rsid w:val="00661140"/>
    <w:rsid w:val="00675666"/>
    <w:rsid w:val="00677119"/>
    <w:rsid w:val="00686A9A"/>
    <w:rsid w:val="00694DC1"/>
    <w:rsid w:val="006A340B"/>
    <w:rsid w:val="006D6F0B"/>
    <w:rsid w:val="006E18C3"/>
    <w:rsid w:val="00703AA9"/>
    <w:rsid w:val="0070416A"/>
    <w:rsid w:val="00707514"/>
    <w:rsid w:val="007122F7"/>
    <w:rsid w:val="00721295"/>
    <w:rsid w:val="00727C50"/>
    <w:rsid w:val="007326FB"/>
    <w:rsid w:val="00736AA2"/>
    <w:rsid w:val="00737340"/>
    <w:rsid w:val="0076311C"/>
    <w:rsid w:val="00784B9E"/>
    <w:rsid w:val="00794B8C"/>
    <w:rsid w:val="007A1F75"/>
    <w:rsid w:val="007B0003"/>
    <w:rsid w:val="007B1A23"/>
    <w:rsid w:val="007B2768"/>
    <w:rsid w:val="007B4EB0"/>
    <w:rsid w:val="007B7FF5"/>
    <w:rsid w:val="007D511D"/>
    <w:rsid w:val="007D6B04"/>
    <w:rsid w:val="007E0F37"/>
    <w:rsid w:val="007E2012"/>
    <w:rsid w:val="007E54A8"/>
    <w:rsid w:val="007E6AB9"/>
    <w:rsid w:val="007E7FF7"/>
    <w:rsid w:val="007F566F"/>
    <w:rsid w:val="00801948"/>
    <w:rsid w:val="008117A6"/>
    <w:rsid w:val="00841454"/>
    <w:rsid w:val="00850393"/>
    <w:rsid w:val="0085063F"/>
    <w:rsid w:val="008530E5"/>
    <w:rsid w:val="0085704E"/>
    <w:rsid w:val="00860389"/>
    <w:rsid w:val="00865D36"/>
    <w:rsid w:val="00867C2D"/>
    <w:rsid w:val="00872040"/>
    <w:rsid w:val="0087225D"/>
    <w:rsid w:val="008746BE"/>
    <w:rsid w:val="00876010"/>
    <w:rsid w:val="00880D36"/>
    <w:rsid w:val="008824F1"/>
    <w:rsid w:val="00883AFC"/>
    <w:rsid w:val="00891D8A"/>
    <w:rsid w:val="00893B46"/>
    <w:rsid w:val="008A16F8"/>
    <w:rsid w:val="008A3DF0"/>
    <w:rsid w:val="008A3ECE"/>
    <w:rsid w:val="008A58FB"/>
    <w:rsid w:val="008C7EE0"/>
    <w:rsid w:val="008D2FDD"/>
    <w:rsid w:val="008E09EE"/>
    <w:rsid w:val="008E2DDC"/>
    <w:rsid w:val="008E4483"/>
    <w:rsid w:val="008E6453"/>
    <w:rsid w:val="00903099"/>
    <w:rsid w:val="00903EE5"/>
    <w:rsid w:val="00904B2C"/>
    <w:rsid w:val="00906CE0"/>
    <w:rsid w:val="00907A2E"/>
    <w:rsid w:val="00912317"/>
    <w:rsid w:val="009155D5"/>
    <w:rsid w:val="00941433"/>
    <w:rsid w:val="00942B81"/>
    <w:rsid w:val="009441EE"/>
    <w:rsid w:val="00944C9E"/>
    <w:rsid w:val="00950EF4"/>
    <w:rsid w:val="0095316B"/>
    <w:rsid w:val="009538A1"/>
    <w:rsid w:val="00960444"/>
    <w:rsid w:val="00966B62"/>
    <w:rsid w:val="00975B04"/>
    <w:rsid w:val="009816D3"/>
    <w:rsid w:val="00984099"/>
    <w:rsid w:val="0099254F"/>
    <w:rsid w:val="00994385"/>
    <w:rsid w:val="009C1594"/>
    <w:rsid w:val="009C2A66"/>
    <w:rsid w:val="009D46F0"/>
    <w:rsid w:val="009E0D0D"/>
    <w:rsid w:val="009E6DF6"/>
    <w:rsid w:val="009F0D7A"/>
    <w:rsid w:val="009F7252"/>
    <w:rsid w:val="00A04D37"/>
    <w:rsid w:val="00A27750"/>
    <w:rsid w:val="00A308F4"/>
    <w:rsid w:val="00A3143F"/>
    <w:rsid w:val="00A33AFF"/>
    <w:rsid w:val="00A40B1A"/>
    <w:rsid w:val="00A40CD1"/>
    <w:rsid w:val="00A416EC"/>
    <w:rsid w:val="00A41F65"/>
    <w:rsid w:val="00A544DF"/>
    <w:rsid w:val="00A56ACB"/>
    <w:rsid w:val="00A56B0A"/>
    <w:rsid w:val="00A57395"/>
    <w:rsid w:val="00A57444"/>
    <w:rsid w:val="00A630A6"/>
    <w:rsid w:val="00A70051"/>
    <w:rsid w:val="00A753FC"/>
    <w:rsid w:val="00A77F8B"/>
    <w:rsid w:val="00A8013C"/>
    <w:rsid w:val="00A8262A"/>
    <w:rsid w:val="00A855D2"/>
    <w:rsid w:val="00A87AF0"/>
    <w:rsid w:val="00A910C6"/>
    <w:rsid w:val="00A977CA"/>
    <w:rsid w:val="00AA05C0"/>
    <w:rsid w:val="00AA4DAD"/>
    <w:rsid w:val="00AA62D1"/>
    <w:rsid w:val="00AB0227"/>
    <w:rsid w:val="00AB3535"/>
    <w:rsid w:val="00AB47F1"/>
    <w:rsid w:val="00AB53B4"/>
    <w:rsid w:val="00AB6EA7"/>
    <w:rsid w:val="00AC5F95"/>
    <w:rsid w:val="00AD029C"/>
    <w:rsid w:val="00AD67D9"/>
    <w:rsid w:val="00AD6FCD"/>
    <w:rsid w:val="00AE1A5E"/>
    <w:rsid w:val="00AE4C75"/>
    <w:rsid w:val="00AF0068"/>
    <w:rsid w:val="00AF24A6"/>
    <w:rsid w:val="00AF2BD0"/>
    <w:rsid w:val="00B00CA9"/>
    <w:rsid w:val="00B07431"/>
    <w:rsid w:val="00B13BAC"/>
    <w:rsid w:val="00B153F0"/>
    <w:rsid w:val="00B16635"/>
    <w:rsid w:val="00B16970"/>
    <w:rsid w:val="00B23252"/>
    <w:rsid w:val="00B234C4"/>
    <w:rsid w:val="00B32C74"/>
    <w:rsid w:val="00B349D0"/>
    <w:rsid w:val="00B560A9"/>
    <w:rsid w:val="00B5773E"/>
    <w:rsid w:val="00B611AD"/>
    <w:rsid w:val="00B64019"/>
    <w:rsid w:val="00B65839"/>
    <w:rsid w:val="00B81575"/>
    <w:rsid w:val="00B8489D"/>
    <w:rsid w:val="00B90768"/>
    <w:rsid w:val="00B96265"/>
    <w:rsid w:val="00BA4636"/>
    <w:rsid w:val="00BA6A5F"/>
    <w:rsid w:val="00BB1A2C"/>
    <w:rsid w:val="00BB2B2A"/>
    <w:rsid w:val="00BB4F71"/>
    <w:rsid w:val="00BB59A1"/>
    <w:rsid w:val="00BC60B1"/>
    <w:rsid w:val="00BD1051"/>
    <w:rsid w:val="00BD4A7B"/>
    <w:rsid w:val="00BD54FF"/>
    <w:rsid w:val="00BD6938"/>
    <w:rsid w:val="00BE067A"/>
    <w:rsid w:val="00BE1D18"/>
    <w:rsid w:val="00BE2B3E"/>
    <w:rsid w:val="00BE3D2A"/>
    <w:rsid w:val="00BF7A8C"/>
    <w:rsid w:val="00C05007"/>
    <w:rsid w:val="00C1263E"/>
    <w:rsid w:val="00C1483A"/>
    <w:rsid w:val="00C200DA"/>
    <w:rsid w:val="00C23CCD"/>
    <w:rsid w:val="00C37181"/>
    <w:rsid w:val="00C42EC6"/>
    <w:rsid w:val="00C4342A"/>
    <w:rsid w:val="00C50822"/>
    <w:rsid w:val="00C5347A"/>
    <w:rsid w:val="00C56904"/>
    <w:rsid w:val="00C6194A"/>
    <w:rsid w:val="00C6231A"/>
    <w:rsid w:val="00C62B2A"/>
    <w:rsid w:val="00C63C15"/>
    <w:rsid w:val="00C70A1B"/>
    <w:rsid w:val="00C71473"/>
    <w:rsid w:val="00C74BF1"/>
    <w:rsid w:val="00C75086"/>
    <w:rsid w:val="00C77FD1"/>
    <w:rsid w:val="00C95F50"/>
    <w:rsid w:val="00CA04D9"/>
    <w:rsid w:val="00CA1C39"/>
    <w:rsid w:val="00CA6B6E"/>
    <w:rsid w:val="00CB0792"/>
    <w:rsid w:val="00CB5E8F"/>
    <w:rsid w:val="00CB5F1E"/>
    <w:rsid w:val="00CB6015"/>
    <w:rsid w:val="00CB6FE1"/>
    <w:rsid w:val="00CD13EC"/>
    <w:rsid w:val="00CE5555"/>
    <w:rsid w:val="00CE5C28"/>
    <w:rsid w:val="00CF2B4A"/>
    <w:rsid w:val="00CF6CF5"/>
    <w:rsid w:val="00D00205"/>
    <w:rsid w:val="00D00638"/>
    <w:rsid w:val="00D124DC"/>
    <w:rsid w:val="00D14657"/>
    <w:rsid w:val="00D32CB0"/>
    <w:rsid w:val="00D355AE"/>
    <w:rsid w:val="00D47199"/>
    <w:rsid w:val="00D50397"/>
    <w:rsid w:val="00D54E98"/>
    <w:rsid w:val="00D61F71"/>
    <w:rsid w:val="00D6285D"/>
    <w:rsid w:val="00D86442"/>
    <w:rsid w:val="00D87A85"/>
    <w:rsid w:val="00D904CF"/>
    <w:rsid w:val="00D93231"/>
    <w:rsid w:val="00DA01E0"/>
    <w:rsid w:val="00DA2317"/>
    <w:rsid w:val="00DA38AA"/>
    <w:rsid w:val="00DB5D28"/>
    <w:rsid w:val="00DC0CE5"/>
    <w:rsid w:val="00DD2E97"/>
    <w:rsid w:val="00DE0385"/>
    <w:rsid w:val="00DE0F50"/>
    <w:rsid w:val="00DE1E73"/>
    <w:rsid w:val="00DE21E4"/>
    <w:rsid w:val="00DE2425"/>
    <w:rsid w:val="00DE695D"/>
    <w:rsid w:val="00E01A88"/>
    <w:rsid w:val="00E04E7C"/>
    <w:rsid w:val="00E071B6"/>
    <w:rsid w:val="00E1394A"/>
    <w:rsid w:val="00E16E7F"/>
    <w:rsid w:val="00E334B0"/>
    <w:rsid w:val="00E5476F"/>
    <w:rsid w:val="00E560BA"/>
    <w:rsid w:val="00E64E20"/>
    <w:rsid w:val="00E66B24"/>
    <w:rsid w:val="00E81240"/>
    <w:rsid w:val="00E92F98"/>
    <w:rsid w:val="00E93324"/>
    <w:rsid w:val="00EA0D8D"/>
    <w:rsid w:val="00EA3C63"/>
    <w:rsid w:val="00EA7B60"/>
    <w:rsid w:val="00EB05F9"/>
    <w:rsid w:val="00EB4442"/>
    <w:rsid w:val="00EC65DE"/>
    <w:rsid w:val="00EE1500"/>
    <w:rsid w:val="00EF1491"/>
    <w:rsid w:val="00EF1D25"/>
    <w:rsid w:val="00EF61B5"/>
    <w:rsid w:val="00F039CE"/>
    <w:rsid w:val="00F06C30"/>
    <w:rsid w:val="00F117AC"/>
    <w:rsid w:val="00F12AD0"/>
    <w:rsid w:val="00F25635"/>
    <w:rsid w:val="00F266B6"/>
    <w:rsid w:val="00F2681C"/>
    <w:rsid w:val="00F34684"/>
    <w:rsid w:val="00F4573B"/>
    <w:rsid w:val="00F6183C"/>
    <w:rsid w:val="00F863FB"/>
    <w:rsid w:val="00F86505"/>
    <w:rsid w:val="00FA1FF6"/>
    <w:rsid w:val="00FB07CE"/>
    <w:rsid w:val="00FB4962"/>
    <w:rsid w:val="00FC6D93"/>
    <w:rsid w:val="00FD035A"/>
    <w:rsid w:val="00FD0EB5"/>
    <w:rsid w:val="00FD5F07"/>
    <w:rsid w:val="00FD6207"/>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906CE0"/>
    <w:pPr>
      <w:tabs>
        <w:tab w:val="right" w:leader="dot" w:pos="9111"/>
      </w:tabs>
      <w:spacing w:line="360" w:lineRule="auto"/>
      <w:ind w:left="360"/>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29362F"/>
    <w:rPr>
      <w:sz w:val="20"/>
      <w:szCs w:val="20"/>
    </w:rPr>
  </w:style>
  <w:style w:type="character" w:customStyle="1" w:styleId="EndnoteTextChar">
    <w:name w:val="Endnote Text Char"/>
    <w:basedOn w:val="DefaultParagraphFont"/>
    <w:link w:val="EndnoteText"/>
    <w:uiPriority w:val="99"/>
    <w:semiHidden/>
    <w:rsid w:val="0029362F"/>
    <w:rPr>
      <w:rFonts w:eastAsia="Times New Roman" w:cs="Times New Roman"/>
      <w:sz w:val="20"/>
      <w:szCs w:val="20"/>
    </w:rPr>
  </w:style>
  <w:style w:type="character" w:styleId="EndnoteReference">
    <w:name w:val="endnote reference"/>
    <w:basedOn w:val="DefaultParagraphFont"/>
    <w:uiPriority w:val="99"/>
    <w:semiHidden/>
    <w:unhideWhenUsed/>
    <w:rsid w:val="0029362F"/>
    <w:rPr>
      <w:vertAlign w:val="superscript"/>
    </w:rPr>
  </w:style>
  <w:style w:type="paragraph" w:styleId="TOC5">
    <w:name w:val="toc 5"/>
    <w:basedOn w:val="Normal"/>
    <w:next w:val="Normal"/>
    <w:autoRedefine/>
    <w:uiPriority w:val="39"/>
    <w:unhideWhenUsed/>
    <w:rsid w:val="00906CE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6CE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6CE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6CE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6CE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jpg"/><Relationship Id="rId39" Type="http://schemas.openxmlformats.org/officeDocument/2006/relationships/hyperlink" Target="http://mim.hus.vnu.edu.vn/phuonglh/publications?f%5bauthor%5d=11" TargetMode="External"/><Relationship Id="rId21" Type="http://schemas.openxmlformats.org/officeDocument/2006/relationships/image" Target="media/image10.emf"/><Relationship Id="rId34" Type="http://schemas.openxmlformats.org/officeDocument/2006/relationships/hyperlink" Target="http://viet.jnlp.org/kien-thuc-co-ban-ve-xu-ly-ngon-ngu-tu-nhien/machine-learning-trong-nlp/thuat-toan-entropy-cuc-dai" TargetMode="Externa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yperlink" Target="https://quantrimang.com/so-sanh-hieu-suat-hoat-dong-cua-mongodb-va-sql-server-2008-8458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emf"/><Relationship Id="rId32" Type="http://schemas.openxmlformats.org/officeDocument/2006/relationships/image" Target="media/image19.emf"/><Relationship Id="rId37" Type="http://schemas.openxmlformats.org/officeDocument/2006/relationships/hyperlink" Target="http://mim.hus.vnu.edu.vn/phuonglh/publications?f%5bauthor%5d=2" TargetMode="Externa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6.jpg"/><Relationship Id="rId36" Type="http://schemas.openxmlformats.org/officeDocument/2006/relationships/hyperlink" Target="http://mim.hus.vnu.edu.vn/phuonglh/publications?f%5bauthor%5d=5" TargetMode="External"/><Relationship Id="rId10" Type="http://schemas.openxmlformats.org/officeDocument/2006/relationships/header" Target="header2.xml"/><Relationship Id="rId19" Type="http://schemas.openxmlformats.org/officeDocument/2006/relationships/image" Target="media/image8.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hyperlink" Target="https://quantrimang.com/so-sanh-hieu-suat-hoat-dong-cua-mongodb-va-sql-server-2008-84584" TargetMode="External"/><Relationship Id="rId30" Type="http://schemas.openxmlformats.org/officeDocument/2006/relationships/image" Target="media/image17.png"/><Relationship Id="rId35" Type="http://schemas.openxmlformats.org/officeDocument/2006/relationships/hyperlink" Target="http://www.kamalnigam.com/papers/maxent-ijcaiws99.pdf"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6.emf"/><Relationship Id="rId25" Type="http://schemas.openxmlformats.org/officeDocument/2006/relationships/image" Target="media/image14.png"/><Relationship Id="rId33" Type="http://schemas.openxmlformats.org/officeDocument/2006/relationships/hyperlink" Target="http://ktmt.github.io/blog/2013/10/27/full-text-search-engine/" TargetMode="External"/><Relationship Id="rId38" Type="http://schemas.openxmlformats.org/officeDocument/2006/relationships/hyperlink" Target="http://mim.hus.vnu.edu.vn/phuonglh/publications?f%5bauthor%5d=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Arial">
    <w:panose1 w:val="020B0604020202020204"/>
    <w:charset w:val="A3"/>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BC"/>
    <w:rsid w:val="005329F0"/>
    <w:rsid w:val="008E0F28"/>
    <w:rsid w:val="00921B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9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AE9D5-2A81-419D-8534-44ECC0359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497</TotalTime>
  <Pages>58</Pages>
  <Words>7991</Words>
  <Characters>45551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29</cp:revision>
  <dcterms:created xsi:type="dcterms:W3CDTF">2017-03-03T17:01:00Z</dcterms:created>
  <dcterms:modified xsi:type="dcterms:W3CDTF">2017-03-04T17:08:00Z</dcterms:modified>
</cp:coreProperties>
</file>