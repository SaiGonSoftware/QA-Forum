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KHÓA LUẬN/ĐỒ ÁN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68D4A981" w14:textId="77777777" w:rsidR="003218FF" w:rsidRDefault="003218FF" w:rsidP="003218FF">
      <w:pPr>
        <w:suppressAutoHyphens/>
        <w:autoSpaceDE w:val="0"/>
        <w:autoSpaceDN w:val="0"/>
        <w:adjustRightInd w:val="0"/>
        <w:jc w:val="center"/>
        <w:rPr>
          <w:b/>
          <w:bCs/>
          <w:lang w:val="vi-VN"/>
        </w:rPr>
      </w:pPr>
    </w:p>
    <w:p w14:paraId="4177AA55" w14:textId="77777777" w:rsidR="00A910C6" w:rsidRDefault="00A910C6"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387692855"/>
      <w:r w:rsidRPr="003C69F2">
        <w:rPr>
          <w:lang w:val="vi-VN"/>
        </w:rPr>
        <w:lastRenderedPageBreak/>
        <w:t>LỜI CẢM ƠN</w:t>
      </w:r>
      <w:bookmarkEnd w:id="0"/>
    </w:p>
    <w:p w14:paraId="25DC8B16" w14:textId="58A68CA6" w:rsidR="00784B9E" w:rsidRPr="009E0D0D" w:rsidRDefault="00784B9E" w:rsidP="00784B9E">
      <w:pPr>
        <w:pStyle w:val="Bngbiu-nidung"/>
        <w:rPr>
          <w:lang w:val="vi-VN"/>
        </w:rPr>
      </w:pPr>
      <w:r w:rsidRPr="009E0D0D">
        <w:rPr>
          <w:lang w:val="vi-VN"/>
        </w:rPr>
        <w:t>- Lời đầu tiên,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23DCE14D" w:rsidR="003C69F2" w:rsidRPr="00204442" w:rsidRDefault="00784B9E" w:rsidP="00784B9E">
      <w:pPr>
        <w:pStyle w:val="Bngbiu-nidung"/>
        <w:rPr>
          <w:lang w:val="vi-VN"/>
        </w:rPr>
      </w:pPr>
      <w:r w:rsidRPr="009E0D0D">
        <w:rPr>
          <w:lang w:val="vi-VN"/>
        </w:rPr>
        <w:t xml:space="preserve">- Đặc biệt, </w:t>
      </w:r>
      <w:r w:rsidRPr="00A910C6">
        <w:rPr>
          <w:lang w:val="vi-VN"/>
        </w:rPr>
        <w:t>Chúng em xin gửi lời cảm ơn</w:t>
      </w:r>
      <w:r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1" w:name="_Toc387692856"/>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65FCE35A" w14:textId="578E1665" w:rsidR="00E66B24" w:rsidRPr="00330BF0" w:rsidRDefault="00204442">
      <w:pPr>
        <w:spacing w:after="200" w:line="276"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r w:rsidR="00E66B24"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31AAF3C0" w:rsidR="00E66B24" w:rsidRDefault="00E66B24">
      <w:pPr>
        <w:spacing w:after="200" w:line="276"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4B93586A" w:rsidR="003C69F2" w:rsidRPr="00E66B24" w:rsidRDefault="00E66B24">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Pr>
          <w:lang w:val="vi-VN"/>
        </w:rPr>
        <w:tab/>
      </w:r>
    </w:p>
    <w:p w14:paraId="40A39A4B" w14:textId="77777777" w:rsidR="007E6AB9" w:rsidRPr="00204442" w:rsidRDefault="007E6AB9" w:rsidP="003C69F2">
      <w:pPr>
        <w:pStyle w:val="Chng"/>
        <w:jc w:val="center"/>
        <w:rPr>
          <w:lang w:val="vi-VN"/>
        </w:rPr>
      </w:pPr>
      <w:bookmarkStart w:id="2" w:name="_Toc387692857"/>
      <w:r w:rsidRPr="00204442">
        <w:rPr>
          <w:lang w:val="vi-VN"/>
        </w:rPr>
        <w:lastRenderedPageBreak/>
        <w:t>MỤC LỤC</w:t>
      </w:r>
      <w:bookmarkEnd w:id="2"/>
    </w:p>
    <w:p w14:paraId="5F6300C4" w14:textId="77777777" w:rsidR="003C69F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74215104" w14:textId="77777777" w:rsidR="003C69F2" w:rsidRDefault="00C1483A">
      <w:pPr>
        <w:pStyle w:val="TOC1"/>
        <w:tabs>
          <w:tab w:val="right" w:leader="dot" w:pos="9111"/>
        </w:tabs>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3D2E0349" w14:textId="77777777" w:rsidR="003C69F2" w:rsidRDefault="00C1483A">
      <w:pPr>
        <w:pStyle w:val="TOC1"/>
        <w:tabs>
          <w:tab w:val="right" w:leader="dot" w:pos="9111"/>
        </w:tabs>
        <w:rPr>
          <w:rFonts w:asciiTheme="minorHAnsi" w:eastAsiaTheme="minorEastAsia" w:hAnsiTheme="minorHAnsi" w:cstheme="minorBidi"/>
          <w:noProof/>
          <w:sz w:val="22"/>
          <w:szCs w:val="22"/>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940D2AD" w14:textId="77777777" w:rsidR="003C69F2" w:rsidRDefault="00C1483A">
      <w:pPr>
        <w:pStyle w:val="TOC1"/>
        <w:tabs>
          <w:tab w:val="right" w:leader="dot" w:pos="9111"/>
        </w:tabs>
        <w:rPr>
          <w:rFonts w:asciiTheme="minorHAnsi" w:eastAsiaTheme="minorEastAsia" w:hAnsiTheme="minorHAnsi" w:cstheme="minorBidi"/>
          <w:noProof/>
          <w:sz w:val="22"/>
          <w:szCs w:val="22"/>
        </w:rPr>
      </w:pPr>
      <w:hyperlink w:anchor="_Toc387692858" w:history="1">
        <w:r w:rsidR="003C69F2" w:rsidRPr="00785641">
          <w:rPr>
            <w:rStyle w:val="Hyperlink"/>
            <w:noProof/>
          </w:rPr>
          <w:t>DANH MỤC KÍ HIỆU VÀ CHỮ VIẾT TẮT</w:t>
        </w:r>
        <w:r w:rsidR="003C69F2">
          <w:rPr>
            <w:noProof/>
            <w:webHidden/>
          </w:rPr>
          <w:tab/>
        </w:r>
        <w:r w:rsidR="003C69F2">
          <w:rPr>
            <w:noProof/>
            <w:webHidden/>
          </w:rPr>
          <w:fldChar w:fldCharType="begin"/>
        </w:r>
        <w:r w:rsidR="003C69F2">
          <w:rPr>
            <w:noProof/>
            <w:webHidden/>
          </w:rPr>
          <w:instrText xml:space="preserve"> PAGEREF _Toc387692858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6DEF171" w14:textId="77777777" w:rsidR="003C69F2" w:rsidRDefault="00C1483A">
      <w:pPr>
        <w:pStyle w:val="TOC1"/>
        <w:tabs>
          <w:tab w:val="right" w:leader="dot" w:pos="9111"/>
        </w:tabs>
        <w:rPr>
          <w:rFonts w:asciiTheme="minorHAnsi" w:eastAsiaTheme="minorEastAsia" w:hAnsiTheme="minorHAnsi" w:cstheme="minorBidi"/>
          <w:noProof/>
          <w:sz w:val="22"/>
          <w:szCs w:val="22"/>
        </w:rPr>
      </w:pPr>
      <w:hyperlink w:anchor="_Toc387692859" w:history="1">
        <w:r w:rsidR="003C69F2" w:rsidRPr="00785641">
          <w:rPr>
            <w:rStyle w:val="Hyperlink"/>
            <w:noProof/>
          </w:rPr>
          <w:t>DANH MỤC CÁC BẢNG BIỂU, HÌNH VẼ, ĐỒ THỊ</w:t>
        </w:r>
        <w:r w:rsidR="003C69F2">
          <w:rPr>
            <w:noProof/>
            <w:webHidden/>
          </w:rPr>
          <w:tab/>
        </w:r>
        <w:r w:rsidR="003C69F2">
          <w:rPr>
            <w:noProof/>
            <w:webHidden/>
          </w:rPr>
          <w:fldChar w:fldCharType="begin"/>
        </w:r>
        <w:r w:rsidR="003C69F2">
          <w:rPr>
            <w:noProof/>
            <w:webHidden/>
          </w:rPr>
          <w:instrText xml:space="preserve"> PAGEREF _Toc387692859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1E1578A" w14:textId="77777777" w:rsidR="003C69F2" w:rsidRDefault="00C1483A">
      <w:pPr>
        <w:pStyle w:val="TOC1"/>
        <w:tabs>
          <w:tab w:val="right" w:leader="dot" w:pos="9111"/>
        </w:tabs>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81AA7" w14:textId="77777777" w:rsidR="003C69F2" w:rsidRDefault="00C1483A">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1.1 Tiểu mục cấp 1</w:t>
        </w:r>
        <w:r w:rsidR="003C69F2">
          <w:rPr>
            <w:noProof/>
            <w:webHidden/>
          </w:rPr>
          <w:tab/>
        </w:r>
        <w:r w:rsidR="003C69F2">
          <w:rPr>
            <w:noProof/>
            <w:webHidden/>
          </w:rPr>
          <w:fldChar w:fldCharType="begin"/>
        </w:r>
        <w:r w:rsidR="003C69F2">
          <w:rPr>
            <w:noProof/>
            <w:webHidden/>
          </w:rPr>
          <w:instrText xml:space="preserve"> PAGEREF _Toc387692861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F536A7C" w14:textId="77777777" w:rsidR="003C69F2" w:rsidRDefault="00C1483A">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1.1.1 Tiểu mục cấp 2</w:t>
        </w:r>
        <w:r w:rsidR="003C69F2">
          <w:rPr>
            <w:noProof/>
            <w:webHidden/>
          </w:rPr>
          <w:tab/>
        </w:r>
        <w:r w:rsidR="003C69F2">
          <w:rPr>
            <w:noProof/>
            <w:webHidden/>
          </w:rPr>
          <w:fldChar w:fldCharType="begin"/>
        </w:r>
        <w:r w:rsidR="003C69F2">
          <w:rPr>
            <w:noProof/>
            <w:webHidden/>
          </w:rPr>
          <w:instrText xml:space="preserve"> PAGEREF _Toc387692862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4E28ED83" w14:textId="77777777" w:rsidR="003C69F2" w:rsidRDefault="00C1483A">
      <w:pPr>
        <w:pStyle w:val="TOC4"/>
        <w:tabs>
          <w:tab w:val="right" w:leader="dot" w:pos="9111"/>
        </w:tabs>
        <w:rPr>
          <w:rFonts w:asciiTheme="minorHAnsi" w:eastAsiaTheme="minorEastAsia" w:hAnsiTheme="minorHAnsi" w:cstheme="minorBidi"/>
          <w:noProof/>
          <w:sz w:val="22"/>
          <w:szCs w:val="22"/>
        </w:rPr>
      </w:pPr>
      <w:hyperlink w:anchor="_Toc387692863" w:history="1">
        <w:r w:rsidR="003C69F2" w:rsidRPr="00785641">
          <w:rPr>
            <w:rStyle w:val="Hyperlink"/>
            <w:noProof/>
          </w:rPr>
          <w:t>1.1.1.1 Tiểu mục cấp 3</w:t>
        </w:r>
        <w:r w:rsidR="003C69F2">
          <w:rPr>
            <w:noProof/>
            <w:webHidden/>
          </w:rPr>
          <w:tab/>
        </w:r>
        <w:r w:rsidR="003C69F2">
          <w:rPr>
            <w:noProof/>
            <w:webHidden/>
          </w:rPr>
          <w:fldChar w:fldCharType="begin"/>
        </w:r>
        <w:r w:rsidR="003C69F2">
          <w:rPr>
            <w:noProof/>
            <w:webHidden/>
          </w:rPr>
          <w:instrText xml:space="preserve"> PAGEREF _Toc387692863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32CABF6" w14:textId="77777777" w:rsidR="003C69F2" w:rsidRDefault="00C1483A">
      <w:pPr>
        <w:pStyle w:val="TOC4"/>
        <w:tabs>
          <w:tab w:val="right" w:leader="dot" w:pos="9111"/>
        </w:tabs>
        <w:rPr>
          <w:rFonts w:asciiTheme="minorHAnsi" w:eastAsiaTheme="minorEastAsia" w:hAnsiTheme="minorHAnsi" w:cstheme="minorBidi"/>
          <w:noProof/>
          <w:sz w:val="22"/>
          <w:szCs w:val="22"/>
        </w:rPr>
      </w:pPr>
      <w:hyperlink w:anchor="_Toc387692864" w:history="1">
        <w:r w:rsidR="003C69F2" w:rsidRPr="00785641">
          <w:rPr>
            <w:rStyle w:val="Hyperlink"/>
            <w:noProof/>
          </w:rPr>
          <w:t>1.1.1.2 Tiểu mục cấp 3 tiếp theo.</w:t>
        </w:r>
        <w:r w:rsidR="003C69F2">
          <w:rPr>
            <w:noProof/>
            <w:webHidden/>
          </w:rPr>
          <w:tab/>
        </w:r>
        <w:r w:rsidR="003C69F2">
          <w:rPr>
            <w:noProof/>
            <w:webHidden/>
          </w:rPr>
          <w:fldChar w:fldCharType="begin"/>
        </w:r>
        <w:r w:rsidR="003C69F2">
          <w:rPr>
            <w:noProof/>
            <w:webHidden/>
          </w:rPr>
          <w:instrText xml:space="preserve"> PAGEREF _Toc387692864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3CDA907" w14:textId="77777777" w:rsidR="003C69F2" w:rsidRDefault="00C1483A">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1.1.2 Tiểu mục cấp 2 tiếp theo</w:t>
        </w:r>
        <w:r w:rsidR="003C69F2">
          <w:rPr>
            <w:noProof/>
            <w:webHidden/>
          </w:rPr>
          <w:tab/>
        </w:r>
        <w:r w:rsidR="003C69F2">
          <w:rPr>
            <w:noProof/>
            <w:webHidden/>
          </w:rPr>
          <w:fldChar w:fldCharType="begin"/>
        </w:r>
        <w:r w:rsidR="003C69F2">
          <w:rPr>
            <w:noProof/>
            <w:webHidden/>
          </w:rPr>
          <w:instrText xml:space="preserve"> PAGEREF _Toc387692865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3DA2EE8" w14:textId="77777777" w:rsidR="003C69F2" w:rsidRDefault="00C1483A">
      <w:pPr>
        <w:pStyle w:val="TOC2"/>
        <w:tabs>
          <w:tab w:val="right" w:leader="dot" w:pos="9111"/>
        </w:tabs>
        <w:rPr>
          <w:rFonts w:asciiTheme="minorHAnsi" w:eastAsiaTheme="minorEastAsia" w:hAnsiTheme="minorHAnsi" w:cstheme="minorBidi"/>
          <w:noProof/>
          <w:sz w:val="22"/>
          <w:szCs w:val="22"/>
        </w:rPr>
      </w:pPr>
      <w:hyperlink w:anchor="_Toc387692866" w:history="1">
        <w:r w:rsidR="003C69F2" w:rsidRPr="00785641">
          <w:rPr>
            <w:rStyle w:val="Hyperlink"/>
            <w:noProof/>
          </w:rPr>
          <w:t>1.2 Nội dung của chương này</w:t>
        </w:r>
        <w:r w:rsidR="003C69F2">
          <w:rPr>
            <w:noProof/>
            <w:webHidden/>
          </w:rPr>
          <w:tab/>
        </w:r>
        <w:r w:rsidR="003C69F2">
          <w:rPr>
            <w:noProof/>
            <w:webHidden/>
          </w:rPr>
          <w:fldChar w:fldCharType="begin"/>
        </w:r>
        <w:r w:rsidR="003C69F2">
          <w:rPr>
            <w:noProof/>
            <w:webHidden/>
          </w:rPr>
          <w:instrText xml:space="preserve"> PAGEREF _Toc387692866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446716C" w14:textId="77777777" w:rsidR="003C69F2" w:rsidRDefault="00C1483A">
      <w:pPr>
        <w:pStyle w:val="TOC1"/>
        <w:tabs>
          <w:tab w:val="right" w:leader="dot" w:pos="9111"/>
        </w:tabs>
        <w:rPr>
          <w:rFonts w:asciiTheme="minorHAnsi" w:eastAsiaTheme="minorEastAsia" w:hAnsiTheme="minorHAnsi" w:cstheme="minorBidi"/>
          <w:noProof/>
          <w:sz w:val="22"/>
          <w:szCs w:val="22"/>
        </w:rPr>
      </w:pPr>
      <w:hyperlink w:anchor="_Toc387692867" w:history="1">
        <w:r w:rsidR="003C69F2" w:rsidRPr="00785641">
          <w:rPr>
            <w:rStyle w:val="Hyperlink"/>
            <w:noProof/>
          </w:rPr>
          <w:t>CHƯƠNG 2 – TỔNG QUAN</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D79E884" w14:textId="77777777" w:rsidR="003C69F2" w:rsidRDefault="00C1483A">
      <w:pPr>
        <w:pStyle w:val="TOC2"/>
        <w:tabs>
          <w:tab w:val="right" w:leader="dot" w:pos="9111"/>
        </w:tabs>
        <w:rPr>
          <w:rFonts w:asciiTheme="minorHAnsi" w:eastAsiaTheme="minorEastAsia" w:hAnsiTheme="minorHAnsi" w:cstheme="minorBidi"/>
          <w:noProof/>
          <w:sz w:val="22"/>
          <w:szCs w:val="22"/>
        </w:rPr>
      </w:pPr>
      <w:hyperlink w:anchor="_Toc387692868" w:history="1">
        <w:r w:rsidR="003C69F2" w:rsidRPr="00785641">
          <w:rPr>
            <w:rStyle w:val="Hyperlink"/>
            <w:noProof/>
          </w:rPr>
          <w:t>1.1 Trình bày công thức toán học</w:t>
        </w:r>
        <w:r w:rsidR="003C69F2">
          <w:rPr>
            <w:noProof/>
            <w:webHidden/>
          </w:rPr>
          <w:tab/>
        </w:r>
        <w:r w:rsidR="003C69F2">
          <w:rPr>
            <w:noProof/>
            <w:webHidden/>
          </w:rPr>
          <w:fldChar w:fldCharType="begin"/>
        </w:r>
        <w:r w:rsidR="003C69F2">
          <w:rPr>
            <w:noProof/>
            <w:webHidden/>
          </w:rPr>
          <w:instrText xml:space="preserve"> PAGEREF _Toc387692868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78D9F734" w14:textId="77777777" w:rsidR="003C69F2" w:rsidRDefault="00C1483A">
      <w:pPr>
        <w:pStyle w:val="TOC2"/>
        <w:tabs>
          <w:tab w:val="right" w:leader="dot" w:pos="9111"/>
        </w:tabs>
        <w:rPr>
          <w:rFonts w:asciiTheme="minorHAnsi" w:eastAsiaTheme="minorEastAsia" w:hAnsiTheme="minorHAnsi" w:cstheme="minorBidi"/>
          <w:noProof/>
          <w:sz w:val="22"/>
          <w:szCs w:val="22"/>
        </w:rPr>
      </w:pPr>
      <w:hyperlink w:anchor="_Toc387692869" w:history="1">
        <w:r w:rsidR="003C69F2" w:rsidRPr="00785641">
          <w:rPr>
            <w:rStyle w:val="Hyperlink"/>
            <w:noProof/>
          </w:rPr>
          <w:t>1.2 Trình bày một hình vẽ, sơ đồ</w:t>
        </w:r>
        <w:r w:rsidR="003C69F2">
          <w:rPr>
            <w:noProof/>
            <w:webHidden/>
          </w:rPr>
          <w:tab/>
        </w:r>
        <w:r w:rsidR="003C69F2">
          <w:rPr>
            <w:noProof/>
            <w:webHidden/>
          </w:rPr>
          <w:fldChar w:fldCharType="begin"/>
        </w:r>
        <w:r w:rsidR="003C69F2">
          <w:rPr>
            <w:noProof/>
            <w:webHidden/>
          </w:rPr>
          <w:instrText xml:space="preserve"> PAGEREF _Toc387692869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D6B6B" w14:textId="77777777" w:rsidR="003C69F2" w:rsidRDefault="00C1483A">
      <w:pPr>
        <w:pStyle w:val="TOC1"/>
        <w:tabs>
          <w:tab w:val="right" w:leader="dot" w:pos="9111"/>
        </w:tabs>
        <w:rPr>
          <w:rFonts w:asciiTheme="minorHAnsi" w:eastAsiaTheme="minorEastAsia" w:hAnsiTheme="minorHAnsi" w:cstheme="minorBidi"/>
          <w:noProof/>
          <w:sz w:val="22"/>
          <w:szCs w:val="22"/>
        </w:rPr>
      </w:pPr>
      <w:hyperlink w:anchor="_Toc387692870" w:history="1">
        <w:r w:rsidR="003C69F2" w:rsidRPr="00785641">
          <w:rPr>
            <w:rStyle w:val="Hyperlink"/>
            <w:noProof/>
          </w:rPr>
          <w:t>CHƯƠNG 3 – CƠ SỞ LÝ THUYẾT / NGHIÊN CỨU THỰC NGHIỆM</w:t>
        </w:r>
        <w:r w:rsidR="003C69F2">
          <w:rPr>
            <w:noProof/>
            <w:webHidden/>
          </w:rPr>
          <w:tab/>
        </w:r>
        <w:r w:rsidR="003C69F2">
          <w:rPr>
            <w:noProof/>
            <w:webHidden/>
          </w:rPr>
          <w:fldChar w:fldCharType="begin"/>
        </w:r>
        <w:r w:rsidR="003C69F2">
          <w:rPr>
            <w:noProof/>
            <w:webHidden/>
          </w:rPr>
          <w:instrText xml:space="preserve"> PAGEREF _Toc387692870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B3EC682" w14:textId="77777777" w:rsidR="003C69F2" w:rsidRDefault="00C1483A">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3.1 Chèn bảng:</w:t>
        </w:r>
        <w:r w:rsidR="003C69F2">
          <w:rPr>
            <w:noProof/>
            <w:webHidden/>
          </w:rPr>
          <w:tab/>
        </w:r>
        <w:r w:rsidR="003C69F2">
          <w:rPr>
            <w:noProof/>
            <w:webHidden/>
          </w:rPr>
          <w:fldChar w:fldCharType="begin"/>
        </w:r>
        <w:r w:rsidR="003C69F2">
          <w:rPr>
            <w:noProof/>
            <w:webHidden/>
          </w:rPr>
          <w:instrText xml:space="preserve"> PAGEREF _Toc387692871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2522C83" w14:textId="77777777" w:rsidR="003C69F2" w:rsidRDefault="00C1483A">
      <w:pPr>
        <w:pStyle w:val="TOC2"/>
        <w:tabs>
          <w:tab w:val="right" w:leader="dot" w:pos="9111"/>
        </w:tabs>
        <w:rPr>
          <w:rFonts w:asciiTheme="minorHAnsi" w:eastAsiaTheme="minorEastAsia" w:hAnsiTheme="minorHAnsi" w:cstheme="minorBidi"/>
          <w:noProof/>
          <w:sz w:val="22"/>
          <w:szCs w:val="22"/>
        </w:rPr>
      </w:pPr>
      <w:hyperlink w:anchor="_Toc387692872" w:history="1">
        <w:r w:rsidR="003C69F2" w:rsidRPr="00785641">
          <w:rPr>
            <w:rStyle w:val="Hyperlink"/>
            <w:noProof/>
          </w:rPr>
          <w:t>3.2 Viết tắt</w:t>
        </w:r>
        <w:r w:rsidR="003C69F2">
          <w:rPr>
            <w:noProof/>
            <w:webHidden/>
          </w:rPr>
          <w:tab/>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35827BC7" w14:textId="77777777" w:rsidR="003C69F2" w:rsidRDefault="00C1483A">
      <w:pPr>
        <w:pStyle w:val="TOC2"/>
        <w:tabs>
          <w:tab w:val="right" w:leader="dot" w:pos="9111"/>
        </w:tabs>
        <w:rPr>
          <w:rFonts w:asciiTheme="minorHAnsi" w:eastAsiaTheme="minorEastAsia" w:hAnsiTheme="minorHAnsi" w:cstheme="minorBidi"/>
          <w:noProof/>
          <w:sz w:val="22"/>
          <w:szCs w:val="22"/>
        </w:rPr>
      </w:pPr>
      <w:hyperlink w:anchor="_Toc387692873" w:history="1">
        <w:r w:rsidR="003C69F2" w:rsidRPr="00785641">
          <w:rPr>
            <w:rStyle w:val="Hyperlink"/>
            <w:noProof/>
          </w:rPr>
          <w:t>3.3 Trích dẫn</w:t>
        </w:r>
        <w:r w:rsidR="003C69F2">
          <w:rPr>
            <w:noProof/>
            <w:webHidden/>
          </w:rPr>
          <w:tab/>
        </w:r>
        <w:r w:rsidR="003C69F2">
          <w:rPr>
            <w:noProof/>
            <w:webHidden/>
          </w:rPr>
          <w:fldChar w:fldCharType="begin"/>
        </w:r>
        <w:r w:rsidR="003C69F2">
          <w:rPr>
            <w:noProof/>
            <w:webHidden/>
          </w:rPr>
          <w:instrText xml:space="preserve"> PAGEREF _Toc387692873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9D34121" w14:textId="77777777" w:rsidR="003C69F2" w:rsidRDefault="00C1483A">
      <w:pPr>
        <w:pStyle w:val="TOC3"/>
        <w:tabs>
          <w:tab w:val="right" w:leader="dot" w:pos="9111"/>
        </w:tabs>
        <w:rPr>
          <w:rFonts w:asciiTheme="minorHAnsi" w:eastAsiaTheme="minorEastAsia" w:hAnsiTheme="minorHAnsi" w:cstheme="minorBidi"/>
          <w:noProof/>
          <w:sz w:val="22"/>
          <w:szCs w:val="22"/>
        </w:rPr>
      </w:pPr>
      <w:hyperlink w:anchor="_Toc387692874" w:history="1">
        <w:r w:rsidR="003C69F2" w:rsidRPr="00785641">
          <w:rPr>
            <w:rStyle w:val="Hyperlink"/>
            <w:noProof/>
          </w:rPr>
          <w:t>3.3.1 Tài liệu tham khảo và cách trích dẫn</w:t>
        </w:r>
        <w:r w:rsidR="003C69F2">
          <w:rPr>
            <w:noProof/>
            <w:webHidden/>
          </w:rPr>
          <w:tab/>
        </w:r>
        <w:r w:rsidR="003C69F2">
          <w:rPr>
            <w:noProof/>
            <w:webHidden/>
          </w:rPr>
          <w:fldChar w:fldCharType="begin"/>
        </w:r>
        <w:r w:rsidR="003C69F2">
          <w:rPr>
            <w:noProof/>
            <w:webHidden/>
          </w:rPr>
          <w:instrText xml:space="preserve"> PAGEREF _Toc387692874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687685E6" w14:textId="77777777" w:rsidR="00C75086" w:rsidRDefault="00C75086">
      <w:pPr>
        <w:spacing w:after="200" w:line="276" w:lineRule="auto"/>
        <w:rPr>
          <w:sz w:val="26"/>
          <w:szCs w:val="26"/>
        </w:rPr>
      </w:pPr>
      <w:r>
        <w:rPr>
          <w:sz w:val="26"/>
          <w:szCs w:val="26"/>
        </w:rPr>
        <w:fldChar w:fldCharType="end"/>
      </w:r>
    </w:p>
    <w:p w14:paraId="25FBAC83" w14:textId="77777777" w:rsidR="007E6AB9" w:rsidRDefault="007E6AB9">
      <w:pPr>
        <w:spacing w:after="200" w:line="276" w:lineRule="auto"/>
        <w:rPr>
          <w:sz w:val="26"/>
          <w:szCs w:val="26"/>
        </w:rPr>
      </w:pPr>
      <w:r>
        <w:rPr>
          <w:sz w:val="26"/>
          <w:szCs w:val="26"/>
        </w:rPr>
        <w:br w:type="page"/>
      </w:r>
    </w:p>
    <w:p w14:paraId="4315DCE8" w14:textId="77777777" w:rsidR="007E6AB9" w:rsidRPr="007E6AB9" w:rsidRDefault="007E6AB9" w:rsidP="003C69F2">
      <w:pPr>
        <w:pStyle w:val="Chng"/>
        <w:jc w:val="center"/>
      </w:pPr>
      <w:bookmarkStart w:id="3" w:name="_Toc387692858"/>
      <w:r>
        <w:lastRenderedPageBreak/>
        <w:t>DANH MỤC KÍ HIỆU VÀ CHỮ VIẾT TẮT</w:t>
      </w:r>
      <w:bookmarkEnd w:id="3"/>
    </w:p>
    <w:p w14:paraId="38C8766A" w14:textId="77777777" w:rsidR="00291721" w:rsidRDefault="00291721" w:rsidP="00291721">
      <w:pPr>
        <w:pStyle w:val="Nidungvnbn"/>
      </w:pPr>
    </w:p>
    <w:p w14:paraId="7D739AF1" w14:textId="77777777" w:rsidR="00115628" w:rsidRPr="00115628" w:rsidRDefault="00115628" w:rsidP="00115628">
      <w:pPr>
        <w:spacing w:before="60" w:after="60" w:line="276" w:lineRule="auto"/>
        <w:jc w:val="both"/>
        <w:rPr>
          <w:b/>
          <w:sz w:val="28"/>
        </w:rPr>
      </w:pPr>
      <w:r w:rsidRPr="00115628">
        <w:rPr>
          <w:b/>
          <w:sz w:val="28"/>
        </w:rPr>
        <w:t>CÁC KÝ HIỆU</w:t>
      </w:r>
    </w:p>
    <w:p w14:paraId="570C18F8" w14:textId="77777777" w:rsidR="00115628" w:rsidRPr="003519DE" w:rsidRDefault="00115628" w:rsidP="00115628">
      <w:pPr>
        <w:spacing w:before="60" w:after="60" w:line="276" w:lineRule="auto"/>
        <w:ind w:firstLine="720"/>
        <w:jc w:val="both"/>
        <w:rPr>
          <w:i/>
        </w:rPr>
      </w:pPr>
      <w:r w:rsidRPr="003519DE">
        <w:rPr>
          <w:i/>
        </w:rPr>
        <w:t>f         Tần số của dòng điện và điện áp (Hz)</w:t>
      </w:r>
    </w:p>
    <w:p w14:paraId="0626C108" w14:textId="77777777" w:rsidR="00115628" w:rsidRDefault="00115628" w:rsidP="00115628">
      <w:pPr>
        <w:spacing w:before="60" w:after="60" w:line="276" w:lineRule="auto"/>
        <w:ind w:firstLine="720"/>
        <w:jc w:val="both"/>
        <w:rPr>
          <w:i/>
        </w:rPr>
      </w:pPr>
      <w:r w:rsidRPr="003519DE">
        <w:rPr>
          <w:i/>
        </w:rPr>
        <w:t>p         Mật độ điện tích khối (C/m3)</w:t>
      </w:r>
    </w:p>
    <w:p w14:paraId="17C808B4" w14:textId="77777777" w:rsidR="00115628" w:rsidRPr="006C3A2B" w:rsidRDefault="00115628" w:rsidP="00115628">
      <w:pPr>
        <w:spacing w:before="60" w:after="60" w:line="276" w:lineRule="auto"/>
        <w:ind w:firstLine="720"/>
        <w:jc w:val="both"/>
      </w:pPr>
    </w:p>
    <w:p w14:paraId="7002AF17"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3203ED0F" w14:textId="77777777" w:rsidR="00115628" w:rsidRPr="006C3A2B" w:rsidRDefault="00115628" w:rsidP="00115628">
      <w:pPr>
        <w:spacing w:before="60" w:after="60" w:line="276" w:lineRule="auto"/>
        <w:ind w:firstLine="720"/>
        <w:jc w:val="both"/>
      </w:pPr>
      <w:r w:rsidRPr="006C3A2B">
        <w:t>CSTD    Công suất tác dụng</w:t>
      </w:r>
    </w:p>
    <w:p w14:paraId="5BAA1AE9" w14:textId="77777777" w:rsidR="00115628" w:rsidRPr="006C3A2B" w:rsidRDefault="00115628" w:rsidP="00115628">
      <w:pPr>
        <w:spacing w:before="60" w:after="60" w:line="276" w:lineRule="auto"/>
        <w:ind w:firstLine="720"/>
        <w:jc w:val="both"/>
      </w:pPr>
      <w:r w:rsidRPr="006C3A2B">
        <w:t>MF        Máy phát điện</w:t>
      </w:r>
    </w:p>
    <w:p w14:paraId="27D73AE8" w14:textId="77777777" w:rsidR="00115628" w:rsidRDefault="00115628" w:rsidP="00115628">
      <w:pPr>
        <w:tabs>
          <w:tab w:val="left" w:pos="709"/>
          <w:tab w:val="left" w:pos="1560"/>
        </w:tabs>
        <w:spacing w:before="60" w:after="60" w:line="276" w:lineRule="auto"/>
        <w:jc w:val="both"/>
      </w:pPr>
      <w:r>
        <w:tab/>
        <w:t>BER</w:t>
      </w:r>
      <w:r>
        <w:tab/>
        <w:t>Tỷ lệ bít lỗi</w:t>
      </w:r>
    </w:p>
    <w:p w14:paraId="06FB9D18" w14:textId="77777777" w:rsidR="00115628" w:rsidRPr="006C3A2B" w:rsidRDefault="00115628" w:rsidP="00115628">
      <w:pPr>
        <w:tabs>
          <w:tab w:val="left" w:pos="709"/>
          <w:tab w:val="left" w:pos="1560"/>
        </w:tabs>
        <w:spacing w:before="60" w:after="60" w:line="276" w:lineRule="auto"/>
        <w:jc w:val="both"/>
      </w:pPr>
    </w:p>
    <w:p w14:paraId="7DC647C7" w14:textId="77777777" w:rsidR="007E6AB9" w:rsidRDefault="007E6AB9">
      <w:pPr>
        <w:spacing w:after="200" w:line="276" w:lineRule="auto"/>
        <w:rPr>
          <w:sz w:val="26"/>
          <w:szCs w:val="26"/>
        </w:rPr>
      </w:pPr>
      <w:r>
        <w:rPr>
          <w:sz w:val="26"/>
          <w:szCs w:val="26"/>
        </w:rPr>
        <w:br w:type="page"/>
      </w:r>
    </w:p>
    <w:p w14:paraId="3ABCA7FC" w14:textId="77777777" w:rsidR="007E6AB9" w:rsidRPr="007E6AB9" w:rsidRDefault="007B1A23" w:rsidP="003C69F2">
      <w:pPr>
        <w:pStyle w:val="Chng"/>
        <w:jc w:val="center"/>
      </w:pPr>
      <w:bookmarkStart w:id="4" w:name="_Toc387692859"/>
      <w:r>
        <w:lastRenderedPageBreak/>
        <w:t>DANH MỤC CÁC BẢNG BIỂU, HÌNH VẼ, ĐỒ THỊ</w:t>
      </w:r>
      <w:bookmarkEnd w:id="4"/>
    </w:p>
    <w:p w14:paraId="728550C6" w14:textId="77777777" w:rsidR="007E6AB9" w:rsidRPr="002C3297" w:rsidRDefault="002C3297" w:rsidP="003C69F2">
      <w:pPr>
        <w:rPr>
          <w:b/>
          <w:sz w:val="28"/>
        </w:rPr>
      </w:pPr>
      <w:r w:rsidRPr="002C3297">
        <w:rPr>
          <w:b/>
          <w:sz w:val="28"/>
        </w:rPr>
        <w:t>DANH MỤC HÌNH</w:t>
      </w:r>
    </w:p>
    <w:p w14:paraId="7F78C12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A910C6">
          <w:rPr>
            <w:noProof/>
            <w:webHidden/>
          </w:rPr>
          <w:t>1</w:t>
        </w:r>
        <w:r w:rsidR="007B7FF5">
          <w:rPr>
            <w:noProof/>
            <w:webHidden/>
          </w:rPr>
          <w:fldChar w:fldCharType="end"/>
        </w:r>
      </w:hyperlink>
    </w:p>
    <w:p w14:paraId="5696CD8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7256D40F" w14:textId="77777777" w:rsidR="007B7FF5" w:rsidRPr="002C3297" w:rsidRDefault="002C3297" w:rsidP="003C69F2">
      <w:pPr>
        <w:rPr>
          <w:b/>
          <w:sz w:val="28"/>
        </w:rPr>
      </w:pPr>
      <w:r w:rsidRPr="002C3297">
        <w:rPr>
          <w:b/>
          <w:sz w:val="28"/>
        </w:rPr>
        <w:t>DANH MỤC BẢNG</w:t>
      </w:r>
    </w:p>
    <w:p w14:paraId="08122981"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A910C6">
          <w:rPr>
            <w:noProof/>
            <w:webHidden/>
          </w:rPr>
          <w:t>1</w:t>
        </w:r>
        <w:r>
          <w:rPr>
            <w:noProof/>
            <w:webHidden/>
          </w:rPr>
          <w:fldChar w:fldCharType="end"/>
        </w:r>
      </w:hyperlink>
    </w:p>
    <w:p w14:paraId="3BCEFCA0" w14:textId="77777777" w:rsidR="007B1A23" w:rsidRDefault="007B7FF5">
      <w:pPr>
        <w:spacing w:after="200" w:line="276" w:lineRule="auto"/>
        <w:rPr>
          <w:sz w:val="26"/>
          <w:szCs w:val="26"/>
        </w:rPr>
      </w:pPr>
      <w:r>
        <w:rPr>
          <w:sz w:val="26"/>
          <w:szCs w:val="26"/>
        </w:rPr>
        <w:fldChar w:fldCharType="end"/>
      </w:r>
      <w:r w:rsidR="007B1A23">
        <w:rPr>
          <w:sz w:val="26"/>
          <w:szCs w:val="26"/>
        </w:rPr>
        <w:br w:type="page"/>
      </w:r>
    </w:p>
    <w:p w14:paraId="0EBE59E6" w14:textId="77777777" w:rsidR="007B1A23" w:rsidRPr="00880D36" w:rsidRDefault="007B1A23" w:rsidP="004A7C39">
      <w:pPr>
        <w:pStyle w:val="Chng"/>
      </w:pPr>
      <w:bookmarkStart w:id="5" w:name="_Toc387692860"/>
      <w:r w:rsidRPr="00880D36">
        <w:lastRenderedPageBreak/>
        <w:t>C</w:t>
      </w:r>
      <w:r w:rsidR="00CD13EC" w:rsidRPr="00880D36">
        <w:t>HƯƠNG 1</w:t>
      </w:r>
      <w:r w:rsidR="0064189C">
        <w:t xml:space="preserve"> – </w:t>
      </w:r>
      <w:r w:rsidR="00CD13EC" w:rsidRPr="00880D36">
        <w:t>MỞ ĐẦU</w:t>
      </w:r>
      <w:bookmarkEnd w:id="5"/>
    </w:p>
    <w:p w14:paraId="378B82E1" w14:textId="77777777" w:rsidR="00CD13EC" w:rsidRPr="0064189C" w:rsidRDefault="00CD13EC" w:rsidP="0064189C">
      <w:pPr>
        <w:pStyle w:val="Tiumccp1"/>
      </w:pPr>
      <w:bookmarkStart w:id="6" w:name="_Toc387692861"/>
      <w:r w:rsidRPr="0064189C">
        <w:t xml:space="preserve">1.1 </w:t>
      </w:r>
      <w:bookmarkEnd w:id="6"/>
      <w:r w:rsidR="00330BF0">
        <w:t>Lý do chọn đề tài</w:t>
      </w:r>
    </w:p>
    <w:p w14:paraId="6BE16B9A" w14:textId="313B3088"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Như đã giới thiệu do nhận thấy nhà trường đã có hệ thống hỏi đáp cho các bạn sinh viên nhưng vẫn chưa có sự tương tác mạnh giữa sinh viên và nhà trường và số lượng sử dụng còn ít nên </w:t>
      </w:r>
      <w:r w:rsidR="00E04E7C">
        <w:rPr>
          <w:color w:val="auto"/>
          <w:sz w:val="26"/>
          <w:szCs w:val="26"/>
        </w:rPr>
        <w:t>chúng</w:t>
      </w:r>
      <w:r>
        <w:rPr>
          <w:color w:val="auto"/>
          <w:sz w:val="26"/>
          <w:szCs w:val="26"/>
        </w:rPr>
        <w:t xml:space="preserve"> em quyết định hiện thực hệ thống cho các bạn sinh viên sử dụng.</w:t>
      </w:r>
    </w:p>
    <w:p w14:paraId="3525905E" w14:textId="46C19212" w:rsidR="00330BF0" w:rsidRDefault="00330BF0" w:rsidP="00207DC2">
      <w:pPr>
        <w:pStyle w:val="Default"/>
        <w:spacing w:after="120" w:line="360" w:lineRule="auto"/>
        <w:ind w:firstLine="720"/>
        <w:jc w:val="both"/>
        <w:rPr>
          <w:color w:val="auto"/>
          <w:sz w:val="26"/>
          <w:szCs w:val="26"/>
        </w:rPr>
      </w:pPr>
      <w:r>
        <w:rPr>
          <w:color w:val="auto"/>
          <w:sz w:val="26"/>
          <w:szCs w:val="26"/>
        </w:rPr>
        <w:t>- Hệ thống cho phép sinh viên đặt câu hỏi và trả lời cho nhau,</w:t>
      </w:r>
      <w:r w:rsidR="00E04E7C">
        <w:rPr>
          <w:color w:val="auto"/>
          <w:sz w:val="26"/>
          <w:szCs w:val="26"/>
        </w:rPr>
        <w:t xml:space="preserve"> </w:t>
      </w:r>
      <w:r>
        <w:rPr>
          <w:color w:val="auto"/>
          <w:sz w:val="26"/>
          <w:szCs w:val="26"/>
        </w:rPr>
        <w:t>cùng với đó là khu vực trò chuyện cho các bạn sinh viên giúp các bạn tiết kiệm thời gian chờ đợi câu hỏi được trả lời.</w:t>
      </w:r>
    </w:p>
    <w:p w14:paraId="7DA1631E" w14:textId="0CA2612A" w:rsidR="00330BF0" w:rsidRDefault="00330BF0" w:rsidP="00330BF0">
      <w:pPr>
        <w:pStyle w:val="Tiumccp1"/>
      </w:pPr>
      <w:r>
        <w:t>1.2 Mục đích đề tài</w:t>
      </w:r>
    </w:p>
    <w:p w14:paraId="0A6CE63C" w14:textId="35BA76D5" w:rsidR="00330BF0" w:rsidRDefault="001C6682" w:rsidP="00207DC2">
      <w:pPr>
        <w:pStyle w:val="Default"/>
        <w:spacing w:after="120" w:line="360" w:lineRule="auto"/>
        <w:ind w:firstLine="720"/>
        <w:jc w:val="both"/>
        <w:rPr>
          <w:color w:val="auto"/>
          <w:sz w:val="26"/>
          <w:szCs w:val="26"/>
        </w:rPr>
      </w:pPr>
      <w:r>
        <w:rPr>
          <w:color w:val="auto"/>
          <w:sz w:val="26"/>
          <w:szCs w:val="26"/>
        </w:rPr>
        <w:t xml:space="preserve">- </w:t>
      </w:r>
      <w:r w:rsidR="00330BF0">
        <w:rPr>
          <w:color w:val="auto"/>
          <w:sz w:val="26"/>
          <w:szCs w:val="26"/>
        </w:rPr>
        <w:t>Mục đích</w:t>
      </w:r>
      <w:r>
        <w:rPr>
          <w:color w:val="auto"/>
          <w:sz w:val="26"/>
          <w:szCs w:val="26"/>
        </w:rPr>
        <w:t xml:space="preserve"> đề tài là hiện thực các giải thuật tìm kiếm so sánh độ tương tự của cơ sở dữ liệu từ đó ta có thể đưa ra một giải thuật cho độ tương tự và chính xác cao nhất đảm bảo tính đúng đắn của dữ liệu.</w:t>
      </w:r>
    </w:p>
    <w:p w14:paraId="586B2C54" w14:textId="4D6D9ECC" w:rsidR="001C6682" w:rsidRDefault="001C6682" w:rsidP="00207DC2">
      <w:pPr>
        <w:pStyle w:val="Default"/>
        <w:spacing w:after="120" w:line="360" w:lineRule="auto"/>
        <w:ind w:firstLine="720"/>
        <w:jc w:val="both"/>
        <w:rPr>
          <w:color w:val="auto"/>
          <w:sz w:val="26"/>
          <w:szCs w:val="26"/>
        </w:rPr>
      </w:pPr>
      <w:r>
        <w:rPr>
          <w:color w:val="auto"/>
          <w:sz w:val="26"/>
          <w:szCs w:val="26"/>
        </w:rPr>
        <w:t>- Một hệ thống đáng tin cậy là một hệ thống đảm bảo dược sự chính xác và tốc độ nhanh cùng với đó là khả năng bảo mật dữ liệu người dùng.</w:t>
      </w:r>
    </w:p>
    <w:p w14:paraId="6566AFBB" w14:textId="1D50D96D" w:rsidR="001C6682" w:rsidRDefault="001C6682" w:rsidP="001C6682">
      <w:pPr>
        <w:pStyle w:val="Tiumccp1"/>
      </w:pPr>
      <w:r>
        <w:t>1.3 Đối tượng nghiên cứu</w:t>
      </w:r>
    </w:p>
    <w:p w14:paraId="69C18F51" w14:textId="0310B525" w:rsidR="001C6682" w:rsidRDefault="001C6682" w:rsidP="001C6682">
      <w:pPr>
        <w:pStyle w:val="Default"/>
        <w:spacing w:after="120" w:line="360" w:lineRule="auto"/>
        <w:ind w:firstLine="720"/>
        <w:jc w:val="both"/>
        <w:rPr>
          <w:color w:val="auto"/>
          <w:sz w:val="26"/>
          <w:szCs w:val="26"/>
        </w:rPr>
      </w:pPr>
      <w:r>
        <w:rPr>
          <w:color w:val="auto"/>
          <w:sz w:val="26"/>
          <w:szCs w:val="26"/>
        </w:rPr>
        <w:t>- Đối tượng nghiên cứu chính của đề tài này là các bạn sinh viên trường đại học Tôn Đức Thắng và dữ l</w:t>
      </w:r>
      <w:r w:rsidR="00661140">
        <w:rPr>
          <w:color w:val="auto"/>
          <w:sz w:val="26"/>
          <w:szCs w:val="26"/>
        </w:rPr>
        <w:t>iệu được khai thác và sử dụng chủ yếu từ trang hỏi đáp của trường cùng với đó là facebook hỏi đáp của trường.</w:t>
      </w:r>
    </w:p>
    <w:p w14:paraId="722E7BDE" w14:textId="25683F84" w:rsidR="00661140" w:rsidRDefault="00661140" w:rsidP="001C6682">
      <w:pPr>
        <w:pStyle w:val="Default"/>
        <w:spacing w:after="120" w:line="360" w:lineRule="auto"/>
        <w:ind w:firstLine="720"/>
        <w:jc w:val="both"/>
        <w:rPr>
          <w:color w:val="auto"/>
          <w:sz w:val="26"/>
          <w:szCs w:val="26"/>
        </w:rPr>
      </w:pPr>
      <w:r>
        <w:rPr>
          <w:color w:val="auto"/>
          <w:sz w:val="26"/>
          <w:szCs w:val="26"/>
        </w:rPr>
        <w:t>- Dữ liệu được khai thác từ chính các bạn sinh viên sẽ đảm bảo độ chân thực và diễn tả chính xác nhất những trăn trở khó khăn mà các bạn gặp phải trong quá trình theo học tại trường và nội quy hoạt động của nhà trường.Dữ liệu nếu tự chúng ta suy nghĩ và đưa ra sẽ không đảm bảo được tính khách quan của vai trò người dùng cho hệ thống</w:t>
      </w:r>
    </w:p>
    <w:p w14:paraId="2B596E51" w14:textId="635749B6" w:rsidR="00661140" w:rsidRDefault="00661140" w:rsidP="00661140">
      <w:pPr>
        <w:pStyle w:val="Tiumccp2"/>
      </w:pPr>
      <w:r>
        <w:t xml:space="preserve">  1.3.1 Về dữ liệu mẫu</w:t>
      </w:r>
    </w:p>
    <w:p w14:paraId="6F6A2B78" w14:textId="0C9CCA27" w:rsidR="000F640A" w:rsidRDefault="000F640A" w:rsidP="000F640A">
      <w:pPr>
        <w:pStyle w:val="Default"/>
        <w:spacing w:after="120" w:line="360" w:lineRule="auto"/>
        <w:ind w:firstLine="720"/>
        <w:jc w:val="both"/>
        <w:rPr>
          <w:color w:val="auto"/>
          <w:sz w:val="26"/>
          <w:szCs w:val="26"/>
        </w:rPr>
      </w:pPr>
      <w:r>
        <w:rPr>
          <w:color w:val="auto"/>
          <w:sz w:val="26"/>
          <w:szCs w:val="26"/>
        </w:rPr>
        <w:t xml:space="preserve">- Dữ liệu ban đầu sẽ có 200 câu hỏi và hơn </w:t>
      </w:r>
      <w:r w:rsidR="00E04E7C">
        <w:rPr>
          <w:color w:val="auto"/>
          <w:sz w:val="26"/>
          <w:szCs w:val="26"/>
        </w:rPr>
        <w:t>2</w:t>
      </w:r>
      <w:r>
        <w:rPr>
          <w:color w:val="auto"/>
          <w:sz w:val="26"/>
          <w:szCs w:val="26"/>
        </w:rPr>
        <w:t>00 câu trả lời mẫu để tham khảo</w:t>
      </w:r>
    </w:p>
    <w:p w14:paraId="52E59E19" w14:textId="63E1BEF9" w:rsidR="000F640A" w:rsidRDefault="000F640A" w:rsidP="000F640A">
      <w:pPr>
        <w:pStyle w:val="Default"/>
        <w:spacing w:after="120" w:line="360" w:lineRule="auto"/>
        <w:ind w:firstLine="720"/>
        <w:jc w:val="both"/>
        <w:rPr>
          <w:color w:val="auto"/>
          <w:sz w:val="26"/>
          <w:szCs w:val="26"/>
        </w:rPr>
      </w:pPr>
      <w:r>
        <w:rPr>
          <w:color w:val="auto"/>
          <w:sz w:val="26"/>
          <w:szCs w:val="26"/>
        </w:rPr>
        <w:lastRenderedPageBreak/>
        <w:t>- Câu hỏi được khai thác từ các bạn sinh viên trên mạng xã hội và câu trả lời được khai thác từ phía nhà trường nơi có thông tin chính xác và tin cậy nhất.</w:t>
      </w:r>
    </w:p>
    <w:p w14:paraId="6170FB94" w14:textId="3CA81E0E" w:rsidR="00A855D2" w:rsidRDefault="00A855D2" w:rsidP="00A855D2">
      <w:pPr>
        <w:pStyle w:val="Tiumccp1"/>
      </w:pPr>
      <w:r>
        <w:t>1.4 Phạm vi nghiên cứu</w:t>
      </w:r>
    </w:p>
    <w:p w14:paraId="0171D4A6" w14:textId="0C4801CB" w:rsidR="001C6682" w:rsidRDefault="00A855D2" w:rsidP="00207DC2">
      <w:pPr>
        <w:pStyle w:val="Default"/>
        <w:spacing w:after="120" w:line="360" w:lineRule="auto"/>
        <w:ind w:firstLine="720"/>
        <w:jc w:val="both"/>
        <w:rPr>
          <w:color w:val="auto"/>
          <w:sz w:val="26"/>
          <w:szCs w:val="26"/>
        </w:rPr>
      </w:pPr>
      <w:r>
        <w:rPr>
          <w:color w:val="auto"/>
          <w:sz w:val="26"/>
          <w:szCs w:val="26"/>
        </w:rPr>
        <w:t>- Phạm vi nghiên cứu của đề tài xoay quay 3 đối tượng chính là hệ thống web,ứng dụng di động và</w:t>
      </w:r>
      <w:r w:rsidR="008C7EE0">
        <w:rPr>
          <w:color w:val="auto"/>
          <w:sz w:val="26"/>
          <w:szCs w:val="26"/>
        </w:rPr>
        <w:t xml:space="preserve"> máy chủ</w:t>
      </w:r>
      <w:r w:rsidR="001E0697">
        <w:rPr>
          <w:color w:val="auto"/>
          <w:sz w:val="26"/>
          <w:szCs w:val="26"/>
        </w:rPr>
        <w:t xml:space="preserve"> (Server)</w:t>
      </w:r>
      <w:r w:rsidR="008C7EE0">
        <w:rPr>
          <w:color w:val="auto"/>
          <w:sz w:val="26"/>
          <w:szCs w:val="26"/>
        </w:rPr>
        <w:t xml:space="preserve"> để xử lý</w:t>
      </w:r>
      <w:r>
        <w:rPr>
          <w:color w:val="auto"/>
          <w:sz w:val="26"/>
          <w:szCs w:val="26"/>
        </w:rPr>
        <w:t xml:space="preserve"> </w:t>
      </w:r>
      <w:r w:rsidR="008C7EE0">
        <w:rPr>
          <w:color w:val="auto"/>
          <w:sz w:val="26"/>
          <w:szCs w:val="26"/>
        </w:rPr>
        <w:t>giải thuật</w:t>
      </w:r>
      <w:r w:rsidR="001E0697">
        <w:rPr>
          <w:color w:val="auto"/>
          <w:sz w:val="26"/>
          <w:szCs w:val="26"/>
        </w:rPr>
        <w:t xml:space="preserve"> và trao đổi thông tin với Web API</w:t>
      </w:r>
    </w:p>
    <w:p w14:paraId="469EBA0E" w14:textId="4E6066DF" w:rsidR="00A855D2" w:rsidRDefault="00960444" w:rsidP="00A855D2">
      <w:pPr>
        <w:pStyle w:val="Tiumccp2"/>
      </w:pPr>
      <w:r>
        <w:t xml:space="preserve"> </w:t>
      </w:r>
      <w:r w:rsidR="00A855D2">
        <w:t>1.4.1 Về hệ thống web</w:t>
      </w:r>
    </w:p>
    <w:p w14:paraId="5EE21558" w14:textId="6C56EF4F" w:rsidR="00A855D2" w:rsidRDefault="00A855D2" w:rsidP="00A855D2">
      <w:pPr>
        <w:pStyle w:val="Default"/>
        <w:spacing w:after="120" w:line="360" w:lineRule="auto"/>
        <w:ind w:firstLine="720"/>
        <w:jc w:val="both"/>
        <w:rPr>
          <w:color w:val="auto"/>
          <w:sz w:val="26"/>
          <w:szCs w:val="26"/>
        </w:rPr>
      </w:pPr>
      <w:r>
        <w:rPr>
          <w:color w:val="auto"/>
          <w:sz w:val="26"/>
          <w:szCs w:val="26"/>
        </w:rPr>
        <w:t>- Hệ thống web được xây dựng trên nền tảng công nghệ Javascript</w:t>
      </w:r>
      <w:r w:rsidR="00960444">
        <w:rPr>
          <w:color w:val="auto"/>
          <w:sz w:val="26"/>
          <w:szCs w:val="26"/>
        </w:rPr>
        <w:t xml:space="preserve"> gồm 4 công nghệ Angular Js, Express , MongoDB, NodeJs.</w:t>
      </w:r>
      <w:r w:rsidR="00C74BF1">
        <w:rPr>
          <w:color w:val="auto"/>
          <w:sz w:val="26"/>
          <w:szCs w:val="26"/>
        </w:rPr>
        <w:t>Nền tảng từ 4 công nghệ nêu trên được gọi tắt là MEAN Js</w:t>
      </w:r>
    </w:p>
    <w:p w14:paraId="165B1C21" w14:textId="1E5C665C" w:rsidR="00960444" w:rsidRDefault="00960444" w:rsidP="00960444">
      <w:pPr>
        <w:pStyle w:val="Tiumccp3"/>
      </w:pPr>
      <w:r>
        <w:t>1.4.1.1. Angular Js</w:t>
      </w:r>
    </w:p>
    <w:p w14:paraId="21447994" w14:textId="0439012E" w:rsidR="00C6194A" w:rsidRDefault="00960444" w:rsidP="00960444">
      <w:pPr>
        <w:pStyle w:val="Bngbiu-nidung"/>
        <w:rPr>
          <w:shd w:val="clear" w:color="auto" w:fill="FFFFFF"/>
        </w:rPr>
      </w:pPr>
      <w:r w:rsidRPr="00960444">
        <w:rPr>
          <w:shd w:val="clear" w:color="auto" w:fill="FFFFFF"/>
        </w:rPr>
        <w:t xml:space="preserve">- AngularJS là một full-stack Javascript framework, được phát triển bởi Google. </w:t>
      </w:r>
    </w:p>
    <w:p w14:paraId="68E36B48" w14:textId="245FA490" w:rsidR="00960444" w:rsidRDefault="00C6194A" w:rsidP="00960444">
      <w:pPr>
        <w:pStyle w:val="Bngbiu-nidung"/>
        <w:rPr>
          <w:shd w:val="clear" w:color="auto" w:fill="FFFFFF"/>
        </w:rPr>
      </w:pPr>
      <w:r>
        <w:rPr>
          <w:shd w:val="clear" w:color="auto" w:fill="FFFFFF"/>
        </w:rPr>
        <w:t xml:space="preserve">- </w:t>
      </w:r>
      <w:r w:rsidR="00960444"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sidR="00960444">
        <w:rPr>
          <w:shd w:val="clear" w:color="auto" w:fill="FFFFFF"/>
        </w:rPr>
        <w:t>làm mọi thứ mà ta cần.</w:t>
      </w:r>
    </w:p>
    <w:p w14:paraId="0C43EE65" w14:textId="4C3BDBF9" w:rsidR="00960444" w:rsidRDefault="00960444" w:rsidP="00960444">
      <w:pPr>
        <w:pStyle w:val="Bngbiu-nidung"/>
        <w:rPr>
          <w:shd w:val="clear" w:color="auto" w:fill="FFFFFF"/>
        </w:rPr>
      </w:pPr>
      <w:r>
        <w:rPr>
          <w:shd w:val="clear" w:color="auto" w:fill="FFFFFF"/>
        </w:rPr>
        <w:t>- Angular Js cho phép ta thao tác dữ liệu phía server trả về và hiển thị cho người dùng thấy ở phần giao diện.</w:t>
      </w:r>
    </w:p>
    <w:p w14:paraId="17206291" w14:textId="14FBE3BC" w:rsidR="00960444" w:rsidRPr="00960444" w:rsidRDefault="00960444" w:rsidP="00960444">
      <w:pPr>
        <w:pStyle w:val="Bngbiu-nidung"/>
      </w:pPr>
      <w:r>
        <w:rPr>
          <w:shd w:val="clear" w:color="auto" w:fill="FFFFFF"/>
        </w:rPr>
        <w:t>- Angular Js cho phép người dùng lập luận logic if</w:t>
      </w:r>
      <w:r w:rsidR="00CB0792">
        <w:rPr>
          <w:shd w:val="clear" w:color="auto" w:fill="FFFFFF"/>
        </w:rPr>
        <w:t>,</w:t>
      </w:r>
      <w:r>
        <w:rPr>
          <w:shd w:val="clear" w:color="auto" w:fill="FFFFFF"/>
        </w:rPr>
        <w:t xml:space="preserve"> else,</w:t>
      </w:r>
      <w:r w:rsidR="00CB0792">
        <w:rPr>
          <w:shd w:val="clear" w:color="auto" w:fill="FFFFFF"/>
        </w:rPr>
        <w:t xml:space="preserve"> loop</w:t>
      </w:r>
      <w:r>
        <w:rPr>
          <w:shd w:val="clear" w:color="auto" w:fill="FFFFFF"/>
        </w:rPr>
        <w:t>,</w:t>
      </w:r>
      <w:r w:rsidR="00CB0792">
        <w:rPr>
          <w:shd w:val="clear" w:color="auto" w:fill="FFFFFF"/>
        </w:rPr>
        <w:t xml:space="preserve"> </w:t>
      </w:r>
      <w:r>
        <w:rPr>
          <w:shd w:val="clear" w:color="auto" w:fill="FFFFFF"/>
        </w:rPr>
        <w:t>hiển thị,</w:t>
      </w:r>
      <w:r w:rsidR="00445998">
        <w:rPr>
          <w:shd w:val="clear" w:color="auto" w:fill="FFFFFF"/>
        </w:rPr>
        <w:t xml:space="preserve"> </w:t>
      </w:r>
      <w:r>
        <w:rPr>
          <w:shd w:val="clear" w:color="auto" w:fill="FFFFFF"/>
        </w:rPr>
        <w:t>ẩn</w:t>
      </w:r>
      <w:r w:rsidR="00445998">
        <w:rPr>
          <w:shd w:val="clear" w:color="auto" w:fill="FFFFFF"/>
        </w:rPr>
        <w:t>…</w:t>
      </w:r>
      <w:r>
        <w:rPr>
          <w:shd w:val="clear" w:color="auto" w:fill="FFFFFF"/>
        </w:rPr>
        <w:t xml:space="preserve"> các thành phần của giao diện v.v…. </w:t>
      </w:r>
      <w:r w:rsidRPr="00960444">
        <w:tab/>
      </w:r>
    </w:p>
    <w:p w14:paraId="14BE1924" w14:textId="43B4C64B" w:rsidR="00A855D2" w:rsidRDefault="00960444" w:rsidP="00207DC2">
      <w:pPr>
        <w:pStyle w:val="Default"/>
        <w:spacing w:after="120" w:line="360" w:lineRule="auto"/>
        <w:ind w:firstLine="720"/>
        <w:jc w:val="both"/>
        <w:rPr>
          <w:color w:val="auto"/>
          <w:sz w:val="26"/>
          <w:szCs w:val="26"/>
        </w:rPr>
      </w:pPr>
      <w:r>
        <w:rPr>
          <w:color w:val="auto"/>
          <w:sz w:val="26"/>
          <w:szCs w:val="26"/>
        </w:rPr>
        <w:t xml:space="preserve">- Angular Js cũng cho phép chúng ta quản lý mã nguồn 1 cách </w:t>
      </w:r>
      <w:r w:rsidR="00385A70">
        <w:rPr>
          <w:color w:val="auto"/>
          <w:sz w:val="26"/>
          <w:szCs w:val="26"/>
        </w:rPr>
        <w:t>linh hoạt bằng việc tổ chức mã nguồn theo tính năng và thành phần của hệ thống web.</w:t>
      </w:r>
    </w:p>
    <w:p w14:paraId="308B3FE6" w14:textId="77777777" w:rsidR="00C74BF1" w:rsidRDefault="00C74BF1" w:rsidP="00207DC2">
      <w:pPr>
        <w:pStyle w:val="Default"/>
        <w:spacing w:after="120" w:line="360" w:lineRule="auto"/>
        <w:ind w:firstLine="720"/>
        <w:jc w:val="both"/>
        <w:rPr>
          <w:color w:val="auto"/>
          <w:sz w:val="26"/>
          <w:szCs w:val="26"/>
        </w:rPr>
      </w:pPr>
    </w:p>
    <w:p w14:paraId="62F3B8D9" w14:textId="77777777" w:rsidR="00C6194A" w:rsidRDefault="00C6194A" w:rsidP="00207DC2">
      <w:pPr>
        <w:pStyle w:val="Default"/>
        <w:spacing w:after="120" w:line="360" w:lineRule="auto"/>
        <w:ind w:firstLine="720"/>
        <w:jc w:val="both"/>
        <w:rPr>
          <w:color w:val="auto"/>
          <w:sz w:val="26"/>
          <w:szCs w:val="26"/>
        </w:rPr>
      </w:pPr>
    </w:p>
    <w:p w14:paraId="3B07473B" w14:textId="77777777" w:rsidR="00C6194A" w:rsidRDefault="00C6194A" w:rsidP="00207DC2">
      <w:pPr>
        <w:pStyle w:val="Default"/>
        <w:spacing w:after="120" w:line="360" w:lineRule="auto"/>
        <w:ind w:firstLine="720"/>
        <w:jc w:val="both"/>
        <w:rPr>
          <w:color w:val="auto"/>
          <w:sz w:val="26"/>
          <w:szCs w:val="26"/>
        </w:rPr>
      </w:pPr>
    </w:p>
    <w:p w14:paraId="63D12C43" w14:textId="59CFA0B3" w:rsidR="00C74BF1" w:rsidRDefault="00C74BF1" w:rsidP="00C74BF1">
      <w:pPr>
        <w:pStyle w:val="Tiumccp3"/>
      </w:pPr>
      <w:r>
        <w:lastRenderedPageBreak/>
        <w:t>1.4.1.2. Express JS</w:t>
      </w:r>
    </w:p>
    <w:p w14:paraId="7FD00A0B" w14:textId="2E992FA6" w:rsidR="00C74BF1" w:rsidRPr="00C74BF1" w:rsidRDefault="00C74BF1" w:rsidP="00C74BF1">
      <w:pPr>
        <w:pStyle w:val="Bngbiu-nidung"/>
      </w:pPr>
      <w:r>
        <w:t xml:space="preserve">- </w:t>
      </w:r>
      <w:r w:rsidRPr="00C74BF1">
        <w:t>Express là một web application framework cho NodeJS, cung cấp các tính năng mạnh mẽ cho việc xây dựng một ứng dụng web</w:t>
      </w:r>
      <w:r>
        <w:t>.</w:t>
      </w:r>
      <w:r w:rsidRPr="00C74BF1">
        <w:t xml:space="preserve"> </w:t>
      </w:r>
    </w:p>
    <w:p w14:paraId="6B1E407A" w14:textId="0A515BF8" w:rsidR="00C74BF1" w:rsidRPr="00C74BF1" w:rsidRDefault="00C74BF1" w:rsidP="00C74BF1">
      <w:pPr>
        <w:pStyle w:val="Bngbiu-nidung"/>
      </w:pPr>
      <w:r>
        <w:t xml:space="preserve">- </w:t>
      </w: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029C8B86" w14:textId="6E41E90C" w:rsidR="00C74BF1" w:rsidRPr="00C74BF1" w:rsidRDefault="00C74BF1" w:rsidP="00C74BF1">
      <w:pPr>
        <w:pStyle w:val="Bngbiu-nidung"/>
      </w:pPr>
      <w:r>
        <w:t xml:space="preserve">- </w:t>
      </w:r>
      <w:r w:rsidRPr="00C74BF1">
        <w:t>Express cũng có thể sử dụng để xây dựng một API mạnh mẽ và thân thiện với người dùng, vì nó cung cấp rất nhiều tiện ích HTTP và middleware cho việc kết nối.</w:t>
      </w:r>
    </w:p>
    <w:p w14:paraId="20F9EEAE" w14:textId="0F697FF1" w:rsidR="00C74BF1" w:rsidRDefault="00C74BF1" w:rsidP="00207DC2">
      <w:pPr>
        <w:pStyle w:val="Default"/>
        <w:spacing w:after="120" w:line="360" w:lineRule="auto"/>
        <w:ind w:firstLine="720"/>
        <w:jc w:val="both"/>
        <w:rPr>
          <w:color w:val="auto"/>
          <w:sz w:val="26"/>
          <w:szCs w:val="26"/>
        </w:rPr>
      </w:pPr>
      <w:r>
        <w:rPr>
          <w:color w:val="auto"/>
          <w:sz w:val="26"/>
          <w:szCs w:val="26"/>
        </w:rPr>
        <w:t xml:space="preserve">-Express JS sẽ đóng vai trò trung gian cho hệ thống MEAN Js </w:t>
      </w:r>
      <w:r w:rsidR="00520E69">
        <w:rPr>
          <w:color w:val="auto"/>
          <w:sz w:val="26"/>
          <w:szCs w:val="26"/>
        </w:rPr>
        <w:t>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3172DA9A" w14:textId="04B3623F" w:rsidR="00520E69" w:rsidRDefault="00520E69" w:rsidP="00520E69">
      <w:pPr>
        <w:pStyle w:val="Tiumccp3"/>
      </w:pPr>
      <w:r>
        <w:t>1.4.1.3. Node JS</w:t>
      </w:r>
    </w:p>
    <w:p w14:paraId="0DC5E205" w14:textId="6AB32C91" w:rsidR="00520E69" w:rsidRDefault="00052053" w:rsidP="00052053">
      <w:pPr>
        <w:pStyle w:val="Bngbiu-nidung"/>
        <w:rPr>
          <w:shd w:val="clear" w:color="auto" w:fill="FFFFFF"/>
        </w:rPr>
      </w:pPr>
      <w:r w:rsidRPr="00052053">
        <w:t xml:space="preserve">- </w:t>
      </w:r>
      <w:r w:rsidRPr="00052053">
        <w:rPr>
          <w:shd w:val="clear" w:color="auto" w:fill="FFFFFF"/>
        </w:rPr>
        <w:t>NodeJS là một nền tảng Server side được xây dựng dựa trên Javascript Engine (V8 Engine)</w:t>
      </w:r>
    </w:p>
    <w:p w14:paraId="0149DDF6" w14:textId="3BAEACB7" w:rsidR="00052053" w:rsidRDefault="00052053" w:rsidP="00052053">
      <w:pPr>
        <w:pStyle w:val="Bngbiu-nidung"/>
      </w:pPr>
      <w:r w:rsidRPr="00052053">
        <w:t>- 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70CE6F0" w14:textId="77777777" w:rsidR="008E09EE" w:rsidRDefault="00052053" w:rsidP="00052053">
      <w:pPr>
        <w:pStyle w:val="Bngbiu-nidung"/>
      </w:pPr>
      <w:r>
        <w:t>- Node Js chạy phía server side cũng giống như các ngôn ngữ server side như .Net,Php,Java cho phép xử lý logic,</w:t>
      </w:r>
      <w:r w:rsidR="008E09EE">
        <w:t>thao tác với cơ sở dữ liệu.</w:t>
      </w:r>
    </w:p>
    <w:p w14:paraId="3724B2BC" w14:textId="3CD33731" w:rsidR="00052053" w:rsidRDefault="008E09EE" w:rsidP="00052053">
      <w:pPr>
        <w:pStyle w:val="Bngbiu-nidung"/>
      </w:pPr>
      <w:r>
        <w:t>-Node Js thực thi các tác vụ bất đồng bộ cho phép hệ thống chạy không theo thứ tự và có thể chạy nhiều tác vụ cùng 1 lúc giúp tiết kiệm thời gian đợi của hệ thống.</w:t>
      </w:r>
    </w:p>
    <w:p w14:paraId="0627EE00" w14:textId="3C6233E3" w:rsidR="008E09EE" w:rsidRDefault="008E09EE" w:rsidP="008E09EE">
      <w:pPr>
        <w:pStyle w:val="Bngbiu-nidung"/>
      </w:pPr>
      <w:r>
        <w:t>- Dưới đây là các lĩnh vực mà Node.js được sử dụng như là một sự lựa chọn hoàn hảo:</w:t>
      </w:r>
    </w:p>
    <w:p w14:paraId="44E21E9C" w14:textId="77777777" w:rsidR="008E09EE" w:rsidRDefault="008E09EE" w:rsidP="008E09EE">
      <w:pPr>
        <w:pStyle w:val="Bngbiu-nidung"/>
        <w:numPr>
          <w:ilvl w:val="0"/>
          <w:numId w:val="13"/>
        </w:numPr>
      </w:pPr>
      <w:r>
        <w:lastRenderedPageBreak/>
        <w:t>Các ứng dụng về I/O</w:t>
      </w:r>
    </w:p>
    <w:p w14:paraId="31BD31BF" w14:textId="77777777" w:rsidR="008E09EE" w:rsidRDefault="008E09EE" w:rsidP="008E09EE">
      <w:pPr>
        <w:pStyle w:val="Bngbiu-nidung"/>
        <w:numPr>
          <w:ilvl w:val="0"/>
          <w:numId w:val="13"/>
        </w:numPr>
      </w:pPr>
      <w:r>
        <w:t>Các ứng dựng về luồng dữ liệu</w:t>
      </w:r>
    </w:p>
    <w:p w14:paraId="422A3584" w14:textId="77777777" w:rsidR="008E09EE" w:rsidRDefault="008E09EE" w:rsidP="008E09EE">
      <w:pPr>
        <w:pStyle w:val="Bngbiu-nidung"/>
        <w:numPr>
          <w:ilvl w:val="0"/>
          <w:numId w:val="13"/>
        </w:numPr>
      </w:pPr>
      <w:r>
        <w:t>Các ứng dụng về dữ liệu hướng đến thời gian thực</w:t>
      </w:r>
    </w:p>
    <w:p w14:paraId="6853ED94" w14:textId="77777777" w:rsidR="008E09EE" w:rsidRDefault="008E09EE" w:rsidP="008E09EE">
      <w:pPr>
        <w:pStyle w:val="Bngbiu-nidung"/>
        <w:numPr>
          <w:ilvl w:val="0"/>
          <w:numId w:val="13"/>
        </w:numPr>
      </w:pPr>
      <w:r>
        <w:t>Các ứng dụng dựa vào JSON APIs</w:t>
      </w:r>
    </w:p>
    <w:p w14:paraId="76CE44CB" w14:textId="77777777" w:rsidR="008E09EE" w:rsidRDefault="008E09EE" w:rsidP="008E09EE">
      <w:pPr>
        <w:pStyle w:val="Bngbiu-nidung"/>
        <w:numPr>
          <w:ilvl w:val="0"/>
          <w:numId w:val="13"/>
        </w:numPr>
      </w:pPr>
      <w:r>
        <w:t>Các ứng dụng Single Page Application</w:t>
      </w:r>
    </w:p>
    <w:p w14:paraId="5A819762" w14:textId="0D54E599" w:rsidR="00903EE5" w:rsidRDefault="00903EE5" w:rsidP="00903EE5">
      <w:pPr>
        <w:pStyle w:val="Tiumccp3"/>
      </w:pPr>
      <w:r>
        <w:t>1.4.1.4. MongoDB</w:t>
      </w:r>
    </w:p>
    <w:p w14:paraId="0677CBD4" w14:textId="0D621B18" w:rsidR="008E09EE" w:rsidRDefault="00903EE5" w:rsidP="00052053">
      <w:pPr>
        <w:pStyle w:val="Bngbiu-nidung"/>
      </w:pPr>
      <w:r>
        <w:t>- MongoDb là cơ sở dữ liệu NoSQL được dùng cho việc lưu trữ dự liệu hệ thống.</w:t>
      </w:r>
    </w:p>
    <w:p w14:paraId="2CAB18ED" w14:textId="7CB444F1" w:rsidR="00515DB1" w:rsidRDefault="00903EE5" w:rsidP="00B349D0">
      <w:pPr>
        <w:pStyle w:val="Bngbiu-nidung"/>
      </w:pPr>
      <w:r w:rsidRPr="00903EE5">
        <w:t>-</w:t>
      </w:r>
      <w:r>
        <w:t xml:space="preserve"> </w:t>
      </w:r>
      <w:r w:rsidRPr="00903EE5">
        <w:t>NoSQL được phát triển trên Javascript Framework với kiểu dữ liệu là JSON và dạng dữ liệu theo kiểu key và value (1 đặc trưng về dữ liệu trong JSON)</w:t>
      </w:r>
    </w:p>
    <w:p w14:paraId="46ED09CC" w14:textId="0ABAC12D" w:rsidR="00903EE5" w:rsidRDefault="00903EE5" w:rsidP="00903EE5">
      <w:pPr>
        <w:pStyle w:val="Bngbiu-nidung"/>
      </w:pPr>
      <w:r>
        <w:t>- 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liệu.NoSQL cho hiệu suất cao hơn khi giải quyết những bài toán lớn về hệ thống thông tin, phân tán hay lưu trữ dữ liệu.</w:t>
      </w:r>
    </w:p>
    <w:p w14:paraId="0E9DACE8" w14:textId="54DD37A2" w:rsidR="00903EE5" w:rsidRDefault="00903EE5" w:rsidP="00903EE5">
      <w:pPr>
        <w:pStyle w:val="Bngbiu-nidung"/>
      </w:pPr>
      <w:r>
        <w:t>- Với các CSDL quan hệ, chi phí triển khai cũng như phát triển các ứng dụng sử dụng CSDL quan hệ cũng rất tốn kém và điều quan trọng được bộc lộ rõ khi truy vấn 1 lượng bản ghi lớn trong thời gian rất dài. Tiếp đó những thiết bị cầm tay như smartphone thì không phù hợp để triển khai CSDL quan hệ vì dung lượng bộ nhớ thấp và khả năng xử lý kém hơn máy tính.</w:t>
      </w:r>
    </w:p>
    <w:p w14:paraId="5A99D83F" w14:textId="7045FBE8" w:rsidR="00903EE5" w:rsidRDefault="00515DB1" w:rsidP="00515DB1">
      <w:pPr>
        <w:pStyle w:val="Bngbiu-nidung"/>
        <w:jc w:val="center"/>
      </w:pPr>
      <w:r>
        <w:rPr>
          <w:noProof/>
          <w:lang w:val="vi-VN" w:eastAsia="vi-VN"/>
        </w:rPr>
        <w:lastRenderedPageBreak/>
        <w:drawing>
          <wp:inline distT="0" distB="0" distL="0" distR="0" wp14:anchorId="47DDE2A0" wp14:editId="196A332F">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11">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1A3A5151" w14:textId="0E013B45" w:rsidR="00515DB1" w:rsidRDefault="00515DB1" w:rsidP="00515DB1">
      <w:pPr>
        <w:pStyle w:val="Bngbiu-nidung"/>
        <w:jc w:val="center"/>
      </w:pPr>
      <w:r>
        <w:t>1.Biểu đồ so sánh tốc độ insert dữ liệu giữa MongoDB và SQL Server</w:t>
      </w:r>
    </w:p>
    <w:p w14:paraId="604B71E6" w14:textId="23B49698" w:rsidR="00515DB1" w:rsidRDefault="00A308F4" w:rsidP="00515DB1">
      <w:pPr>
        <w:pStyle w:val="Bngbiu-nidung"/>
        <w:jc w:val="center"/>
      </w:pPr>
      <w:r>
        <w:t>(</w:t>
      </w:r>
      <w:hyperlink r:id="rId12" w:history="1">
        <w:r w:rsidRPr="00464E97">
          <w:rPr>
            <w:rStyle w:val="Hyperlink"/>
          </w:rPr>
          <w:t>https://quantrimang.com/so-sanh-hieu-suat-hoat-dong-cua-mongodb-va-sql-server-2008-84584</w:t>
        </w:r>
      </w:hyperlink>
      <w:r>
        <w:t>)</w:t>
      </w:r>
    </w:p>
    <w:p w14:paraId="6CB866AB" w14:textId="1A39D5B7" w:rsidR="00A308F4" w:rsidRDefault="00A308F4" w:rsidP="00A308F4">
      <w:pPr>
        <w:pStyle w:val="Bngbiu-nidung"/>
        <w:ind w:left="1440" w:firstLine="0"/>
        <w:jc w:val="left"/>
      </w:pPr>
    </w:p>
    <w:p w14:paraId="4492F5D7" w14:textId="0EC75EA6" w:rsidR="00A308F4" w:rsidRDefault="00A308F4" w:rsidP="00A308F4">
      <w:pPr>
        <w:pStyle w:val="Bngbiu-nidung"/>
        <w:numPr>
          <w:ilvl w:val="0"/>
          <w:numId w:val="16"/>
        </w:numPr>
      </w:pPr>
      <w:r>
        <w:t xml:space="preserve">Ta co thể thấy việc </w:t>
      </w:r>
      <w:r w:rsidRPr="00A308F4">
        <w:t>MongoDB chèn dữ liệu nhanh hơn SQL Server tới hơn 100 lần</w:t>
      </w:r>
    </w:p>
    <w:p w14:paraId="1186BCB5" w14:textId="60B734A4" w:rsidR="00A308F4" w:rsidRDefault="00A308F4" w:rsidP="00A308F4">
      <w:pPr>
        <w:pStyle w:val="Bngbiu-nidung"/>
      </w:pPr>
      <w:r>
        <w:rPr>
          <w:noProof/>
          <w:lang w:val="vi-VN" w:eastAsia="vi-VN"/>
        </w:rPr>
        <w:lastRenderedPageBreak/>
        <w:drawing>
          <wp:inline distT="0" distB="0" distL="0" distR="0" wp14:anchorId="6F6B5469" wp14:editId="5FC2E69C">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13">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2672464F" w14:textId="22F3C5A0" w:rsidR="00A308F4" w:rsidRDefault="00A308F4" w:rsidP="00A308F4">
      <w:pPr>
        <w:pStyle w:val="Bngbiu-nidung"/>
        <w:jc w:val="center"/>
      </w:pPr>
      <w:r>
        <w:t>2.Biểu đồ so sánh tốc độ truy vấn dữ liệu giữa MongoDB và SQL Server</w:t>
      </w:r>
    </w:p>
    <w:p w14:paraId="08FFFC13" w14:textId="77777777" w:rsidR="00A308F4" w:rsidRDefault="00A308F4" w:rsidP="00A308F4">
      <w:pPr>
        <w:pStyle w:val="Bngbiu-nidung"/>
        <w:jc w:val="center"/>
      </w:pPr>
      <w:r>
        <w:t>(</w:t>
      </w:r>
      <w:hyperlink r:id="rId14" w:history="1">
        <w:r w:rsidRPr="00464E97">
          <w:rPr>
            <w:rStyle w:val="Hyperlink"/>
          </w:rPr>
          <w:t>https://quantrimang.com/so-sanh-hieu-suat-hoat-dong-cua-mongodb-va-sql-server-2008-84584</w:t>
        </w:r>
      </w:hyperlink>
      <w:r>
        <w:t>)</w:t>
      </w:r>
    </w:p>
    <w:p w14:paraId="520EDCAC" w14:textId="24C8EF2C" w:rsidR="00A308F4" w:rsidRDefault="004E65C5" w:rsidP="004E65C5">
      <w:pPr>
        <w:pStyle w:val="Bngbiu-nidung"/>
        <w:numPr>
          <w:ilvl w:val="0"/>
          <w:numId w:val="16"/>
        </w:numPr>
        <w:jc w:val="left"/>
      </w:pPr>
      <w:r>
        <w:t>Ta có thể thấy tốc độ truy vấn 50,000 dòng dữ liệ của MongoDB cao gần gấp 30 lần so với SQL Server</w:t>
      </w:r>
    </w:p>
    <w:p w14:paraId="349CAA0B" w14:textId="43575414" w:rsidR="008530E5" w:rsidRDefault="008530E5" w:rsidP="008530E5">
      <w:pPr>
        <w:pStyle w:val="Tiumccp3"/>
        <w:numPr>
          <w:ilvl w:val="0"/>
          <w:numId w:val="16"/>
        </w:numPr>
      </w:pPr>
      <w:r>
        <w:lastRenderedPageBreak/>
        <w:t>1.4.1.5. Mô Hình MEAN JS</w:t>
      </w:r>
    </w:p>
    <w:p w14:paraId="656C1888" w14:textId="77777777" w:rsidR="008530E5" w:rsidRDefault="008530E5" w:rsidP="008530E5">
      <w:pPr>
        <w:pStyle w:val="Tiumccp3"/>
        <w:ind w:left="1080"/>
      </w:pPr>
    </w:p>
    <w:p w14:paraId="5315DDB7" w14:textId="4F3E9F3D" w:rsidR="00A308F4" w:rsidRDefault="008530E5" w:rsidP="00A308F4">
      <w:pPr>
        <w:pStyle w:val="Bngbiu-nidung"/>
      </w:pPr>
      <w:r>
        <w:rPr>
          <w:noProof/>
          <w:lang w:val="vi-VN" w:eastAsia="vi-VN"/>
        </w:rPr>
        <w:drawing>
          <wp:inline distT="0" distB="0" distL="0" distR="0" wp14:anchorId="306FBFF4" wp14:editId="7BF79DC2">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382BCEB7" w14:textId="03A61CA0" w:rsidR="007D511D" w:rsidRDefault="007D511D" w:rsidP="007D511D">
      <w:pPr>
        <w:pStyle w:val="Bngbiu-nidung"/>
        <w:jc w:val="center"/>
      </w:pPr>
      <w:r>
        <w:t>3.Mô Hình Hoạt Động Của Một Ứng Dụng Mean Js</w:t>
      </w:r>
    </w:p>
    <w:p w14:paraId="16A4C6F2" w14:textId="6E19C91E" w:rsidR="007D511D" w:rsidRPr="00A308F4" w:rsidRDefault="007D511D" w:rsidP="007D511D">
      <w:pPr>
        <w:pStyle w:val="Bngbiu-nidung"/>
        <w:jc w:val="center"/>
      </w:pPr>
      <w:r>
        <w:t>(Nguồn google)</w:t>
      </w:r>
    </w:p>
    <w:p w14:paraId="7CF159CC" w14:textId="3624A071" w:rsidR="00A308F4" w:rsidRDefault="008530E5" w:rsidP="008530E5">
      <w:pPr>
        <w:pStyle w:val="Default"/>
        <w:spacing w:after="120" w:line="360" w:lineRule="auto"/>
        <w:ind w:left="1080"/>
        <w:jc w:val="both"/>
        <w:rPr>
          <w:color w:val="auto"/>
          <w:sz w:val="26"/>
          <w:szCs w:val="26"/>
        </w:rPr>
      </w:pPr>
      <w:r w:rsidRPr="00B90768">
        <w:rPr>
          <w:color w:val="auto"/>
          <w:sz w:val="26"/>
          <w:szCs w:val="26"/>
        </w:rPr>
        <w:t>-Hệ thống</w:t>
      </w:r>
      <w:r w:rsidR="00B90768" w:rsidRPr="00B90768">
        <w:rPr>
          <w:color w:val="auto"/>
          <w:sz w:val="26"/>
          <w:szCs w:val="26"/>
        </w:rPr>
        <w:t xml:space="preserve"> sẽ sử dụng 1 file server.js có tác dụng khởi động </w:t>
      </w:r>
      <w:r w:rsidR="00B90768">
        <w:rPr>
          <w:color w:val="auto"/>
          <w:sz w:val="26"/>
          <w:szCs w:val="26"/>
        </w:rPr>
        <w:t>ứng dụng web</w:t>
      </w:r>
    </w:p>
    <w:p w14:paraId="362BE4FF" w14:textId="5BFCE348" w:rsidR="00B90768" w:rsidRDefault="00B90768" w:rsidP="008530E5">
      <w:pPr>
        <w:pStyle w:val="Default"/>
        <w:spacing w:after="120" w:line="360" w:lineRule="auto"/>
        <w:ind w:left="1080"/>
        <w:jc w:val="both"/>
        <w:rPr>
          <w:color w:val="auto"/>
          <w:sz w:val="26"/>
          <w:szCs w:val="26"/>
        </w:rPr>
      </w:pPr>
      <w:r>
        <w:rPr>
          <w:color w:val="auto"/>
          <w:sz w:val="26"/>
          <w:szCs w:val="26"/>
        </w:rPr>
        <w:t>- 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2C8DEE54" w14:textId="22EF8661" w:rsidR="00B90768" w:rsidRDefault="00B90768" w:rsidP="008530E5">
      <w:pPr>
        <w:pStyle w:val="Default"/>
        <w:spacing w:after="120" w:line="360" w:lineRule="auto"/>
        <w:ind w:left="1080"/>
        <w:jc w:val="both"/>
        <w:rPr>
          <w:color w:val="auto"/>
          <w:sz w:val="26"/>
          <w:szCs w:val="26"/>
        </w:rPr>
      </w:pPr>
      <w:r>
        <w:rPr>
          <w:color w:val="auto"/>
          <w:sz w:val="26"/>
          <w:szCs w:val="26"/>
        </w:rPr>
        <w:t>-Phía server cũng áp dụng mô hình MVC controller sẽ xử lý logic và model dùng để</w:t>
      </w:r>
      <w:r w:rsidR="00B13BAC">
        <w:rPr>
          <w:color w:val="auto"/>
          <w:sz w:val="26"/>
          <w:szCs w:val="26"/>
        </w:rPr>
        <w:t xml:space="preserve"> thao tác với đối tượng và cơ sở dữ liệu và sẽ trả dữ liệu về giao diện cho người dùng.</w:t>
      </w:r>
    </w:p>
    <w:p w14:paraId="047E84A5" w14:textId="77777777" w:rsidR="00091B11" w:rsidRDefault="00091B11" w:rsidP="008530E5">
      <w:pPr>
        <w:pStyle w:val="Default"/>
        <w:spacing w:after="120" w:line="360" w:lineRule="auto"/>
        <w:ind w:left="1080"/>
        <w:jc w:val="both"/>
        <w:rPr>
          <w:color w:val="auto"/>
          <w:sz w:val="26"/>
          <w:szCs w:val="26"/>
        </w:rPr>
      </w:pPr>
    </w:p>
    <w:p w14:paraId="34F6D7F6" w14:textId="63AED6E1" w:rsidR="00A04D37" w:rsidRDefault="00A04D37" w:rsidP="00A04D37">
      <w:pPr>
        <w:pStyle w:val="Tiumccp2"/>
      </w:pPr>
      <w:r>
        <w:lastRenderedPageBreak/>
        <w:t>1.4.2 Về hệ thống di động</w:t>
      </w:r>
    </w:p>
    <w:p w14:paraId="6056A24D" w14:textId="18663E90" w:rsidR="00FD6207" w:rsidRPr="00FD6207" w:rsidRDefault="00FD6207" w:rsidP="00FD6207">
      <w:pPr>
        <w:pStyle w:val="Tiumccp2"/>
        <w:tabs>
          <w:tab w:val="clear" w:pos="6379"/>
        </w:tabs>
        <w:rPr>
          <w:b w:val="0"/>
          <w:i w:val="0"/>
          <w:sz w:val="26"/>
        </w:rPr>
      </w:pPr>
      <w:r>
        <w:rPr>
          <w:b w:val="0"/>
          <w:i w:val="0"/>
          <w:sz w:val="26"/>
        </w:rPr>
        <w:tab/>
      </w:r>
      <w:r w:rsidR="0062692F">
        <w:rPr>
          <w:b w:val="0"/>
          <w:i w:val="0"/>
          <w:sz w:val="26"/>
        </w:rPr>
        <w:t>Ngoài hệ thống web, chúng tôi còn cung cấp thêm một ứng dụng được xây dựng trên nền tảng Android để thuận tiện trong việc hỏi đáp.</w:t>
      </w:r>
    </w:p>
    <w:p w14:paraId="2AE4E320" w14:textId="00B4E4AF" w:rsidR="00A04D37" w:rsidRDefault="00A04D37" w:rsidP="00A04D37">
      <w:pPr>
        <w:pStyle w:val="Tiumccp3"/>
      </w:pPr>
      <w:r>
        <w:t>1.4.2.1 Công nghệ sử dụng</w:t>
      </w:r>
      <w:r w:rsidR="00727C50">
        <w:t xml:space="preserve"> </w:t>
      </w:r>
    </w:p>
    <w:p w14:paraId="6C3B745C" w14:textId="1A0639E0" w:rsidR="00A04D37" w:rsidRDefault="00A04D37" w:rsidP="00A04D37">
      <w:pPr>
        <w:pStyle w:val="Bngbiu-nidung"/>
      </w:pPr>
      <w:r>
        <w:t xml:space="preserve">- Xây dựng trên nền tảng </w:t>
      </w:r>
      <w:r w:rsidR="00091B11">
        <w:t>A</w:t>
      </w:r>
      <w:r>
        <w:t>ndroid</w:t>
      </w:r>
      <w:r w:rsidR="007D511D">
        <w:t xml:space="preserve"> sử dụng </w:t>
      </w:r>
      <w:r w:rsidR="00091B11">
        <w:t xml:space="preserve">ngôn ngữ lập trình Java đồng thời kết hợp với </w:t>
      </w:r>
      <w:r w:rsidR="007D511D">
        <w:t xml:space="preserve">Web API của hệ thống </w:t>
      </w:r>
      <w:r w:rsidR="00091B11">
        <w:t>để trao đổi dữ liệu.</w:t>
      </w:r>
    </w:p>
    <w:p w14:paraId="6DE98640" w14:textId="7BE711C0" w:rsidR="00FD6207" w:rsidRDefault="00FD6207" w:rsidP="00A04D37">
      <w:pPr>
        <w:pStyle w:val="Bngbiu-nidung"/>
      </w:pPr>
      <w:r w:rsidRPr="00FD6207">
        <w:rPr>
          <w:color w:val="FF0000"/>
        </w:rPr>
        <w:t>*********************</w:t>
      </w:r>
      <w:r w:rsidR="00907A2E">
        <w:rPr>
          <w:color w:val="FF0000"/>
        </w:rPr>
        <w:t xml:space="preserve"> This picture???</w:t>
      </w:r>
    </w:p>
    <w:p w14:paraId="0069E4B8" w14:textId="700D8076" w:rsidR="007D511D" w:rsidRDefault="007D511D" w:rsidP="00A04D37">
      <w:pPr>
        <w:pStyle w:val="Bngbiu-nidung"/>
      </w:pPr>
      <w:r>
        <w:rPr>
          <w:noProof/>
          <w:lang w:val="vi-VN" w:eastAsia="vi-VN"/>
        </w:rPr>
        <w:drawing>
          <wp:inline distT="0" distB="0" distL="0" distR="0" wp14:anchorId="5106215B" wp14:editId="085AE200">
            <wp:extent cx="5238750" cy="3590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y-Web-API.png"/>
                    <pic:cNvPicPr/>
                  </pic:nvPicPr>
                  <pic:blipFill>
                    <a:blip r:embed="rId16">
                      <a:extLst>
                        <a:ext uri="{28A0092B-C50C-407E-A947-70E740481C1C}">
                          <a14:useLocalDpi xmlns:a14="http://schemas.microsoft.com/office/drawing/2010/main" val="0"/>
                        </a:ext>
                      </a:extLst>
                    </a:blip>
                    <a:stretch>
                      <a:fillRect/>
                    </a:stretch>
                  </pic:blipFill>
                  <pic:spPr>
                    <a:xfrm>
                      <a:off x="0" y="0"/>
                      <a:ext cx="5238750" cy="3590925"/>
                    </a:xfrm>
                    <a:prstGeom prst="rect">
                      <a:avLst/>
                    </a:prstGeom>
                  </pic:spPr>
                </pic:pic>
              </a:graphicData>
            </a:graphic>
          </wp:inline>
        </w:drawing>
      </w:r>
    </w:p>
    <w:p w14:paraId="3BF3868D" w14:textId="6945D4BE" w:rsidR="00484DA8" w:rsidRDefault="00484DA8" w:rsidP="00A04D37">
      <w:pPr>
        <w:pStyle w:val="Bngbiu-nidung"/>
      </w:pPr>
    </w:p>
    <w:p w14:paraId="4ED5CBA9" w14:textId="16BA10D9" w:rsidR="007D511D" w:rsidRDefault="007D511D" w:rsidP="007D511D">
      <w:pPr>
        <w:pStyle w:val="Bngbiu-nidung"/>
        <w:jc w:val="center"/>
      </w:pPr>
      <w:r>
        <w:t>4.Mô Hình Hoạt Động Của Web API Service</w:t>
      </w:r>
    </w:p>
    <w:p w14:paraId="18EEA7C8" w14:textId="77777777" w:rsidR="007D511D" w:rsidRPr="00A308F4" w:rsidRDefault="007D511D" w:rsidP="007D511D">
      <w:pPr>
        <w:pStyle w:val="Bngbiu-nidung"/>
        <w:jc w:val="center"/>
      </w:pPr>
      <w:r>
        <w:t>(Nguồn google)</w:t>
      </w:r>
    </w:p>
    <w:p w14:paraId="7B2517BD" w14:textId="77777777" w:rsidR="007D511D" w:rsidRDefault="007D511D" w:rsidP="007D511D">
      <w:pPr>
        <w:pStyle w:val="Bngbiu-nidung"/>
        <w:jc w:val="center"/>
      </w:pPr>
    </w:p>
    <w:p w14:paraId="020C7067" w14:textId="1BF8CAFB" w:rsidR="00484DA8" w:rsidRPr="00FD6207" w:rsidRDefault="007D511D" w:rsidP="00FD6207">
      <w:pPr>
        <w:pStyle w:val="Bngbiu-nidung"/>
        <w:numPr>
          <w:ilvl w:val="0"/>
          <w:numId w:val="16"/>
        </w:numPr>
      </w:pPr>
      <w:r>
        <w:lastRenderedPageBreak/>
        <w:t xml:space="preserve">Như trên hình chúng ta có thể thấy web api cho </w:t>
      </w:r>
      <w:r w:rsidR="00484DA8">
        <w:t>phép người dùng có thể truy vấn hoặc thao tác với dữ liệu thông qua web hoặc các hệ điều hành di động khác nhau.Với mô hình web api ta có thể mở rộng không giới hạn số lượng thiết bị truy cập vào tài nguyên của hệ thống.</w:t>
      </w:r>
    </w:p>
    <w:p w14:paraId="3240CD5A" w14:textId="7EEA61BF" w:rsidR="00484DA8" w:rsidRDefault="00727C50" w:rsidP="00727C50">
      <w:pPr>
        <w:pStyle w:val="Default"/>
        <w:numPr>
          <w:ilvl w:val="0"/>
          <w:numId w:val="16"/>
        </w:numPr>
        <w:spacing w:after="120" w:line="360" w:lineRule="auto"/>
        <w:jc w:val="both"/>
        <w:rPr>
          <w:color w:val="auto"/>
          <w:sz w:val="26"/>
          <w:szCs w:val="26"/>
        </w:rPr>
      </w:pPr>
      <w:r>
        <w:rPr>
          <w:color w:val="auto"/>
          <w:sz w:val="26"/>
          <w:szCs w:val="26"/>
        </w:rPr>
        <w:t>Web API Services cũng cho phép 1 số lương lớn truy cập có thể lên tới hàng ngàn người</w:t>
      </w:r>
    </w:p>
    <w:p w14:paraId="5CF8CDCD" w14:textId="77777777" w:rsidR="00727C50" w:rsidRDefault="00727C50" w:rsidP="00727C50">
      <w:pPr>
        <w:pStyle w:val="ListParagraph"/>
        <w:rPr>
          <w:sz w:val="26"/>
          <w:szCs w:val="26"/>
        </w:rPr>
      </w:pPr>
    </w:p>
    <w:p w14:paraId="4FFC1F64" w14:textId="4D6F38FE" w:rsidR="00727C50" w:rsidRDefault="00727C50" w:rsidP="00727C50">
      <w:pPr>
        <w:pStyle w:val="Tiumccp3"/>
      </w:pPr>
      <w:r>
        <w:t xml:space="preserve">1.4.2.2 Thư viện sử dụng </w:t>
      </w:r>
    </w:p>
    <w:p w14:paraId="4A2EA0D1" w14:textId="26B56EF8" w:rsidR="00533E96" w:rsidRDefault="00533E96" w:rsidP="0085704E">
      <w:pPr>
        <w:pStyle w:val="Default"/>
        <w:spacing w:after="120" w:line="360" w:lineRule="auto"/>
        <w:ind w:left="1080"/>
        <w:jc w:val="both"/>
        <w:rPr>
          <w:color w:val="auto"/>
          <w:sz w:val="26"/>
          <w:szCs w:val="26"/>
        </w:rPr>
      </w:pPr>
      <w:r>
        <w:rPr>
          <w:color w:val="auto"/>
          <w:sz w:val="26"/>
          <w:szCs w:val="26"/>
        </w:rPr>
        <w:t>- R</w:t>
      </w:r>
      <w:r w:rsidRPr="00533E96">
        <w:rPr>
          <w:color w:val="auto"/>
          <w:sz w:val="26"/>
          <w:szCs w:val="26"/>
        </w:rPr>
        <w:t xml:space="preserve">etrofit </w:t>
      </w:r>
      <w:r>
        <w:rPr>
          <w:color w:val="auto"/>
          <w:sz w:val="26"/>
          <w:szCs w:val="26"/>
        </w:rPr>
        <w:t>(</w:t>
      </w:r>
      <w:hyperlink r:id="rId17" w:history="1">
        <w:r w:rsidRPr="00464E97">
          <w:rPr>
            <w:rStyle w:val="Hyperlink"/>
            <w:sz w:val="26"/>
            <w:szCs w:val="26"/>
          </w:rPr>
          <w:t>http://square.github.io/retrofit/</w:t>
        </w:r>
      </w:hyperlink>
      <w:r>
        <w:rPr>
          <w:color w:val="auto"/>
          <w:sz w:val="26"/>
          <w:szCs w:val="26"/>
        </w:rPr>
        <w:t>) giúp hệ thống android thao tác</w:t>
      </w:r>
      <w:r w:rsidR="00091B11">
        <w:rPr>
          <w:color w:val="auto"/>
          <w:sz w:val="26"/>
          <w:szCs w:val="26"/>
        </w:rPr>
        <w:t xml:space="preserve"> trao đổi dữ liệu, thông tin</w:t>
      </w:r>
      <w:r w:rsidR="0085704E">
        <w:rPr>
          <w:color w:val="auto"/>
          <w:sz w:val="26"/>
          <w:szCs w:val="26"/>
        </w:rPr>
        <w:t xml:space="preserve"> với API của website.</w:t>
      </w:r>
      <w:r>
        <w:rPr>
          <w:color w:val="auto"/>
          <w:sz w:val="26"/>
          <w:szCs w:val="26"/>
        </w:rPr>
        <w:t xml:space="preserve"> Thư viện cho phép người dùng thực thi các yêu cầu thêm,</w:t>
      </w:r>
      <w:r w:rsidR="0085704E">
        <w:rPr>
          <w:color w:val="auto"/>
          <w:sz w:val="26"/>
          <w:szCs w:val="26"/>
        </w:rPr>
        <w:t xml:space="preserve"> </w:t>
      </w:r>
      <w:r>
        <w:rPr>
          <w:color w:val="auto"/>
          <w:sz w:val="26"/>
          <w:szCs w:val="26"/>
        </w:rPr>
        <w:t>xóa,</w:t>
      </w:r>
      <w:r w:rsidR="0085704E">
        <w:rPr>
          <w:color w:val="auto"/>
          <w:sz w:val="26"/>
          <w:szCs w:val="26"/>
        </w:rPr>
        <w:t xml:space="preserve"> </w:t>
      </w:r>
      <w:r>
        <w:rPr>
          <w:color w:val="auto"/>
          <w:sz w:val="26"/>
          <w:szCs w:val="26"/>
        </w:rPr>
        <w:t>sửa,</w:t>
      </w:r>
      <w:r w:rsidR="0085704E">
        <w:rPr>
          <w:color w:val="auto"/>
          <w:sz w:val="26"/>
          <w:szCs w:val="26"/>
        </w:rPr>
        <w:t xml:space="preserve"> cập nhật</w:t>
      </w:r>
      <w:r>
        <w:rPr>
          <w:color w:val="auto"/>
          <w:sz w:val="26"/>
          <w:szCs w:val="26"/>
        </w:rPr>
        <w:t xml:space="preserve"> </w:t>
      </w:r>
      <w:r w:rsidR="00FD6207">
        <w:rPr>
          <w:color w:val="auto"/>
          <w:sz w:val="26"/>
          <w:szCs w:val="26"/>
        </w:rPr>
        <w:t>cơ sở dữ liệu thông qua</w:t>
      </w:r>
      <w:r>
        <w:rPr>
          <w:color w:val="auto"/>
          <w:sz w:val="26"/>
          <w:szCs w:val="26"/>
        </w:rPr>
        <w:t xml:space="preserve"> API của website.</w:t>
      </w:r>
    </w:p>
    <w:p w14:paraId="083050EA" w14:textId="4F77B7FF" w:rsidR="0085704E" w:rsidRDefault="0085704E" w:rsidP="0085704E">
      <w:pPr>
        <w:pStyle w:val="Default"/>
        <w:spacing w:after="120" w:line="360" w:lineRule="auto"/>
        <w:ind w:left="1080"/>
        <w:jc w:val="both"/>
        <w:rPr>
          <w:color w:val="auto"/>
          <w:sz w:val="26"/>
          <w:szCs w:val="26"/>
        </w:rPr>
      </w:pPr>
      <w:r>
        <w:rPr>
          <w:color w:val="auto"/>
          <w:sz w:val="26"/>
          <w:szCs w:val="26"/>
        </w:rPr>
        <w:t xml:space="preserve">- Ngoài ra còn sử dụng các thư viện </w:t>
      </w:r>
      <w:r w:rsidR="00FD6207">
        <w:rPr>
          <w:color w:val="auto"/>
          <w:sz w:val="26"/>
          <w:szCs w:val="26"/>
        </w:rPr>
        <w:t>Design-s</w:t>
      </w:r>
      <w:r>
        <w:rPr>
          <w:color w:val="auto"/>
          <w:sz w:val="26"/>
          <w:szCs w:val="26"/>
        </w:rPr>
        <w:t>upport của google để thiết kế và hiện thực giao diện người d</w:t>
      </w:r>
      <w:r w:rsidR="001E0697">
        <w:rPr>
          <w:color w:val="auto"/>
          <w:sz w:val="26"/>
          <w:szCs w:val="26"/>
        </w:rPr>
        <w:t>ùng, thư viện facebook-sdk cho phép người dùng đăng nhập, đăng ký thông qua tài khoản Facebook</w:t>
      </w:r>
      <w:r w:rsidR="00FD6207">
        <w:rPr>
          <w:color w:val="auto"/>
          <w:sz w:val="26"/>
          <w:szCs w:val="26"/>
        </w:rPr>
        <w:t>.</w:t>
      </w:r>
    </w:p>
    <w:p w14:paraId="600A361E" w14:textId="3EDA8615" w:rsidR="001E0697" w:rsidRDefault="001E0697" w:rsidP="001E0697">
      <w:pPr>
        <w:pStyle w:val="Default"/>
        <w:spacing w:after="120" w:line="360" w:lineRule="auto"/>
        <w:jc w:val="both"/>
        <w:rPr>
          <w:b/>
          <w:i/>
          <w:color w:val="auto"/>
          <w:sz w:val="28"/>
          <w:szCs w:val="26"/>
        </w:rPr>
      </w:pPr>
      <w:r w:rsidRPr="00FD6207">
        <w:rPr>
          <w:b/>
          <w:i/>
          <w:color w:val="auto"/>
          <w:sz w:val="28"/>
          <w:szCs w:val="26"/>
        </w:rPr>
        <w:t xml:space="preserve">1.4.3 </w:t>
      </w:r>
      <w:r w:rsidR="00FD6207" w:rsidRPr="00FD6207">
        <w:rPr>
          <w:b/>
          <w:i/>
          <w:color w:val="auto"/>
          <w:sz w:val="28"/>
          <w:szCs w:val="26"/>
        </w:rPr>
        <w:t>Server</w:t>
      </w:r>
    </w:p>
    <w:p w14:paraId="718F7432" w14:textId="3A089E3C" w:rsidR="00210A5E" w:rsidRDefault="00210A5E" w:rsidP="001E0697">
      <w:pPr>
        <w:pStyle w:val="Default"/>
        <w:spacing w:after="120" w:line="360" w:lineRule="auto"/>
        <w:jc w:val="both"/>
        <w:rPr>
          <w:color w:val="auto"/>
          <w:sz w:val="26"/>
          <w:szCs w:val="26"/>
        </w:rPr>
      </w:pPr>
      <w:r>
        <w:rPr>
          <w:b/>
          <w:i/>
          <w:color w:val="auto"/>
          <w:sz w:val="28"/>
          <w:szCs w:val="26"/>
        </w:rPr>
        <w:tab/>
      </w:r>
      <w:r>
        <w:rPr>
          <w:color w:val="auto"/>
          <w:sz w:val="26"/>
          <w:szCs w:val="26"/>
        </w:rPr>
        <w:t>Server là nơi</w:t>
      </w:r>
      <w:r w:rsidR="00534060">
        <w:rPr>
          <w:color w:val="auto"/>
          <w:sz w:val="26"/>
          <w:szCs w:val="26"/>
        </w:rPr>
        <w:t xml:space="preserve"> tiếp nhận những câu hỏi của người dùng từ Web API</w:t>
      </w:r>
      <w:r>
        <w:rPr>
          <w:color w:val="auto"/>
          <w:sz w:val="26"/>
          <w:szCs w:val="26"/>
        </w:rPr>
        <w:t xml:space="preserve"> </w:t>
      </w:r>
      <w:r w:rsidR="00534060">
        <w:rPr>
          <w:color w:val="auto"/>
          <w:sz w:val="26"/>
          <w:szCs w:val="26"/>
        </w:rPr>
        <w:t>sau đó</w:t>
      </w:r>
      <w:r w:rsidR="000C2A3B">
        <w:rPr>
          <w:color w:val="auto"/>
          <w:sz w:val="26"/>
          <w:szCs w:val="26"/>
        </w:rPr>
        <w:t xml:space="preserve"> áp dụng,</w:t>
      </w:r>
      <w:r>
        <w:rPr>
          <w:color w:val="auto"/>
          <w:sz w:val="26"/>
          <w:szCs w:val="26"/>
        </w:rPr>
        <w:t xml:space="preserve"> </w:t>
      </w:r>
      <w:r w:rsidR="00534060">
        <w:rPr>
          <w:color w:val="auto"/>
          <w:sz w:val="26"/>
          <w:szCs w:val="26"/>
        </w:rPr>
        <w:t xml:space="preserve">xử lý các giải thuật về phân loại câu hỏi, đo độ tương tự </w:t>
      </w:r>
      <w:r w:rsidR="000C2A3B">
        <w:rPr>
          <w:color w:val="auto"/>
          <w:sz w:val="26"/>
          <w:szCs w:val="26"/>
        </w:rPr>
        <w:t>của</w:t>
      </w:r>
      <w:r w:rsidR="00534060">
        <w:rPr>
          <w:color w:val="auto"/>
          <w:sz w:val="26"/>
          <w:szCs w:val="26"/>
        </w:rPr>
        <w:t xml:space="preserve"> câu hỏi</w:t>
      </w:r>
      <w:r w:rsidR="000C2A3B">
        <w:rPr>
          <w:color w:val="auto"/>
          <w:sz w:val="26"/>
          <w:szCs w:val="26"/>
        </w:rPr>
        <w:t xml:space="preserve"> đó với các câu hỏi trong cơ sở dữ liệu</w:t>
      </w:r>
      <w:r w:rsidR="00534060">
        <w:rPr>
          <w:color w:val="auto"/>
          <w:sz w:val="26"/>
          <w:szCs w:val="26"/>
        </w:rPr>
        <w:t xml:space="preserve"> để tìm ra câu hỏi gần với câu người dùng tìm kiếm nhất và trả về lại cho Web API</w:t>
      </w:r>
      <w:r w:rsidR="00907A2E">
        <w:rPr>
          <w:color w:val="auto"/>
          <w:sz w:val="26"/>
          <w:szCs w:val="26"/>
        </w:rPr>
        <w:t>, để Web API xử lý và hiển thị lên cho người dùng cuối.</w:t>
      </w:r>
    </w:p>
    <w:p w14:paraId="711E6F68" w14:textId="433FD64B" w:rsidR="000C2A3B" w:rsidRDefault="000C2A3B" w:rsidP="001E0697">
      <w:pPr>
        <w:pStyle w:val="Default"/>
        <w:spacing w:after="120" w:line="360" w:lineRule="auto"/>
        <w:jc w:val="both"/>
        <w:rPr>
          <w:color w:val="auto"/>
          <w:sz w:val="26"/>
          <w:szCs w:val="26"/>
        </w:rPr>
      </w:pPr>
      <w:r>
        <w:rPr>
          <w:color w:val="auto"/>
          <w:sz w:val="26"/>
          <w:szCs w:val="26"/>
        </w:rPr>
        <w:t>1.4.3.1. Công nghệ sử dụng:</w:t>
      </w:r>
    </w:p>
    <w:p w14:paraId="4D655377" w14:textId="6BE470F1" w:rsidR="000C2A3B" w:rsidRDefault="000C2A3B" w:rsidP="001E0697">
      <w:pPr>
        <w:pStyle w:val="Default"/>
        <w:spacing w:after="120" w:line="360" w:lineRule="auto"/>
        <w:jc w:val="both"/>
        <w:rPr>
          <w:color w:val="auto"/>
          <w:sz w:val="26"/>
          <w:szCs w:val="26"/>
        </w:rPr>
      </w:pPr>
      <w:r>
        <w:rPr>
          <w:color w:val="auto"/>
          <w:sz w:val="26"/>
          <w:szCs w:val="26"/>
        </w:rPr>
        <w:t>- Server được viết trên ngôn ngữ lập trình Java, sử dụng giao thức TCP trong lập trình mạng để trao đổi dữ liệu</w:t>
      </w:r>
      <w:r w:rsidR="00860389">
        <w:rPr>
          <w:color w:val="auto"/>
          <w:sz w:val="26"/>
          <w:szCs w:val="26"/>
        </w:rPr>
        <w:t xml:space="preserve"> với Web API.</w:t>
      </w:r>
    </w:p>
    <w:p w14:paraId="51EF7FFA" w14:textId="77777777" w:rsidR="000C2A3B" w:rsidRDefault="000C2A3B" w:rsidP="001E0697">
      <w:pPr>
        <w:pStyle w:val="Default"/>
        <w:spacing w:after="120" w:line="360" w:lineRule="auto"/>
        <w:jc w:val="both"/>
        <w:rPr>
          <w:color w:val="auto"/>
          <w:sz w:val="26"/>
          <w:szCs w:val="26"/>
        </w:rPr>
      </w:pPr>
    </w:p>
    <w:p w14:paraId="5A26970F" w14:textId="77777777" w:rsidR="000C2A3B" w:rsidRDefault="000C2A3B" w:rsidP="001E0697">
      <w:pPr>
        <w:pStyle w:val="Default"/>
        <w:spacing w:after="120" w:line="360" w:lineRule="auto"/>
        <w:jc w:val="both"/>
        <w:rPr>
          <w:color w:val="auto"/>
          <w:sz w:val="26"/>
          <w:szCs w:val="26"/>
        </w:rPr>
      </w:pPr>
    </w:p>
    <w:p w14:paraId="58656A90" w14:textId="5A06CCE6" w:rsidR="000C2A3B" w:rsidRDefault="000C2A3B" w:rsidP="001E0697">
      <w:pPr>
        <w:pStyle w:val="Default"/>
        <w:spacing w:after="120" w:line="360" w:lineRule="auto"/>
        <w:jc w:val="both"/>
        <w:rPr>
          <w:color w:val="auto"/>
          <w:sz w:val="26"/>
          <w:szCs w:val="26"/>
        </w:rPr>
      </w:pPr>
      <w:r>
        <w:rPr>
          <w:color w:val="auto"/>
          <w:sz w:val="26"/>
          <w:szCs w:val="26"/>
        </w:rPr>
        <w:lastRenderedPageBreak/>
        <w:t>1.4.3.2. Thư viện sử dụng</w:t>
      </w:r>
    </w:p>
    <w:p w14:paraId="6F8B9CAF" w14:textId="435224C0" w:rsidR="000C2A3B" w:rsidRDefault="000C2A3B" w:rsidP="001E0697">
      <w:pPr>
        <w:pStyle w:val="Default"/>
        <w:spacing w:after="120" w:line="360" w:lineRule="auto"/>
        <w:jc w:val="both"/>
        <w:rPr>
          <w:color w:val="auto"/>
          <w:sz w:val="26"/>
          <w:szCs w:val="26"/>
        </w:rPr>
      </w:pPr>
      <w:bookmarkStart w:id="7" w:name="_GoBack"/>
      <w:bookmarkEnd w:id="7"/>
      <w:r>
        <w:rPr>
          <w:color w:val="auto"/>
          <w:sz w:val="26"/>
          <w:szCs w:val="26"/>
        </w:rPr>
        <w:t xml:space="preserve">- vnTokenizer: </w:t>
      </w:r>
      <w:r w:rsidR="00F86505">
        <w:rPr>
          <w:color w:val="auto"/>
          <w:sz w:val="26"/>
          <w:szCs w:val="26"/>
        </w:rPr>
        <w:t>thư viện cho phép chúng ta tách các từ trong trong văn bản Tiếng Việt thành các từ</w:t>
      </w:r>
      <w:r w:rsidR="003103CF">
        <w:rPr>
          <w:color w:val="auto"/>
          <w:sz w:val="26"/>
          <w:szCs w:val="26"/>
        </w:rPr>
        <w:t xml:space="preserve"> đơn hoặc từ ghép</w:t>
      </w:r>
      <w:r w:rsidR="00F86505">
        <w:rPr>
          <w:color w:val="auto"/>
          <w:sz w:val="26"/>
          <w:szCs w:val="26"/>
        </w:rPr>
        <w:t xml:space="preserve"> có nghĩa</w:t>
      </w:r>
      <w:r w:rsidR="003103CF">
        <w:rPr>
          <w:color w:val="auto"/>
          <w:sz w:val="26"/>
          <w:szCs w:val="26"/>
        </w:rPr>
        <w:t xml:space="preserve"> </w:t>
      </w:r>
    </w:p>
    <w:p w14:paraId="4C285F3D" w14:textId="309256EF" w:rsidR="00F86505" w:rsidRDefault="00F86505" w:rsidP="001E0697">
      <w:pPr>
        <w:pStyle w:val="Default"/>
        <w:spacing w:after="120" w:line="360" w:lineRule="auto"/>
        <w:jc w:val="both"/>
        <w:rPr>
          <w:color w:val="auto"/>
          <w:sz w:val="26"/>
          <w:szCs w:val="26"/>
        </w:rPr>
      </w:pPr>
      <w:r>
        <w:rPr>
          <w:color w:val="auto"/>
          <w:sz w:val="26"/>
          <w:szCs w:val="26"/>
        </w:rPr>
        <w:t>- Stanf</w:t>
      </w:r>
      <w:r w:rsidR="008824F1">
        <w:rPr>
          <w:color w:val="auto"/>
          <w:sz w:val="26"/>
          <w:szCs w:val="26"/>
        </w:rPr>
        <w:t xml:space="preserve">ord Classifier: là công cụ sử dụng trong học máy, hiện thực dựa trên phương pháp Maximum Entropy Classifier, ứng dụng trong việc phân loại các câu hỏi trong Tiếng việt </w:t>
      </w:r>
      <w:r w:rsidR="00865D36">
        <w:rPr>
          <w:color w:val="auto"/>
          <w:sz w:val="26"/>
          <w:szCs w:val="26"/>
        </w:rPr>
        <w:t>thành các loại câu về</w:t>
      </w:r>
      <w:r w:rsidR="008824F1">
        <w:rPr>
          <w:color w:val="auto"/>
          <w:sz w:val="26"/>
          <w:szCs w:val="26"/>
        </w:rPr>
        <w:t xml:space="preserve"> “cái gì</w:t>
      </w:r>
      <w:r w:rsidR="00865D36">
        <w:rPr>
          <w:color w:val="auto"/>
          <w:sz w:val="26"/>
          <w:szCs w:val="26"/>
        </w:rPr>
        <w:t xml:space="preserve"> (what)</w:t>
      </w:r>
      <w:r w:rsidR="008824F1">
        <w:rPr>
          <w:color w:val="auto"/>
          <w:sz w:val="26"/>
          <w:szCs w:val="26"/>
        </w:rPr>
        <w:t>”, “tại sao</w:t>
      </w:r>
      <w:r w:rsidR="00865D36">
        <w:rPr>
          <w:color w:val="auto"/>
          <w:sz w:val="26"/>
          <w:szCs w:val="26"/>
        </w:rPr>
        <w:t xml:space="preserve"> (why)</w:t>
      </w:r>
      <w:r w:rsidR="008824F1">
        <w:rPr>
          <w:color w:val="auto"/>
          <w:sz w:val="26"/>
          <w:szCs w:val="26"/>
        </w:rPr>
        <w:t>”, “như thế nào</w:t>
      </w:r>
      <w:r w:rsidR="00865D36">
        <w:rPr>
          <w:color w:val="auto"/>
          <w:sz w:val="26"/>
          <w:szCs w:val="26"/>
        </w:rPr>
        <w:t xml:space="preserve"> (how)</w:t>
      </w:r>
      <w:r w:rsidR="008824F1">
        <w:rPr>
          <w:color w:val="auto"/>
          <w:sz w:val="26"/>
          <w:szCs w:val="26"/>
        </w:rPr>
        <w:t>”…</w:t>
      </w:r>
    </w:p>
    <w:p w14:paraId="791DE164" w14:textId="15B69F34" w:rsidR="00860389" w:rsidRPr="00210A5E" w:rsidRDefault="00860389" w:rsidP="001E0697">
      <w:pPr>
        <w:pStyle w:val="Default"/>
        <w:spacing w:after="120" w:line="360" w:lineRule="auto"/>
        <w:jc w:val="both"/>
        <w:rPr>
          <w:color w:val="auto"/>
          <w:sz w:val="26"/>
          <w:szCs w:val="26"/>
        </w:rPr>
      </w:pPr>
      <w:r>
        <w:rPr>
          <w:color w:val="auto"/>
          <w:sz w:val="26"/>
          <w:szCs w:val="26"/>
        </w:rPr>
        <w:t>- MongoDB JDBC Driver: thư viện cho phép</w:t>
      </w:r>
      <w:r w:rsidR="002F6B2E">
        <w:rPr>
          <w:color w:val="auto"/>
          <w:sz w:val="26"/>
          <w:szCs w:val="26"/>
        </w:rPr>
        <w:t xml:space="preserve"> kết nối,</w:t>
      </w:r>
      <w:r>
        <w:rPr>
          <w:color w:val="auto"/>
          <w:sz w:val="26"/>
          <w:szCs w:val="26"/>
        </w:rPr>
        <w:t xml:space="preserve"> lấy, truy vấn cơ sở dữ liệu MongoDB trên Java</w:t>
      </w:r>
      <w:r w:rsidR="00907A2E">
        <w:rPr>
          <w:color w:val="auto"/>
          <w:sz w:val="26"/>
          <w:szCs w:val="26"/>
        </w:rPr>
        <w:t>.</w:t>
      </w:r>
    </w:p>
    <w:p w14:paraId="59F317EA" w14:textId="7AC786FE" w:rsidR="00533E96" w:rsidRDefault="00533E96" w:rsidP="00533E96">
      <w:pPr>
        <w:pStyle w:val="Tiumccp1"/>
      </w:pPr>
      <w:r>
        <w:t>1.</w:t>
      </w:r>
      <w:r w:rsidR="003E3684">
        <w:t>5</w:t>
      </w:r>
      <w:r>
        <w:t xml:space="preserve"> Thực tiễn của đề tài</w:t>
      </w:r>
    </w:p>
    <w:p w14:paraId="62C7D975" w14:textId="77777777" w:rsidR="002D3C11" w:rsidRDefault="003E3684" w:rsidP="003E3684">
      <w:pPr>
        <w:pStyle w:val="Bngbiu-nidung"/>
        <w:jc w:val="left"/>
      </w:pPr>
      <w:r>
        <w:t>- Hệ thống sẽ được áp dụng thực tế cho nhà trường và các bạn sinh viên là người sử dụng hệ thống</w:t>
      </w:r>
      <w:r w:rsidR="002D3C11">
        <w:t xml:space="preserve"> để đặt câu hỏi và giải đáp thắc mắc cho nhau.</w:t>
      </w:r>
    </w:p>
    <w:p w14:paraId="72BA5564" w14:textId="0CD98234" w:rsidR="00453AB1" w:rsidRDefault="00453AB1" w:rsidP="003E3684">
      <w:pPr>
        <w:pStyle w:val="Bngbiu-nidung"/>
        <w:jc w:val="left"/>
      </w:pPr>
      <w:r>
        <w:br w:type="page"/>
      </w:r>
    </w:p>
    <w:p w14:paraId="716AE518" w14:textId="77777777" w:rsidR="007B1A23" w:rsidRPr="004A7C39" w:rsidRDefault="00453AB1" w:rsidP="004A7C39">
      <w:pPr>
        <w:pStyle w:val="Chng"/>
      </w:pPr>
      <w:bookmarkStart w:id="8" w:name="_Toc387692867"/>
      <w:r w:rsidRPr="004A7C39">
        <w:lastRenderedPageBreak/>
        <w:t>CHƯƠNG 2</w:t>
      </w:r>
      <w:r w:rsidR="00024496">
        <w:t xml:space="preserve"> – </w:t>
      </w:r>
      <w:r w:rsidRPr="004A7C39">
        <w:t>TỔNG QUAN</w:t>
      </w:r>
      <w:bookmarkEnd w:id="8"/>
    </w:p>
    <w:p w14:paraId="2CE3CF05" w14:textId="77777777" w:rsidR="00453AB1" w:rsidRPr="00907A2E" w:rsidRDefault="00453AB1" w:rsidP="00024496">
      <w:pPr>
        <w:pStyle w:val="Nidungvnbn"/>
        <w:rPr>
          <w:color w:val="FF0000"/>
        </w:rPr>
      </w:pPr>
      <w:r w:rsidRPr="00907A2E">
        <w:rPr>
          <w:i/>
          <w:color w:val="FF0000"/>
        </w:rPr>
        <w:t>Tổng quan</w:t>
      </w:r>
      <w:r w:rsidRPr="00907A2E">
        <w:rPr>
          <w:color w:val="FF0000"/>
        </w:rPr>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14:paraId="3A89ABB0" w14:textId="09192FD7" w:rsidR="00024496" w:rsidRDefault="001F6010" w:rsidP="00024496">
      <w:pPr>
        <w:pStyle w:val="Tiumccp1"/>
      </w:pPr>
      <w:bookmarkStart w:id="9" w:name="_Toc387692868"/>
      <w:r>
        <w:t>2</w:t>
      </w:r>
      <w:r w:rsidR="00024496">
        <w:t xml:space="preserve">.1 Trình bày </w:t>
      </w:r>
      <w:bookmarkEnd w:id="9"/>
      <w:r w:rsidR="00EF61B5">
        <w:t>giải thuật</w:t>
      </w:r>
    </w:p>
    <w:p w14:paraId="660EBB6C" w14:textId="4D5AA280" w:rsidR="005804FC" w:rsidRDefault="005804FC" w:rsidP="00024496">
      <w:pPr>
        <w:pStyle w:val="Tiumccp1"/>
      </w:pPr>
      <w:r>
        <w:t xml:space="preserve">2.1.1- </w:t>
      </w:r>
    </w:p>
    <w:p w14:paraId="5E390AA7" w14:textId="2918EFAE" w:rsidR="005804FC" w:rsidRDefault="005804FC" w:rsidP="00024496">
      <w:pPr>
        <w:pStyle w:val="Tiumccp1"/>
      </w:pPr>
      <w:r>
        <w:t>2.1.2-</w:t>
      </w:r>
    </w:p>
    <w:p w14:paraId="6AC407E4" w14:textId="38571EB9" w:rsidR="0038308B" w:rsidRDefault="0038308B" w:rsidP="0038308B">
      <w:pPr>
        <w:pStyle w:val="Tiumccp2"/>
      </w:pPr>
      <w:r>
        <w:t>2.1.</w:t>
      </w:r>
      <w:r w:rsidR="005804FC">
        <w:t>3</w:t>
      </w:r>
      <w:r>
        <w:t>-Giải thuật đo độ tương tự giữa các câu hỏi</w:t>
      </w:r>
    </w:p>
    <w:p w14:paraId="0E9C4571" w14:textId="444A1EBB" w:rsidR="0038308B" w:rsidRDefault="00085697" w:rsidP="00085697">
      <w:pPr>
        <w:pStyle w:val="Bngbiu-nidung"/>
      </w:pPr>
      <w:r>
        <w:t>- Giải thuật dựa trên 3 yếu tố chính sau:</w:t>
      </w:r>
    </w:p>
    <w:p w14:paraId="4EB65790" w14:textId="7DEDC0F8" w:rsidR="00085697" w:rsidRDefault="00085697" w:rsidP="00085697">
      <w:pPr>
        <w:pStyle w:val="Bngbiu-nidung"/>
        <w:numPr>
          <w:ilvl w:val="0"/>
          <w:numId w:val="17"/>
        </w:numPr>
      </w:pPr>
      <w:r>
        <w:t>Sự ánh xạ độ tương tự từ ngữ</w:t>
      </w:r>
      <w:r w:rsidR="009155D5">
        <w:t xml:space="preserve">: 1 chuỗi </w:t>
      </w:r>
      <w:r w:rsidR="00C5347A">
        <w:t>ít khác biệt</w:t>
      </w:r>
      <w:r w:rsidR="00B65839">
        <w:t xml:space="preserve"> có thể xem là tương tự.</w:t>
      </w:r>
    </w:p>
    <w:p w14:paraId="320184CE" w14:textId="7F10DDF8" w:rsidR="00B65839" w:rsidRDefault="00B65839" w:rsidP="00085697">
      <w:pPr>
        <w:pStyle w:val="Bngbiu-nidung"/>
        <w:numPr>
          <w:ilvl w:val="0"/>
          <w:numId w:val="17"/>
        </w:numPr>
      </w:pPr>
      <w:r>
        <w:t>Sự thay đổi trật tự từ: 2 chuỗi bao hàm từ giống nhau nhưng theo 1 trật tự khác có thể được xem là tương tự</w:t>
      </w:r>
    </w:p>
    <w:p w14:paraId="45206F1A" w14:textId="0853039A" w:rsidR="00B65839" w:rsidRDefault="00B65839" w:rsidP="00085697">
      <w:pPr>
        <w:pStyle w:val="Bngbiu-nidung"/>
        <w:numPr>
          <w:ilvl w:val="0"/>
          <w:numId w:val="17"/>
        </w:numPr>
      </w:pPr>
      <w:r>
        <w:t>Không phụ thuộc vào ngôn ngữ : Giải thuật không phải chỉ hoạt động được với tiếng anh mà còn nhiều thứ tiếng khác</w:t>
      </w:r>
    </w:p>
    <w:p w14:paraId="73BDE589" w14:textId="07C1D3DD" w:rsidR="00B65839" w:rsidRDefault="00504573" w:rsidP="00B65839">
      <w:pPr>
        <w:pStyle w:val="Bngbiu-nidung"/>
        <w:numPr>
          <w:ilvl w:val="0"/>
          <w:numId w:val="16"/>
        </w:numPr>
      </w:pPr>
      <w:r>
        <w:t>Ví dụ ta có 2 câu hỏi như sau:</w:t>
      </w:r>
    </w:p>
    <w:p w14:paraId="642115A4" w14:textId="77777777" w:rsidR="00504573" w:rsidRDefault="00504573" w:rsidP="00504573">
      <w:pPr>
        <w:pStyle w:val="Bngbiu-nidung"/>
        <w:numPr>
          <w:ilvl w:val="0"/>
          <w:numId w:val="18"/>
        </w:numPr>
      </w:pPr>
      <w:r>
        <w:t>Tín chỉ bao nhiêu tiền</w:t>
      </w:r>
    </w:p>
    <w:p w14:paraId="009FA677" w14:textId="3F6FF1A0" w:rsidR="00504573" w:rsidRPr="00B65839" w:rsidRDefault="00504573" w:rsidP="00504573">
      <w:pPr>
        <w:pStyle w:val="Bngbiu-nidung"/>
        <w:numPr>
          <w:ilvl w:val="0"/>
          <w:numId w:val="18"/>
        </w:numPr>
      </w:pPr>
      <w:r>
        <w:t xml:space="preserve">Một tín chỉ bao nhiêu </w:t>
      </w:r>
    </w:p>
    <w:p w14:paraId="245B9CFE" w14:textId="6A035795" w:rsidR="00CE5555" w:rsidRPr="00984099" w:rsidRDefault="00984099" w:rsidP="00024496">
      <w:pPr>
        <w:pStyle w:val="Nidungvnbn"/>
        <w:rPr>
          <w:lang w:val="fr-FR"/>
        </w:rPr>
      </w:pPr>
      <w:r w:rsidRPr="00984099">
        <w:rPr>
          <w:lang w:val="fr-FR"/>
        </w:rPr>
        <w:t>- Ta có 1 bài toán sau:</w:t>
      </w:r>
    </w:p>
    <w:p w14:paraId="6026CC8A" w14:textId="6F91FD46" w:rsidR="00E16E7F" w:rsidRPr="00C5347A" w:rsidRDefault="000D34BB" w:rsidP="00C5347A">
      <w:pPr>
        <w:pStyle w:val="Nidungvnbn"/>
        <w:numPr>
          <w:ilvl w:val="0"/>
          <w:numId w:val="20"/>
        </w:numPr>
        <w:rPr>
          <w:lang w:val="fr-FR"/>
        </w:rPr>
      </w:pPr>
      <w:r>
        <w:rPr>
          <w:lang w:val="fr-FR"/>
        </w:rPr>
        <w:t>Chúng ta sẽ tính độ tương tự bằng cách chia các từ thành các bi</w:t>
      </w:r>
      <w:r w:rsidR="00B32C74">
        <w:rPr>
          <w:lang w:val="fr-FR"/>
        </w:rPr>
        <w:t xml:space="preserve"> gram</w:t>
      </w:r>
      <w:r>
        <w:rPr>
          <w:lang w:val="fr-FR"/>
        </w:rPr>
        <w:t>(2-gram)</w:t>
      </w:r>
      <w:r w:rsidR="00E16E7F" w:rsidRPr="00C5347A">
        <w:rPr>
          <w:lang w:val="fr-FR"/>
        </w:rPr>
        <w:tab/>
      </w:r>
    </w:p>
    <w:p w14:paraId="07736F56" w14:textId="7E49856D" w:rsidR="00E16E7F" w:rsidRDefault="00E16E7F" w:rsidP="00E16E7F">
      <w:pPr>
        <w:pStyle w:val="Bngbiu-nidung"/>
        <w:rPr>
          <w:lang w:val="fr-FR"/>
        </w:rPr>
      </w:pPr>
      <w:r>
        <w:rPr>
          <w:lang w:val="fr-FR"/>
        </w:rPr>
        <w:tab/>
        <w:t xml:space="preserve">- Chúng ta sẽ tách ra 3 cặp mỗi cặp 2 chữ cái </w:t>
      </w:r>
    </w:p>
    <w:p w14:paraId="18AEAC53" w14:textId="71CACB63" w:rsidR="00E16E7F" w:rsidRPr="00E16E7F" w:rsidRDefault="00E16E7F" w:rsidP="00E16E7F">
      <w:pPr>
        <w:pStyle w:val="Bngbiu-nidung"/>
        <w:numPr>
          <w:ilvl w:val="0"/>
          <w:numId w:val="21"/>
        </w:numPr>
        <w:jc w:val="center"/>
      </w:pPr>
      <w:r w:rsidRPr="00E16E7F">
        <w:t>S1 = FRANCE: {FR, RA, AN, NC, CE}</w:t>
      </w:r>
    </w:p>
    <w:p w14:paraId="0015A69A" w14:textId="69EB5401" w:rsidR="00E16E7F" w:rsidRDefault="00E16E7F" w:rsidP="00E16E7F">
      <w:pPr>
        <w:pStyle w:val="Bngbiu-nidung"/>
        <w:numPr>
          <w:ilvl w:val="0"/>
          <w:numId w:val="21"/>
        </w:numPr>
        <w:jc w:val="center"/>
        <w:rPr>
          <w:lang w:val="fr-FR"/>
        </w:rPr>
      </w:pPr>
      <w:r>
        <w:rPr>
          <w:lang w:val="fr-FR"/>
        </w:rPr>
        <w:t>S2</w:t>
      </w:r>
      <w:r w:rsidR="00047BB7">
        <w:rPr>
          <w:lang w:val="fr-FR"/>
        </w:rPr>
        <w:t xml:space="preserve"> </w:t>
      </w:r>
      <w:r>
        <w:rPr>
          <w:lang w:val="fr-FR"/>
        </w:rPr>
        <w:t xml:space="preserve">= </w:t>
      </w:r>
      <w:r w:rsidRPr="00E16E7F">
        <w:rPr>
          <w:lang w:val="fr-FR"/>
        </w:rPr>
        <w:t>FRENCH: {FR, RE, EN, NC, CH}</w:t>
      </w:r>
    </w:p>
    <w:p w14:paraId="7D9ED163" w14:textId="77777777" w:rsidR="008E2DDC" w:rsidRPr="00E16E7F" w:rsidRDefault="008E2DDC" w:rsidP="00E16E7F">
      <w:pPr>
        <w:pStyle w:val="Bngbiu-nidung"/>
        <w:numPr>
          <w:ilvl w:val="0"/>
          <w:numId w:val="21"/>
        </w:numPr>
        <w:jc w:val="center"/>
        <w:rPr>
          <w:lang w:val="fr-FR"/>
        </w:rPr>
      </w:pPr>
    </w:p>
    <w:p w14:paraId="0FE5CF2C" w14:textId="47C3A0E4" w:rsidR="00E16E7F" w:rsidRPr="008E2DDC" w:rsidRDefault="008E2DDC" w:rsidP="008E2DDC">
      <w:pPr>
        <w:pStyle w:val="Bngbiu-nidung"/>
        <w:jc w:val="center"/>
      </w:pPr>
      <w:r w:rsidRPr="008E2DDC">
        <w:lastRenderedPageBreak/>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32831D38" w14:textId="77777777" w:rsidR="009F0D7A" w:rsidRPr="00893B46" w:rsidRDefault="009F0D7A" w:rsidP="00CE5555">
      <w:pPr>
        <w:pStyle w:val="Tiumccp1"/>
      </w:pPr>
      <w:bookmarkStart w:id="10" w:name="_Toc387692869"/>
    </w:p>
    <w:p w14:paraId="724A9106" w14:textId="4A5738DB" w:rsidR="009F7252" w:rsidRPr="00893B46" w:rsidRDefault="009F0D7A" w:rsidP="009F0D7A">
      <w:pPr>
        <w:pStyle w:val="Bngbiu-nidung"/>
        <w:numPr>
          <w:ilvl w:val="0"/>
          <w:numId w:val="16"/>
        </w:numPr>
      </w:pPr>
      <w:r w:rsidRPr="00893B46">
        <w:t xml:space="preserve">Sự giống nhau giữa hai chuỗi s1 và s2 </w:t>
      </w:r>
      <w:r w:rsidR="00903099" w:rsidRPr="00893B46">
        <w:t>được tính bằng</w:t>
      </w:r>
      <w:r w:rsidRPr="00893B46">
        <w:t xml:space="preserve"> số lượng các cặp từ  chung ở cả hai chuỗi</w:t>
      </w:r>
      <w:r w:rsidR="00903099" w:rsidRPr="00893B46">
        <w:t xml:space="preserve"> nhân 2</w:t>
      </w:r>
      <w:r w:rsidRPr="00893B46">
        <w:t xml:space="preserve"> chia cho tổng số các cặp từ trong hai chuỗi. </w:t>
      </w:r>
      <w:r w:rsidR="00CB5E8F" w:rsidRPr="00893B46">
        <w:t>Giải thuật sẽ đo độ tương tự giữa 2 chuỗi bằng 0 nếu như 2 chuỗi đó khác nhau</w:t>
      </w:r>
      <w:r w:rsidR="00CA6B6E">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2F4C1F6A" w14:textId="31AA9A47" w:rsidR="009F0D7A" w:rsidRPr="00893B46" w:rsidRDefault="009F0D7A" w:rsidP="009F0D7A">
      <w:pPr>
        <w:pStyle w:val="Bngbiu-nidung"/>
        <w:numPr>
          <w:ilvl w:val="0"/>
          <w:numId w:val="16"/>
        </w:numPr>
      </w:pPr>
      <w:r w:rsidRPr="00893B46">
        <w:t xml:space="preserve"> Để so sánh </w:t>
      </w:r>
      <w:r w:rsidR="00C63C15" w:rsidRPr="00893B46">
        <w:t>từ FRANCE và FRENCH</w:t>
      </w:r>
      <w:r w:rsidRPr="00893B46">
        <w:t>, các số liệu được tính như sau</w:t>
      </w:r>
    </w:p>
    <w:p w14:paraId="7F8B08BC" w14:textId="12FEE63B" w:rsidR="00F117AC" w:rsidRPr="00A753FC" w:rsidRDefault="00CA6B6E" w:rsidP="00CA6B6E">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7CD2D472" w14:textId="1CF60D32" w:rsidR="00A753FC" w:rsidRPr="00A753FC" w:rsidRDefault="00A753FC" w:rsidP="00A753FC">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6B04B978" w14:textId="7C02E332" w:rsidR="009F0D7A" w:rsidRPr="00F117AC" w:rsidRDefault="00903099" w:rsidP="00903099">
      <w:pPr>
        <w:pStyle w:val="Bngbiu-nidung"/>
      </w:pPr>
      <w:r>
        <w:t>- Độ tương tự đo được luôn nằm trong khoảng từ 0 – 1</w:t>
      </w:r>
      <w:r w:rsidR="009F7252">
        <w:t>.Ở giải thuật này ta tính được độ tương tự của 2 từ FRANCE và FRENCH là 40%</w:t>
      </w:r>
      <w:r w:rsidR="003D5715">
        <w:t>.</w:t>
      </w:r>
      <w:r>
        <w:t xml:space="preserve">  </w:t>
      </w:r>
    </w:p>
    <w:p w14:paraId="69A28540" w14:textId="2774CFE5" w:rsidR="00CE5555" w:rsidRPr="00893B46" w:rsidRDefault="001F6010" w:rsidP="00CE5555">
      <w:pPr>
        <w:pStyle w:val="Tiumccp1"/>
      </w:pPr>
      <w:r w:rsidRPr="00893B46">
        <w:t>2</w:t>
      </w:r>
      <w:r w:rsidR="00CE5555" w:rsidRPr="00893B46">
        <w:t xml:space="preserve">.2 </w:t>
      </w:r>
      <w:bookmarkEnd w:id="10"/>
      <w:r w:rsidRPr="00893B46">
        <w:t>Mô Hình Quan Hệ Dữ Liệu</w:t>
      </w:r>
    </w:p>
    <w:p w14:paraId="47584E98" w14:textId="7C1E7F63" w:rsidR="00D00205" w:rsidRPr="009F0D7A" w:rsidRDefault="00D00205" w:rsidP="00D00205">
      <w:pPr>
        <w:pStyle w:val="Tiumccp2"/>
        <w:rPr>
          <w:lang w:val="fr-FR"/>
        </w:rPr>
      </w:pPr>
      <w:r w:rsidRPr="009F0D7A">
        <w:rPr>
          <w:lang w:val="fr-FR"/>
        </w:rPr>
        <w:t>2.2.1-Mô Hình Class Diagram</w:t>
      </w:r>
    </w:p>
    <w:p w14:paraId="0D486079" w14:textId="06C665FC" w:rsidR="001F6010" w:rsidRDefault="001F6010" w:rsidP="00CE5555">
      <w:pPr>
        <w:pStyle w:val="Tiumccp1"/>
      </w:pPr>
      <w:r w:rsidRPr="001F6010">
        <w:rPr>
          <w:noProof/>
          <w:lang w:val="vi-VN" w:eastAsia="vi-VN"/>
        </w:rPr>
        <w:lastRenderedPageBreak/>
        <w:drawing>
          <wp:inline distT="0" distB="0" distL="0" distR="0" wp14:anchorId="19B84DEE" wp14:editId="111B2A26">
            <wp:extent cx="56673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7375" cy="5133975"/>
                    </a:xfrm>
                    <a:prstGeom prst="rect">
                      <a:avLst/>
                    </a:prstGeom>
                    <a:noFill/>
                    <a:ln>
                      <a:noFill/>
                    </a:ln>
                  </pic:spPr>
                </pic:pic>
              </a:graphicData>
            </a:graphic>
          </wp:inline>
        </w:drawing>
      </w:r>
    </w:p>
    <w:p w14:paraId="04432F4B" w14:textId="77777777" w:rsidR="003A0A28" w:rsidRDefault="003A0A28" w:rsidP="00CE5555">
      <w:pPr>
        <w:pStyle w:val="Tiumccp1"/>
      </w:pPr>
    </w:p>
    <w:p w14:paraId="70C5C85D" w14:textId="127C5A06" w:rsidR="00453AB1" w:rsidRDefault="003A0A28" w:rsidP="003A0A28">
      <w:pPr>
        <w:spacing w:after="200" w:line="276" w:lineRule="auto"/>
        <w:jc w:val="center"/>
        <w:rPr>
          <w:sz w:val="26"/>
          <w:szCs w:val="26"/>
        </w:rPr>
      </w:pPr>
      <w:r>
        <w:rPr>
          <w:sz w:val="26"/>
          <w:szCs w:val="26"/>
        </w:rPr>
        <w:t>Hình 2.2.1 Class Diagram hệ thống</w:t>
      </w:r>
    </w:p>
    <w:p w14:paraId="70F2559E" w14:textId="7453E963" w:rsidR="00D00205" w:rsidRDefault="00867C2D" w:rsidP="00D00205">
      <w:pPr>
        <w:pStyle w:val="Tiumccp2"/>
      </w:pPr>
      <w:r>
        <w:br w:type="page"/>
      </w:r>
      <w:r w:rsidR="00D00205">
        <w:lastRenderedPageBreak/>
        <w:t>2.2.</w:t>
      </w:r>
      <w:r w:rsidR="00A41F65">
        <w:t>2</w:t>
      </w:r>
      <w:r w:rsidR="00D00205">
        <w:t>-Mô Hình Usecase</w:t>
      </w:r>
    </w:p>
    <w:p w14:paraId="6EA48507" w14:textId="2362F9BD" w:rsidR="00867C2D" w:rsidRDefault="00867C2D">
      <w:pPr>
        <w:spacing w:after="200" w:line="276" w:lineRule="auto"/>
      </w:pPr>
    </w:p>
    <w:p w14:paraId="2713809C" w14:textId="41E7935A" w:rsidR="00D00205" w:rsidRDefault="00DA38AA">
      <w:pPr>
        <w:spacing w:after="200" w:line="276" w:lineRule="auto"/>
        <w:rPr>
          <w:b/>
          <w:noProof/>
          <w:sz w:val="32"/>
          <w:szCs w:val="32"/>
          <w:lang w:val="en-AU" w:eastAsia="en-AU"/>
        </w:rPr>
      </w:pPr>
      <w:r w:rsidRPr="00DA38AA">
        <w:rPr>
          <w:b/>
          <w:noProof/>
          <w:sz w:val="32"/>
          <w:szCs w:val="32"/>
          <w:lang w:val="vi-VN" w:eastAsia="vi-VN"/>
        </w:rPr>
        <w:drawing>
          <wp:inline distT="0" distB="0" distL="0" distR="0" wp14:anchorId="123C9FCE" wp14:editId="1470AE9E">
            <wp:extent cx="47720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7CDD5E1E" w14:textId="77777777" w:rsidR="00DA38AA" w:rsidRDefault="00DA38AA">
      <w:pPr>
        <w:spacing w:after="200" w:line="276" w:lineRule="auto"/>
        <w:rPr>
          <w:b/>
          <w:sz w:val="32"/>
          <w:szCs w:val="32"/>
        </w:rPr>
      </w:pPr>
    </w:p>
    <w:p w14:paraId="5D68EA6F" w14:textId="0917D564" w:rsidR="00A41F65" w:rsidRDefault="00A41F65" w:rsidP="00A41F65">
      <w:pPr>
        <w:spacing w:after="200" w:line="276" w:lineRule="auto"/>
        <w:jc w:val="center"/>
        <w:rPr>
          <w:sz w:val="26"/>
          <w:szCs w:val="26"/>
        </w:rPr>
      </w:pPr>
      <w:r>
        <w:rPr>
          <w:sz w:val="26"/>
          <w:szCs w:val="26"/>
        </w:rPr>
        <w:t>Hình 2.2.2.1 Use case chưa đăng nhập</w:t>
      </w:r>
    </w:p>
    <w:p w14:paraId="6E06B95A" w14:textId="77777777" w:rsidR="00A41F65" w:rsidRDefault="00A41F65" w:rsidP="00A41F65">
      <w:pPr>
        <w:spacing w:after="200" w:line="276" w:lineRule="auto"/>
        <w:jc w:val="center"/>
        <w:rPr>
          <w:sz w:val="26"/>
          <w:szCs w:val="26"/>
        </w:rPr>
      </w:pPr>
    </w:p>
    <w:p w14:paraId="678FDC77" w14:textId="77777777" w:rsidR="00A41F65" w:rsidRDefault="00A41F65" w:rsidP="00A41F65">
      <w:pPr>
        <w:spacing w:after="200" w:line="276" w:lineRule="auto"/>
        <w:jc w:val="center"/>
        <w:rPr>
          <w:sz w:val="26"/>
          <w:szCs w:val="26"/>
        </w:rPr>
      </w:pPr>
    </w:p>
    <w:p w14:paraId="392F8329" w14:textId="39A8D288" w:rsidR="00A41F65" w:rsidRDefault="00A41F65">
      <w:pPr>
        <w:spacing w:after="200" w:line="276" w:lineRule="auto"/>
        <w:rPr>
          <w:b/>
          <w:sz w:val="32"/>
          <w:szCs w:val="32"/>
        </w:rPr>
      </w:pPr>
      <w:r w:rsidRPr="00A41F65">
        <w:rPr>
          <w:b/>
          <w:noProof/>
          <w:sz w:val="32"/>
          <w:szCs w:val="32"/>
          <w:lang w:val="vi-VN" w:eastAsia="vi-VN"/>
        </w:rPr>
        <w:drawing>
          <wp:inline distT="0" distB="0" distL="0" distR="0" wp14:anchorId="2691F231" wp14:editId="3D8E4809">
            <wp:extent cx="49720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14:paraId="1CA17058" w14:textId="77777777" w:rsidR="00DA38AA" w:rsidRDefault="00DA38AA">
      <w:pPr>
        <w:spacing w:after="200" w:line="276" w:lineRule="auto"/>
        <w:rPr>
          <w:b/>
          <w:sz w:val="32"/>
          <w:szCs w:val="32"/>
        </w:rPr>
      </w:pPr>
    </w:p>
    <w:p w14:paraId="1944650B" w14:textId="5156D944" w:rsidR="00A41F65" w:rsidRDefault="00A41F65" w:rsidP="00A41F65">
      <w:pPr>
        <w:spacing w:after="200" w:line="276" w:lineRule="auto"/>
        <w:jc w:val="center"/>
        <w:rPr>
          <w:sz w:val="26"/>
          <w:szCs w:val="26"/>
        </w:rPr>
      </w:pPr>
      <w:r>
        <w:rPr>
          <w:sz w:val="26"/>
          <w:szCs w:val="26"/>
        </w:rPr>
        <w:t>Hình 2.2.2.</w:t>
      </w:r>
      <w:r w:rsidR="00DA38AA">
        <w:rPr>
          <w:sz w:val="26"/>
          <w:szCs w:val="26"/>
        </w:rPr>
        <w:t>2</w:t>
      </w:r>
      <w:r>
        <w:rPr>
          <w:sz w:val="26"/>
          <w:szCs w:val="26"/>
        </w:rPr>
        <w:t xml:space="preserve"> Use case đăng ký và đăng nhập</w:t>
      </w:r>
    </w:p>
    <w:p w14:paraId="3A43986B" w14:textId="77777777" w:rsidR="00D00205" w:rsidRDefault="00D00205" w:rsidP="004A7C39">
      <w:pPr>
        <w:pStyle w:val="Chng"/>
      </w:pPr>
      <w:bookmarkStart w:id="11" w:name="_Toc387692870"/>
    </w:p>
    <w:p w14:paraId="18604B90" w14:textId="67000C81" w:rsidR="00D00205" w:rsidRDefault="00DA38AA" w:rsidP="004A7C39">
      <w:pPr>
        <w:pStyle w:val="Chng"/>
      </w:pPr>
      <w:r w:rsidRPr="00DA38AA">
        <w:rPr>
          <w:noProof/>
          <w:lang w:val="vi-VN" w:eastAsia="vi-VN"/>
        </w:rPr>
        <w:drawing>
          <wp:inline distT="0" distB="0" distL="0" distR="0" wp14:anchorId="0881755E" wp14:editId="71D72DAC">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p>
    <w:p w14:paraId="630E6331" w14:textId="77777777" w:rsidR="00D00205" w:rsidRDefault="00D00205" w:rsidP="004A7C39">
      <w:pPr>
        <w:pStyle w:val="Chng"/>
      </w:pPr>
    </w:p>
    <w:p w14:paraId="698939A5" w14:textId="0E7731E4" w:rsidR="00DA38AA" w:rsidRDefault="00DA38AA" w:rsidP="00DA38AA">
      <w:pPr>
        <w:spacing w:after="200" w:line="276" w:lineRule="auto"/>
        <w:jc w:val="center"/>
        <w:rPr>
          <w:sz w:val="26"/>
          <w:szCs w:val="26"/>
        </w:rPr>
      </w:pPr>
      <w:r>
        <w:rPr>
          <w:sz w:val="26"/>
          <w:szCs w:val="26"/>
        </w:rPr>
        <w:t>Hình 2.2.2.3 Use case sau khi đăng nhập</w:t>
      </w:r>
    </w:p>
    <w:p w14:paraId="6863CFAE" w14:textId="77777777" w:rsidR="00D00205" w:rsidRDefault="00D00205" w:rsidP="004A7C39">
      <w:pPr>
        <w:pStyle w:val="Chng"/>
      </w:pPr>
    </w:p>
    <w:p w14:paraId="185B58F2" w14:textId="77777777" w:rsidR="00D00205" w:rsidRDefault="00D00205" w:rsidP="004A7C39">
      <w:pPr>
        <w:pStyle w:val="Chng"/>
      </w:pPr>
    </w:p>
    <w:p w14:paraId="24A1F012" w14:textId="77777777" w:rsidR="00D00205" w:rsidRDefault="00D00205" w:rsidP="004A7C39">
      <w:pPr>
        <w:pStyle w:val="Chng"/>
      </w:pPr>
    </w:p>
    <w:p w14:paraId="168B5DF2" w14:textId="77777777" w:rsidR="00D00205" w:rsidRDefault="00D00205" w:rsidP="004A7C39">
      <w:pPr>
        <w:pStyle w:val="Chng"/>
      </w:pPr>
    </w:p>
    <w:p w14:paraId="1D6A3D29" w14:textId="77777777" w:rsidR="00D00205" w:rsidRDefault="00D00205" w:rsidP="004A7C39">
      <w:pPr>
        <w:pStyle w:val="Chng"/>
      </w:pPr>
    </w:p>
    <w:p w14:paraId="0D4C3355" w14:textId="1D3A6934" w:rsidR="00D00205" w:rsidRDefault="004F1F1D" w:rsidP="004A7C39">
      <w:pPr>
        <w:pStyle w:val="Chng"/>
      </w:pPr>
      <w:r w:rsidRPr="004F1F1D">
        <w:rPr>
          <w:noProof/>
          <w:lang w:val="vi-VN" w:eastAsia="vi-VN"/>
        </w:rPr>
        <w:drawing>
          <wp:inline distT="0" distB="0" distL="0" distR="0" wp14:anchorId="04657B89" wp14:editId="6AC3411E">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p>
    <w:p w14:paraId="5971661B" w14:textId="77777777" w:rsidR="00D00205" w:rsidRDefault="00D00205" w:rsidP="004A7C39">
      <w:pPr>
        <w:pStyle w:val="Chng"/>
      </w:pPr>
    </w:p>
    <w:p w14:paraId="5A5F13E0" w14:textId="77777777" w:rsidR="00D00205" w:rsidRDefault="00D00205" w:rsidP="004A7C39">
      <w:pPr>
        <w:pStyle w:val="Chng"/>
      </w:pPr>
    </w:p>
    <w:p w14:paraId="37766243" w14:textId="324AB870" w:rsidR="004F1F1D" w:rsidRDefault="004F1F1D" w:rsidP="004F1F1D">
      <w:pPr>
        <w:spacing w:after="200" w:line="276" w:lineRule="auto"/>
        <w:jc w:val="center"/>
        <w:rPr>
          <w:sz w:val="26"/>
          <w:szCs w:val="26"/>
        </w:rPr>
      </w:pPr>
      <w:r>
        <w:rPr>
          <w:sz w:val="26"/>
          <w:szCs w:val="26"/>
        </w:rPr>
        <w:t>Hình 2.2.2.4 Usecase sau khi đăng nhập và đặt câu hỏi</w:t>
      </w:r>
    </w:p>
    <w:p w14:paraId="70D82ADB" w14:textId="77777777" w:rsidR="00D00205" w:rsidRDefault="00D00205" w:rsidP="004A7C39">
      <w:pPr>
        <w:pStyle w:val="Chng"/>
      </w:pPr>
    </w:p>
    <w:p w14:paraId="5FCD62DA" w14:textId="77777777" w:rsidR="00E64E20" w:rsidRDefault="00E64E20" w:rsidP="004A7C39">
      <w:pPr>
        <w:pStyle w:val="Chng"/>
      </w:pPr>
    </w:p>
    <w:p w14:paraId="655625A0" w14:textId="77777777" w:rsidR="00E64E20" w:rsidRDefault="00E64E20" w:rsidP="004A7C39">
      <w:pPr>
        <w:pStyle w:val="Chng"/>
      </w:pPr>
    </w:p>
    <w:p w14:paraId="34EE6290" w14:textId="77777777" w:rsidR="00E64E20" w:rsidRDefault="00E64E20" w:rsidP="004A7C39">
      <w:pPr>
        <w:pStyle w:val="Chng"/>
      </w:pPr>
    </w:p>
    <w:p w14:paraId="3847F652" w14:textId="77777777" w:rsidR="00E64E20" w:rsidRDefault="00E64E20" w:rsidP="004A7C39">
      <w:pPr>
        <w:pStyle w:val="Chng"/>
      </w:pPr>
    </w:p>
    <w:p w14:paraId="3BC1709F" w14:textId="77777777" w:rsidR="00E64E20" w:rsidRDefault="00E64E20" w:rsidP="004A7C39">
      <w:pPr>
        <w:pStyle w:val="Chng"/>
      </w:pPr>
    </w:p>
    <w:p w14:paraId="070A4C85" w14:textId="77777777" w:rsidR="00E64E20" w:rsidRDefault="00E64E20" w:rsidP="004A7C39">
      <w:pPr>
        <w:pStyle w:val="Chng"/>
      </w:pPr>
    </w:p>
    <w:p w14:paraId="31264C1B" w14:textId="77777777" w:rsidR="00E64E20" w:rsidRDefault="00E64E20" w:rsidP="004A7C39">
      <w:pPr>
        <w:pStyle w:val="Chng"/>
      </w:pPr>
    </w:p>
    <w:p w14:paraId="25426DB8" w14:textId="77777777" w:rsidR="00E64E20" w:rsidRDefault="00E64E20" w:rsidP="004A7C39">
      <w:pPr>
        <w:pStyle w:val="Chng"/>
      </w:pPr>
    </w:p>
    <w:p w14:paraId="0077F162" w14:textId="77777777" w:rsidR="00E64E20" w:rsidRDefault="00E64E20" w:rsidP="004A7C39">
      <w:pPr>
        <w:pStyle w:val="Chng"/>
      </w:pPr>
    </w:p>
    <w:p w14:paraId="4A82BF8D" w14:textId="77777777" w:rsidR="00E64E20" w:rsidRDefault="00E64E20" w:rsidP="004A7C39">
      <w:pPr>
        <w:pStyle w:val="Chng"/>
      </w:pPr>
    </w:p>
    <w:p w14:paraId="492C734D" w14:textId="30B9D1E4" w:rsidR="009E0D0D" w:rsidRDefault="00D47199" w:rsidP="004A7C39">
      <w:pPr>
        <w:pStyle w:val="Chng"/>
      </w:pPr>
      <w:r>
        <w:t>2.2.3-Mô Hình Sequence Diagram</w:t>
      </w:r>
    </w:p>
    <w:p w14:paraId="4950360D" w14:textId="23FD936C" w:rsidR="009E0D0D" w:rsidRDefault="00D47199" w:rsidP="004A7C39">
      <w:pPr>
        <w:pStyle w:val="Chng"/>
      </w:pPr>
      <w:r w:rsidRPr="00D47199">
        <w:rPr>
          <w:noProof/>
          <w:lang w:val="vi-VN" w:eastAsia="vi-VN"/>
        </w:rPr>
        <w:drawing>
          <wp:inline distT="0" distB="0" distL="0" distR="0" wp14:anchorId="43F3F485" wp14:editId="5684CCCB">
            <wp:extent cx="575310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743575"/>
                    </a:xfrm>
                    <a:prstGeom prst="rect">
                      <a:avLst/>
                    </a:prstGeom>
                    <a:noFill/>
                    <a:ln>
                      <a:noFill/>
                    </a:ln>
                  </pic:spPr>
                </pic:pic>
              </a:graphicData>
            </a:graphic>
          </wp:inline>
        </w:drawing>
      </w:r>
    </w:p>
    <w:p w14:paraId="26C13886" w14:textId="352CF3D2" w:rsidR="007B0003" w:rsidRDefault="007B0003" w:rsidP="007B0003">
      <w:pPr>
        <w:spacing w:after="200" w:line="276" w:lineRule="auto"/>
        <w:jc w:val="center"/>
        <w:rPr>
          <w:sz w:val="26"/>
          <w:szCs w:val="26"/>
        </w:rPr>
      </w:pPr>
      <w:r>
        <w:rPr>
          <w:sz w:val="26"/>
          <w:szCs w:val="26"/>
        </w:rPr>
        <w:t>Hình 2.2.3.1 Sequence Diagram đăng nhập</w:t>
      </w:r>
    </w:p>
    <w:p w14:paraId="25366BD6" w14:textId="77777777" w:rsidR="009E0D0D" w:rsidRDefault="009E0D0D" w:rsidP="004A7C39">
      <w:pPr>
        <w:pStyle w:val="Chng"/>
      </w:pPr>
    </w:p>
    <w:p w14:paraId="33D3C5C9" w14:textId="3A4C34CC" w:rsidR="009E0D0D" w:rsidRDefault="007B0003" w:rsidP="004A7C39">
      <w:pPr>
        <w:pStyle w:val="Chng"/>
      </w:pPr>
      <w:r w:rsidRPr="007B0003">
        <w:rPr>
          <w:noProof/>
          <w:lang w:val="vi-VN" w:eastAsia="vi-VN"/>
        </w:rPr>
        <w:lastRenderedPageBreak/>
        <w:drawing>
          <wp:inline distT="0" distB="0" distL="0" distR="0" wp14:anchorId="795256E8" wp14:editId="6A443950">
            <wp:extent cx="4905375" cy="630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5375" cy="6305550"/>
                    </a:xfrm>
                    <a:prstGeom prst="rect">
                      <a:avLst/>
                    </a:prstGeom>
                    <a:noFill/>
                    <a:ln>
                      <a:noFill/>
                    </a:ln>
                  </pic:spPr>
                </pic:pic>
              </a:graphicData>
            </a:graphic>
          </wp:inline>
        </w:drawing>
      </w:r>
    </w:p>
    <w:p w14:paraId="5E579013" w14:textId="77777777" w:rsidR="009E0D0D" w:rsidRDefault="009E0D0D" w:rsidP="004A7C39">
      <w:pPr>
        <w:pStyle w:val="Chng"/>
      </w:pPr>
    </w:p>
    <w:p w14:paraId="603F23DC" w14:textId="77777777" w:rsidR="009E0D0D" w:rsidRDefault="009E0D0D" w:rsidP="004A7C39">
      <w:pPr>
        <w:pStyle w:val="Chng"/>
      </w:pPr>
    </w:p>
    <w:p w14:paraId="4A6B3FC6" w14:textId="2CFD94B4" w:rsidR="007B0003" w:rsidRDefault="007B0003" w:rsidP="007B0003">
      <w:pPr>
        <w:spacing w:after="200" w:line="276" w:lineRule="auto"/>
        <w:jc w:val="center"/>
        <w:rPr>
          <w:sz w:val="26"/>
          <w:szCs w:val="26"/>
        </w:rPr>
      </w:pPr>
      <w:r>
        <w:rPr>
          <w:sz w:val="26"/>
          <w:szCs w:val="26"/>
        </w:rPr>
        <w:t>Hình 2.2.3.2 Sequence Diagram đăng ký</w:t>
      </w:r>
    </w:p>
    <w:p w14:paraId="714F8B88" w14:textId="77777777" w:rsidR="009E0D0D" w:rsidRDefault="009E0D0D" w:rsidP="004A7C39">
      <w:pPr>
        <w:pStyle w:val="Chng"/>
      </w:pPr>
    </w:p>
    <w:p w14:paraId="13A8CDBB" w14:textId="77777777" w:rsidR="009E0D0D" w:rsidRDefault="009E0D0D" w:rsidP="004A7C39">
      <w:pPr>
        <w:pStyle w:val="Chng"/>
      </w:pPr>
    </w:p>
    <w:p w14:paraId="4DE93302" w14:textId="77777777" w:rsidR="009E0D0D" w:rsidRDefault="009E0D0D" w:rsidP="004A7C39">
      <w:pPr>
        <w:pStyle w:val="Chng"/>
      </w:pPr>
    </w:p>
    <w:p w14:paraId="0656B6C9" w14:textId="2A9D1139" w:rsidR="009E0D0D" w:rsidRDefault="00AA05C0" w:rsidP="004A7C39">
      <w:pPr>
        <w:pStyle w:val="Chng"/>
      </w:pPr>
      <w:r w:rsidRPr="00AA05C0">
        <w:rPr>
          <w:noProof/>
          <w:lang w:val="vi-VN" w:eastAsia="vi-VN"/>
        </w:rPr>
        <w:drawing>
          <wp:inline distT="0" distB="0" distL="0" distR="0" wp14:anchorId="0C784CDB" wp14:editId="7C02829E">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p>
    <w:p w14:paraId="1972EBB5" w14:textId="77777777" w:rsidR="00E64E20" w:rsidRDefault="00E64E20" w:rsidP="004A7C39">
      <w:pPr>
        <w:pStyle w:val="Chng"/>
      </w:pPr>
    </w:p>
    <w:p w14:paraId="66DCF9E4" w14:textId="64C4F990" w:rsidR="00FA1FF6" w:rsidRDefault="00FA1FF6" w:rsidP="00FA1FF6">
      <w:pPr>
        <w:spacing w:after="200" w:line="276" w:lineRule="auto"/>
        <w:jc w:val="center"/>
        <w:rPr>
          <w:sz w:val="26"/>
          <w:szCs w:val="26"/>
        </w:rPr>
      </w:pPr>
      <w:r>
        <w:rPr>
          <w:sz w:val="26"/>
          <w:szCs w:val="26"/>
        </w:rPr>
        <w:t>Hình 2.2.3.3 Sequence Diagram đăng câu hỏi</w:t>
      </w:r>
    </w:p>
    <w:p w14:paraId="403FB3AE" w14:textId="77777777" w:rsidR="00FA1FF6" w:rsidRDefault="00FA1FF6" w:rsidP="004A7C39">
      <w:pPr>
        <w:pStyle w:val="Chng"/>
      </w:pPr>
    </w:p>
    <w:p w14:paraId="14E9027C" w14:textId="77777777" w:rsidR="00E64E20" w:rsidRDefault="00E64E20" w:rsidP="004A7C39">
      <w:pPr>
        <w:pStyle w:val="Chng"/>
      </w:pPr>
    </w:p>
    <w:p w14:paraId="4A110059" w14:textId="59AD4B76" w:rsidR="00E64E20" w:rsidRDefault="00A3143F" w:rsidP="004A7C39">
      <w:pPr>
        <w:pStyle w:val="Chng"/>
      </w:pPr>
      <w:r w:rsidRPr="00A3143F">
        <w:rPr>
          <w:noProof/>
          <w:lang w:val="vi-VN" w:eastAsia="vi-VN"/>
        </w:rPr>
        <w:lastRenderedPageBreak/>
        <w:drawing>
          <wp:inline distT="0" distB="0" distL="0" distR="0" wp14:anchorId="549A2FBE" wp14:editId="19CC4AAC">
            <wp:extent cx="5791384" cy="5934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3675" cy="5936423"/>
                    </a:xfrm>
                    <a:prstGeom prst="rect">
                      <a:avLst/>
                    </a:prstGeom>
                    <a:noFill/>
                    <a:ln>
                      <a:noFill/>
                    </a:ln>
                  </pic:spPr>
                </pic:pic>
              </a:graphicData>
            </a:graphic>
          </wp:inline>
        </w:drawing>
      </w:r>
    </w:p>
    <w:p w14:paraId="0947441B" w14:textId="77777777" w:rsidR="00E64E20" w:rsidRDefault="00E64E20" w:rsidP="004A7C39">
      <w:pPr>
        <w:pStyle w:val="Chng"/>
      </w:pPr>
    </w:p>
    <w:p w14:paraId="4B2F85E5" w14:textId="080FE511" w:rsidR="00A3143F" w:rsidRDefault="00A3143F" w:rsidP="00A3143F">
      <w:pPr>
        <w:spacing w:after="200" w:line="276" w:lineRule="auto"/>
        <w:jc w:val="center"/>
        <w:rPr>
          <w:sz w:val="26"/>
          <w:szCs w:val="26"/>
        </w:rPr>
      </w:pPr>
      <w:r>
        <w:rPr>
          <w:sz w:val="26"/>
          <w:szCs w:val="26"/>
        </w:rPr>
        <w:t>Hình 2.2.3.4 Sequence Diagram trả lời câu hỏi</w:t>
      </w:r>
    </w:p>
    <w:p w14:paraId="0E0C7742" w14:textId="77777777" w:rsidR="00E64E20" w:rsidRDefault="00E64E20" w:rsidP="004A7C39">
      <w:pPr>
        <w:pStyle w:val="Chng"/>
      </w:pPr>
    </w:p>
    <w:p w14:paraId="0F47E257" w14:textId="77777777" w:rsidR="00E64E20" w:rsidRDefault="00E64E20" w:rsidP="004A7C39">
      <w:pPr>
        <w:pStyle w:val="Chng"/>
      </w:pPr>
    </w:p>
    <w:p w14:paraId="53C2E265" w14:textId="50A514CE" w:rsidR="00E64E20" w:rsidRDefault="005A72D4" w:rsidP="004A7C39">
      <w:pPr>
        <w:pStyle w:val="Chng"/>
      </w:pPr>
      <w:r w:rsidRPr="005A72D4">
        <w:rPr>
          <w:noProof/>
          <w:lang w:val="vi-VN" w:eastAsia="vi-VN"/>
        </w:rPr>
        <w:lastRenderedPageBreak/>
        <w:drawing>
          <wp:inline distT="0" distB="0" distL="0" distR="0" wp14:anchorId="76558B60" wp14:editId="358ED3D9">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p>
    <w:p w14:paraId="3FC36545" w14:textId="77777777" w:rsidR="005A72D4" w:rsidRDefault="005A72D4" w:rsidP="005A72D4">
      <w:pPr>
        <w:pStyle w:val="Chng"/>
      </w:pPr>
    </w:p>
    <w:p w14:paraId="4610D1E0" w14:textId="7A113A63" w:rsidR="005A72D4" w:rsidRDefault="005A72D4" w:rsidP="005A72D4">
      <w:pPr>
        <w:spacing w:after="200" w:line="276" w:lineRule="auto"/>
        <w:jc w:val="center"/>
        <w:rPr>
          <w:sz w:val="26"/>
          <w:szCs w:val="26"/>
        </w:rPr>
      </w:pPr>
      <w:r>
        <w:rPr>
          <w:sz w:val="26"/>
          <w:szCs w:val="26"/>
        </w:rPr>
        <w:t>Hình 2.2.3.5 Sequence Diagram gửi tin nhắn</w:t>
      </w:r>
    </w:p>
    <w:p w14:paraId="76741EC5" w14:textId="77777777" w:rsidR="00E64E20" w:rsidRDefault="00E64E20" w:rsidP="004A7C39">
      <w:pPr>
        <w:pStyle w:val="Chng"/>
      </w:pPr>
    </w:p>
    <w:p w14:paraId="4BF431BE" w14:textId="77777777" w:rsidR="00B5773E" w:rsidRDefault="00B5773E" w:rsidP="004A7C39">
      <w:pPr>
        <w:pStyle w:val="Chng"/>
      </w:pPr>
    </w:p>
    <w:p w14:paraId="72251991" w14:textId="77777777" w:rsidR="00B5773E" w:rsidRDefault="00B5773E" w:rsidP="004A7C39">
      <w:pPr>
        <w:pStyle w:val="Chng"/>
      </w:pPr>
    </w:p>
    <w:p w14:paraId="1452BDD3" w14:textId="77777777" w:rsidR="00B5773E" w:rsidRDefault="00B5773E" w:rsidP="004A7C39">
      <w:pPr>
        <w:pStyle w:val="Chng"/>
      </w:pPr>
    </w:p>
    <w:p w14:paraId="4548FBBA" w14:textId="77777777" w:rsidR="00B5773E" w:rsidRDefault="00B5773E" w:rsidP="004A7C39">
      <w:pPr>
        <w:pStyle w:val="Chng"/>
      </w:pPr>
    </w:p>
    <w:p w14:paraId="1BEDF1A1" w14:textId="77777777" w:rsidR="00B5773E" w:rsidRDefault="00B5773E" w:rsidP="004A7C39">
      <w:pPr>
        <w:pStyle w:val="Chng"/>
      </w:pPr>
    </w:p>
    <w:p w14:paraId="125B65EA" w14:textId="77777777" w:rsidR="00B5773E" w:rsidRDefault="00B5773E" w:rsidP="004A7C39">
      <w:pPr>
        <w:pStyle w:val="Chng"/>
      </w:pPr>
    </w:p>
    <w:p w14:paraId="57616CDE" w14:textId="77777777" w:rsidR="00B5773E" w:rsidRDefault="00B5773E" w:rsidP="004A7C39">
      <w:pPr>
        <w:pStyle w:val="Chng"/>
      </w:pPr>
    </w:p>
    <w:p w14:paraId="2B6F487F" w14:textId="77777777" w:rsidR="00D00205" w:rsidRDefault="00D00205" w:rsidP="004A7C39">
      <w:pPr>
        <w:pStyle w:val="Chng"/>
      </w:pPr>
    </w:p>
    <w:p w14:paraId="38905774" w14:textId="0BE00011" w:rsidR="00453AB1" w:rsidRPr="00B32C74" w:rsidRDefault="00453AB1" w:rsidP="004A7C39">
      <w:pPr>
        <w:pStyle w:val="Chng"/>
        <w:rPr>
          <w:color w:val="FF0000"/>
        </w:rPr>
      </w:pPr>
      <w:r w:rsidRPr="00B32C74">
        <w:rPr>
          <w:color w:val="FF0000"/>
        </w:rPr>
        <w:lastRenderedPageBreak/>
        <w:t>CHƯƠNG 3</w:t>
      </w:r>
      <w:r w:rsidR="004A7C39" w:rsidRPr="00B32C74">
        <w:rPr>
          <w:color w:val="FF0000"/>
        </w:rPr>
        <w:t xml:space="preserve"> –</w:t>
      </w:r>
      <w:r w:rsidR="00024496" w:rsidRPr="00B32C74">
        <w:rPr>
          <w:color w:val="FF0000"/>
        </w:rPr>
        <w:t xml:space="preserve"> </w:t>
      </w:r>
      <w:r w:rsidRPr="00B32C74">
        <w:rPr>
          <w:color w:val="FF0000"/>
        </w:rPr>
        <w:t>CƠ SỞ LÝ THUYẾT / NGHIÊN CỨU THỰC NGHIỆM</w:t>
      </w:r>
      <w:bookmarkEnd w:id="11"/>
    </w:p>
    <w:p w14:paraId="1477C500" w14:textId="77777777" w:rsidR="00453AB1" w:rsidRPr="00B32C74" w:rsidRDefault="00453AB1" w:rsidP="004A7C39">
      <w:pPr>
        <w:pStyle w:val="Nidungvnbn"/>
        <w:rPr>
          <w:color w:val="FF0000"/>
        </w:rPr>
      </w:pPr>
      <w:r w:rsidRPr="00B32C74">
        <w:rPr>
          <w:i/>
          <w:color w:val="FF0000"/>
        </w:rPr>
        <w:t>Những nghiên cứu thực nghiệm hoặc lý thuyết</w:t>
      </w:r>
      <w:r w:rsidRPr="00B32C74">
        <w:rPr>
          <w:color w:val="FF0000"/>
        </w:rPr>
        <w:t>: trình bày các cơ sở lý thuyết, lý luận, giả thuyết khoa học và phương pháp nghiên cứu sẽ được sử dụng trong Luận văn, Luận án;</w:t>
      </w:r>
    </w:p>
    <w:p w14:paraId="51CD4BE5" w14:textId="77777777" w:rsidR="00453AB1" w:rsidRPr="00B32C74" w:rsidRDefault="00CA1C39" w:rsidP="00CA1C39">
      <w:pPr>
        <w:pStyle w:val="Tiumccp1"/>
        <w:rPr>
          <w:color w:val="FF0000"/>
        </w:rPr>
      </w:pPr>
      <w:bookmarkStart w:id="12" w:name="_Toc387692871"/>
      <w:r w:rsidRPr="00B32C74">
        <w:rPr>
          <w:color w:val="FF0000"/>
        </w:rPr>
        <w:t>3.1 Chèn bảng:</w:t>
      </w:r>
      <w:bookmarkEnd w:id="12"/>
    </w:p>
    <w:tbl>
      <w:tblPr>
        <w:tblStyle w:val="TableGrid"/>
        <w:tblW w:w="0" w:type="auto"/>
        <w:tblLook w:val="04A0" w:firstRow="1" w:lastRow="0" w:firstColumn="1" w:lastColumn="0" w:noHBand="0" w:noVBand="1"/>
      </w:tblPr>
      <w:tblGrid>
        <w:gridCol w:w="3031"/>
        <w:gridCol w:w="3048"/>
        <w:gridCol w:w="3032"/>
      </w:tblGrid>
      <w:tr w:rsidR="00CA1C39" w:rsidRPr="00B32C74" w14:paraId="4BE995D4" w14:textId="77777777" w:rsidTr="00CA1C39">
        <w:tc>
          <w:tcPr>
            <w:tcW w:w="3112" w:type="dxa"/>
            <w:vAlign w:val="center"/>
          </w:tcPr>
          <w:p w14:paraId="4BE56130" w14:textId="77777777" w:rsidR="00CA1C39" w:rsidRPr="00B32C74" w:rsidRDefault="00CA1C39" w:rsidP="00CA1C39">
            <w:pPr>
              <w:pStyle w:val="Nidungvnbn"/>
              <w:spacing w:before="120"/>
              <w:ind w:firstLine="142"/>
              <w:jc w:val="left"/>
              <w:rPr>
                <w:b/>
                <w:color w:val="FF0000"/>
              </w:rPr>
            </w:pPr>
            <w:r w:rsidRPr="00B32C74">
              <w:rPr>
                <w:b/>
                <w:color w:val="FF0000"/>
              </w:rPr>
              <w:t>STT</w:t>
            </w:r>
          </w:p>
        </w:tc>
        <w:tc>
          <w:tcPr>
            <w:tcW w:w="3112" w:type="dxa"/>
            <w:vAlign w:val="center"/>
          </w:tcPr>
          <w:p w14:paraId="39CE55D7" w14:textId="77777777" w:rsidR="00CA1C39" w:rsidRPr="00B32C74" w:rsidRDefault="00CA1C39" w:rsidP="00CA1C39">
            <w:pPr>
              <w:pStyle w:val="Nidungvnbn"/>
              <w:spacing w:before="120"/>
              <w:ind w:firstLine="142"/>
              <w:jc w:val="left"/>
              <w:rPr>
                <w:b/>
                <w:color w:val="FF0000"/>
              </w:rPr>
            </w:pPr>
            <w:r w:rsidRPr="00B32C74">
              <w:rPr>
                <w:b/>
                <w:color w:val="FF0000"/>
              </w:rPr>
              <w:t>Tiêu đề A</w:t>
            </w:r>
          </w:p>
        </w:tc>
        <w:tc>
          <w:tcPr>
            <w:tcW w:w="3113" w:type="dxa"/>
            <w:vAlign w:val="center"/>
          </w:tcPr>
          <w:p w14:paraId="3BBFE60F" w14:textId="77777777" w:rsidR="00CA1C39" w:rsidRPr="00B32C74" w:rsidRDefault="00CA1C39" w:rsidP="00CA1C39">
            <w:pPr>
              <w:pStyle w:val="Nidungvnbn"/>
              <w:spacing w:before="120"/>
              <w:ind w:firstLine="142"/>
              <w:jc w:val="left"/>
              <w:rPr>
                <w:b/>
                <w:color w:val="FF0000"/>
              </w:rPr>
            </w:pPr>
            <w:r w:rsidRPr="00B32C74">
              <w:rPr>
                <w:b/>
                <w:color w:val="FF0000"/>
              </w:rPr>
              <w:t>Tiêu đề B</w:t>
            </w:r>
          </w:p>
        </w:tc>
      </w:tr>
      <w:tr w:rsidR="00CA1C39" w:rsidRPr="00B32C74" w14:paraId="1240A324" w14:textId="77777777" w:rsidTr="00CA1C39">
        <w:tc>
          <w:tcPr>
            <w:tcW w:w="3112" w:type="dxa"/>
            <w:vAlign w:val="center"/>
          </w:tcPr>
          <w:p w14:paraId="5B25D1B0" w14:textId="77777777" w:rsidR="00CA1C39" w:rsidRPr="00B32C74" w:rsidRDefault="00CA1C39" w:rsidP="00CA1C39">
            <w:pPr>
              <w:pStyle w:val="Nidungvnbn"/>
              <w:spacing w:before="120"/>
              <w:ind w:firstLine="142"/>
              <w:jc w:val="left"/>
              <w:rPr>
                <w:color w:val="FF0000"/>
              </w:rPr>
            </w:pPr>
            <w:r w:rsidRPr="00B32C74">
              <w:rPr>
                <w:color w:val="FF0000"/>
              </w:rPr>
              <w:t>1</w:t>
            </w:r>
          </w:p>
        </w:tc>
        <w:tc>
          <w:tcPr>
            <w:tcW w:w="3112" w:type="dxa"/>
            <w:vAlign w:val="center"/>
          </w:tcPr>
          <w:p w14:paraId="54EA2773" w14:textId="77777777" w:rsidR="00CA1C39" w:rsidRPr="00B32C74" w:rsidRDefault="00CA1C39" w:rsidP="00207DC2">
            <w:pPr>
              <w:pStyle w:val="Bngbiu-nidung"/>
              <w:rPr>
                <w:color w:val="FF0000"/>
              </w:rPr>
            </w:pPr>
            <w:r w:rsidRPr="00B32C74">
              <w:rPr>
                <w:color w:val="FF0000"/>
              </w:rPr>
              <w:t>Nội dung 1</w:t>
            </w:r>
          </w:p>
        </w:tc>
        <w:tc>
          <w:tcPr>
            <w:tcW w:w="3113" w:type="dxa"/>
            <w:vAlign w:val="center"/>
          </w:tcPr>
          <w:p w14:paraId="35F850CD" w14:textId="77777777" w:rsidR="00CA1C39" w:rsidRPr="00B32C74" w:rsidRDefault="00CA1C39" w:rsidP="00CA1C39">
            <w:pPr>
              <w:pStyle w:val="Nidungvnbn"/>
              <w:spacing w:before="120"/>
              <w:ind w:firstLine="142"/>
              <w:jc w:val="left"/>
              <w:rPr>
                <w:color w:val="FF0000"/>
              </w:rPr>
            </w:pPr>
            <w:r w:rsidRPr="00B32C74">
              <w:rPr>
                <w:color w:val="FF0000"/>
              </w:rPr>
              <w:t>Nội dung 4</w:t>
            </w:r>
          </w:p>
        </w:tc>
      </w:tr>
      <w:tr w:rsidR="00CA1C39" w:rsidRPr="00B32C74" w14:paraId="43504312" w14:textId="77777777" w:rsidTr="00CA1C39">
        <w:tc>
          <w:tcPr>
            <w:tcW w:w="3112" w:type="dxa"/>
            <w:vAlign w:val="center"/>
          </w:tcPr>
          <w:p w14:paraId="54BF4750" w14:textId="77777777" w:rsidR="00CA1C39" w:rsidRPr="00B32C74" w:rsidRDefault="00CA1C39" w:rsidP="00CA1C39">
            <w:pPr>
              <w:pStyle w:val="Nidungvnbn"/>
              <w:spacing w:before="120"/>
              <w:ind w:firstLine="142"/>
              <w:jc w:val="left"/>
              <w:rPr>
                <w:color w:val="FF0000"/>
              </w:rPr>
            </w:pPr>
            <w:r w:rsidRPr="00B32C74">
              <w:rPr>
                <w:color w:val="FF0000"/>
              </w:rPr>
              <w:t>2</w:t>
            </w:r>
          </w:p>
        </w:tc>
        <w:tc>
          <w:tcPr>
            <w:tcW w:w="3112" w:type="dxa"/>
            <w:vAlign w:val="center"/>
          </w:tcPr>
          <w:p w14:paraId="491F9A7C" w14:textId="77777777" w:rsidR="00CA1C39" w:rsidRPr="00B32C74" w:rsidRDefault="00CA1C39" w:rsidP="00CA1C39">
            <w:pPr>
              <w:pStyle w:val="Nidungvnbn"/>
              <w:spacing w:before="120"/>
              <w:ind w:firstLine="142"/>
              <w:jc w:val="left"/>
              <w:rPr>
                <w:color w:val="FF0000"/>
              </w:rPr>
            </w:pPr>
            <w:r w:rsidRPr="00B32C74">
              <w:rPr>
                <w:color w:val="FF0000"/>
              </w:rPr>
              <w:t>Nội dung 2</w:t>
            </w:r>
          </w:p>
        </w:tc>
        <w:tc>
          <w:tcPr>
            <w:tcW w:w="3113" w:type="dxa"/>
            <w:vAlign w:val="center"/>
          </w:tcPr>
          <w:p w14:paraId="5C765964" w14:textId="77777777" w:rsidR="00CA1C39" w:rsidRPr="00B32C74" w:rsidRDefault="00CA1C39" w:rsidP="00CA1C39">
            <w:pPr>
              <w:pStyle w:val="Nidungvnbn"/>
              <w:spacing w:before="120"/>
              <w:ind w:firstLine="142"/>
              <w:jc w:val="left"/>
              <w:rPr>
                <w:color w:val="FF0000"/>
              </w:rPr>
            </w:pPr>
            <w:r w:rsidRPr="00B32C74">
              <w:rPr>
                <w:color w:val="FF0000"/>
              </w:rPr>
              <w:t>Nội dung 5</w:t>
            </w:r>
          </w:p>
        </w:tc>
      </w:tr>
      <w:tr w:rsidR="00CA1C39" w:rsidRPr="00B32C74" w14:paraId="1B723884" w14:textId="77777777" w:rsidTr="00CA1C39">
        <w:tc>
          <w:tcPr>
            <w:tcW w:w="3112" w:type="dxa"/>
            <w:vAlign w:val="center"/>
          </w:tcPr>
          <w:p w14:paraId="7929D909" w14:textId="77777777" w:rsidR="00CA1C39" w:rsidRPr="00B32C74" w:rsidRDefault="00CA1C39" w:rsidP="00CA1C39">
            <w:pPr>
              <w:pStyle w:val="Nidungvnbn"/>
              <w:spacing w:before="120"/>
              <w:ind w:firstLine="142"/>
              <w:jc w:val="left"/>
              <w:rPr>
                <w:color w:val="FF0000"/>
              </w:rPr>
            </w:pPr>
            <w:r w:rsidRPr="00B32C74">
              <w:rPr>
                <w:color w:val="FF0000"/>
              </w:rPr>
              <w:t>3</w:t>
            </w:r>
          </w:p>
        </w:tc>
        <w:tc>
          <w:tcPr>
            <w:tcW w:w="3112" w:type="dxa"/>
            <w:vAlign w:val="center"/>
          </w:tcPr>
          <w:p w14:paraId="557823C2" w14:textId="77777777" w:rsidR="00CA1C39" w:rsidRPr="00B32C74" w:rsidRDefault="00CA1C39" w:rsidP="00CA1C39">
            <w:pPr>
              <w:pStyle w:val="Nidungvnbn"/>
              <w:spacing w:before="120"/>
              <w:ind w:firstLine="142"/>
              <w:jc w:val="left"/>
              <w:rPr>
                <w:color w:val="FF0000"/>
              </w:rPr>
            </w:pPr>
            <w:r w:rsidRPr="00B32C74">
              <w:rPr>
                <w:color w:val="FF0000"/>
              </w:rPr>
              <w:t>Nội dung 3</w:t>
            </w:r>
          </w:p>
        </w:tc>
        <w:tc>
          <w:tcPr>
            <w:tcW w:w="3113" w:type="dxa"/>
            <w:vAlign w:val="center"/>
          </w:tcPr>
          <w:p w14:paraId="7D009C1E" w14:textId="77777777" w:rsidR="00CA1C39" w:rsidRPr="00B32C74" w:rsidRDefault="00CA1C39" w:rsidP="00CA1C39">
            <w:pPr>
              <w:pStyle w:val="Nidungvnbn"/>
              <w:spacing w:before="120"/>
              <w:ind w:firstLine="142"/>
              <w:jc w:val="left"/>
              <w:rPr>
                <w:color w:val="FF0000"/>
              </w:rPr>
            </w:pPr>
            <w:r w:rsidRPr="00B32C74">
              <w:rPr>
                <w:color w:val="FF0000"/>
              </w:rPr>
              <w:t>Nội dung 6</w:t>
            </w:r>
          </w:p>
        </w:tc>
      </w:tr>
    </w:tbl>
    <w:p w14:paraId="07EEDF1F" w14:textId="77777777" w:rsidR="00CA1C39" w:rsidRPr="00B32C74" w:rsidRDefault="007B7FF5" w:rsidP="007B7FF5">
      <w:pPr>
        <w:pStyle w:val="Caption"/>
        <w:rPr>
          <w:color w:val="FF0000"/>
        </w:rPr>
      </w:pPr>
      <w:bookmarkStart w:id="13" w:name="_Toc387689363"/>
      <w:r w:rsidRPr="00B32C74">
        <w:rPr>
          <w:color w:val="FF0000"/>
        </w:rPr>
        <w:t>Bảng 3.</w:t>
      </w:r>
      <w:r w:rsidR="003103CF" w:rsidRPr="00B32C74">
        <w:rPr>
          <w:color w:val="FF0000"/>
        </w:rPr>
        <w:fldChar w:fldCharType="begin"/>
      </w:r>
      <w:r w:rsidR="003103CF" w:rsidRPr="00B32C74">
        <w:rPr>
          <w:color w:val="FF0000"/>
        </w:rPr>
        <w:instrText xml:space="preserve"> SEQ Bảng \* ARABIC </w:instrText>
      </w:r>
      <w:r w:rsidR="003103CF" w:rsidRPr="00B32C74">
        <w:rPr>
          <w:color w:val="FF0000"/>
        </w:rPr>
        <w:fldChar w:fldCharType="separate"/>
      </w:r>
      <w:r w:rsidR="00A910C6" w:rsidRPr="00B32C74">
        <w:rPr>
          <w:noProof/>
          <w:color w:val="FF0000"/>
        </w:rPr>
        <w:t>1</w:t>
      </w:r>
      <w:r w:rsidR="003103CF" w:rsidRPr="00B32C74">
        <w:rPr>
          <w:noProof/>
          <w:color w:val="FF0000"/>
        </w:rPr>
        <w:fldChar w:fldCharType="end"/>
      </w:r>
      <w:r w:rsidRPr="00B32C74">
        <w:rPr>
          <w:color w:val="FF0000"/>
        </w:rPr>
        <w:t>Ví dụ cho chèn bảng</w:t>
      </w:r>
      <w:bookmarkEnd w:id="13"/>
    </w:p>
    <w:p w14:paraId="71F26075" w14:textId="77777777" w:rsidR="007B1A23" w:rsidRPr="00B32C74" w:rsidRDefault="00CA1C39">
      <w:pPr>
        <w:spacing w:after="200" w:line="276" w:lineRule="auto"/>
        <w:rPr>
          <w:color w:val="FF0000"/>
          <w:sz w:val="26"/>
          <w:szCs w:val="26"/>
        </w:rPr>
      </w:pPr>
      <w:r w:rsidRPr="00B32C74">
        <w:rPr>
          <w:color w:val="FF0000"/>
          <w:sz w:val="26"/>
          <w:szCs w:val="26"/>
        </w:rPr>
        <w:t xml:space="preserve">Khi cần chèn tên bảng thì chọn </w:t>
      </w:r>
      <w:r w:rsidR="007B7FF5" w:rsidRPr="00B32C74">
        <w:rPr>
          <w:color w:val="FF0000"/>
          <w:sz w:val="26"/>
          <w:szCs w:val="26"/>
        </w:rPr>
        <w:t>References</w:t>
      </w:r>
      <w:r w:rsidRPr="00B32C74">
        <w:rPr>
          <w:color w:val="FF0000"/>
          <w:sz w:val="26"/>
          <w:szCs w:val="26"/>
        </w:rPr>
        <w:t xml:space="preserve"> \ Caption và chọn “Bảng …”</w:t>
      </w:r>
    </w:p>
    <w:p w14:paraId="7A6B4B2E" w14:textId="77777777" w:rsidR="00207DC2" w:rsidRPr="00B32C74" w:rsidRDefault="00207DC2" w:rsidP="00207DC2">
      <w:pPr>
        <w:pStyle w:val="Tiumccp1"/>
        <w:rPr>
          <w:color w:val="FF0000"/>
        </w:rPr>
      </w:pPr>
      <w:bookmarkStart w:id="14" w:name="_Toc387692872"/>
      <w:r w:rsidRPr="00B32C74">
        <w:rPr>
          <w:color w:val="FF0000"/>
        </w:rPr>
        <w:t>3.2 Viết tắt</w:t>
      </w:r>
      <w:bookmarkEnd w:id="14"/>
    </w:p>
    <w:p w14:paraId="01302C76" w14:textId="77777777" w:rsidR="00207DC2" w:rsidRPr="00B32C74" w:rsidRDefault="00207DC2" w:rsidP="00207DC2">
      <w:pPr>
        <w:pStyle w:val="Bngbiu-nidung"/>
        <w:rPr>
          <w:color w:val="FF0000"/>
        </w:rPr>
      </w:pPr>
      <w:r w:rsidRPr="00B32C74">
        <w:rPr>
          <w:color w:val="FF0000"/>
        </w:rPr>
        <w:t xml:space="preserve">Không lạm dụng việc viết tắt. Chỉ viết tắt những từ, cụm từ hoặc thuật ngữ </w:t>
      </w:r>
      <w:r w:rsidRPr="00B32C74">
        <w:rPr>
          <w:i/>
          <w:color w:val="FF0000"/>
        </w:rPr>
        <w:t>được sử dụng nhiều lần trong luận văn</w:t>
      </w:r>
      <w:r w:rsidRPr="00B32C74">
        <w:rPr>
          <w:color w:val="FF0000"/>
        </w:rPr>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30264B03" w14:textId="77777777" w:rsidR="00207DC2" w:rsidRPr="00B32C74" w:rsidRDefault="00207DC2" w:rsidP="00207DC2">
      <w:pPr>
        <w:pStyle w:val="Tiumccp1"/>
        <w:rPr>
          <w:color w:val="FF0000"/>
        </w:rPr>
      </w:pPr>
      <w:bookmarkStart w:id="15" w:name="_Toc387692873"/>
      <w:r w:rsidRPr="00B32C74">
        <w:rPr>
          <w:color w:val="FF0000"/>
        </w:rPr>
        <w:t>3.3 Trích dẫn</w:t>
      </w:r>
      <w:bookmarkEnd w:id="15"/>
    </w:p>
    <w:p w14:paraId="48188902" w14:textId="77777777" w:rsidR="00207DC2" w:rsidRPr="00B32C74" w:rsidRDefault="00207DC2" w:rsidP="00207DC2">
      <w:pPr>
        <w:pStyle w:val="Tiumccp2"/>
        <w:rPr>
          <w:color w:val="FF0000"/>
        </w:rPr>
      </w:pPr>
      <w:bookmarkStart w:id="16" w:name="_Toc387692874"/>
      <w:r w:rsidRPr="00B32C74">
        <w:rPr>
          <w:color w:val="FF0000"/>
        </w:rPr>
        <w:t>3.3.1 Tài liệu tham khảo và cách trích dẫn</w:t>
      </w:r>
      <w:bookmarkEnd w:id="16"/>
    </w:p>
    <w:p w14:paraId="704CEBAD" w14:textId="77777777" w:rsidR="00207DC2" w:rsidRPr="00B10E7E" w:rsidRDefault="00207DC2" w:rsidP="00207DC2">
      <w:pPr>
        <w:pStyle w:val="Nidungvnbn"/>
      </w:pPr>
      <w:r w:rsidRPr="00B32C74">
        <w:rPr>
          <w:color w:val="FF0000"/>
        </w:rPr>
        <w:t xml:space="preserve">Mọi ý kiến, khái niệm, phân tích, phát biểu, diễn đạt... có ý nghĩa, mang tính chất gợi ý </w:t>
      </w:r>
      <w:r w:rsidRPr="00B32C74">
        <w:rPr>
          <w:i/>
          <w:color w:val="FF0000"/>
        </w:rPr>
        <w:t>không phải của riêng tác giả</w:t>
      </w:r>
      <w:r w:rsidRPr="00B32C74">
        <w:rPr>
          <w:color w:val="FF0000"/>
        </w:rPr>
        <w:t xml:space="preserve"> và mọi tham khảo khác </w:t>
      </w:r>
      <w:r w:rsidRPr="00B32C74">
        <w:rPr>
          <w:b/>
          <w:color w:val="FF0000"/>
        </w:rPr>
        <w:t>phải được trích dẫn và chỉ rõ nguồn trong danh mục Tài liệu tham khảo của luận văn</w:t>
      </w:r>
      <w:r w:rsidRPr="00B32C74">
        <w:rPr>
          <w:color w:val="FF0000"/>
        </w:rPr>
        <w:t xml:space="preserve">. Phải nêu rõ cả việc sử </w:t>
      </w:r>
      <w:r w:rsidRPr="00B10E7E">
        <w:lastRenderedPageBreak/>
        <w:t>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14:paraId="51FA3B31" w14:textId="77777777" w:rsidR="00207DC2" w:rsidRPr="00B10E7E" w:rsidRDefault="00207DC2" w:rsidP="00207DC2">
      <w:pPr>
        <w:pStyle w:val="Nidungvnbn"/>
      </w:pPr>
      <w:r w:rsidRPr="00B10E7E">
        <w:t>Không trích dẫn những kiến thức phổ biến, mọi người đều biết tránh làm nặng nề phần tham khảo trích dẫn.</w:t>
      </w:r>
    </w:p>
    <w:p w14:paraId="07BD9DA5" w14:textId="77777777"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10558A6D" w14:textId="77777777" w:rsidR="00207DC2" w:rsidRDefault="00207DC2" w:rsidP="00207DC2">
      <w:pPr>
        <w:pStyle w:val="Bngbiu-nidung"/>
        <w:rPr>
          <w:b/>
          <w:sz w:val="32"/>
          <w:szCs w:val="32"/>
        </w:rPr>
      </w:pPr>
      <w:r>
        <w:rPr>
          <w:b/>
          <w:sz w:val="32"/>
          <w:szCs w:val="32"/>
        </w:rPr>
        <w:t>3.3.2 Qui định của Khoa Công nghệ thông tin</w:t>
      </w:r>
    </w:p>
    <w:p w14:paraId="3CAC3603" w14:textId="77777777"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35A0F6B2" w14:textId="77777777"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14:paraId="7B24C9D3" w14:textId="77777777"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14:paraId="4D5FA893" w14:textId="77777777" w:rsidR="00207DC2" w:rsidRDefault="00207DC2" w:rsidP="00207DC2">
      <w:pPr>
        <w:pStyle w:val="Nidungvnbn"/>
        <w:numPr>
          <w:ilvl w:val="0"/>
          <w:numId w:val="11"/>
        </w:numPr>
      </w:pPr>
      <w:r>
        <w:lastRenderedPageBreak/>
        <w:t>Diễn đạt lại (</w:t>
      </w:r>
      <w:r>
        <w:rPr>
          <w:rStyle w:val="Emphasis"/>
        </w:rPr>
        <w:t>rephrase</w:t>
      </w:r>
      <w:r>
        <w:t>) hoặc dịch (</w:t>
      </w:r>
      <w:r>
        <w:rPr>
          <w:rStyle w:val="Emphasis"/>
        </w:rPr>
        <w:t>translate</w:t>
      </w:r>
      <w:r>
        <w:t>) toàn bộ một ý nào đó của người khác mà không dẫn nguồn đúng quy định;</w:t>
      </w:r>
    </w:p>
    <w:p w14:paraId="69D2F23B" w14:textId="77777777" w:rsidR="00207DC2" w:rsidRDefault="00207DC2" w:rsidP="00207DC2">
      <w:pPr>
        <w:pStyle w:val="Nidungvnbn"/>
        <w:numPr>
          <w:ilvl w:val="0"/>
          <w:numId w:val="11"/>
        </w:numPr>
      </w:pPr>
      <w:r>
        <w:t>Sử dụng hơn 30% nội dung của một báo cáo cuối kỳ do chính mình viết để nộp cho 2 lớp khác nhau (cùng học kỳ hoặc khác học kỳ) mà không có sự đồng ý của giảng viên;</w:t>
      </w:r>
    </w:p>
    <w:p w14:paraId="5CA3B1AD" w14:textId="77777777" w:rsidR="00207DC2" w:rsidRDefault="00207DC2" w:rsidP="00207DC2">
      <w:pPr>
        <w:pStyle w:val="Nidungvnbn"/>
        <w:numPr>
          <w:ilvl w:val="0"/>
          <w:numId w:val="11"/>
        </w:numPr>
      </w:pPr>
      <w:r>
        <w:t>Sao chép một phần hoặc toàn bộ bài làm của người khác.</w:t>
      </w:r>
    </w:p>
    <w:p w14:paraId="0EE41770" w14:textId="77777777"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6EFAC82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25DE41D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5A90805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74985C0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40F4AE4" w14:textId="77777777" w:rsidR="00650D6A" w:rsidRPr="00B10E7E" w:rsidRDefault="00650D6A" w:rsidP="007B7FF5">
      <w:pPr>
        <w:spacing w:line="360" w:lineRule="auto"/>
        <w:ind w:left="993"/>
        <w:jc w:val="both"/>
        <w:rPr>
          <w:sz w:val="26"/>
          <w:szCs w:val="26"/>
        </w:rPr>
      </w:pPr>
      <w:r w:rsidRPr="00B10E7E">
        <w:rPr>
          <w:sz w:val="26"/>
          <w:szCs w:val="26"/>
        </w:rPr>
        <w:t>……….</w:t>
      </w:r>
    </w:p>
    <w:p w14:paraId="29B8D848"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34E18A0" w14:textId="77777777" w:rsidR="007B7FF5" w:rsidRDefault="007B7FF5" w:rsidP="00650D6A">
      <w:pPr>
        <w:spacing w:line="360" w:lineRule="auto"/>
        <w:ind w:left="360" w:firstLine="360"/>
        <w:rPr>
          <w:b/>
          <w:sz w:val="26"/>
          <w:szCs w:val="26"/>
        </w:rPr>
      </w:pPr>
    </w:p>
    <w:p w14:paraId="56137D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4B42E02"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F55E675"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2D76E74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4593614A"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42082D33"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4EBAC4C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E1C22E4"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487376CB" w14:textId="77777777" w:rsidR="007E7FF7" w:rsidRDefault="007E7FF7">
      <w:pPr>
        <w:spacing w:after="200" w:line="276" w:lineRule="auto"/>
        <w:rPr>
          <w:sz w:val="26"/>
          <w:szCs w:val="26"/>
        </w:rPr>
      </w:pPr>
      <w:r>
        <w:rPr>
          <w:sz w:val="26"/>
          <w:szCs w:val="26"/>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C69F2">
      <w:headerReference w:type="default" r:id="rId2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4282F" w14:textId="77777777" w:rsidR="00C1483A" w:rsidRDefault="00C1483A" w:rsidP="00453AB1">
      <w:r>
        <w:separator/>
      </w:r>
    </w:p>
  </w:endnote>
  <w:endnote w:type="continuationSeparator" w:id="0">
    <w:p w14:paraId="5B2CB72E" w14:textId="77777777" w:rsidR="00C1483A" w:rsidRDefault="00C1483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E702D" w14:textId="77777777" w:rsidR="00C1483A" w:rsidRDefault="00C1483A" w:rsidP="00453AB1">
      <w:r>
        <w:separator/>
      </w:r>
    </w:p>
  </w:footnote>
  <w:footnote w:type="continuationSeparator" w:id="0">
    <w:p w14:paraId="34A8FA42" w14:textId="77777777" w:rsidR="00C1483A" w:rsidRDefault="00C1483A"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3103CF" w:rsidRPr="00453AB1" w:rsidRDefault="003103CF">
    <w:pPr>
      <w:pStyle w:val="Header"/>
      <w:jc w:val="center"/>
      <w:rPr>
        <w:rStyle w:val="NidungvnbnChar"/>
      </w:rPr>
    </w:pPr>
  </w:p>
  <w:p w14:paraId="2E6281EB" w14:textId="77777777" w:rsidR="003103CF" w:rsidRDefault="003103CF"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02043B06" w14:textId="0A1BBDD7" w:rsidR="003103CF" w:rsidRDefault="003103CF">
        <w:pPr>
          <w:pStyle w:val="Header"/>
          <w:jc w:val="center"/>
        </w:pPr>
        <w:r>
          <w:fldChar w:fldCharType="begin"/>
        </w:r>
        <w:r>
          <w:instrText xml:space="preserve"> PAGE   \* MERGEFORMAT </w:instrText>
        </w:r>
        <w:r>
          <w:fldChar w:fldCharType="separate"/>
        </w:r>
        <w:r w:rsidR="00BD54FF">
          <w:rPr>
            <w:noProof/>
          </w:rPr>
          <w:t>iii</w:t>
        </w:r>
        <w:r>
          <w:rPr>
            <w:noProof/>
          </w:rPr>
          <w:fldChar w:fldCharType="end"/>
        </w:r>
      </w:p>
    </w:sdtContent>
  </w:sdt>
  <w:p w14:paraId="775919A9" w14:textId="77777777" w:rsidR="003103CF" w:rsidRDefault="003103CF"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3103CF" w:rsidRPr="00453AB1" w:rsidRDefault="003103CF">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5B1C4E">
          <w:rPr>
            <w:rStyle w:val="NidungvnbnChar"/>
            <w:noProof/>
          </w:rPr>
          <w:t>30</w:t>
        </w:r>
        <w:r w:rsidRPr="00453AB1">
          <w:rPr>
            <w:rStyle w:val="NidungvnbnChar"/>
          </w:rPr>
          <w:fldChar w:fldCharType="end"/>
        </w:r>
      </w:p>
    </w:sdtContent>
  </w:sdt>
  <w:p w14:paraId="2C433D35" w14:textId="77777777" w:rsidR="003103CF" w:rsidRDefault="003103CF"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012FB"/>
    <w:multiLevelType w:val="hybridMultilevel"/>
    <w:tmpl w:val="B596D0C8"/>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E2AE8"/>
    <w:multiLevelType w:val="hybridMultilevel"/>
    <w:tmpl w:val="B34856B6"/>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F32A1"/>
    <w:multiLevelType w:val="hybridMultilevel"/>
    <w:tmpl w:val="30C43382"/>
    <w:lvl w:ilvl="0" w:tplc="042A0019">
      <w:start w:val="1"/>
      <w:numFmt w:val="lowerLetter"/>
      <w:lvlText w:val="%1."/>
      <w:lvlJc w:val="lef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4DDC43BB"/>
    <w:multiLevelType w:val="hybridMultilevel"/>
    <w:tmpl w:val="61F68F1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16"/>
  </w:num>
  <w:num w:numId="4">
    <w:abstractNumId w:val="20"/>
  </w:num>
  <w:num w:numId="5">
    <w:abstractNumId w:val="0"/>
  </w:num>
  <w:num w:numId="6">
    <w:abstractNumId w:val="6"/>
  </w:num>
  <w:num w:numId="7">
    <w:abstractNumId w:val="15"/>
  </w:num>
  <w:num w:numId="8">
    <w:abstractNumId w:val="18"/>
  </w:num>
  <w:num w:numId="9">
    <w:abstractNumId w:val="2"/>
  </w:num>
  <w:num w:numId="10">
    <w:abstractNumId w:val="11"/>
  </w:num>
  <w:num w:numId="11">
    <w:abstractNumId w:val="19"/>
  </w:num>
  <w:num w:numId="12">
    <w:abstractNumId w:val="8"/>
  </w:num>
  <w:num w:numId="13">
    <w:abstractNumId w:val="4"/>
  </w:num>
  <w:num w:numId="14">
    <w:abstractNumId w:val="3"/>
  </w:num>
  <w:num w:numId="15">
    <w:abstractNumId w:val="10"/>
  </w:num>
  <w:num w:numId="16">
    <w:abstractNumId w:val="9"/>
  </w:num>
  <w:num w:numId="17">
    <w:abstractNumId w:val="17"/>
  </w:num>
  <w:num w:numId="18">
    <w:abstractNumId w:val="5"/>
  </w:num>
  <w:num w:numId="19">
    <w:abstractNumId w:val="13"/>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24496"/>
    <w:rsid w:val="00047BB7"/>
    <w:rsid w:val="00052053"/>
    <w:rsid w:val="00081EA7"/>
    <w:rsid w:val="00085697"/>
    <w:rsid w:val="00091B11"/>
    <w:rsid w:val="000C2A3B"/>
    <w:rsid w:val="000C5A13"/>
    <w:rsid w:val="000D34BB"/>
    <w:rsid w:val="000F640A"/>
    <w:rsid w:val="00115628"/>
    <w:rsid w:val="00173B59"/>
    <w:rsid w:val="00194078"/>
    <w:rsid w:val="001C6682"/>
    <w:rsid w:val="001E0697"/>
    <w:rsid w:val="001F6010"/>
    <w:rsid w:val="00204442"/>
    <w:rsid w:val="00207DC2"/>
    <w:rsid w:val="00210A5E"/>
    <w:rsid w:val="00223F52"/>
    <w:rsid w:val="00252F26"/>
    <w:rsid w:val="00291721"/>
    <w:rsid w:val="002C3297"/>
    <w:rsid w:val="002D3C11"/>
    <w:rsid w:val="002F35A8"/>
    <w:rsid w:val="002F6B2E"/>
    <w:rsid w:val="003103CF"/>
    <w:rsid w:val="003218FF"/>
    <w:rsid w:val="00330B0D"/>
    <w:rsid w:val="00330BF0"/>
    <w:rsid w:val="0038308B"/>
    <w:rsid w:val="00385A70"/>
    <w:rsid w:val="003A0A28"/>
    <w:rsid w:val="003C69F2"/>
    <w:rsid w:val="003D5715"/>
    <w:rsid w:val="003E3684"/>
    <w:rsid w:val="00445998"/>
    <w:rsid w:val="00453AB1"/>
    <w:rsid w:val="00471771"/>
    <w:rsid w:val="00484DA8"/>
    <w:rsid w:val="004A7C39"/>
    <w:rsid w:val="004E3C16"/>
    <w:rsid w:val="004E65C5"/>
    <w:rsid w:val="004F1F1D"/>
    <w:rsid w:val="00504573"/>
    <w:rsid w:val="00515DB1"/>
    <w:rsid w:val="00520E69"/>
    <w:rsid w:val="00533E96"/>
    <w:rsid w:val="00534060"/>
    <w:rsid w:val="005804FC"/>
    <w:rsid w:val="005A72D4"/>
    <w:rsid w:val="005B1C4E"/>
    <w:rsid w:val="005D5C20"/>
    <w:rsid w:val="0062692F"/>
    <w:rsid w:val="0064189C"/>
    <w:rsid w:val="00650D6A"/>
    <w:rsid w:val="00661140"/>
    <w:rsid w:val="007122F7"/>
    <w:rsid w:val="00727C50"/>
    <w:rsid w:val="00737340"/>
    <w:rsid w:val="00784B9E"/>
    <w:rsid w:val="007B0003"/>
    <w:rsid w:val="007B1A23"/>
    <w:rsid w:val="007B7FF5"/>
    <w:rsid w:val="007D511D"/>
    <w:rsid w:val="007E6AB9"/>
    <w:rsid w:val="007E7FF7"/>
    <w:rsid w:val="008530E5"/>
    <w:rsid w:val="0085704E"/>
    <w:rsid w:val="00860389"/>
    <w:rsid w:val="00865D36"/>
    <w:rsid w:val="00867C2D"/>
    <w:rsid w:val="00880D36"/>
    <w:rsid w:val="008824F1"/>
    <w:rsid w:val="00883AFC"/>
    <w:rsid w:val="00893B46"/>
    <w:rsid w:val="008C7EE0"/>
    <w:rsid w:val="008E09EE"/>
    <w:rsid w:val="008E2DDC"/>
    <w:rsid w:val="008E6453"/>
    <w:rsid w:val="00903099"/>
    <w:rsid w:val="00903EE5"/>
    <w:rsid w:val="00907A2E"/>
    <w:rsid w:val="009155D5"/>
    <w:rsid w:val="00942B81"/>
    <w:rsid w:val="00950EF4"/>
    <w:rsid w:val="00960444"/>
    <w:rsid w:val="00984099"/>
    <w:rsid w:val="009E0D0D"/>
    <w:rsid w:val="009F0D7A"/>
    <w:rsid w:val="009F7252"/>
    <w:rsid w:val="00A04D37"/>
    <w:rsid w:val="00A27750"/>
    <w:rsid w:val="00A308F4"/>
    <w:rsid w:val="00A3143F"/>
    <w:rsid w:val="00A33AFF"/>
    <w:rsid w:val="00A41F65"/>
    <w:rsid w:val="00A753FC"/>
    <w:rsid w:val="00A8262A"/>
    <w:rsid w:val="00A855D2"/>
    <w:rsid w:val="00A87AF0"/>
    <w:rsid w:val="00A910C6"/>
    <w:rsid w:val="00AA05C0"/>
    <w:rsid w:val="00AB3535"/>
    <w:rsid w:val="00AD6FCD"/>
    <w:rsid w:val="00B13BAC"/>
    <w:rsid w:val="00B32C74"/>
    <w:rsid w:val="00B349D0"/>
    <w:rsid w:val="00B5773E"/>
    <w:rsid w:val="00B65839"/>
    <w:rsid w:val="00B8489D"/>
    <w:rsid w:val="00B90768"/>
    <w:rsid w:val="00BB2B2A"/>
    <w:rsid w:val="00BD54FF"/>
    <w:rsid w:val="00C1483A"/>
    <w:rsid w:val="00C5347A"/>
    <w:rsid w:val="00C56904"/>
    <w:rsid w:val="00C6194A"/>
    <w:rsid w:val="00C63C15"/>
    <w:rsid w:val="00C70A1B"/>
    <w:rsid w:val="00C74BF1"/>
    <w:rsid w:val="00C75086"/>
    <w:rsid w:val="00CA1C39"/>
    <w:rsid w:val="00CA6B6E"/>
    <w:rsid w:val="00CB0792"/>
    <w:rsid w:val="00CB5E8F"/>
    <w:rsid w:val="00CD13EC"/>
    <w:rsid w:val="00CE5555"/>
    <w:rsid w:val="00D00205"/>
    <w:rsid w:val="00D00638"/>
    <w:rsid w:val="00D47199"/>
    <w:rsid w:val="00D6285D"/>
    <w:rsid w:val="00DA38AA"/>
    <w:rsid w:val="00DD2E97"/>
    <w:rsid w:val="00E04E7C"/>
    <w:rsid w:val="00E16E7F"/>
    <w:rsid w:val="00E64E20"/>
    <w:rsid w:val="00E66B24"/>
    <w:rsid w:val="00EF61B5"/>
    <w:rsid w:val="00F117AC"/>
    <w:rsid w:val="00F6183C"/>
    <w:rsid w:val="00F86505"/>
    <w:rsid w:val="00FA1FF6"/>
    <w:rsid w:val="00FD6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hyperlink" Target="https://quantrimang.com/so-sanh-hieu-suat-hoat-dong-cua-mongodb-va-sql-server-2008-84584" TargetMode="External"/><Relationship Id="rId17" Type="http://schemas.openxmlformats.org/officeDocument/2006/relationships/hyperlink" Target="http://square.github.io/retrofit/" TargetMode="External"/><Relationship Id="rId25"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emf"/><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quantrimang.com/so-sanh-hieu-suat-hoat-dong-cua-mongodb-va-sql-server-2008-84584" TargetMode="Externa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A5784-8083-48B8-824A-9AA827946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5</TotalTime>
  <Pages>35</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2</cp:revision>
  <dcterms:created xsi:type="dcterms:W3CDTF">2017-02-24T15:00:00Z</dcterms:created>
  <dcterms:modified xsi:type="dcterms:W3CDTF">2017-02-24T15:00:00Z</dcterms:modified>
</cp:coreProperties>
</file>