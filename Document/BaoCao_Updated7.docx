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41269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61A94B01" w:rsidR="00BB2B2A" w:rsidRPr="003C69F2" w:rsidRDefault="00BB2B2A" w:rsidP="003C69F2">
      <w:pPr>
        <w:pStyle w:val="Chng"/>
        <w:jc w:val="center"/>
        <w:rPr>
          <w:lang w:val="vi-VN"/>
        </w:rPr>
      </w:pPr>
      <w:bookmarkStart w:id="1" w:name="_Toc476412693"/>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03625ADA" w:rsidR="001E7D59"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pPr>
        <w:spacing w:after="200" w:line="276"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sdt>
      <w:sdtPr>
        <w:rPr>
          <w:rFonts w:ascii="Times New Roman" w:eastAsia="Times New Roman" w:hAnsi="Times New Roman" w:cs="Times New Roman"/>
          <w:color w:val="auto"/>
          <w:sz w:val="24"/>
          <w:szCs w:val="24"/>
        </w:rPr>
        <w:id w:val="296886965"/>
        <w:docPartObj>
          <w:docPartGallery w:val="Table of Contents"/>
          <w:docPartUnique/>
        </w:docPartObj>
      </w:sdtPr>
      <w:sdtEndPr>
        <w:rPr>
          <w:b/>
          <w:bCs/>
          <w:noProof/>
        </w:rPr>
      </w:sdtEndPr>
      <w:sdtContent>
        <w:p w14:paraId="5DA324FA" w14:textId="57ED6523" w:rsidR="00605DB2" w:rsidRDefault="00605DB2" w:rsidP="00605DB2">
          <w:pPr>
            <w:pStyle w:val="TOCHeading"/>
            <w:jc w:val="center"/>
            <w:rPr>
              <w:rFonts w:ascii="Times New Roman" w:hAnsi="Times New Roman" w:cs="Times New Roman"/>
              <w:b/>
              <w:color w:val="auto"/>
            </w:rPr>
          </w:pPr>
          <w:r w:rsidRPr="00605DB2">
            <w:rPr>
              <w:rFonts w:ascii="Times New Roman" w:hAnsi="Times New Roman" w:cs="Times New Roman"/>
              <w:b/>
              <w:color w:val="auto"/>
            </w:rPr>
            <w:t>MỤC LỤC</w:t>
          </w:r>
        </w:p>
        <w:p w14:paraId="7F56DB71" w14:textId="77777777" w:rsidR="00122E68" w:rsidRPr="00122E68" w:rsidRDefault="00122E68" w:rsidP="00122E68"/>
        <w:p w14:paraId="194C6491" w14:textId="77777777" w:rsidR="00605DB2" w:rsidRDefault="00605DB2">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499669" w:history="1">
            <w:r w:rsidRPr="00985357">
              <w:rPr>
                <w:rStyle w:val="Hyperlink"/>
                <w:noProof/>
              </w:rPr>
              <w:t>DANH MỤC KÍ HIỆU VÀ CHỮ VIẾT TẮT</w:t>
            </w:r>
            <w:r>
              <w:rPr>
                <w:noProof/>
                <w:webHidden/>
              </w:rPr>
              <w:tab/>
            </w:r>
            <w:r>
              <w:rPr>
                <w:noProof/>
                <w:webHidden/>
              </w:rPr>
              <w:fldChar w:fldCharType="begin"/>
            </w:r>
            <w:r>
              <w:rPr>
                <w:noProof/>
                <w:webHidden/>
              </w:rPr>
              <w:instrText xml:space="preserve"> PAGEREF _Toc476499669 \h </w:instrText>
            </w:r>
            <w:r>
              <w:rPr>
                <w:noProof/>
                <w:webHidden/>
              </w:rPr>
            </w:r>
            <w:r>
              <w:rPr>
                <w:noProof/>
                <w:webHidden/>
              </w:rPr>
              <w:fldChar w:fldCharType="separate"/>
            </w:r>
            <w:r w:rsidR="00E94687">
              <w:rPr>
                <w:noProof/>
                <w:webHidden/>
              </w:rPr>
              <w:t>3</w:t>
            </w:r>
            <w:r>
              <w:rPr>
                <w:noProof/>
                <w:webHidden/>
              </w:rPr>
              <w:fldChar w:fldCharType="end"/>
            </w:r>
          </w:hyperlink>
        </w:p>
        <w:p w14:paraId="22BABB13" w14:textId="77777777" w:rsidR="00605DB2" w:rsidRDefault="003F3080">
          <w:pPr>
            <w:pStyle w:val="TOC1"/>
            <w:rPr>
              <w:rFonts w:asciiTheme="minorHAnsi" w:eastAsiaTheme="minorEastAsia" w:hAnsiTheme="minorHAnsi" w:cstheme="minorBidi"/>
              <w:noProof/>
              <w:sz w:val="22"/>
              <w:szCs w:val="22"/>
            </w:rPr>
          </w:pPr>
          <w:hyperlink w:anchor="_Toc476499670" w:history="1">
            <w:r w:rsidR="00605DB2" w:rsidRPr="00985357">
              <w:rPr>
                <w:rStyle w:val="Hyperlink"/>
                <w:noProof/>
              </w:rPr>
              <w:t>DANH MỤC CÁC BẢNG BIỂU, HÌNH VẼ, ĐỒ THỊ</w:t>
            </w:r>
            <w:r w:rsidR="00605DB2">
              <w:rPr>
                <w:noProof/>
                <w:webHidden/>
              </w:rPr>
              <w:tab/>
            </w:r>
            <w:r w:rsidR="00605DB2">
              <w:rPr>
                <w:noProof/>
                <w:webHidden/>
              </w:rPr>
              <w:fldChar w:fldCharType="begin"/>
            </w:r>
            <w:r w:rsidR="00605DB2">
              <w:rPr>
                <w:noProof/>
                <w:webHidden/>
              </w:rPr>
              <w:instrText xml:space="preserve"> PAGEREF _Toc476499670 \h </w:instrText>
            </w:r>
            <w:r w:rsidR="00605DB2">
              <w:rPr>
                <w:noProof/>
                <w:webHidden/>
              </w:rPr>
            </w:r>
            <w:r w:rsidR="00605DB2">
              <w:rPr>
                <w:noProof/>
                <w:webHidden/>
              </w:rPr>
              <w:fldChar w:fldCharType="separate"/>
            </w:r>
            <w:r w:rsidR="00E94687">
              <w:rPr>
                <w:noProof/>
                <w:webHidden/>
              </w:rPr>
              <w:t>4</w:t>
            </w:r>
            <w:r w:rsidR="00605DB2">
              <w:rPr>
                <w:noProof/>
                <w:webHidden/>
              </w:rPr>
              <w:fldChar w:fldCharType="end"/>
            </w:r>
          </w:hyperlink>
        </w:p>
        <w:p w14:paraId="70A7800F" w14:textId="77777777" w:rsidR="00605DB2" w:rsidRDefault="003F3080">
          <w:pPr>
            <w:pStyle w:val="TOC1"/>
            <w:rPr>
              <w:rFonts w:asciiTheme="minorHAnsi" w:eastAsiaTheme="minorEastAsia" w:hAnsiTheme="minorHAnsi" w:cstheme="minorBidi"/>
              <w:noProof/>
              <w:sz w:val="22"/>
              <w:szCs w:val="22"/>
            </w:rPr>
          </w:pPr>
          <w:hyperlink w:anchor="_Toc476499671" w:history="1">
            <w:r w:rsidR="00605DB2" w:rsidRPr="00985357">
              <w:rPr>
                <w:rStyle w:val="Hyperlink"/>
                <w:noProof/>
              </w:rPr>
              <w:t>CHƯƠNG 1 – MỞ ĐẦU</w:t>
            </w:r>
            <w:r w:rsidR="00605DB2">
              <w:rPr>
                <w:noProof/>
                <w:webHidden/>
              </w:rPr>
              <w:tab/>
            </w:r>
            <w:r w:rsidR="00605DB2">
              <w:rPr>
                <w:noProof/>
                <w:webHidden/>
              </w:rPr>
              <w:fldChar w:fldCharType="begin"/>
            </w:r>
            <w:r w:rsidR="00605DB2">
              <w:rPr>
                <w:noProof/>
                <w:webHidden/>
              </w:rPr>
              <w:instrText xml:space="preserve"> PAGEREF _Toc476499671 \h </w:instrText>
            </w:r>
            <w:r w:rsidR="00605DB2">
              <w:rPr>
                <w:noProof/>
                <w:webHidden/>
              </w:rPr>
            </w:r>
            <w:r w:rsidR="00605DB2">
              <w:rPr>
                <w:noProof/>
                <w:webHidden/>
              </w:rPr>
              <w:fldChar w:fldCharType="separate"/>
            </w:r>
            <w:r w:rsidR="00E94687">
              <w:rPr>
                <w:noProof/>
                <w:webHidden/>
              </w:rPr>
              <w:t>6</w:t>
            </w:r>
            <w:r w:rsidR="00605DB2">
              <w:rPr>
                <w:noProof/>
                <w:webHidden/>
              </w:rPr>
              <w:fldChar w:fldCharType="end"/>
            </w:r>
          </w:hyperlink>
        </w:p>
        <w:p w14:paraId="64E8B1D3" w14:textId="08388E70" w:rsidR="00605DB2" w:rsidRDefault="003F3080">
          <w:pPr>
            <w:pStyle w:val="TOC2"/>
            <w:tabs>
              <w:tab w:val="left" w:pos="1440"/>
              <w:tab w:val="right" w:leader="dot" w:pos="9536"/>
            </w:tabs>
            <w:rPr>
              <w:rFonts w:asciiTheme="minorHAnsi" w:eastAsiaTheme="minorEastAsia" w:hAnsiTheme="minorHAnsi" w:cstheme="minorBidi"/>
              <w:noProof/>
              <w:sz w:val="22"/>
              <w:szCs w:val="22"/>
            </w:rPr>
          </w:pPr>
          <w:hyperlink w:anchor="_Toc476499672" w:history="1">
            <w:r w:rsidR="00605DB2" w:rsidRPr="00985357">
              <w:rPr>
                <w:rStyle w:val="Hyperlink"/>
                <w:noProof/>
              </w:rPr>
              <w:t>1.1</w:t>
            </w:r>
            <w:r w:rsidR="00605DB2">
              <w:rPr>
                <w:rFonts w:asciiTheme="minorHAnsi" w:eastAsiaTheme="minorEastAsia" w:hAnsiTheme="minorHAnsi" w:cstheme="minorBidi"/>
                <w:noProof/>
                <w:sz w:val="22"/>
                <w:szCs w:val="22"/>
              </w:rPr>
              <w:t xml:space="preserve"> </w:t>
            </w:r>
            <w:r w:rsidR="00605DB2" w:rsidRPr="00985357">
              <w:rPr>
                <w:rStyle w:val="Hyperlink"/>
                <w:noProof/>
              </w:rPr>
              <w:t>Giới thiệu hệ thống hỏi đáp tự động</w:t>
            </w:r>
            <w:r w:rsidR="00605DB2">
              <w:rPr>
                <w:noProof/>
                <w:webHidden/>
              </w:rPr>
              <w:tab/>
            </w:r>
            <w:r w:rsidR="00605DB2">
              <w:rPr>
                <w:noProof/>
                <w:webHidden/>
              </w:rPr>
              <w:fldChar w:fldCharType="begin"/>
            </w:r>
            <w:r w:rsidR="00605DB2">
              <w:rPr>
                <w:noProof/>
                <w:webHidden/>
              </w:rPr>
              <w:instrText xml:space="preserve"> PAGEREF _Toc476499672 \h </w:instrText>
            </w:r>
            <w:r w:rsidR="00605DB2">
              <w:rPr>
                <w:noProof/>
                <w:webHidden/>
              </w:rPr>
            </w:r>
            <w:r w:rsidR="00605DB2">
              <w:rPr>
                <w:noProof/>
                <w:webHidden/>
              </w:rPr>
              <w:fldChar w:fldCharType="separate"/>
            </w:r>
            <w:r w:rsidR="00E94687">
              <w:rPr>
                <w:noProof/>
                <w:webHidden/>
              </w:rPr>
              <w:t>6</w:t>
            </w:r>
            <w:r w:rsidR="00605DB2">
              <w:rPr>
                <w:noProof/>
                <w:webHidden/>
              </w:rPr>
              <w:fldChar w:fldCharType="end"/>
            </w:r>
          </w:hyperlink>
        </w:p>
        <w:p w14:paraId="4DFAE350"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73" w:history="1">
            <w:r w:rsidR="00605DB2" w:rsidRPr="00985357">
              <w:rPr>
                <w:rStyle w:val="Hyperlink"/>
                <w:noProof/>
              </w:rPr>
              <w:t>1.2 Mục đích đề tài</w:t>
            </w:r>
            <w:r w:rsidR="00605DB2">
              <w:rPr>
                <w:noProof/>
                <w:webHidden/>
              </w:rPr>
              <w:tab/>
            </w:r>
            <w:r w:rsidR="00605DB2">
              <w:rPr>
                <w:noProof/>
                <w:webHidden/>
              </w:rPr>
              <w:fldChar w:fldCharType="begin"/>
            </w:r>
            <w:r w:rsidR="00605DB2">
              <w:rPr>
                <w:noProof/>
                <w:webHidden/>
              </w:rPr>
              <w:instrText xml:space="preserve"> PAGEREF _Toc476499673 \h </w:instrText>
            </w:r>
            <w:r w:rsidR="00605DB2">
              <w:rPr>
                <w:noProof/>
                <w:webHidden/>
              </w:rPr>
            </w:r>
            <w:r w:rsidR="00605DB2">
              <w:rPr>
                <w:noProof/>
                <w:webHidden/>
              </w:rPr>
              <w:fldChar w:fldCharType="separate"/>
            </w:r>
            <w:r w:rsidR="00E94687">
              <w:rPr>
                <w:noProof/>
                <w:webHidden/>
              </w:rPr>
              <w:t>7</w:t>
            </w:r>
            <w:r w:rsidR="00605DB2">
              <w:rPr>
                <w:noProof/>
                <w:webHidden/>
              </w:rPr>
              <w:fldChar w:fldCharType="end"/>
            </w:r>
          </w:hyperlink>
        </w:p>
        <w:p w14:paraId="2CEF50FA"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74" w:history="1">
            <w:r w:rsidR="00605DB2" w:rsidRPr="00985357">
              <w:rPr>
                <w:rStyle w:val="Hyperlink"/>
                <w:noProof/>
              </w:rPr>
              <w:t>1.3 Các nghiên cứu liên quan</w:t>
            </w:r>
            <w:r w:rsidR="00605DB2">
              <w:rPr>
                <w:noProof/>
                <w:webHidden/>
              </w:rPr>
              <w:tab/>
            </w:r>
            <w:r w:rsidR="00605DB2">
              <w:rPr>
                <w:noProof/>
                <w:webHidden/>
              </w:rPr>
              <w:fldChar w:fldCharType="begin"/>
            </w:r>
            <w:r w:rsidR="00605DB2">
              <w:rPr>
                <w:noProof/>
                <w:webHidden/>
              </w:rPr>
              <w:instrText xml:space="preserve"> PAGEREF _Toc476499674 \h </w:instrText>
            </w:r>
            <w:r w:rsidR="00605DB2">
              <w:rPr>
                <w:noProof/>
                <w:webHidden/>
              </w:rPr>
            </w:r>
            <w:r w:rsidR="00605DB2">
              <w:rPr>
                <w:noProof/>
                <w:webHidden/>
              </w:rPr>
              <w:fldChar w:fldCharType="separate"/>
            </w:r>
            <w:r w:rsidR="00E94687">
              <w:rPr>
                <w:noProof/>
                <w:webHidden/>
              </w:rPr>
              <w:t>8</w:t>
            </w:r>
            <w:r w:rsidR="00605DB2">
              <w:rPr>
                <w:noProof/>
                <w:webHidden/>
              </w:rPr>
              <w:fldChar w:fldCharType="end"/>
            </w:r>
          </w:hyperlink>
        </w:p>
        <w:p w14:paraId="74024349"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75" w:history="1">
            <w:r w:rsidR="00605DB2" w:rsidRPr="00985357">
              <w:rPr>
                <w:rStyle w:val="Hyperlink"/>
                <w:noProof/>
              </w:rPr>
              <w:t>1.4 Đối tượng và phạm vi nghiên cứu</w:t>
            </w:r>
            <w:r w:rsidR="00605DB2">
              <w:rPr>
                <w:noProof/>
                <w:webHidden/>
              </w:rPr>
              <w:tab/>
            </w:r>
            <w:r w:rsidR="00605DB2">
              <w:rPr>
                <w:noProof/>
                <w:webHidden/>
              </w:rPr>
              <w:fldChar w:fldCharType="begin"/>
            </w:r>
            <w:r w:rsidR="00605DB2">
              <w:rPr>
                <w:noProof/>
                <w:webHidden/>
              </w:rPr>
              <w:instrText xml:space="preserve"> PAGEREF _Toc476499675 \h </w:instrText>
            </w:r>
            <w:r w:rsidR="00605DB2">
              <w:rPr>
                <w:noProof/>
                <w:webHidden/>
              </w:rPr>
            </w:r>
            <w:r w:rsidR="00605DB2">
              <w:rPr>
                <w:noProof/>
                <w:webHidden/>
              </w:rPr>
              <w:fldChar w:fldCharType="separate"/>
            </w:r>
            <w:r w:rsidR="00E94687">
              <w:rPr>
                <w:noProof/>
                <w:webHidden/>
              </w:rPr>
              <w:t>15</w:t>
            </w:r>
            <w:r w:rsidR="00605DB2">
              <w:rPr>
                <w:noProof/>
                <w:webHidden/>
              </w:rPr>
              <w:fldChar w:fldCharType="end"/>
            </w:r>
          </w:hyperlink>
        </w:p>
        <w:p w14:paraId="15DC37C4" w14:textId="77777777" w:rsidR="00605DB2" w:rsidRDefault="003F3080">
          <w:pPr>
            <w:pStyle w:val="TOC1"/>
            <w:rPr>
              <w:rFonts w:asciiTheme="minorHAnsi" w:eastAsiaTheme="minorEastAsia" w:hAnsiTheme="minorHAnsi" w:cstheme="minorBidi"/>
              <w:noProof/>
              <w:sz w:val="22"/>
              <w:szCs w:val="22"/>
            </w:rPr>
          </w:pPr>
          <w:hyperlink w:anchor="_Toc476499676" w:history="1">
            <w:r w:rsidR="00605DB2" w:rsidRPr="00985357">
              <w:rPr>
                <w:rStyle w:val="Hyperlink"/>
                <w:noProof/>
              </w:rPr>
              <w:t>CHƯƠNG 2 – XÂY DỰNG HỆ THỐNG</w:t>
            </w:r>
            <w:r w:rsidR="00605DB2">
              <w:rPr>
                <w:noProof/>
                <w:webHidden/>
              </w:rPr>
              <w:tab/>
            </w:r>
            <w:r w:rsidR="00605DB2">
              <w:rPr>
                <w:noProof/>
                <w:webHidden/>
              </w:rPr>
              <w:fldChar w:fldCharType="begin"/>
            </w:r>
            <w:r w:rsidR="00605DB2">
              <w:rPr>
                <w:noProof/>
                <w:webHidden/>
              </w:rPr>
              <w:instrText xml:space="preserve"> PAGEREF _Toc476499676 \h </w:instrText>
            </w:r>
            <w:r w:rsidR="00605DB2">
              <w:rPr>
                <w:noProof/>
                <w:webHidden/>
              </w:rPr>
            </w:r>
            <w:r w:rsidR="00605DB2">
              <w:rPr>
                <w:noProof/>
                <w:webHidden/>
              </w:rPr>
              <w:fldChar w:fldCharType="separate"/>
            </w:r>
            <w:r w:rsidR="00E94687">
              <w:rPr>
                <w:noProof/>
                <w:webHidden/>
              </w:rPr>
              <w:t>16</w:t>
            </w:r>
            <w:r w:rsidR="00605DB2">
              <w:rPr>
                <w:noProof/>
                <w:webHidden/>
              </w:rPr>
              <w:fldChar w:fldCharType="end"/>
            </w:r>
          </w:hyperlink>
        </w:p>
        <w:p w14:paraId="3C541193"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77" w:history="1">
            <w:r w:rsidR="00605DB2" w:rsidRPr="00985357">
              <w:rPr>
                <w:rStyle w:val="Hyperlink"/>
                <w:noProof/>
              </w:rPr>
              <w:t>2.1 Kiến trúc tổng quan của hệ thống</w:t>
            </w:r>
            <w:r w:rsidR="00605DB2">
              <w:rPr>
                <w:noProof/>
                <w:webHidden/>
              </w:rPr>
              <w:tab/>
            </w:r>
            <w:r w:rsidR="00605DB2">
              <w:rPr>
                <w:noProof/>
                <w:webHidden/>
              </w:rPr>
              <w:fldChar w:fldCharType="begin"/>
            </w:r>
            <w:r w:rsidR="00605DB2">
              <w:rPr>
                <w:noProof/>
                <w:webHidden/>
              </w:rPr>
              <w:instrText xml:space="preserve"> PAGEREF _Toc476499677 \h </w:instrText>
            </w:r>
            <w:r w:rsidR="00605DB2">
              <w:rPr>
                <w:noProof/>
                <w:webHidden/>
              </w:rPr>
            </w:r>
            <w:r w:rsidR="00605DB2">
              <w:rPr>
                <w:noProof/>
                <w:webHidden/>
              </w:rPr>
              <w:fldChar w:fldCharType="separate"/>
            </w:r>
            <w:r w:rsidR="00E94687">
              <w:rPr>
                <w:noProof/>
                <w:webHidden/>
              </w:rPr>
              <w:t>16</w:t>
            </w:r>
            <w:r w:rsidR="00605DB2">
              <w:rPr>
                <w:noProof/>
                <w:webHidden/>
              </w:rPr>
              <w:fldChar w:fldCharType="end"/>
            </w:r>
          </w:hyperlink>
        </w:p>
        <w:p w14:paraId="00331729"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78" w:history="1">
            <w:r w:rsidR="00605DB2" w:rsidRPr="00985357">
              <w:rPr>
                <w:rStyle w:val="Hyperlink"/>
                <w:noProof/>
              </w:rPr>
              <w:t>2.2 Thiết kế hệ thống</w:t>
            </w:r>
            <w:r w:rsidR="00605DB2">
              <w:rPr>
                <w:noProof/>
                <w:webHidden/>
              </w:rPr>
              <w:tab/>
            </w:r>
            <w:r w:rsidR="00605DB2">
              <w:rPr>
                <w:noProof/>
                <w:webHidden/>
              </w:rPr>
              <w:fldChar w:fldCharType="begin"/>
            </w:r>
            <w:r w:rsidR="00605DB2">
              <w:rPr>
                <w:noProof/>
                <w:webHidden/>
              </w:rPr>
              <w:instrText xml:space="preserve"> PAGEREF _Toc476499678 \h </w:instrText>
            </w:r>
            <w:r w:rsidR="00605DB2">
              <w:rPr>
                <w:noProof/>
                <w:webHidden/>
              </w:rPr>
            </w:r>
            <w:r w:rsidR="00605DB2">
              <w:rPr>
                <w:noProof/>
                <w:webHidden/>
              </w:rPr>
              <w:fldChar w:fldCharType="separate"/>
            </w:r>
            <w:r w:rsidR="00E94687">
              <w:rPr>
                <w:noProof/>
                <w:webHidden/>
              </w:rPr>
              <w:t>17</w:t>
            </w:r>
            <w:r w:rsidR="00605DB2">
              <w:rPr>
                <w:noProof/>
                <w:webHidden/>
              </w:rPr>
              <w:fldChar w:fldCharType="end"/>
            </w:r>
          </w:hyperlink>
        </w:p>
        <w:p w14:paraId="430C42CE"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79" w:history="1">
            <w:r w:rsidR="00605DB2" w:rsidRPr="00985357">
              <w:rPr>
                <w:rStyle w:val="Hyperlink"/>
                <w:noProof/>
              </w:rPr>
              <w:t>2.2.1 Mô hình Use case</w:t>
            </w:r>
            <w:r w:rsidR="00605DB2">
              <w:rPr>
                <w:noProof/>
                <w:webHidden/>
              </w:rPr>
              <w:tab/>
            </w:r>
            <w:r w:rsidR="00605DB2">
              <w:rPr>
                <w:noProof/>
                <w:webHidden/>
              </w:rPr>
              <w:fldChar w:fldCharType="begin"/>
            </w:r>
            <w:r w:rsidR="00605DB2">
              <w:rPr>
                <w:noProof/>
                <w:webHidden/>
              </w:rPr>
              <w:instrText xml:space="preserve"> PAGEREF _Toc476499679 \h </w:instrText>
            </w:r>
            <w:r w:rsidR="00605DB2">
              <w:rPr>
                <w:noProof/>
                <w:webHidden/>
              </w:rPr>
            </w:r>
            <w:r w:rsidR="00605DB2">
              <w:rPr>
                <w:noProof/>
                <w:webHidden/>
              </w:rPr>
              <w:fldChar w:fldCharType="separate"/>
            </w:r>
            <w:r w:rsidR="00E94687">
              <w:rPr>
                <w:noProof/>
                <w:webHidden/>
              </w:rPr>
              <w:t>17</w:t>
            </w:r>
            <w:r w:rsidR="00605DB2">
              <w:rPr>
                <w:noProof/>
                <w:webHidden/>
              </w:rPr>
              <w:fldChar w:fldCharType="end"/>
            </w:r>
          </w:hyperlink>
        </w:p>
        <w:p w14:paraId="486BBA8B"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80" w:history="1">
            <w:r w:rsidR="00605DB2" w:rsidRPr="00985357">
              <w:rPr>
                <w:rStyle w:val="Hyperlink"/>
                <w:noProof/>
              </w:rPr>
              <w:t>2.2.2 Mô Hình Sequence Diagram</w:t>
            </w:r>
            <w:r w:rsidR="00605DB2">
              <w:rPr>
                <w:noProof/>
                <w:webHidden/>
              </w:rPr>
              <w:tab/>
            </w:r>
            <w:r w:rsidR="00605DB2">
              <w:rPr>
                <w:noProof/>
                <w:webHidden/>
              </w:rPr>
              <w:fldChar w:fldCharType="begin"/>
            </w:r>
            <w:r w:rsidR="00605DB2">
              <w:rPr>
                <w:noProof/>
                <w:webHidden/>
              </w:rPr>
              <w:instrText xml:space="preserve"> PAGEREF _Toc476499680 \h </w:instrText>
            </w:r>
            <w:r w:rsidR="00605DB2">
              <w:rPr>
                <w:noProof/>
                <w:webHidden/>
              </w:rPr>
            </w:r>
            <w:r w:rsidR="00605DB2">
              <w:rPr>
                <w:noProof/>
                <w:webHidden/>
              </w:rPr>
              <w:fldChar w:fldCharType="separate"/>
            </w:r>
            <w:r w:rsidR="00E94687">
              <w:rPr>
                <w:noProof/>
                <w:webHidden/>
              </w:rPr>
              <w:t>21</w:t>
            </w:r>
            <w:r w:rsidR="00605DB2">
              <w:rPr>
                <w:noProof/>
                <w:webHidden/>
              </w:rPr>
              <w:fldChar w:fldCharType="end"/>
            </w:r>
          </w:hyperlink>
        </w:p>
        <w:p w14:paraId="67E04953"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81" w:history="1">
            <w:r w:rsidR="00605DB2" w:rsidRPr="00985357">
              <w:rPr>
                <w:rStyle w:val="Hyperlink"/>
                <w:noProof/>
              </w:rPr>
              <w:t>2.3. Thiết kế cơ sỡ dữ liệu</w:t>
            </w:r>
            <w:r w:rsidR="00605DB2">
              <w:rPr>
                <w:noProof/>
                <w:webHidden/>
              </w:rPr>
              <w:tab/>
            </w:r>
            <w:r w:rsidR="00605DB2">
              <w:rPr>
                <w:noProof/>
                <w:webHidden/>
              </w:rPr>
              <w:fldChar w:fldCharType="begin"/>
            </w:r>
            <w:r w:rsidR="00605DB2">
              <w:rPr>
                <w:noProof/>
                <w:webHidden/>
              </w:rPr>
              <w:instrText xml:space="preserve"> PAGEREF _Toc476499681 \h </w:instrText>
            </w:r>
            <w:r w:rsidR="00605DB2">
              <w:rPr>
                <w:noProof/>
                <w:webHidden/>
              </w:rPr>
            </w:r>
            <w:r w:rsidR="00605DB2">
              <w:rPr>
                <w:noProof/>
                <w:webHidden/>
              </w:rPr>
              <w:fldChar w:fldCharType="separate"/>
            </w:r>
            <w:r w:rsidR="00E94687">
              <w:rPr>
                <w:noProof/>
                <w:webHidden/>
              </w:rPr>
              <w:t>26</w:t>
            </w:r>
            <w:r w:rsidR="00605DB2">
              <w:rPr>
                <w:noProof/>
                <w:webHidden/>
              </w:rPr>
              <w:fldChar w:fldCharType="end"/>
            </w:r>
          </w:hyperlink>
        </w:p>
        <w:p w14:paraId="2269E566"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82" w:history="1">
            <w:r w:rsidR="00605DB2" w:rsidRPr="00985357">
              <w:rPr>
                <w:rStyle w:val="Hyperlink"/>
                <w:noProof/>
              </w:rPr>
              <w:t>2.3.1. Các bước xây dựng cơ sở dữ liệu.</w:t>
            </w:r>
            <w:r w:rsidR="00605DB2">
              <w:rPr>
                <w:noProof/>
                <w:webHidden/>
              </w:rPr>
              <w:tab/>
            </w:r>
            <w:r w:rsidR="00605DB2">
              <w:rPr>
                <w:noProof/>
                <w:webHidden/>
              </w:rPr>
              <w:fldChar w:fldCharType="begin"/>
            </w:r>
            <w:r w:rsidR="00605DB2">
              <w:rPr>
                <w:noProof/>
                <w:webHidden/>
              </w:rPr>
              <w:instrText xml:space="preserve"> PAGEREF _Toc476499682 \h </w:instrText>
            </w:r>
            <w:r w:rsidR="00605DB2">
              <w:rPr>
                <w:noProof/>
                <w:webHidden/>
              </w:rPr>
            </w:r>
            <w:r w:rsidR="00605DB2">
              <w:rPr>
                <w:noProof/>
                <w:webHidden/>
              </w:rPr>
              <w:fldChar w:fldCharType="separate"/>
            </w:r>
            <w:r w:rsidR="00E94687">
              <w:rPr>
                <w:noProof/>
                <w:webHidden/>
              </w:rPr>
              <w:t>26</w:t>
            </w:r>
            <w:r w:rsidR="00605DB2">
              <w:rPr>
                <w:noProof/>
                <w:webHidden/>
              </w:rPr>
              <w:fldChar w:fldCharType="end"/>
            </w:r>
          </w:hyperlink>
        </w:p>
        <w:p w14:paraId="53923147"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83" w:history="1">
            <w:r w:rsidR="00605DB2" w:rsidRPr="00985357">
              <w:rPr>
                <w:rStyle w:val="Hyperlink"/>
                <w:noProof/>
              </w:rPr>
              <w:t>2.3.2. Xây dựng cơ sở dữ liệu</w:t>
            </w:r>
            <w:r w:rsidR="00605DB2">
              <w:rPr>
                <w:noProof/>
                <w:webHidden/>
              </w:rPr>
              <w:tab/>
            </w:r>
            <w:r w:rsidR="00605DB2">
              <w:rPr>
                <w:noProof/>
                <w:webHidden/>
              </w:rPr>
              <w:fldChar w:fldCharType="begin"/>
            </w:r>
            <w:r w:rsidR="00605DB2">
              <w:rPr>
                <w:noProof/>
                <w:webHidden/>
              </w:rPr>
              <w:instrText xml:space="preserve"> PAGEREF _Toc476499683 \h </w:instrText>
            </w:r>
            <w:r w:rsidR="00605DB2">
              <w:rPr>
                <w:noProof/>
                <w:webHidden/>
              </w:rPr>
            </w:r>
            <w:r w:rsidR="00605DB2">
              <w:rPr>
                <w:noProof/>
                <w:webHidden/>
              </w:rPr>
              <w:fldChar w:fldCharType="separate"/>
            </w:r>
            <w:r w:rsidR="00E94687">
              <w:rPr>
                <w:noProof/>
                <w:webHidden/>
              </w:rPr>
              <w:t>27</w:t>
            </w:r>
            <w:r w:rsidR="00605DB2">
              <w:rPr>
                <w:noProof/>
                <w:webHidden/>
              </w:rPr>
              <w:fldChar w:fldCharType="end"/>
            </w:r>
          </w:hyperlink>
        </w:p>
        <w:p w14:paraId="2A79459D"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84" w:history="1">
            <w:r w:rsidR="00605DB2" w:rsidRPr="00985357">
              <w:rPr>
                <w:rStyle w:val="Hyperlink"/>
                <w:noProof/>
              </w:rPr>
              <w:t>2.4 Kiến trúc web</w:t>
            </w:r>
            <w:r w:rsidR="00605DB2">
              <w:rPr>
                <w:noProof/>
                <w:webHidden/>
              </w:rPr>
              <w:tab/>
            </w:r>
            <w:r w:rsidR="00605DB2">
              <w:rPr>
                <w:noProof/>
                <w:webHidden/>
              </w:rPr>
              <w:fldChar w:fldCharType="begin"/>
            </w:r>
            <w:r w:rsidR="00605DB2">
              <w:rPr>
                <w:noProof/>
                <w:webHidden/>
              </w:rPr>
              <w:instrText xml:space="preserve"> PAGEREF _Toc476499684 \h </w:instrText>
            </w:r>
            <w:r w:rsidR="00605DB2">
              <w:rPr>
                <w:noProof/>
                <w:webHidden/>
              </w:rPr>
            </w:r>
            <w:r w:rsidR="00605DB2">
              <w:rPr>
                <w:noProof/>
                <w:webHidden/>
              </w:rPr>
              <w:fldChar w:fldCharType="separate"/>
            </w:r>
            <w:r w:rsidR="00E94687">
              <w:rPr>
                <w:noProof/>
                <w:webHidden/>
              </w:rPr>
              <w:t>28</w:t>
            </w:r>
            <w:r w:rsidR="00605DB2">
              <w:rPr>
                <w:noProof/>
                <w:webHidden/>
              </w:rPr>
              <w:fldChar w:fldCharType="end"/>
            </w:r>
          </w:hyperlink>
        </w:p>
        <w:p w14:paraId="09706331"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85" w:history="1">
            <w:r w:rsidR="00605DB2" w:rsidRPr="00985357">
              <w:rPr>
                <w:rStyle w:val="Hyperlink"/>
                <w:noProof/>
              </w:rPr>
              <w:t>2.4.1 Quản lý theo mô hình MVC</w:t>
            </w:r>
            <w:r w:rsidR="00605DB2">
              <w:rPr>
                <w:noProof/>
                <w:webHidden/>
              </w:rPr>
              <w:tab/>
            </w:r>
            <w:r w:rsidR="00605DB2">
              <w:rPr>
                <w:noProof/>
                <w:webHidden/>
              </w:rPr>
              <w:fldChar w:fldCharType="begin"/>
            </w:r>
            <w:r w:rsidR="00605DB2">
              <w:rPr>
                <w:noProof/>
                <w:webHidden/>
              </w:rPr>
              <w:instrText xml:space="preserve"> PAGEREF _Toc476499685 \h </w:instrText>
            </w:r>
            <w:r w:rsidR="00605DB2">
              <w:rPr>
                <w:noProof/>
                <w:webHidden/>
              </w:rPr>
            </w:r>
            <w:r w:rsidR="00605DB2">
              <w:rPr>
                <w:noProof/>
                <w:webHidden/>
              </w:rPr>
              <w:fldChar w:fldCharType="separate"/>
            </w:r>
            <w:r w:rsidR="00E94687">
              <w:rPr>
                <w:noProof/>
                <w:webHidden/>
              </w:rPr>
              <w:t>28</w:t>
            </w:r>
            <w:r w:rsidR="00605DB2">
              <w:rPr>
                <w:noProof/>
                <w:webHidden/>
              </w:rPr>
              <w:fldChar w:fldCharType="end"/>
            </w:r>
          </w:hyperlink>
        </w:p>
        <w:p w14:paraId="379A0965"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86" w:history="1">
            <w:r w:rsidR="00605DB2" w:rsidRPr="00985357">
              <w:rPr>
                <w:rStyle w:val="Hyperlink"/>
                <w:noProof/>
              </w:rPr>
              <w:t>2.4.2 Công cụ hiện thực</w:t>
            </w:r>
            <w:r w:rsidR="00605DB2">
              <w:rPr>
                <w:noProof/>
                <w:webHidden/>
              </w:rPr>
              <w:tab/>
            </w:r>
            <w:r w:rsidR="00605DB2">
              <w:rPr>
                <w:noProof/>
                <w:webHidden/>
              </w:rPr>
              <w:fldChar w:fldCharType="begin"/>
            </w:r>
            <w:r w:rsidR="00605DB2">
              <w:rPr>
                <w:noProof/>
                <w:webHidden/>
              </w:rPr>
              <w:instrText xml:space="preserve"> PAGEREF _Toc476499686 \h </w:instrText>
            </w:r>
            <w:r w:rsidR="00605DB2">
              <w:rPr>
                <w:noProof/>
                <w:webHidden/>
              </w:rPr>
            </w:r>
            <w:r w:rsidR="00605DB2">
              <w:rPr>
                <w:noProof/>
                <w:webHidden/>
              </w:rPr>
              <w:fldChar w:fldCharType="separate"/>
            </w:r>
            <w:r w:rsidR="00E94687">
              <w:rPr>
                <w:noProof/>
                <w:webHidden/>
              </w:rPr>
              <w:t>29</w:t>
            </w:r>
            <w:r w:rsidR="00605DB2">
              <w:rPr>
                <w:noProof/>
                <w:webHidden/>
              </w:rPr>
              <w:fldChar w:fldCharType="end"/>
            </w:r>
          </w:hyperlink>
        </w:p>
        <w:p w14:paraId="2B67432E"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87" w:history="1">
            <w:r w:rsidR="00605DB2" w:rsidRPr="00985357">
              <w:rPr>
                <w:rStyle w:val="Hyperlink"/>
                <w:noProof/>
              </w:rPr>
              <w:t>2.5 Ứng dụng trên điện thoại</w:t>
            </w:r>
            <w:r w:rsidR="00605DB2">
              <w:rPr>
                <w:noProof/>
                <w:webHidden/>
              </w:rPr>
              <w:tab/>
            </w:r>
            <w:r w:rsidR="00605DB2">
              <w:rPr>
                <w:noProof/>
                <w:webHidden/>
              </w:rPr>
              <w:fldChar w:fldCharType="begin"/>
            </w:r>
            <w:r w:rsidR="00605DB2">
              <w:rPr>
                <w:noProof/>
                <w:webHidden/>
              </w:rPr>
              <w:instrText xml:space="preserve"> PAGEREF _Toc476499687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33890D3C"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88" w:history="1">
            <w:r w:rsidR="00605DB2" w:rsidRPr="00985357">
              <w:rPr>
                <w:rStyle w:val="Hyperlink"/>
                <w:noProof/>
              </w:rPr>
              <w:t>2.5.1 Quản lý theo module</w:t>
            </w:r>
            <w:r w:rsidR="00605DB2">
              <w:rPr>
                <w:noProof/>
                <w:webHidden/>
              </w:rPr>
              <w:tab/>
            </w:r>
            <w:r w:rsidR="00605DB2">
              <w:rPr>
                <w:noProof/>
                <w:webHidden/>
              </w:rPr>
              <w:fldChar w:fldCharType="begin"/>
            </w:r>
            <w:r w:rsidR="00605DB2">
              <w:rPr>
                <w:noProof/>
                <w:webHidden/>
              </w:rPr>
              <w:instrText xml:space="preserve"> PAGEREF _Toc476499688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2BCD8240"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89" w:history="1">
            <w:r w:rsidR="00605DB2" w:rsidRPr="00985357">
              <w:rPr>
                <w:rStyle w:val="Hyperlink"/>
                <w:noProof/>
              </w:rPr>
              <w:t>2.5.2 Công cụ thực hiện</w:t>
            </w:r>
            <w:r w:rsidR="00605DB2">
              <w:rPr>
                <w:noProof/>
                <w:webHidden/>
              </w:rPr>
              <w:tab/>
            </w:r>
            <w:r w:rsidR="00605DB2">
              <w:rPr>
                <w:noProof/>
                <w:webHidden/>
              </w:rPr>
              <w:fldChar w:fldCharType="begin"/>
            </w:r>
            <w:r w:rsidR="00605DB2">
              <w:rPr>
                <w:noProof/>
                <w:webHidden/>
              </w:rPr>
              <w:instrText xml:space="preserve"> PAGEREF _Toc476499689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060AA7B9"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90" w:history="1">
            <w:r w:rsidR="00605DB2" w:rsidRPr="00985357">
              <w:rPr>
                <w:rStyle w:val="Hyperlink"/>
                <w:noProof/>
              </w:rPr>
              <w:t>2.6. Mô-đun trả lời tự động</w:t>
            </w:r>
            <w:r w:rsidR="00605DB2">
              <w:rPr>
                <w:noProof/>
                <w:webHidden/>
              </w:rPr>
              <w:tab/>
            </w:r>
            <w:r w:rsidR="00605DB2">
              <w:rPr>
                <w:noProof/>
                <w:webHidden/>
              </w:rPr>
              <w:fldChar w:fldCharType="begin"/>
            </w:r>
            <w:r w:rsidR="00605DB2">
              <w:rPr>
                <w:noProof/>
                <w:webHidden/>
              </w:rPr>
              <w:instrText xml:space="preserve"> PAGEREF _Toc476499690 \h </w:instrText>
            </w:r>
            <w:r w:rsidR="00605DB2">
              <w:rPr>
                <w:noProof/>
                <w:webHidden/>
              </w:rPr>
            </w:r>
            <w:r w:rsidR="00605DB2">
              <w:rPr>
                <w:noProof/>
                <w:webHidden/>
              </w:rPr>
              <w:fldChar w:fldCharType="separate"/>
            </w:r>
            <w:r w:rsidR="00E94687">
              <w:rPr>
                <w:noProof/>
                <w:webHidden/>
              </w:rPr>
              <w:t>36</w:t>
            </w:r>
            <w:r w:rsidR="00605DB2">
              <w:rPr>
                <w:noProof/>
                <w:webHidden/>
              </w:rPr>
              <w:fldChar w:fldCharType="end"/>
            </w:r>
          </w:hyperlink>
        </w:p>
        <w:p w14:paraId="61D108D8" w14:textId="77777777" w:rsidR="00605DB2" w:rsidRDefault="003F3080">
          <w:pPr>
            <w:pStyle w:val="TOC1"/>
            <w:rPr>
              <w:rFonts w:asciiTheme="minorHAnsi" w:eastAsiaTheme="minorEastAsia" w:hAnsiTheme="minorHAnsi" w:cstheme="minorBidi"/>
              <w:noProof/>
              <w:sz w:val="22"/>
              <w:szCs w:val="22"/>
            </w:rPr>
          </w:pPr>
          <w:hyperlink w:anchor="_Toc476499691" w:history="1">
            <w:r w:rsidR="00605DB2" w:rsidRPr="00985357">
              <w:rPr>
                <w:rStyle w:val="Hyperlink"/>
                <w:noProof/>
              </w:rPr>
              <w:t>CHƯƠNG 3 – XÂY DỰNG CƠ CHẾ TRẢ LỜI TỰ ĐỘNG</w:t>
            </w:r>
            <w:r w:rsidR="00605DB2">
              <w:rPr>
                <w:noProof/>
                <w:webHidden/>
              </w:rPr>
              <w:tab/>
            </w:r>
            <w:r w:rsidR="00605DB2">
              <w:rPr>
                <w:noProof/>
                <w:webHidden/>
              </w:rPr>
              <w:fldChar w:fldCharType="begin"/>
            </w:r>
            <w:r w:rsidR="00605DB2">
              <w:rPr>
                <w:noProof/>
                <w:webHidden/>
              </w:rPr>
              <w:instrText xml:space="preserve"> PAGEREF _Toc476499691 \h </w:instrText>
            </w:r>
            <w:r w:rsidR="00605DB2">
              <w:rPr>
                <w:noProof/>
                <w:webHidden/>
              </w:rPr>
            </w:r>
            <w:r w:rsidR="00605DB2">
              <w:rPr>
                <w:noProof/>
                <w:webHidden/>
              </w:rPr>
              <w:fldChar w:fldCharType="separate"/>
            </w:r>
            <w:r w:rsidR="00E94687">
              <w:rPr>
                <w:noProof/>
                <w:webHidden/>
              </w:rPr>
              <w:t>38</w:t>
            </w:r>
            <w:r w:rsidR="00605DB2">
              <w:rPr>
                <w:noProof/>
                <w:webHidden/>
              </w:rPr>
              <w:fldChar w:fldCharType="end"/>
            </w:r>
          </w:hyperlink>
        </w:p>
        <w:p w14:paraId="2B4D3FDB"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92" w:history="1">
            <w:r w:rsidR="00605DB2" w:rsidRPr="00985357">
              <w:rPr>
                <w:rStyle w:val="Hyperlink"/>
                <w:noProof/>
              </w:rPr>
              <w:t>3.1 Kiến trúc tổng quan</w:t>
            </w:r>
            <w:r w:rsidR="00605DB2">
              <w:rPr>
                <w:noProof/>
                <w:webHidden/>
              </w:rPr>
              <w:tab/>
            </w:r>
            <w:r w:rsidR="00605DB2">
              <w:rPr>
                <w:noProof/>
                <w:webHidden/>
              </w:rPr>
              <w:fldChar w:fldCharType="begin"/>
            </w:r>
            <w:r w:rsidR="00605DB2">
              <w:rPr>
                <w:noProof/>
                <w:webHidden/>
              </w:rPr>
              <w:instrText xml:space="preserve"> PAGEREF _Toc476499692 \h </w:instrText>
            </w:r>
            <w:r w:rsidR="00605DB2">
              <w:rPr>
                <w:noProof/>
                <w:webHidden/>
              </w:rPr>
            </w:r>
            <w:r w:rsidR="00605DB2">
              <w:rPr>
                <w:noProof/>
                <w:webHidden/>
              </w:rPr>
              <w:fldChar w:fldCharType="separate"/>
            </w:r>
            <w:r w:rsidR="00E94687">
              <w:rPr>
                <w:noProof/>
                <w:webHidden/>
              </w:rPr>
              <w:t>38</w:t>
            </w:r>
            <w:r w:rsidR="00605DB2">
              <w:rPr>
                <w:noProof/>
                <w:webHidden/>
              </w:rPr>
              <w:fldChar w:fldCharType="end"/>
            </w:r>
          </w:hyperlink>
        </w:p>
        <w:p w14:paraId="4D9771ED"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93" w:history="1">
            <w:r w:rsidR="00605DB2" w:rsidRPr="00985357">
              <w:rPr>
                <w:rStyle w:val="Hyperlink"/>
                <w:noProof/>
              </w:rPr>
              <w:t>3.2 Phương pháp sử dụng:</w:t>
            </w:r>
            <w:r w:rsidR="00605DB2">
              <w:rPr>
                <w:noProof/>
                <w:webHidden/>
              </w:rPr>
              <w:tab/>
            </w:r>
            <w:r w:rsidR="00605DB2">
              <w:rPr>
                <w:noProof/>
                <w:webHidden/>
              </w:rPr>
              <w:fldChar w:fldCharType="begin"/>
            </w:r>
            <w:r w:rsidR="00605DB2">
              <w:rPr>
                <w:noProof/>
                <w:webHidden/>
              </w:rPr>
              <w:instrText xml:space="preserve"> PAGEREF _Toc476499693 \h </w:instrText>
            </w:r>
            <w:r w:rsidR="00605DB2">
              <w:rPr>
                <w:noProof/>
                <w:webHidden/>
              </w:rPr>
            </w:r>
            <w:r w:rsidR="00605DB2">
              <w:rPr>
                <w:noProof/>
                <w:webHidden/>
              </w:rPr>
              <w:fldChar w:fldCharType="separate"/>
            </w:r>
            <w:r w:rsidR="00E94687">
              <w:rPr>
                <w:noProof/>
                <w:webHidden/>
              </w:rPr>
              <w:t>39</w:t>
            </w:r>
            <w:r w:rsidR="00605DB2">
              <w:rPr>
                <w:noProof/>
                <w:webHidden/>
              </w:rPr>
              <w:fldChar w:fldCharType="end"/>
            </w:r>
          </w:hyperlink>
        </w:p>
        <w:p w14:paraId="45FA61DF"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94" w:history="1">
            <w:r w:rsidR="00605DB2" w:rsidRPr="00985357">
              <w:rPr>
                <w:rStyle w:val="Hyperlink"/>
                <w:noProof/>
              </w:rPr>
              <w:t>3.2.1 Lọc dữ liệu sử dụng Full Text Search</w:t>
            </w:r>
            <w:r w:rsidR="00605DB2">
              <w:rPr>
                <w:noProof/>
                <w:webHidden/>
              </w:rPr>
              <w:tab/>
            </w:r>
            <w:r w:rsidR="00605DB2">
              <w:rPr>
                <w:noProof/>
                <w:webHidden/>
              </w:rPr>
              <w:fldChar w:fldCharType="begin"/>
            </w:r>
            <w:r w:rsidR="00605DB2">
              <w:rPr>
                <w:noProof/>
                <w:webHidden/>
              </w:rPr>
              <w:instrText xml:space="preserve"> PAGEREF _Toc476499694 \h </w:instrText>
            </w:r>
            <w:r w:rsidR="00605DB2">
              <w:rPr>
                <w:noProof/>
                <w:webHidden/>
              </w:rPr>
            </w:r>
            <w:r w:rsidR="00605DB2">
              <w:rPr>
                <w:noProof/>
                <w:webHidden/>
              </w:rPr>
              <w:fldChar w:fldCharType="separate"/>
            </w:r>
            <w:r w:rsidR="00E94687">
              <w:rPr>
                <w:noProof/>
                <w:webHidden/>
              </w:rPr>
              <w:t>39</w:t>
            </w:r>
            <w:r w:rsidR="00605DB2">
              <w:rPr>
                <w:noProof/>
                <w:webHidden/>
              </w:rPr>
              <w:fldChar w:fldCharType="end"/>
            </w:r>
          </w:hyperlink>
        </w:p>
        <w:p w14:paraId="31897A82"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95" w:history="1">
            <w:r w:rsidR="00605DB2" w:rsidRPr="00985357">
              <w:rPr>
                <w:rStyle w:val="Hyperlink"/>
                <w:noProof/>
              </w:rPr>
              <w:t>3.2.2 Tách từ</w:t>
            </w:r>
            <w:r w:rsidR="00605DB2">
              <w:rPr>
                <w:noProof/>
                <w:webHidden/>
              </w:rPr>
              <w:tab/>
            </w:r>
            <w:r w:rsidR="00605DB2">
              <w:rPr>
                <w:noProof/>
                <w:webHidden/>
              </w:rPr>
              <w:fldChar w:fldCharType="begin"/>
            </w:r>
            <w:r w:rsidR="00605DB2">
              <w:rPr>
                <w:noProof/>
                <w:webHidden/>
              </w:rPr>
              <w:instrText xml:space="preserve"> PAGEREF _Toc476499695 \h </w:instrText>
            </w:r>
            <w:r w:rsidR="00605DB2">
              <w:rPr>
                <w:noProof/>
                <w:webHidden/>
              </w:rPr>
            </w:r>
            <w:r w:rsidR="00605DB2">
              <w:rPr>
                <w:noProof/>
                <w:webHidden/>
              </w:rPr>
              <w:fldChar w:fldCharType="separate"/>
            </w:r>
            <w:r w:rsidR="00E94687">
              <w:rPr>
                <w:noProof/>
                <w:webHidden/>
              </w:rPr>
              <w:t>40</w:t>
            </w:r>
            <w:r w:rsidR="00605DB2">
              <w:rPr>
                <w:noProof/>
                <w:webHidden/>
              </w:rPr>
              <w:fldChar w:fldCharType="end"/>
            </w:r>
          </w:hyperlink>
        </w:p>
        <w:p w14:paraId="022DA68C"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96" w:history="1">
            <w:r w:rsidR="00605DB2" w:rsidRPr="00985357">
              <w:rPr>
                <w:rStyle w:val="Hyperlink"/>
                <w:noProof/>
              </w:rPr>
              <w:t>3.2.3 Phân loại câu hỏi sử dụng Maximum entropy classifier</w:t>
            </w:r>
            <w:r w:rsidR="00605DB2">
              <w:rPr>
                <w:noProof/>
                <w:webHidden/>
              </w:rPr>
              <w:tab/>
            </w:r>
            <w:r w:rsidR="00605DB2">
              <w:rPr>
                <w:noProof/>
                <w:webHidden/>
              </w:rPr>
              <w:fldChar w:fldCharType="begin"/>
            </w:r>
            <w:r w:rsidR="00605DB2">
              <w:rPr>
                <w:noProof/>
                <w:webHidden/>
              </w:rPr>
              <w:instrText xml:space="preserve"> PAGEREF _Toc476499696 \h </w:instrText>
            </w:r>
            <w:r w:rsidR="00605DB2">
              <w:rPr>
                <w:noProof/>
                <w:webHidden/>
              </w:rPr>
            </w:r>
            <w:r w:rsidR="00605DB2">
              <w:rPr>
                <w:noProof/>
                <w:webHidden/>
              </w:rPr>
              <w:fldChar w:fldCharType="separate"/>
            </w:r>
            <w:r w:rsidR="00E94687">
              <w:rPr>
                <w:noProof/>
                <w:webHidden/>
              </w:rPr>
              <w:t>42</w:t>
            </w:r>
            <w:r w:rsidR="00605DB2">
              <w:rPr>
                <w:noProof/>
                <w:webHidden/>
              </w:rPr>
              <w:fldChar w:fldCharType="end"/>
            </w:r>
          </w:hyperlink>
        </w:p>
        <w:p w14:paraId="2C5AE9C1"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697" w:history="1">
            <w:r w:rsidR="00605DB2" w:rsidRPr="00985357">
              <w:rPr>
                <w:rStyle w:val="Hyperlink"/>
                <w:noProof/>
                <w:lang w:val="fr-FR"/>
              </w:rPr>
              <w:t>3.2.4 Đo độ tương tự giữa các câu hỏi.</w:t>
            </w:r>
            <w:r w:rsidR="00605DB2">
              <w:rPr>
                <w:noProof/>
                <w:webHidden/>
              </w:rPr>
              <w:tab/>
            </w:r>
            <w:r w:rsidR="00605DB2">
              <w:rPr>
                <w:noProof/>
                <w:webHidden/>
              </w:rPr>
              <w:fldChar w:fldCharType="begin"/>
            </w:r>
            <w:r w:rsidR="00605DB2">
              <w:rPr>
                <w:noProof/>
                <w:webHidden/>
              </w:rPr>
              <w:instrText xml:space="preserve"> PAGEREF _Toc476499697 \h </w:instrText>
            </w:r>
            <w:r w:rsidR="00605DB2">
              <w:rPr>
                <w:noProof/>
                <w:webHidden/>
              </w:rPr>
            </w:r>
            <w:r w:rsidR="00605DB2">
              <w:rPr>
                <w:noProof/>
                <w:webHidden/>
              </w:rPr>
              <w:fldChar w:fldCharType="separate"/>
            </w:r>
            <w:r w:rsidR="00E94687">
              <w:rPr>
                <w:noProof/>
                <w:webHidden/>
              </w:rPr>
              <w:t>43</w:t>
            </w:r>
            <w:r w:rsidR="00605DB2">
              <w:rPr>
                <w:noProof/>
                <w:webHidden/>
              </w:rPr>
              <w:fldChar w:fldCharType="end"/>
            </w:r>
          </w:hyperlink>
        </w:p>
        <w:p w14:paraId="36C660FD" w14:textId="77777777" w:rsidR="00605DB2" w:rsidRDefault="003F3080">
          <w:pPr>
            <w:pStyle w:val="TOC1"/>
            <w:rPr>
              <w:rFonts w:asciiTheme="minorHAnsi" w:eastAsiaTheme="minorEastAsia" w:hAnsiTheme="minorHAnsi" w:cstheme="minorBidi"/>
              <w:noProof/>
              <w:sz w:val="22"/>
              <w:szCs w:val="22"/>
            </w:rPr>
          </w:pPr>
          <w:hyperlink w:anchor="_Toc476499698" w:history="1">
            <w:r w:rsidR="00605DB2" w:rsidRPr="00985357">
              <w:rPr>
                <w:rStyle w:val="Hyperlink"/>
                <w:noProof/>
              </w:rPr>
              <w:t>CHƯƠNG 4–NGHIÊN CỨU THỰC NGHIỆM</w:t>
            </w:r>
            <w:r w:rsidR="00605DB2">
              <w:rPr>
                <w:noProof/>
                <w:webHidden/>
              </w:rPr>
              <w:tab/>
            </w:r>
            <w:r w:rsidR="00605DB2">
              <w:rPr>
                <w:noProof/>
                <w:webHidden/>
              </w:rPr>
              <w:fldChar w:fldCharType="begin"/>
            </w:r>
            <w:r w:rsidR="00605DB2">
              <w:rPr>
                <w:noProof/>
                <w:webHidden/>
              </w:rPr>
              <w:instrText xml:space="preserve"> PAGEREF _Toc476499698 \h </w:instrText>
            </w:r>
            <w:r w:rsidR="00605DB2">
              <w:rPr>
                <w:noProof/>
                <w:webHidden/>
              </w:rPr>
            </w:r>
            <w:r w:rsidR="00605DB2">
              <w:rPr>
                <w:noProof/>
                <w:webHidden/>
              </w:rPr>
              <w:fldChar w:fldCharType="separate"/>
            </w:r>
            <w:r w:rsidR="00E94687">
              <w:rPr>
                <w:noProof/>
                <w:webHidden/>
              </w:rPr>
              <w:t>46</w:t>
            </w:r>
            <w:r w:rsidR="00605DB2">
              <w:rPr>
                <w:noProof/>
                <w:webHidden/>
              </w:rPr>
              <w:fldChar w:fldCharType="end"/>
            </w:r>
          </w:hyperlink>
        </w:p>
        <w:p w14:paraId="7383AC83"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699" w:history="1">
            <w:r w:rsidR="00605DB2" w:rsidRPr="00985357">
              <w:rPr>
                <w:rStyle w:val="Hyperlink"/>
                <w:noProof/>
              </w:rPr>
              <w:t>4.1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_Toc476499699 \h </w:instrText>
            </w:r>
            <w:r w:rsidR="00605DB2">
              <w:rPr>
                <w:noProof/>
                <w:webHidden/>
              </w:rPr>
            </w:r>
            <w:r w:rsidR="00605DB2">
              <w:rPr>
                <w:noProof/>
                <w:webHidden/>
              </w:rPr>
              <w:fldChar w:fldCharType="separate"/>
            </w:r>
            <w:r w:rsidR="00E94687">
              <w:rPr>
                <w:noProof/>
                <w:webHidden/>
              </w:rPr>
              <w:t>46</w:t>
            </w:r>
            <w:r w:rsidR="00605DB2">
              <w:rPr>
                <w:noProof/>
                <w:webHidden/>
              </w:rPr>
              <w:fldChar w:fldCharType="end"/>
            </w:r>
          </w:hyperlink>
        </w:p>
        <w:p w14:paraId="1D7E1F4B"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700" w:history="1">
            <w:r w:rsidR="00605DB2" w:rsidRPr="00985357">
              <w:rPr>
                <w:rStyle w:val="Hyperlink"/>
                <w:noProof/>
              </w:rPr>
              <w:t>4.1.1 Xây dựng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_Toc476499700 \h </w:instrText>
            </w:r>
            <w:r w:rsidR="00605DB2">
              <w:rPr>
                <w:noProof/>
                <w:webHidden/>
              </w:rPr>
            </w:r>
            <w:r w:rsidR="00605DB2">
              <w:rPr>
                <w:noProof/>
                <w:webHidden/>
              </w:rPr>
              <w:fldChar w:fldCharType="separate"/>
            </w:r>
            <w:r w:rsidR="00E94687">
              <w:rPr>
                <w:noProof/>
                <w:webHidden/>
              </w:rPr>
              <w:t>46</w:t>
            </w:r>
            <w:r w:rsidR="00605DB2">
              <w:rPr>
                <w:noProof/>
                <w:webHidden/>
              </w:rPr>
              <w:fldChar w:fldCharType="end"/>
            </w:r>
          </w:hyperlink>
        </w:p>
        <w:p w14:paraId="0A8343E9"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701" w:history="1">
            <w:r w:rsidR="00605DB2" w:rsidRPr="00985357">
              <w:rPr>
                <w:rStyle w:val="Hyperlink"/>
                <w:noProof/>
              </w:rPr>
              <w:t>4.2.2 Kết quả thử nghiệm</w:t>
            </w:r>
            <w:r w:rsidR="00605DB2">
              <w:rPr>
                <w:noProof/>
                <w:webHidden/>
              </w:rPr>
              <w:tab/>
            </w:r>
            <w:r w:rsidR="00605DB2">
              <w:rPr>
                <w:noProof/>
                <w:webHidden/>
              </w:rPr>
              <w:fldChar w:fldCharType="begin"/>
            </w:r>
            <w:r w:rsidR="00605DB2">
              <w:rPr>
                <w:noProof/>
                <w:webHidden/>
              </w:rPr>
              <w:instrText xml:space="preserve"> PAGEREF _Toc476499701 \h </w:instrText>
            </w:r>
            <w:r w:rsidR="00605DB2">
              <w:rPr>
                <w:noProof/>
                <w:webHidden/>
              </w:rPr>
            </w:r>
            <w:r w:rsidR="00605DB2">
              <w:rPr>
                <w:noProof/>
                <w:webHidden/>
              </w:rPr>
              <w:fldChar w:fldCharType="separate"/>
            </w:r>
            <w:r w:rsidR="00E94687">
              <w:rPr>
                <w:noProof/>
                <w:webHidden/>
              </w:rPr>
              <w:t>48</w:t>
            </w:r>
            <w:r w:rsidR="00605DB2">
              <w:rPr>
                <w:noProof/>
                <w:webHidden/>
              </w:rPr>
              <w:fldChar w:fldCharType="end"/>
            </w:r>
          </w:hyperlink>
        </w:p>
        <w:p w14:paraId="68D0F5F1" w14:textId="77777777" w:rsidR="00605DB2" w:rsidRDefault="003F3080">
          <w:pPr>
            <w:pStyle w:val="TOC2"/>
            <w:tabs>
              <w:tab w:val="right" w:leader="dot" w:pos="9536"/>
            </w:tabs>
            <w:rPr>
              <w:rFonts w:asciiTheme="minorHAnsi" w:eastAsiaTheme="minorEastAsia" w:hAnsiTheme="minorHAnsi" w:cstheme="minorBidi"/>
              <w:noProof/>
              <w:sz w:val="22"/>
              <w:szCs w:val="22"/>
            </w:rPr>
          </w:pPr>
          <w:hyperlink w:anchor="_Toc476499702" w:history="1">
            <w:r w:rsidR="00605DB2" w:rsidRPr="00985357">
              <w:rPr>
                <w:rStyle w:val="Hyperlink"/>
                <w:noProof/>
              </w:rPr>
              <w:t>4.2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_Toc476499702 \h </w:instrText>
            </w:r>
            <w:r w:rsidR="00605DB2">
              <w:rPr>
                <w:noProof/>
                <w:webHidden/>
              </w:rPr>
            </w:r>
            <w:r w:rsidR="00605DB2">
              <w:rPr>
                <w:noProof/>
                <w:webHidden/>
              </w:rPr>
              <w:fldChar w:fldCharType="separate"/>
            </w:r>
            <w:r w:rsidR="00E94687">
              <w:rPr>
                <w:noProof/>
                <w:webHidden/>
              </w:rPr>
              <w:t>49</w:t>
            </w:r>
            <w:r w:rsidR="00605DB2">
              <w:rPr>
                <w:noProof/>
                <w:webHidden/>
              </w:rPr>
              <w:fldChar w:fldCharType="end"/>
            </w:r>
          </w:hyperlink>
        </w:p>
        <w:p w14:paraId="33781683"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703" w:history="1">
            <w:r w:rsidR="00605DB2" w:rsidRPr="00985357">
              <w:rPr>
                <w:rStyle w:val="Hyperlink"/>
                <w:noProof/>
              </w:rPr>
              <w:t>4.2.1 Xây dựng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_Toc476499703 \h </w:instrText>
            </w:r>
            <w:r w:rsidR="00605DB2">
              <w:rPr>
                <w:noProof/>
                <w:webHidden/>
              </w:rPr>
            </w:r>
            <w:r w:rsidR="00605DB2">
              <w:rPr>
                <w:noProof/>
                <w:webHidden/>
              </w:rPr>
              <w:fldChar w:fldCharType="separate"/>
            </w:r>
            <w:r w:rsidR="00E94687">
              <w:rPr>
                <w:noProof/>
                <w:webHidden/>
              </w:rPr>
              <w:t>50</w:t>
            </w:r>
            <w:r w:rsidR="00605DB2">
              <w:rPr>
                <w:noProof/>
                <w:webHidden/>
              </w:rPr>
              <w:fldChar w:fldCharType="end"/>
            </w:r>
          </w:hyperlink>
        </w:p>
        <w:p w14:paraId="21047203" w14:textId="77777777" w:rsidR="00605DB2" w:rsidRDefault="003F3080">
          <w:pPr>
            <w:pStyle w:val="TOC3"/>
            <w:tabs>
              <w:tab w:val="right" w:leader="dot" w:pos="9536"/>
            </w:tabs>
            <w:rPr>
              <w:rFonts w:asciiTheme="minorHAnsi" w:eastAsiaTheme="minorEastAsia" w:hAnsiTheme="minorHAnsi" w:cstheme="minorBidi"/>
              <w:noProof/>
              <w:sz w:val="22"/>
              <w:szCs w:val="22"/>
            </w:rPr>
          </w:pPr>
          <w:hyperlink w:anchor="_Toc476499704" w:history="1">
            <w:r w:rsidR="00605DB2" w:rsidRPr="00985357">
              <w:rPr>
                <w:rStyle w:val="Hyperlink"/>
                <w:noProof/>
              </w:rPr>
              <w:t>4.2.2 Kế hoạch thử nghiệm</w:t>
            </w:r>
            <w:r w:rsidR="00605DB2">
              <w:rPr>
                <w:noProof/>
                <w:webHidden/>
              </w:rPr>
              <w:tab/>
            </w:r>
            <w:r w:rsidR="00605DB2">
              <w:rPr>
                <w:noProof/>
                <w:webHidden/>
              </w:rPr>
              <w:fldChar w:fldCharType="begin"/>
            </w:r>
            <w:r w:rsidR="00605DB2">
              <w:rPr>
                <w:noProof/>
                <w:webHidden/>
              </w:rPr>
              <w:instrText xml:space="preserve"> PAGEREF _Toc476499704 \h </w:instrText>
            </w:r>
            <w:r w:rsidR="00605DB2">
              <w:rPr>
                <w:noProof/>
                <w:webHidden/>
              </w:rPr>
            </w:r>
            <w:r w:rsidR="00605DB2">
              <w:rPr>
                <w:noProof/>
                <w:webHidden/>
              </w:rPr>
              <w:fldChar w:fldCharType="separate"/>
            </w:r>
            <w:r w:rsidR="00E94687">
              <w:rPr>
                <w:noProof/>
                <w:webHidden/>
              </w:rPr>
              <w:t>51</w:t>
            </w:r>
            <w:r w:rsidR="00605DB2">
              <w:rPr>
                <w:noProof/>
                <w:webHidden/>
              </w:rPr>
              <w:fldChar w:fldCharType="end"/>
            </w:r>
          </w:hyperlink>
        </w:p>
        <w:p w14:paraId="4296AF70" w14:textId="77777777" w:rsidR="00605DB2" w:rsidRDefault="003F3080">
          <w:pPr>
            <w:pStyle w:val="TOC1"/>
            <w:rPr>
              <w:rFonts w:asciiTheme="minorHAnsi" w:eastAsiaTheme="minorEastAsia" w:hAnsiTheme="minorHAnsi" w:cstheme="minorBidi"/>
              <w:noProof/>
              <w:sz w:val="22"/>
              <w:szCs w:val="22"/>
            </w:rPr>
          </w:pPr>
          <w:hyperlink w:anchor="_Toc476499705" w:history="1">
            <w:r w:rsidR="00605DB2" w:rsidRPr="00985357">
              <w:rPr>
                <w:rStyle w:val="Hyperlink"/>
                <w:noProof/>
              </w:rPr>
              <w:t>CHƯƠNG 5– TỔNG KẾT</w:t>
            </w:r>
            <w:r w:rsidR="00605DB2">
              <w:rPr>
                <w:noProof/>
                <w:webHidden/>
              </w:rPr>
              <w:tab/>
            </w:r>
            <w:r w:rsidR="00605DB2">
              <w:rPr>
                <w:noProof/>
                <w:webHidden/>
              </w:rPr>
              <w:fldChar w:fldCharType="begin"/>
            </w:r>
            <w:r w:rsidR="00605DB2">
              <w:rPr>
                <w:noProof/>
                <w:webHidden/>
              </w:rPr>
              <w:instrText xml:space="preserve"> PAGEREF _Toc476499705 \h </w:instrText>
            </w:r>
            <w:r w:rsidR="00605DB2">
              <w:rPr>
                <w:noProof/>
                <w:webHidden/>
              </w:rPr>
            </w:r>
            <w:r w:rsidR="00605DB2">
              <w:rPr>
                <w:noProof/>
                <w:webHidden/>
              </w:rPr>
              <w:fldChar w:fldCharType="separate"/>
            </w:r>
            <w:r w:rsidR="00E94687">
              <w:rPr>
                <w:noProof/>
                <w:webHidden/>
              </w:rPr>
              <w:t>58</w:t>
            </w:r>
            <w:r w:rsidR="00605DB2">
              <w:rPr>
                <w:noProof/>
                <w:webHidden/>
              </w:rPr>
              <w:fldChar w:fldCharType="end"/>
            </w:r>
          </w:hyperlink>
        </w:p>
        <w:p w14:paraId="29D52711" w14:textId="77777777" w:rsidR="00605DB2" w:rsidRDefault="003F3080">
          <w:pPr>
            <w:pStyle w:val="TOC1"/>
            <w:rPr>
              <w:rFonts w:asciiTheme="minorHAnsi" w:eastAsiaTheme="minorEastAsia" w:hAnsiTheme="minorHAnsi" w:cstheme="minorBidi"/>
              <w:noProof/>
              <w:sz w:val="22"/>
              <w:szCs w:val="22"/>
            </w:rPr>
          </w:pPr>
          <w:hyperlink w:anchor="_Toc476499706" w:history="1">
            <w:r w:rsidR="00605DB2" w:rsidRPr="00985357">
              <w:rPr>
                <w:rStyle w:val="Hyperlink"/>
                <w:noProof/>
              </w:rPr>
              <w:t>TÀI LIỆU THAM KHẢO</w:t>
            </w:r>
            <w:r w:rsidR="00605DB2">
              <w:rPr>
                <w:noProof/>
                <w:webHidden/>
              </w:rPr>
              <w:tab/>
            </w:r>
            <w:r w:rsidR="00605DB2">
              <w:rPr>
                <w:noProof/>
                <w:webHidden/>
              </w:rPr>
              <w:fldChar w:fldCharType="begin"/>
            </w:r>
            <w:r w:rsidR="00605DB2">
              <w:rPr>
                <w:noProof/>
                <w:webHidden/>
              </w:rPr>
              <w:instrText xml:space="preserve"> PAGEREF _Toc476499706 \h </w:instrText>
            </w:r>
            <w:r w:rsidR="00605DB2">
              <w:rPr>
                <w:noProof/>
                <w:webHidden/>
              </w:rPr>
            </w:r>
            <w:r w:rsidR="00605DB2">
              <w:rPr>
                <w:noProof/>
                <w:webHidden/>
              </w:rPr>
              <w:fldChar w:fldCharType="separate"/>
            </w:r>
            <w:r w:rsidR="00E94687">
              <w:rPr>
                <w:noProof/>
                <w:webHidden/>
              </w:rPr>
              <w:t>59</w:t>
            </w:r>
            <w:r w:rsidR="00605DB2">
              <w:rPr>
                <w:noProof/>
                <w:webHidden/>
              </w:rPr>
              <w:fldChar w:fldCharType="end"/>
            </w:r>
          </w:hyperlink>
        </w:p>
        <w:p w14:paraId="714886AC" w14:textId="77777777" w:rsidR="00605DB2" w:rsidRDefault="003F3080">
          <w:pPr>
            <w:pStyle w:val="TOC1"/>
            <w:rPr>
              <w:rFonts w:asciiTheme="minorHAnsi" w:eastAsiaTheme="minorEastAsia" w:hAnsiTheme="minorHAnsi" w:cstheme="minorBidi"/>
              <w:noProof/>
              <w:sz w:val="22"/>
              <w:szCs w:val="22"/>
            </w:rPr>
          </w:pPr>
          <w:hyperlink w:anchor="_Toc476499707" w:history="1">
            <w:r w:rsidR="00605DB2" w:rsidRPr="00985357">
              <w:rPr>
                <w:rStyle w:val="Hyperlink"/>
                <w:noProof/>
              </w:rPr>
              <w:t>PHỤ LỤC</w:t>
            </w:r>
            <w:r w:rsidR="00605DB2">
              <w:rPr>
                <w:noProof/>
                <w:webHidden/>
              </w:rPr>
              <w:tab/>
            </w:r>
            <w:r w:rsidR="00605DB2">
              <w:rPr>
                <w:noProof/>
                <w:webHidden/>
              </w:rPr>
              <w:fldChar w:fldCharType="begin"/>
            </w:r>
            <w:r w:rsidR="00605DB2">
              <w:rPr>
                <w:noProof/>
                <w:webHidden/>
              </w:rPr>
              <w:instrText xml:space="preserve"> PAGEREF _Toc476499707 \h </w:instrText>
            </w:r>
            <w:r w:rsidR="00605DB2">
              <w:rPr>
                <w:noProof/>
                <w:webHidden/>
              </w:rPr>
            </w:r>
            <w:r w:rsidR="00605DB2">
              <w:rPr>
                <w:noProof/>
                <w:webHidden/>
              </w:rPr>
              <w:fldChar w:fldCharType="separate"/>
            </w:r>
            <w:r w:rsidR="00E94687">
              <w:rPr>
                <w:noProof/>
                <w:webHidden/>
              </w:rPr>
              <w:t>60</w:t>
            </w:r>
            <w:r w:rsidR="00605DB2">
              <w:rPr>
                <w:noProof/>
                <w:webHidden/>
              </w:rPr>
              <w:fldChar w:fldCharType="end"/>
            </w:r>
          </w:hyperlink>
        </w:p>
        <w:p w14:paraId="56CE761E" w14:textId="066369FA" w:rsidR="00605DB2" w:rsidRDefault="00605DB2">
          <w:r>
            <w:rPr>
              <w:b/>
              <w:bCs/>
              <w:noProof/>
            </w:rPr>
            <w:fldChar w:fldCharType="end"/>
          </w:r>
        </w:p>
      </w:sdtContent>
    </w:sdt>
    <w:p w14:paraId="687685E6" w14:textId="39A15780" w:rsidR="00C75086" w:rsidRPr="00605DB2" w:rsidRDefault="00C75086" w:rsidP="00605DB2">
      <w:pPr>
        <w:pStyle w:val="Chng"/>
        <w:jc w:val="center"/>
        <w:rPr>
          <w:lang w:val="vi-VN"/>
        </w:rPr>
      </w:pP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34081601" w:rsidR="003E5DFC" w:rsidRPr="007E6AB9" w:rsidRDefault="003E5DFC" w:rsidP="00605DB2">
      <w:pPr>
        <w:pStyle w:val="Chng"/>
        <w:jc w:val="center"/>
        <w:outlineLvl w:val="0"/>
      </w:pPr>
      <w:bookmarkStart w:id="2" w:name="_Toc476412695"/>
      <w:bookmarkStart w:id="3" w:name="_Toc476499669"/>
      <w:r>
        <w:lastRenderedPageBreak/>
        <w:t>DANH MỤC KÍ HIỆU VÀ CHỮ VIẾT TẮT</w:t>
      </w:r>
      <w:bookmarkEnd w:id="2"/>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5A34FFC5" w14:textId="1ECF83C9" w:rsidR="006C61C0" w:rsidRDefault="006C61C0" w:rsidP="004B0C77">
      <w:pPr>
        <w:pStyle w:val="Bngbiu-nidung"/>
        <w:numPr>
          <w:ilvl w:val="0"/>
          <w:numId w:val="9"/>
        </w:numPr>
      </w:pPr>
      <w:r>
        <w:t>API: Application Programming Interface.</w:t>
      </w:r>
    </w:p>
    <w:p w14:paraId="22D14BA8" w14:textId="32F86A1E" w:rsidR="00856168" w:rsidRDefault="00856168" w:rsidP="004B0C77">
      <w:pPr>
        <w:pStyle w:val="Bngbiu-nidung"/>
        <w:numPr>
          <w:ilvl w:val="0"/>
          <w:numId w:val="9"/>
        </w:numPr>
      </w:pPr>
      <w:r>
        <w:t>QA: Question Answering</w:t>
      </w:r>
      <w:r w:rsidR="009F2903">
        <w:t>.</w:t>
      </w:r>
    </w:p>
    <w:p w14:paraId="463323FD" w14:textId="2F1BE168" w:rsidR="009F2903" w:rsidRDefault="009F2903" w:rsidP="004B0C77">
      <w:pPr>
        <w:pStyle w:val="Bngbiu-nidung"/>
        <w:numPr>
          <w:ilvl w:val="0"/>
          <w:numId w:val="9"/>
        </w:numPr>
      </w:pPr>
      <w:r>
        <w:t>IR: Information Research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6F43FF83" w14:textId="0A0B1066" w:rsidR="00C62B2A" w:rsidRDefault="00C62B2A" w:rsidP="004A7C39">
      <w:pPr>
        <w:pStyle w:val="Chng"/>
      </w:pPr>
    </w:p>
    <w:p w14:paraId="231A3D6D" w14:textId="779850FC" w:rsidR="00C62B2A" w:rsidRPr="007E6AB9" w:rsidRDefault="00C62B2A" w:rsidP="00605DB2">
      <w:pPr>
        <w:pStyle w:val="Chng"/>
        <w:jc w:val="center"/>
        <w:outlineLvl w:val="0"/>
      </w:pPr>
      <w:r>
        <w:br w:type="page"/>
      </w:r>
      <w:bookmarkStart w:id="4" w:name="_Toc387692859"/>
      <w:bookmarkStart w:id="5" w:name="_Toc476412696"/>
      <w:bookmarkStart w:id="6" w:name="_Toc476499670"/>
      <w:r>
        <w:lastRenderedPageBreak/>
        <w:t>DANH MỤC CÁC BẢNG BIỂU, HÌNH VẼ, ĐỒ THỊ</w:t>
      </w:r>
      <w:bookmarkEnd w:id="4"/>
      <w:bookmarkEnd w:id="5"/>
      <w:bookmarkEnd w:id="6"/>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2C50D500" w14:textId="77777777" w:rsidR="00856168"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r:id="rId11" w:anchor="_Toc476409757" w:history="1">
        <w:r w:rsidR="00856168" w:rsidRPr="00FC0B24">
          <w:rPr>
            <w:rStyle w:val="Hyperlink"/>
            <w:noProof/>
          </w:rPr>
          <w:t>Hình 2. 1 Kiến trúc tổng quan của hệ thống</w:t>
        </w:r>
        <w:r w:rsidR="00856168">
          <w:rPr>
            <w:noProof/>
            <w:webHidden/>
          </w:rPr>
          <w:tab/>
        </w:r>
        <w:r w:rsidR="00856168">
          <w:rPr>
            <w:noProof/>
            <w:webHidden/>
          </w:rPr>
          <w:fldChar w:fldCharType="begin"/>
        </w:r>
        <w:r w:rsidR="00856168">
          <w:rPr>
            <w:noProof/>
            <w:webHidden/>
          </w:rPr>
          <w:instrText xml:space="preserve"> PAGEREF _Toc476409757 \h </w:instrText>
        </w:r>
        <w:r w:rsidR="00856168">
          <w:rPr>
            <w:noProof/>
            <w:webHidden/>
          </w:rPr>
        </w:r>
        <w:r w:rsidR="00856168">
          <w:rPr>
            <w:noProof/>
            <w:webHidden/>
          </w:rPr>
          <w:fldChar w:fldCharType="separate"/>
        </w:r>
        <w:r w:rsidR="00E94687">
          <w:rPr>
            <w:noProof/>
            <w:webHidden/>
          </w:rPr>
          <w:t>16</w:t>
        </w:r>
        <w:r w:rsidR="00856168">
          <w:rPr>
            <w:noProof/>
            <w:webHidden/>
          </w:rPr>
          <w:fldChar w:fldCharType="end"/>
        </w:r>
      </w:hyperlink>
    </w:p>
    <w:p w14:paraId="34083EE3"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58" w:history="1">
        <w:r w:rsidR="00856168" w:rsidRPr="00FC0B24">
          <w:rPr>
            <w:rStyle w:val="Hyperlink"/>
            <w:noProof/>
          </w:rPr>
          <w:t>Hình 2.2: Use case chưa đăng nhập</w:t>
        </w:r>
        <w:r w:rsidR="00856168">
          <w:rPr>
            <w:noProof/>
            <w:webHidden/>
          </w:rPr>
          <w:tab/>
        </w:r>
        <w:r w:rsidR="00856168">
          <w:rPr>
            <w:noProof/>
            <w:webHidden/>
          </w:rPr>
          <w:fldChar w:fldCharType="begin"/>
        </w:r>
        <w:r w:rsidR="00856168">
          <w:rPr>
            <w:noProof/>
            <w:webHidden/>
          </w:rPr>
          <w:instrText xml:space="preserve"> PAGEREF _Toc476409758 \h </w:instrText>
        </w:r>
        <w:r w:rsidR="00856168">
          <w:rPr>
            <w:noProof/>
            <w:webHidden/>
          </w:rPr>
        </w:r>
        <w:r w:rsidR="00856168">
          <w:rPr>
            <w:noProof/>
            <w:webHidden/>
          </w:rPr>
          <w:fldChar w:fldCharType="separate"/>
        </w:r>
        <w:r w:rsidR="00E94687">
          <w:rPr>
            <w:noProof/>
            <w:webHidden/>
          </w:rPr>
          <w:t>17</w:t>
        </w:r>
        <w:r w:rsidR="00856168">
          <w:rPr>
            <w:noProof/>
            <w:webHidden/>
          </w:rPr>
          <w:fldChar w:fldCharType="end"/>
        </w:r>
      </w:hyperlink>
    </w:p>
    <w:p w14:paraId="3B6154CB"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59" w:history="1">
        <w:r w:rsidR="00856168" w:rsidRPr="00FC0B24">
          <w:rPr>
            <w:rStyle w:val="Hyperlink"/>
            <w:noProof/>
          </w:rPr>
          <w:t>Hình 2. 3: Use case đăng ký sau đó đăng nhập</w:t>
        </w:r>
        <w:r w:rsidR="00856168">
          <w:rPr>
            <w:noProof/>
            <w:webHidden/>
          </w:rPr>
          <w:tab/>
        </w:r>
        <w:r w:rsidR="00856168">
          <w:rPr>
            <w:noProof/>
            <w:webHidden/>
          </w:rPr>
          <w:fldChar w:fldCharType="begin"/>
        </w:r>
        <w:r w:rsidR="00856168">
          <w:rPr>
            <w:noProof/>
            <w:webHidden/>
          </w:rPr>
          <w:instrText xml:space="preserve"> PAGEREF _Toc476409759 \h </w:instrText>
        </w:r>
        <w:r w:rsidR="00856168">
          <w:rPr>
            <w:noProof/>
            <w:webHidden/>
          </w:rPr>
        </w:r>
        <w:r w:rsidR="00856168">
          <w:rPr>
            <w:noProof/>
            <w:webHidden/>
          </w:rPr>
          <w:fldChar w:fldCharType="separate"/>
        </w:r>
        <w:r w:rsidR="00E94687">
          <w:rPr>
            <w:noProof/>
            <w:webHidden/>
          </w:rPr>
          <w:t>18</w:t>
        </w:r>
        <w:r w:rsidR="00856168">
          <w:rPr>
            <w:noProof/>
            <w:webHidden/>
          </w:rPr>
          <w:fldChar w:fldCharType="end"/>
        </w:r>
      </w:hyperlink>
    </w:p>
    <w:p w14:paraId="1FFED0C8"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0" w:history="1">
        <w:r w:rsidR="00856168" w:rsidRPr="00FC0B24">
          <w:rPr>
            <w:rStyle w:val="Hyperlink"/>
            <w:noProof/>
          </w:rPr>
          <w:t>Hình 2. 4: Use case sau khi đăng nhập</w:t>
        </w:r>
        <w:r w:rsidR="00856168">
          <w:rPr>
            <w:noProof/>
            <w:webHidden/>
          </w:rPr>
          <w:tab/>
        </w:r>
        <w:r w:rsidR="00856168">
          <w:rPr>
            <w:noProof/>
            <w:webHidden/>
          </w:rPr>
          <w:fldChar w:fldCharType="begin"/>
        </w:r>
        <w:r w:rsidR="00856168">
          <w:rPr>
            <w:noProof/>
            <w:webHidden/>
          </w:rPr>
          <w:instrText xml:space="preserve"> PAGEREF _Toc476409760 \h </w:instrText>
        </w:r>
        <w:r w:rsidR="00856168">
          <w:rPr>
            <w:noProof/>
            <w:webHidden/>
          </w:rPr>
        </w:r>
        <w:r w:rsidR="00856168">
          <w:rPr>
            <w:noProof/>
            <w:webHidden/>
          </w:rPr>
          <w:fldChar w:fldCharType="separate"/>
        </w:r>
        <w:r w:rsidR="00E94687">
          <w:rPr>
            <w:noProof/>
            <w:webHidden/>
          </w:rPr>
          <w:t>19</w:t>
        </w:r>
        <w:r w:rsidR="00856168">
          <w:rPr>
            <w:noProof/>
            <w:webHidden/>
          </w:rPr>
          <w:fldChar w:fldCharType="end"/>
        </w:r>
      </w:hyperlink>
    </w:p>
    <w:p w14:paraId="0D9C44C1"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1" w:history="1">
        <w:r w:rsidR="00856168" w:rsidRPr="00FC0B24">
          <w:rPr>
            <w:rStyle w:val="Hyperlink"/>
            <w:noProof/>
          </w:rPr>
          <w:t>Hình 2. 5: Usecase sau khi đăng nhập và đặt câu hỏi</w:t>
        </w:r>
        <w:r w:rsidR="00856168">
          <w:rPr>
            <w:noProof/>
            <w:webHidden/>
          </w:rPr>
          <w:tab/>
        </w:r>
        <w:r w:rsidR="00856168">
          <w:rPr>
            <w:noProof/>
            <w:webHidden/>
          </w:rPr>
          <w:fldChar w:fldCharType="begin"/>
        </w:r>
        <w:r w:rsidR="00856168">
          <w:rPr>
            <w:noProof/>
            <w:webHidden/>
          </w:rPr>
          <w:instrText xml:space="preserve"> PAGEREF _Toc476409761 \h </w:instrText>
        </w:r>
        <w:r w:rsidR="00856168">
          <w:rPr>
            <w:noProof/>
            <w:webHidden/>
          </w:rPr>
        </w:r>
        <w:r w:rsidR="00856168">
          <w:rPr>
            <w:noProof/>
            <w:webHidden/>
          </w:rPr>
          <w:fldChar w:fldCharType="separate"/>
        </w:r>
        <w:r w:rsidR="00E94687">
          <w:rPr>
            <w:noProof/>
            <w:webHidden/>
          </w:rPr>
          <w:t>20</w:t>
        </w:r>
        <w:r w:rsidR="00856168">
          <w:rPr>
            <w:noProof/>
            <w:webHidden/>
          </w:rPr>
          <w:fldChar w:fldCharType="end"/>
        </w:r>
      </w:hyperlink>
    </w:p>
    <w:p w14:paraId="3F064727"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2" w:history="1">
        <w:r w:rsidR="00856168" w:rsidRPr="00FC0B24">
          <w:rPr>
            <w:rStyle w:val="Hyperlink"/>
            <w:noProof/>
          </w:rPr>
          <w:t>Hình 2. 6: Usecase sau khi đăng nhập và trả lời câu hỏi</w:t>
        </w:r>
        <w:r w:rsidR="00856168">
          <w:rPr>
            <w:noProof/>
            <w:webHidden/>
          </w:rPr>
          <w:tab/>
        </w:r>
        <w:r w:rsidR="00856168">
          <w:rPr>
            <w:noProof/>
            <w:webHidden/>
          </w:rPr>
          <w:fldChar w:fldCharType="begin"/>
        </w:r>
        <w:r w:rsidR="00856168">
          <w:rPr>
            <w:noProof/>
            <w:webHidden/>
          </w:rPr>
          <w:instrText xml:space="preserve"> PAGEREF _Toc476409762 \h </w:instrText>
        </w:r>
        <w:r w:rsidR="00856168">
          <w:rPr>
            <w:noProof/>
            <w:webHidden/>
          </w:rPr>
        </w:r>
        <w:r w:rsidR="00856168">
          <w:rPr>
            <w:noProof/>
            <w:webHidden/>
          </w:rPr>
          <w:fldChar w:fldCharType="separate"/>
        </w:r>
        <w:r w:rsidR="00E94687">
          <w:rPr>
            <w:noProof/>
            <w:webHidden/>
          </w:rPr>
          <w:t>20</w:t>
        </w:r>
        <w:r w:rsidR="00856168">
          <w:rPr>
            <w:noProof/>
            <w:webHidden/>
          </w:rPr>
          <w:fldChar w:fldCharType="end"/>
        </w:r>
      </w:hyperlink>
    </w:p>
    <w:p w14:paraId="6EE46EFE"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3" w:history="1">
        <w:r w:rsidR="00856168" w:rsidRPr="00FC0B24">
          <w:rPr>
            <w:rStyle w:val="Hyperlink"/>
            <w:noProof/>
          </w:rPr>
          <w:t>Hình 2. 7: Sequence Diagram đăng nhập</w:t>
        </w:r>
        <w:r w:rsidR="00856168">
          <w:rPr>
            <w:noProof/>
            <w:webHidden/>
          </w:rPr>
          <w:tab/>
        </w:r>
        <w:r w:rsidR="00856168">
          <w:rPr>
            <w:noProof/>
            <w:webHidden/>
          </w:rPr>
          <w:fldChar w:fldCharType="begin"/>
        </w:r>
        <w:r w:rsidR="00856168">
          <w:rPr>
            <w:noProof/>
            <w:webHidden/>
          </w:rPr>
          <w:instrText xml:space="preserve"> PAGEREF _Toc476409763 \h </w:instrText>
        </w:r>
        <w:r w:rsidR="00856168">
          <w:rPr>
            <w:noProof/>
            <w:webHidden/>
          </w:rPr>
        </w:r>
        <w:r w:rsidR="00856168">
          <w:rPr>
            <w:noProof/>
            <w:webHidden/>
          </w:rPr>
          <w:fldChar w:fldCharType="separate"/>
        </w:r>
        <w:r w:rsidR="00E94687">
          <w:rPr>
            <w:noProof/>
            <w:webHidden/>
          </w:rPr>
          <w:t>21</w:t>
        </w:r>
        <w:r w:rsidR="00856168">
          <w:rPr>
            <w:noProof/>
            <w:webHidden/>
          </w:rPr>
          <w:fldChar w:fldCharType="end"/>
        </w:r>
      </w:hyperlink>
    </w:p>
    <w:p w14:paraId="4C82FF95"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4" w:history="1">
        <w:r w:rsidR="00856168" w:rsidRPr="00FC0B24">
          <w:rPr>
            <w:rStyle w:val="Hyperlink"/>
            <w:noProof/>
          </w:rPr>
          <w:t>Hình 2. 8: Sequence Diagram đăng ký</w:t>
        </w:r>
        <w:r w:rsidR="00856168">
          <w:rPr>
            <w:noProof/>
            <w:webHidden/>
          </w:rPr>
          <w:tab/>
        </w:r>
        <w:r w:rsidR="00856168">
          <w:rPr>
            <w:noProof/>
            <w:webHidden/>
          </w:rPr>
          <w:fldChar w:fldCharType="begin"/>
        </w:r>
        <w:r w:rsidR="00856168">
          <w:rPr>
            <w:noProof/>
            <w:webHidden/>
          </w:rPr>
          <w:instrText xml:space="preserve"> PAGEREF _Toc476409764 \h </w:instrText>
        </w:r>
        <w:r w:rsidR="00856168">
          <w:rPr>
            <w:noProof/>
            <w:webHidden/>
          </w:rPr>
        </w:r>
        <w:r w:rsidR="00856168">
          <w:rPr>
            <w:noProof/>
            <w:webHidden/>
          </w:rPr>
          <w:fldChar w:fldCharType="separate"/>
        </w:r>
        <w:r w:rsidR="00E94687">
          <w:rPr>
            <w:noProof/>
            <w:webHidden/>
          </w:rPr>
          <w:t>22</w:t>
        </w:r>
        <w:r w:rsidR="00856168">
          <w:rPr>
            <w:noProof/>
            <w:webHidden/>
          </w:rPr>
          <w:fldChar w:fldCharType="end"/>
        </w:r>
      </w:hyperlink>
    </w:p>
    <w:p w14:paraId="5893D3F7"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5" w:history="1">
        <w:r w:rsidR="00856168" w:rsidRPr="00FC0B24">
          <w:rPr>
            <w:rStyle w:val="Hyperlink"/>
            <w:noProof/>
          </w:rPr>
          <w:t>Hình 2. 9: Sequence Diagram đăng câu hỏi</w:t>
        </w:r>
        <w:r w:rsidR="00856168">
          <w:rPr>
            <w:noProof/>
            <w:webHidden/>
          </w:rPr>
          <w:tab/>
        </w:r>
        <w:r w:rsidR="00856168">
          <w:rPr>
            <w:noProof/>
            <w:webHidden/>
          </w:rPr>
          <w:fldChar w:fldCharType="begin"/>
        </w:r>
        <w:r w:rsidR="00856168">
          <w:rPr>
            <w:noProof/>
            <w:webHidden/>
          </w:rPr>
          <w:instrText xml:space="preserve"> PAGEREF _Toc476409765 \h </w:instrText>
        </w:r>
        <w:r w:rsidR="00856168">
          <w:rPr>
            <w:noProof/>
            <w:webHidden/>
          </w:rPr>
        </w:r>
        <w:r w:rsidR="00856168">
          <w:rPr>
            <w:noProof/>
            <w:webHidden/>
          </w:rPr>
          <w:fldChar w:fldCharType="separate"/>
        </w:r>
        <w:r w:rsidR="00E94687">
          <w:rPr>
            <w:noProof/>
            <w:webHidden/>
          </w:rPr>
          <w:t>23</w:t>
        </w:r>
        <w:r w:rsidR="00856168">
          <w:rPr>
            <w:noProof/>
            <w:webHidden/>
          </w:rPr>
          <w:fldChar w:fldCharType="end"/>
        </w:r>
      </w:hyperlink>
    </w:p>
    <w:p w14:paraId="3A378698"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6" w:history="1">
        <w:r w:rsidR="00856168" w:rsidRPr="00FC0B24">
          <w:rPr>
            <w:rStyle w:val="Hyperlink"/>
            <w:noProof/>
          </w:rPr>
          <w:t>Hình 2. 10: Sequence Diagram trả lời câu hỏi</w:t>
        </w:r>
        <w:r w:rsidR="00856168">
          <w:rPr>
            <w:noProof/>
            <w:webHidden/>
          </w:rPr>
          <w:tab/>
        </w:r>
        <w:r w:rsidR="00856168">
          <w:rPr>
            <w:noProof/>
            <w:webHidden/>
          </w:rPr>
          <w:fldChar w:fldCharType="begin"/>
        </w:r>
        <w:r w:rsidR="00856168">
          <w:rPr>
            <w:noProof/>
            <w:webHidden/>
          </w:rPr>
          <w:instrText xml:space="preserve"> PAGEREF _Toc476409766 \h </w:instrText>
        </w:r>
        <w:r w:rsidR="00856168">
          <w:rPr>
            <w:noProof/>
            <w:webHidden/>
          </w:rPr>
        </w:r>
        <w:r w:rsidR="00856168">
          <w:rPr>
            <w:noProof/>
            <w:webHidden/>
          </w:rPr>
          <w:fldChar w:fldCharType="separate"/>
        </w:r>
        <w:r w:rsidR="00E94687">
          <w:rPr>
            <w:noProof/>
            <w:webHidden/>
          </w:rPr>
          <w:t>24</w:t>
        </w:r>
        <w:r w:rsidR="00856168">
          <w:rPr>
            <w:noProof/>
            <w:webHidden/>
          </w:rPr>
          <w:fldChar w:fldCharType="end"/>
        </w:r>
      </w:hyperlink>
    </w:p>
    <w:p w14:paraId="7F334337"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7" w:history="1">
        <w:r w:rsidR="00856168" w:rsidRPr="00FC0B24">
          <w:rPr>
            <w:rStyle w:val="Hyperlink"/>
            <w:noProof/>
          </w:rPr>
          <w:t>Hình 2. 11: Sequence Diagram gửi tin nhắn</w:t>
        </w:r>
        <w:r w:rsidR="00856168">
          <w:rPr>
            <w:noProof/>
            <w:webHidden/>
          </w:rPr>
          <w:tab/>
        </w:r>
        <w:r w:rsidR="00856168">
          <w:rPr>
            <w:noProof/>
            <w:webHidden/>
          </w:rPr>
          <w:fldChar w:fldCharType="begin"/>
        </w:r>
        <w:r w:rsidR="00856168">
          <w:rPr>
            <w:noProof/>
            <w:webHidden/>
          </w:rPr>
          <w:instrText xml:space="preserve"> PAGEREF _Toc476409767 \h </w:instrText>
        </w:r>
        <w:r w:rsidR="00856168">
          <w:rPr>
            <w:noProof/>
            <w:webHidden/>
          </w:rPr>
        </w:r>
        <w:r w:rsidR="00856168">
          <w:rPr>
            <w:noProof/>
            <w:webHidden/>
          </w:rPr>
          <w:fldChar w:fldCharType="separate"/>
        </w:r>
        <w:r w:rsidR="00E94687">
          <w:rPr>
            <w:noProof/>
            <w:webHidden/>
          </w:rPr>
          <w:t>25</w:t>
        </w:r>
        <w:r w:rsidR="00856168">
          <w:rPr>
            <w:noProof/>
            <w:webHidden/>
          </w:rPr>
          <w:fldChar w:fldCharType="end"/>
        </w:r>
      </w:hyperlink>
    </w:p>
    <w:p w14:paraId="6CA6988D"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w:anchor="_Toc476409768" w:history="1">
        <w:r w:rsidR="00856168" w:rsidRPr="00FC0B24">
          <w:rPr>
            <w:rStyle w:val="Hyperlink"/>
            <w:noProof/>
          </w:rPr>
          <w:t>Hình 2. 12: Mô hình thiết kế cơ sỡ dữ liệu</w:t>
        </w:r>
        <w:r w:rsidR="00856168">
          <w:rPr>
            <w:noProof/>
            <w:webHidden/>
          </w:rPr>
          <w:tab/>
        </w:r>
        <w:r w:rsidR="00856168">
          <w:rPr>
            <w:noProof/>
            <w:webHidden/>
          </w:rPr>
          <w:fldChar w:fldCharType="begin"/>
        </w:r>
        <w:r w:rsidR="00856168">
          <w:rPr>
            <w:noProof/>
            <w:webHidden/>
          </w:rPr>
          <w:instrText xml:space="preserve"> PAGEREF _Toc476409768 \h </w:instrText>
        </w:r>
        <w:r w:rsidR="00856168">
          <w:rPr>
            <w:noProof/>
            <w:webHidden/>
          </w:rPr>
        </w:r>
        <w:r w:rsidR="00856168">
          <w:rPr>
            <w:noProof/>
            <w:webHidden/>
          </w:rPr>
          <w:fldChar w:fldCharType="separate"/>
        </w:r>
        <w:r w:rsidR="00E94687">
          <w:rPr>
            <w:noProof/>
            <w:webHidden/>
          </w:rPr>
          <w:t>27</w:t>
        </w:r>
        <w:r w:rsidR="00856168">
          <w:rPr>
            <w:noProof/>
            <w:webHidden/>
          </w:rPr>
          <w:fldChar w:fldCharType="end"/>
        </w:r>
      </w:hyperlink>
    </w:p>
    <w:p w14:paraId="4E3757ED" w14:textId="77777777" w:rsidR="00856168" w:rsidRDefault="003F3080">
      <w:pPr>
        <w:pStyle w:val="TableofFigures"/>
        <w:tabs>
          <w:tab w:val="right" w:leader="dot" w:pos="9536"/>
        </w:tabs>
        <w:rPr>
          <w:rFonts w:asciiTheme="minorHAnsi" w:eastAsiaTheme="minorEastAsia" w:hAnsiTheme="minorHAnsi" w:cstheme="minorBidi"/>
          <w:noProof/>
          <w:sz w:val="22"/>
          <w:szCs w:val="22"/>
        </w:rPr>
      </w:pPr>
      <w:hyperlink r:id="rId12" w:anchor="_Toc476409769" w:history="1">
        <w:r w:rsidR="00856168" w:rsidRPr="00FC0B24">
          <w:rPr>
            <w:rStyle w:val="Hyperlink"/>
            <w:noProof/>
          </w:rPr>
          <w:t>Hình 2. 13: Sơ đồ lớp hệ thống Web</w:t>
        </w:r>
        <w:r w:rsidR="00856168">
          <w:rPr>
            <w:noProof/>
            <w:webHidden/>
          </w:rPr>
          <w:tab/>
        </w:r>
        <w:r w:rsidR="00856168">
          <w:rPr>
            <w:noProof/>
            <w:webHidden/>
          </w:rPr>
          <w:fldChar w:fldCharType="begin"/>
        </w:r>
        <w:r w:rsidR="00856168">
          <w:rPr>
            <w:noProof/>
            <w:webHidden/>
          </w:rPr>
          <w:instrText xml:space="preserve"> PAGEREF _Toc476409769 \h </w:instrText>
        </w:r>
        <w:r w:rsidR="00856168">
          <w:rPr>
            <w:noProof/>
            <w:webHidden/>
          </w:rPr>
        </w:r>
        <w:r w:rsidR="00856168">
          <w:rPr>
            <w:noProof/>
            <w:webHidden/>
          </w:rPr>
          <w:fldChar w:fldCharType="separate"/>
        </w:r>
        <w:r w:rsidR="00E94687">
          <w:rPr>
            <w:noProof/>
            <w:webHidden/>
          </w:rPr>
          <w:t>29</w:t>
        </w:r>
        <w:r w:rsidR="00856168">
          <w:rPr>
            <w:noProof/>
            <w:webHidden/>
          </w:rPr>
          <w:fldChar w:fldCharType="end"/>
        </w:r>
      </w:hyperlink>
    </w:p>
    <w:p w14:paraId="3C34FEEE" w14:textId="77777777" w:rsidR="00856168" w:rsidRDefault="003F3080"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w:anchor="_Toc476409770" w:history="1">
        <w:r w:rsidR="00856168" w:rsidRPr="00FC0B24">
          <w:rPr>
            <w:rStyle w:val="Hyperlink"/>
            <w:noProof/>
          </w:rPr>
          <w:t>Hình 2. 14: Mô Hình Hoạt Động Của Một Ứng Dụng Mean Js</w:t>
        </w:r>
        <w:r w:rsidR="00856168">
          <w:rPr>
            <w:noProof/>
            <w:webHidden/>
          </w:rPr>
          <w:tab/>
        </w:r>
        <w:r w:rsidR="00856168">
          <w:rPr>
            <w:noProof/>
            <w:webHidden/>
          </w:rPr>
          <w:fldChar w:fldCharType="begin"/>
        </w:r>
        <w:r w:rsidR="00856168">
          <w:rPr>
            <w:noProof/>
            <w:webHidden/>
          </w:rPr>
          <w:instrText xml:space="preserve"> PAGEREF _Toc476409770 \h </w:instrText>
        </w:r>
        <w:r w:rsidR="00856168">
          <w:rPr>
            <w:noProof/>
            <w:webHidden/>
          </w:rPr>
        </w:r>
        <w:r w:rsidR="00856168">
          <w:rPr>
            <w:noProof/>
            <w:webHidden/>
          </w:rPr>
          <w:fldChar w:fldCharType="separate"/>
        </w:r>
        <w:r w:rsidR="00E94687">
          <w:rPr>
            <w:noProof/>
            <w:webHidden/>
          </w:rPr>
          <w:t>35</w:t>
        </w:r>
        <w:r w:rsidR="00856168">
          <w:rPr>
            <w:noProof/>
            <w:webHidden/>
          </w:rPr>
          <w:fldChar w:fldCharType="end"/>
        </w:r>
      </w:hyperlink>
    </w:p>
    <w:p w14:paraId="226E640B" w14:textId="77777777" w:rsidR="00856168"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0000B2F2" w14:textId="77777777" w:rsidR="00856168" w:rsidRDefault="003F3080"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r:id="rId13" w:anchor="_Toc476409771" w:history="1">
        <w:r w:rsidR="00856168" w:rsidRPr="00593FFE">
          <w:rPr>
            <w:rStyle w:val="Hyperlink"/>
            <w:noProof/>
          </w:rPr>
          <w:t>Hình 3. 1 Kiến trúc tổng quan cơ chế trả lời tự động</w:t>
        </w:r>
        <w:r w:rsidR="00856168">
          <w:rPr>
            <w:noProof/>
            <w:webHidden/>
          </w:rPr>
          <w:tab/>
        </w:r>
        <w:r w:rsidR="00856168">
          <w:rPr>
            <w:noProof/>
            <w:webHidden/>
          </w:rPr>
          <w:fldChar w:fldCharType="begin"/>
        </w:r>
        <w:r w:rsidR="00856168">
          <w:rPr>
            <w:noProof/>
            <w:webHidden/>
          </w:rPr>
          <w:instrText xml:space="preserve"> PAGEREF _Toc476409771 \h </w:instrText>
        </w:r>
        <w:r w:rsidR="00856168">
          <w:rPr>
            <w:noProof/>
            <w:webHidden/>
          </w:rPr>
        </w:r>
        <w:r w:rsidR="00856168">
          <w:rPr>
            <w:noProof/>
            <w:webHidden/>
          </w:rPr>
          <w:fldChar w:fldCharType="separate"/>
        </w:r>
        <w:r w:rsidR="00E94687">
          <w:rPr>
            <w:noProof/>
            <w:webHidden/>
          </w:rPr>
          <w:t>38</w:t>
        </w:r>
        <w:r w:rsidR="00856168">
          <w:rPr>
            <w:noProof/>
            <w:webHidden/>
          </w:rPr>
          <w:fldChar w:fldCharType="end"/>
        </w:r>
      </w:hyperlink>
    </w:p>
    <w:p w14:paraId="28A3BE82" w14:textId="77777777" w:rsidR="00E548FB" w:rsidRDefault="00573C5B" w:rsidP="00E548FB">
      <w:pPr>
        <w:rPr>
          <w:noProof/>
        </w:rPr>
      </w:pPr>
      <w:r>
        <w:rPr>
          <w:b/>
          <w:sz w:val="28"/>
          <w:szCs w:val="28"/>
        </w:rPr>
        <w:fldChar w:fldCharType="end"/>
      </w:r>
      <w:r w:rsidR="00E548FB">
        <w:rPr>
          <w:b/>
          <w:sz w:val="28"/>
          <w:szCs w:val="28"/>
        </w:rPr>
        <w:fldChar w:fldCharType="begin"/>
      </w:r>
      <w:r w:rsidR="00E548FB">
        <w:rPr>
          <w:b/>
          <w:sz w:val="28"/>
          <w:szCs w:val="28"/>
        </w:rPr>
        <w:instrText xml:space="preserve"> TOC \h \z \c "Hình 4." </w:instrText>
      </w:r>
      <w:r w:rsidR="00E548FB">
        <w:rPr>
          <w:b/>
          <w:sz w:val="28"/>
          <w:szCs w:val="28"/>
        </w:rPr>
        <w:fldChar w:fldCharType="separate"/>
      </w:r>
    </w:p>
    <w:p w14:paraId="2CD0420B" w14:textId="77777777" w:rsidR="00E548FB" w:rsidRDefault="003F3080">
      <w:pPr>
        <w:pStyle w:val="TableofFigures"/>
        <w:tabs>
          <w:tab w:val="right" w:leader="dot" w:pos="9536"/>
        </w:tabs>
        <w:rPr>
          <w:rFonts w:asciiTheme="minorHAnsi" w:eastAsiaTheme="minorEastAsia" w:hAnsiTheme="minorHAnsi" w:cstheme="minorBidi"/>
          <w:noProof/>
          <w:sz w:val="22"/>
          <w:szCs w:val="22"/>
        </w:rPr>
      </w:pPr>
      <w:hyperlink r:id="rId14" w:anchor="_Toc476500037" w:history="1">
        <w:r w:rsidR="00E548FB" w:rsidRPr="00A86D0E">
          <w:rPr>
            <w:rStyle w:val="Hyperlink"/>
            <w:noProof/>
          </w:rPr>
          <w:t>Hình 4. 1: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_Toc476500037 \h </w:instrText>
        </w:r>
        <w:r w:rsidR="00E548FB">
          <w:rPr>
            <w:noProof/>
            <w:webHidden/>
          </w:rPr>
        </w:r>
        <w:r w:rsidR="00E548FB">
          <w:rPr>
            <w:noProof/>
            <w:webHidden/>
          </w:rPr>
          <w:fldChar w:fldCharType="separate"/>
        </w:r>
        <w:r w:rsidR="00E94687">
          <w:rPr>
            <w:noProof/>
            <w:webHidden/>
          </w:rPr>
          <w:t>46</w:t>
        </w:r>
        <w:r w:rsidR="00E548FB">
          <w:rPr>
            <w:noProof/>
            <w:webHidden/>
          </w:rPr>
          <w:fldChar w:fldCharType="end"/>
        </w:r>
      </w:hyperlink>
    </w:p>
    <w:p w14:paraId="4C82580B" w14:textId="77777777" w:rsidR="00E548FB" w:rsidRDefault="003F3080">
      <w:pPr>
        <w:pStyle w:val="TableofFigures"/>
        <w:tabs>
          <w:tab w:val="right" w:leader="dot" w:pos="9536"/>
        </w:tabs>
        <w:rPr>
          <w:rFonts w:asciiTheme="minorHAnsi" w:eastAsiaTheme="minorEastAsia" w:hAnsiTheme="minorHAnsi" w:cstheme="minorBidi"/>
          <w:noProof/>
          <w:sz w:val="22"/>
          <w:szCs w:val="22"/>
        </w:rPr>
      </w:pPr>
      <w:hyperlink r:id="rId15" w:anchor="_Toc476500038" w:history="1">
        <w:r w:rsidR="00E548FB" w:rsidRPr="00A86D0E">
          <w:rPr>
            <w:rStyle w:val="Hyperlink"/>
            <w:noProof/>
          </w:rPr>
          <w:t>Hình 4. 2: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_Toc476500038 \h </w:instrText>
        </w:r>
        <w:r w:rsidR="00E548FB">
          <w:rPr>
            <w:noProof/>
            <w:webHidden/>
          </w:rPr>
        </w:r>
        <w:r w:rsidR="00E548FB">
          <w:rPr>
            <w:noProof/>
            <w:webHidden/>
          </w:rPr>
          <w:fldChar w:fldCharType="separate"/>
        </w:r>
        <w:r w:rsidR="00E94687">
          <w:rPr>
            <w:noProof/>
            <w:webHidden/>
          </w:rPr>
          <w:t>50</w:t>
        </w:r>
        <w:r w:rsidR="00E548FB">
          <w:rPr>
            <w:noProof/>
            <w:webHidden/>
          </w:rPr>
          <w:fldChar w:fldCharType="end"/>
        </w:r>
      </w:hyperlink>
    </w:p>
    <w:p w14:paraId="6F994AA4" w14:textId="63B4793C" w:rsidR="00E548FB" w:rsidRDefault="00E548FB" w:rsidP="00E548FB">
      <w:pPr>
        <w:rPr>
          <w:b/>
          <w:sz w:val="28"/>
          <w:szCs w:val="28"/>
        </w:rPr>
      </w:pPr>
      <w:r>
        <w:rPr>
          <w:b/>
          <w:sz w:val="28"/>
          <w:szCs w:val="28"/>
        </w:rPr>
        <w:fldChar w:fldCharType="end"/>
      </w:r>
    </w:p>
    <w:p w14:paraId="284CCFC4" w14:textId="05E76D91" w:rsidR="00573C5B" w:rsidRDefault="007146F1" w:rsidP="00573C5B">
      <w:pPr>
        <w:spacing w:after="200" w:line="276" w:lineRule="auto"/>
        <w:rPr>
          <w:noProof/>
        </w:rPr>
      </w:pPr>
      <w:r>
        <w:rPr>
          <w:b/>
          <w:sz w:val="28"/>
          <w:szCs w:val="28"/>
        </w:rPr>
        <w:t>DANH MỤC BIỂU ĐỒ</w:t>
      </w:r>
      <w:r w:rsidR="00573C5B">
        <w:rPr>
          <w:b/>
          <w:sz w:val="28"/>
          <w:szCs w:val="28"/>
        </w:rPr>
        <w:fldChar w:fldCharType="begin"/>
      </w:r>
      <w:r w:rsidR="00573C5B">
        <w:rPr>
          <w:b/>
          <w:sz w:val="28"/>
          <w:szCs w:val="28"/>
        </w:rPr>
        <w:instrText xml:space="preserve"> TOC \h \z \c "Biểu đồ 2." </w:instrText>
      </w:r>
      <w:r w:rsidR="00573C5B">
        <w:rPr>
          <w:b/>
          <w:sz w:val="28"/>
          <w:szCs w:val="28"/>
        </w:rPr>
        <w:fldChar w:fldCharType="separate"/>
      </w:r>
    </w:p>
    <w:p w14:paraId="25CB55F1" w14:textId="43AF8400" w:rsidR="00573C5B" w:rsidRDefault="003F3080">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E94687">
          <w:rPr>
            <w:noProof/>
            <w:webHidden/>
          </w:rPr>
          <w:t>33</w:t>
        </w:r>
        <w:r w:rsidR="00573C5B">
          <w:rPr>
            <w:noProof/>
            <w:webHidden/>
          </w:rPr>
          <w:fldChar w:fldCharType="end"/>
        </w:r>
      </w:hyperlink>
    </w:p>
    <w:p w14:paraId="04ACB9D3" w14:textId="77777777" w:rsidR="00573C5B" w:rsidRDefault="003F3080">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E94687">
          <w:rPr>
            <w:noProof/>
            <w:webHidden/>
          </w:rPr>
          <w:t>34</w:t>
        </w:r>
        <w:r w:rsidR="00573C5B">
          <w:rPr>
            <w:noProof/>
            <w:webHidden/>
          </w:rPr>
          <w:fldChar w:fldCharType="end"/>
        </w:r>
      </w:hyperlink>
    </w:p>
    <w:p w14:paraId="3B9AAAAB" w14:textId="77777777" w:rsidR="00770AD6" w:rsidRDefault="00573C5B" w:rsidP="00573C5B">
      <w:pPr>
        <w:spacing w:after="200" w:line="276" w:lineRule="auto"/>
        <w:rPr>
          <w:b/>
          <w:sz w:val="28"/>
          <w:szCs w:val="28"/>
        </w:rPr>
      </w:pPr>
      <w:r>
        <w:rPr>
          <w:b/>
          <w:sz w:val="28"/>
          <w:szCs w:val="28"/>
        </w:rPr>
        <w:fldChar w:fldCharType="end"/>
      </w:r>
    </w:p>
    <w:p w14:paraId="004E0B5B" w14:textId="77777777" w:rsidR="00770AD6" w:rsidRDefault="00770AD6" w:rsidP="00573C5B">
      <w:pPr>
        <w:spacing w:after="200" w:line="276" w:lineRule="auto"/>
        <w:rPr>
          <w:b/>
          <w:sz w:val="28"/>
          <w:szCs w:val="28"/>
        </w:rPr>
      </w:pPr>
    </w:p>
    <w:p w14:paraId="766D47CC" w14:textId="37923D7F" w:rsidR="00573C5B" w:rsidRDefault="005B7DAD" w:rsidP="00573C5B">
      <w:pPr>
        <w:spacing w:after="200" w:line="276" w:lineRule="auto"/>
        <w:rPr>
          <w:b/>
          <w:sz w:val="28"/>
          <w:szCs w:val="28"/>
        </w:rPr>
      </w:pPr>
      <w:r>
        <w:rPr>
          <w:b/>
          <w:sz w:val="28"/>
          <w:szCs w:val="28"/>
        </w:rPr>
        <w:lastRenderedPageBreak/>
        <w:t>DANH MỤC BẢNG</w:t>
      </w:r>
    </w:p>
    <w:p w14:paraId="1067FE7F" w14:textId="77777777" w:rsidR="00770AD6" w:rsidRDefault="00D820F8">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"Bảng 4." </w:instrText>
      </w:r>
      <w:r>
        <w:rPr>
          <w:b/>
          <w:sz w:val="28"/>
          <w:szCs w:val="28"/>
        </w:rPr>
        <w:fldChar w:fldCharType="separate"/>
      </w:r>
      <w:hyperlink w:anchor="_Toc476500161" w:history="1">
        <w:r w:rsidR="00770AD6" w:rsidRPr="001E0CF2">
          <w:rPr>
            <w:rStyle w:val="Hyperlink"/>
            <w:noProof/>
          </w:rPr>
          <w:t>Bảng 4. 1: Kết quả thực nghiệm bộ đánh giá giải thuật phân loại câu hỏi</w:t>
        </w:r>
        <w:r w:rsidR="00770AD6">
          <w:rPr>
            <w:noProof/>
            <w:webHidden/>
          </w:rPr>
          <w:tab/>
        </w:r>
        <w:r w:rsidR="00770AD6">
          <w:rPr>
            <w:noProof/>
            <w:webHidden/>
          </w:rPr>
          <w:fldChar w:fldCharType="begin"/>
        </w:r>
        <w:r w:rsidR="00770AD6">
          <w:rPr>
            <w:noProof/>
            <w:webHidden/>
          </w:rPr>
          <w:instrText xml:space="preserve"> PAGEREF _Toc476500161 \h </w:instrText>
        </w:r>
        <w:r w:rsidR="00770AD6">
          <w:rPr>
            <w:noProof/>
            <w:webHidden/>
          </w:rPr>
        </w:r>
        <w:r w:rsidR="00770AD6">
          <w:rPr>
            <w:noProof/>
            <w:webHidden/>
          </w:rPr>
          <w:fldChar w:fldCharType="separate"/>
        </w:r>
        <w:r w:rsidR="00E94687">
          <w:rPr>
            <w:noProof/>
            <w:webHidden/>
          </w:rPr>
          <w:t>49</w:t>
        </w:r>
        <w:r w:rsidR="00770AD6">
          <w:rPr>
            <w:noProof/>
            <w:webHidden/>
          </w:rPr>
          <w:fldChar w:fldCharType="end"/>
        </w:r>
      </w:hyperlink>
    </w:p>
    <w:p w14:paraId="009B0118" w14:textId="77777777" w:rsidR="00770AD6" w:rsidRDefault="003F3080">
      <w:pPr>
        <w:pStyle w:val="TableofFigures"/>
        <w:tabs>
          <w:tab w:val="right" w:leader="dot" w:pos="9536"/>
        </w:tabs>
        <w:rPr>
          <w:rFonts w:asciiTheme="minorHAnsi" w:eastAsiaTheme="minorEastAsia" w:hAnsiTheme="minorHAnsi" w:cstheme="minorBidi"/>
          <w:noProof/>
          <w:sz w:val="22"/>
          <w:szCs w:val="22"/>
        </w:rPr>
      </w:pPr>
      <w:hyperlink w:anchor="_Toc476500162" w:history="1">
        <w:r w:rsidR="00770AD6" w:rsidRPr="001E0CF2">
          <w:rPr>
            <w:rStyle w:val="Hyperlink"/>
            <w:noProof/>
          </w:rPr>
          <w:t>Bảng 4. 2: Kết quả thực nghiệm mô hình 1-gram</w:t>
        </w:r>
        <w:r w:rsidR="00770AD6">
          <w:rPr>
            <w:noProof/>
            <w:webHidden/>
          </w:rPr>
          <w:tab/>
        </w:r>
        <w:r w:rsidR="00770AD6">
          <w:rPr>
            <w:noProof/>
            <w:webHidden/>
          </w:rPr>
          <w:fldChar w:fldCharType="begin"/>
        </w:r>
        <w:r w:rsidR="00770AD6">
          <w:rPr>
            <w:noProof/>
            <w:webHidden/>
          </w:rPr>
          <w:instrText xml:space="preserve"> PAGEREF _Toc476500162 \h </w:instrText>
        </w:r>
        <w:r w:rsidR="00770AD6">
          <w:rPr>
            <w:noProof/>
            <w:webHidden/>
          </w:rPr>
        </w:r>
        <w:r w:rsidR="00770AD6">
          <w:rPr>
            <w:noProof/>
            <w:webHidden/>
          </w:rPr>
          <w:fldChar w:fldCharType="separate"/>
        </w:r>
        <w:r w:rsidR="00E94687">
          <w:rPr>
            <w:noProof/>
            <w:webHidden/>
          </w:rPr>
          <w:t>54</w:t>
        </w:r>
        <w:r w:rsidR="00770AD6">
          <w:rPr>
            <w:noProof/>
            <w:webHidden/>
          </w:rPr>
          <w:fldChar w:fldCharType="end"/>
        </w:r>
      </w:hyperlink>
    </w:p>
    <w:p w14:paraId="5585969C" w14:textId="77777777" w:rsidR="00770AD6" w:rsidRDefault="003F3080">
      <w:pPr>
        <w:pStyle w:val="TableofFigures"/>
        <w:tabs>
          <w:tab w:val="right" w:leader="dot" w:pos="9536"/>
        </w:tabs>
        <w:rPr>
          <w:rFonts w:asciiTheme="minorHAnsi" w:eastAsiaTheme="minorEastAsia" w:hAnsiTheme="minorHAnsi" w:cstheme="minorBidi"/>
          <w:noProof/>
          <w:sz w:val="22"/>
          <w:szCs w:val="22"/>
        </w:rPr>
      </w:pPr>
      <w:hyperlink w:anchor="_Toc476500163" w:history="1">
        <w:r w:rsidR="00770AD6" w:rsidRPr="001E0CF2">
          <w:rPr>
            <w:rStyle w:val="Hyperlink"/>
            <w:noProof/>
          </w:rPr>
          <w:t>Bảng 4. 3 Kết quả thực nghiệm mô hình 2-gram</w:t>
        </w:r>
        <w:r w:rsidR="00770AD6">
          <w:rPr>
            <w:noProof/>
            <w:webHidden/>
          </w:rPr>
          <w:tab/>
        </w:r>
        <w:r w:rsidR="00770AD6">
          <w:rPr>
            <w:noProof/>
            <w:webHidden/>
          </w:rPr>
          <w:fldChar w:fldCharType="begin"/>
        </w:r>
        <w:r w:rsidR="00770AD6">
          <w:rPr>
            <w:noProof/>
            <w:webHidden/>
          </w:rPr>
          <w:instrText xml:space="preserve"> PAGEREF _Toc476500163 \h </w:instrText>
        </w:r>
        <w:r w:rsidR="00770AD6">
          <w:rPr>
            <w:noProof/>
            <w:webHidden/>
          </w:rPr>
        </w:r>
        <w:r w:rsidR="00770AD6">
          <w:rPr>
            <w:noProof/>
            <w:webHidden/>
          </w:rPr>
          <w:fldChar w:fldCharType="separate"/>
        </w:r>
        <w:r w:rsidR="00E94687">
          <w:rPr>
            <w:noProof/>
            <w:webHidden/>
          </w:rPr>
          <w:t>57</w:t>
        </w:r>
        <w:r w:rsidR="00770AD6">
          <w:rPr>
            <w:noProof/>
            <w:webHidden/>
          </w:rPr>
          <w:fldChar w:fldCharType="end"/>
        </w:r>
      </w:hyperlink>
    </w:p>
    <w:p w14:paraId="0F6133B9" w14:textId="77777777" w:rsidR="00F266B6" w:rsidRDefault="00D820F8" w:rsidP="00D820F8">
      <w:pPr>
        <w:rPr>
          <w:b/>
          <w:sz w:val="28"/>
          <w:szCs w:val="28"/>
        </w:rPr>
      </w:pPr>
      <w:r>
        <w:rPr>
          <w:b/>
          <w:sz w:val="28"/>
          <w:szCs w:val="28"/>
        </w:rPr>
        <w:fldChar w:fldCharType="end"/>
      </w:r>
    </w:p>
    <w:p w14:paraId="4D1649D8" w14:textId="77777777" w:rsidR="00770AD6" w:rsidRDefault="00770AD6" w:rsidP="00D820F8">
      <w:pPr>
        <w:rPr>
          <w:b/>
          <w:sz w:val="28"/>
          <w:szCs w:val="28"/>
        </w:rPr>
      </w:pPr>
    </w:p>
    <w:p w14:paraId="6B1BCE9E" w14:textId="77777777" w:rsidR="00770AD6" w:rsidRDefault="00770AD6" w:rsidP="00D820F8">
      <w:pPr>
        <w:rPr>
          <w:b/>
          <w:sz w:val="28"/>
          <w:szCs w:val="28"/>
        </w:rPr>
      </w:pPr>
    </w:p>
    <w:p w14:paraId="24D261E3" w14:textId="77777777" w:rsidR="00770AD6" w:rsidRDefault="00770AD6" w:rsidP="00D820F8">
      <w:pPr>
        <w:rPr>
          <w:b/>
          <w:sz w:val="28"/>
          <w:szCs w:val="28"/>
        </w:rPr>
      </w:pPr>
    </w:p>
    <w:p w14:paraId="3601F6E4" w14:textId="77777777" w:rsidR="00770AD6" w:rsidRDefault="00770AD6" w:rsidP="00D820F8">
      <w:pPr>
        <w:rPr>
          <w:b/>
          <w:sz w:val="28"/>
          <w:szCs w:val="28"/>
        </w:rPr>
      </w:pPr>
    </w:p>
    <w:p w14:paraId="04694FDD" w14:textId="77777777" w:rsidR="00770AD6" w:rsidRDefault="00770AD6" w:rsidP="00D820F8">
      <w:pPr>
        <w:rPr>
          <w:b/>
          <w:sz w:val="28"/>
          <w:szCs w:val="28"/>
        </w:rPr>
      </w:pPr>
    </w:p>
    <w:p w14:paraId="57298C41" w14:textId="77777777" w:rsidR="00770AD6" w:rsidRDefault="00770AD6" w:rsidP="00D820F8">
      <w:pPr>
        <w:rPr>
          <w:b/>
          <w:sz w:val="28"/>
          <w:szCs w:val="28"/>
        </w:rPr>
      </w:pPr>
    </w:p>
    <w:p w14:paraId="6FF67194" w14:textId="77777777" w:rsidR="00770AD6" w:rsidRDefault="00770AD6" w:rsidP="00D820F8">
      <w:pPr>
        <w:rPr>
          <w:b/>
          <w:sz w:val="28"/>
          <w:szCs w:val="28"/>
        </w:rPr>
      </w:pPr>
    </w:p>
    <w:p w14:paraId="5C701E0B" w14:textId="77777777" w:rsidR="00770AD6" w:rsidRDefault="00770AD6" w:rsidP="00D820F8">
      <w:pPr>
        <w:rPr>
          <w:b/>
          <w:sz w:val="28"/>
          <w:szCs w:val="28"/>
        </w:rPr>
      </w:pPr>
    </w:p>
    <w:p w14:paraId="543D7FC2" w14:textId="77777777" w:rsidR="00770AD6" w:rsidRDefault="00770AD6" w:rsidP="00D820F8">
      <w:pPr>
        <w:rPr>
          <w:b/>
          <w:sz w:val="28"/>
          <w:szCs w:val="28"/>
        </w:rPr>
      </w:pPr>
    </w:p>
    <w:p w14:paraId="565B27AB" w14:textId="77777777" w:rsidR="00770AD6" w:rsidRDefault="00770AD6" w:rsidP="00D820F8">
      <w:pPr>
        <w:rPr>
          <w:b/>
          <w:sz w:val="28"/>
          <w:szCs w:val="28"/>
        </w:rPr>
      </w:pPr>
    </w:p>
    <w:p w14:paraId="020D9E12" w14:textId="77777777" w:rsidR="00770AD6" w:rsidRDefault="00770AD6" w:rsidP="00D820F8">
      <w:pPr>
        <w:rPr>
          <w:b/>
          <w:sz w:val="28"/>
          <w:szCs w:val="28"/>
        </w:rPr>
      </w:pPr>
    </w:p>
    <w:p w14:paraId="5F75CEEF" w14:textId="77777777" w:rsidR="00770AD6" w:rsidRDefault="00770AD6" w:rsidP="00D820F8">
      <w:pPr>
        <w:rPr>
          <w:b/>
          <w:sz w:val="28"/>
          <w:szCs w:val="28"/>
        </w:rPr>
      </w:pPr>
    </w:p>
    <w:p w14:paraId="4590A215" w14:textId="77777777" w:rsidR="00770AD6" w:rsidRDefault="00770AD6" w:rsidP="00D820F8">
      <w:pPr>
        <w:rPr>
          <w:b/>
          <w:sz w:val="28"/>
          <w:szCs w:val="28"/>
        </w:rPr>
      </w:pPr>
    </w:p>
    <w:p w14:paraId="58A6E8C1" w14:textId="77777777" w:rsidR="00770AD6" w:rsidRDefault="00770AD6" w:rsidP="00D820F8">
      <w:pPr>
        <w:rPr>
          <w:b/>
          <w:sz w:val="28"/>
          <w:szCs w:val="28"/>
        </w:rPr>
      </w:pPr>
    </w:p>
    <w:p w14:paraId="6A0D244E" w14:textId="77777777" w:rsidR="00770AD6" w:rsidRDefault="00770AD6" w:rsidP="00D820F8">
      <w:pPr>
        <w:rPr>
          <w:b/>
          <w:sz w:val="28"/>
          <w:szCs w:val="28"/>
        </w:rPr>
      </w:pPr>
    </w:p>
    <w:p w14:paraId="1536C0F2" w14:textId="77777777" w:rsidR="00770AD6" w:rsidRDefault="00770AD6" w:rsidP="00D820F8">
      <w:pPr>
        <w:rPr>
          <w:b/>
          <w:sz w:val="28"/>
          <w:szCs w:val="28"/>
        </w:rPr>
      </w:pPr>
    </w:p>
    <w:p w14:paraId="7094BA02" w14:textId="77777777" w:rsidR="00770AD6" w:rsidRDefault="00770AD6" w:rsidP="00D820F8">
      <w:pPr>
        <w:rPr>
          <w:b/>
          <w:sz w:val="28"/>
          <w:szCs w:val="28"/>
        </w:rPr>
      </w:pPr>
    </w:p>
    <w:p w14:paraId="14B0E47A" w14:textId="77777777" w:rsidR="00770AD6" w:rsidRDefault="00770AD6" w:rsidP="00D820F8">
      <w:pPr>
        <w:rPr>
          <w:b/>
          <w:sz w:val="28"/>
          <w:szCs w:val="28"/>
        </w:rPr>
      </w:pPr>
    </w:p>
    <w:p w14:paraId="6139D8A3" w14:textId="77777777" w:rsidR="00770AD6" w:rsidRDefault="00770AD6" w:rsidP="00D820F8">
      <w:pPr>
        <w:rPr>
          <w:b/>
          <w:sz w:val="28"/>
          <w:szCs w:val="28"/>
        </w:rPr>
      </w:pPr>
    </w:p>
    <w:p w14:paraId="0338C786" w14:textId="77777777" w:rsidR="00770AD6" w:rsidRDefault="00770AD6" w:rsidP="00D820F8">
      <w:pPr>
        <w:rPr>
          <w:b/>
          <w:sz w:val="28"/>
          <w:szCs w:val="28"/>
        </w:rPr>
      </w:pPr>
    </w:p>
    <w:p w14:paraId="344B1F25" w14:textId="77777777" w:rsidR="00770AD6" w:rsidRDefault="00770AD6" w:rsidP="00D820F8">
      <w:pPr>
        <w:rPr>
          <w:b/>
          <w:sz w:val="28"/>
          <w:szCs w:val="28"/>
        </w:rPr>
      </w:pPr>
    </w:p>
    <w:p w14:paraId="40F6A283" w14:textId="77777777" w:rsidR="00770AD6" w:rsidRDefault="00770AD6" w:rsidP="00D820F8">
      <w:pPr>
        <w:rPr>
          <w:b/>
          <w:sz w:val="28"/>
          <w:szCs w:val="28"/>
        </w:rPr>
      </w:pPr>
    </w:p>
    <w:p w14:paraId="50C564CA" w14:textId="77777777" w:rsidR="00770AD6" w:rsidRDefault="00770AD6" w:rsidP="00D820F8">
      <w:pPr>
        <w:rPr>
          <w:b/>
          <w:sz w:val="28"/>
          <w:szCs w:val="28"/>
        </w:rPr>
      </w:pPr>
    </w:p>
    <w:p w14:paraId="3FB8741F" w14:textId="77777777" w:rsidR="00770AD6" w:rsidRDefault="00770AD6" w:rsidP="00D820F8">
      <w:pPr>
        <w:rPr>
          <w:b/>
          <w:sz w:val="28"/>
          <w:szCs w:val="28"/>
        </w:rPr>
      </w:pPr>
    </w:p>
    <w:p w14:paraId="224BA1D4" w14:textId="77777777" w:rsidR="00770AD6" w:rsidRDefault="00770AD6" w:rsidP="00D820F8">
      <w:pPr>
        <w:rPr>
          <w:b/>
          <w:sz w:val="28"/>
          <w:szCs w:val="28"/>
        </w:rPr>
      </w:pPr>
    </w:p>
    <w:p w14:paraId="077067AA" w14:textId="77777777" w:rsidR="00770AD6" w:rsidRDefault="00770AD6" w:rsidP="00D820F8">
      <w:pPr>
        <w:rPr>
          <w:b/>
          <w:sz w:val="28"/>
          <w:szCs w:val="28"/>
        </w:rPr>
      </w:pPr>
    </w:p>
    <w:p w14:paraId="7E459FB9" w14:textId="77777777" w:rsidR="00770AD6" w:rsidRDefault="00770AD6" w:rsidP="00D820F8">
      <w:pPr>
        <w:rPr>
          <w:b/>
          <w:sz w:val="28"/>
          <w:szCs w:val="28"/>
        </w:rPr>
      </w:pPr>
    </w:p>
    <w:p w14:paraId="500D7A89" w14:textId="77777777" w:rsidR="00770AD6" w:rsidRDefault="00770AD6" w:rsidP="00D820F8">
      <w:pPr>
        <w:rPr>
          <w:b/>
          <w:sz w:val="28"/>
          <w:szCs w:val="28"/>
        </w:rPr>
      </w:pPr>
    </w:p>
    <w:p w14:paraId="3022BD33" w14:textId="77777777" w:rsidR="00770AD6" w:rsidRDefault="00770AD6" w:rsidP="00D820F8">
      <w:pPr>
        <w:rPr>
          <w:b/>
          <w:sz w:val="28"/>
          <w:szCs w:val="28"/>
        </w:rPr>
      </w:pPr>
    </w:p>
    <w:p w14:paraId="3FC128CA" w14:textId="77777777" w:rsidR="00770AD6" w:rsidRPr="00841454" w:rsidRDefault="00770AD6" w:rsidP="00D820F8">
      <w:pPr>
        <w:rPr>
          <w:b/>
          <w:sz w:val="28"/>
          <w:szCs w:val="28"/>
        </w:rPr>
      </w:pPr>
    </w:p>
    <w:p w14:paraId="0EBE59E6" w14:textId="15683AAB" w:rsidR="007B1A23" w:rsidRDefault="007B1A23" w:rsidP="00207835">
      <w:pPr>
        <w:pStyle w:val="Chng"/>
        <w:outlineLvl w:val="0"/>
      </w:pPr>
      <w:bookmarkStart w:id="7" w:name="_Toc476111281"/>
      <w:bookmarkStart w:id="8" w:name="_Toc476412697"/>
      <w:bookmarkStart w:id="9" w:name="_Toc476499671"/>
      <w:r w:rsidRPr="00880D36">
        <w:lastRenderedPageBreak/>
        <w:t>C</w:t>
      </w:r>
      <w:r w:rsidR="00CD13EC" w:rsidRPr="00880D36">
        <w:t>HƯƠNG 1</w:t>
      </w:r>
      <w:r w:rsidR="0064189C">
        <w:t xml:space="preserve"> – </w:t>
      </w:r>
      <w:r w:rsidR="00CD13EC" w:rsidRPr="00880D36">
        <w:t>MỞ ĐẦU</w:t>
      </w:r>
      <w:bookmarkEnd w:id="7"/>
      <w:bookmarkEnd w:id="8"/>
      <w:bookmarkEnd w:id="9"/>
    </w:p>
    <w:p w14:paraId="022BBE7F" w14:textId="2B870542" w:rsidR="002A5EC5" w:rsidRDefault="002A5EC5" w:rsidP="004B0C77">
      <w:pPr>
        <w:pStyle w:val="Tiumccp1"/>
        <w:numPr>
          <w:ilvl w:val="1"/>
          <w:numId w:val="6"/>
        </w:numPr>
        <w:outlineLvl w:val="1"/>
      </w:pPr>
      <w:bookmarkStart w:id="10" w:name="_Toc476111282"/>
      <w:bookmarkStart w:id="11" w:name="_Toc476412698"/>
      <w:bookmarkStart w:id="12" w:name="_Toc476499672"/>
      <w:r>
        <w:t>Giới thiệu hệ thống hỏi đáp tự động</w:t>
      </w:r>
      <w:bookmarkEnd w:id="10"/>
      <w:bookmarkEnd w:id="11"/>
      <w:bookmarkEnd w:id="12"/>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44C97A13" w14:textId="4509DC48" w:rsidR="00F25635" w:rsidRDefault="001636D4" w:rsidP="005700A0">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700A0">
        <w:t>, nó</w:t>
      </w:r>
      <w:r w:rsidR="005E0F54">
        <w:t xml:space="preserve"> vẫn chưa thật sự phát triển mạnh ở nước ta nên nhận thấy việc xây dựng hệ thống hỏi đáp bằng tiếng việt rất có ý nghĩa và mang tính thực tế</w:t>
      </w:r>
      <w:r w:rsidR="00A40B1A">
        <w:t>.</w:t>
      </w:r>
      <w:r>
        <w:t xml:space="preserve"> </w:t>
      </w:r>
      <w:bookmarkStart w:id="13" w:name="_Toc476111283"/>
    </w:p>
    <w:p w14:paraId="55E6E6E9" w14:textId="29EE7BEE" w:rsidR="00A40CD1" w:rsidRDefault="00A40CD1" w:rsidP="00F25635">
      <w:pPr>
        <w:pStyle w:val="Tiumccp2"/>
      </w:pPr>
      <w:bookmarkStart w:id="14" w:name="_Toc476213385"/>
      <w:bookmarkStart w:id="15" w:name="_Toc476213640"/>
      <w:bookmarkStart w:id="16" w:name="_Toc476233817"/>
      <w:bookmarkStart w:id="17" w:name="_Toc476234247"/>
      <w:bookmarkStart w:id="18" w:name="_Toc476234796"/>
      <w:bookmarkStart w:id="19" w:name="_Toc476234889"/>
      <w:bookmarkStart w:id="20" w:name="_Toc476412592"/>
      <w:bookmarkStart w:id="21" w:name="_Toc476412699"/>
      <w:r>
        <w:t>Hệ thống hỏi đáp là gì:</w:t>
      </w:r>
      <w:bookmarkEnd w:id="13"/>
      <w:bookmarkEnd w:id="14"/>
      <w:bookmarkEnd w:id="15"/>
      <w:bookmarkEnd w:id="16"/>
      <w:bookmarkEnd w:id="17"/>
      <w:bookmarkEnd w:id="18"/>
      <w:bookmarkEnd w:id="19"/>
      <w:bookmarkEnd w:id="20"/>
      <w:bookmarkEnd w:id="21"/>
    </w:p>
    <w:p w14:paraId="0C1D4CE8" w14:textId="7496D609" w:rsidR="00A40CD1" w:rsidRDefault="00A40CD1" w:rsidP="005700A0">
      <w:pPr>
        <w:pStyle w:val="Bngbiu-nidung"/>
      </w:pPr>
      <w:r>
        <w:t>Hệ thống hỏi đáp là hệ thống cho phép người dùng đặt câu hỏi và nhận được câu trả lời</w:t>
      </w:r>
      <w:r w:rsidR="005700A0">
        <w:t xml:space="preserve"> </w:t>
      </w:r>
      <w:r w:rsidR="003F3CB7">
        <w:t>về</w:t>
      </w:r>
      <w:r>
        <w:t xml:space="preserve"> những vấn đề mà </w:t>
      </w:r>
      <w:r w:rsidR="00891D8A">
        <w:t xml:space="preserve">họ đang gặp khó khăn </w:t>
      </w:r>
      <w:r w:rsidR="005700A0">
        <w:t>và chưa tìm ra hướng giải quyết</w:t>
      </w:r>
      <w:r w:rsidR="00067CAC">
        <w:t>.</w:t>
      </w:r>
      <w:r w:rsidR="005700A0">
        <w:t xml:space="preserve"> L</w:t>
      </w:r>
      <w:r w:rsidR="00AF0068">
        <w:t>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94D78A7" w:rsidR="004350D7" w:rsidRDefault="004350D7" w:rsidP="004B0C77">
      <w:pPr>
        <w:pStyle w:val="Bngbiu-nidung"/>
        <w:numPr>
          <w:ilvl w:val="0"/>
          <w:numId w:val="5"/>
        </w:numPr>
      </w:pPr>
      <w:r>
        <w:t>Hỏi đáp dựa trên cộng đồng</w:t>
      </w:r>
      <w:r w:rsidR="00B153F0">
        <w:t xml:space="preserve"> </w:t>
      </w:r>
      <w:r w:rsidR="00F25635">
        <w:t>(Community Question Answering System)</w:t>
      </w:r>
      <w:r w:rsidR="008117A6">
        <w:t xml:space="preserve">: </w:t>
      </w:r>
      <w:r w:rsidR="00305DAD">
        <w:t>d</w:t>
      </w:r>
      <w:r w:rsidR="008117A6">
        <w:t xml:space="preserve">ữ liệu được thu thập chủ yếu từ những </w:t>
      </w:r>
      <w:r w:rsidR="00305DAD">
        <w:t>cơ sở tri thức trên internet</w:t>
      </w:r>
      <w:r w:rsidR="008117A6">
        <w:t xml:space="preserve"> để xây dựng nên hệ thống.</w:t>
      </w:r>
    </w:p>
    <w:p w14:paraId="10125643" w14:textId="683344EC" w:rsidR="004350D7" w:rsidRDefault="004350D7" w:rsidP="004B0C77">
      <w:pPr>
        <w:pStyle w:val="Bngbiu-nidung"/>
        <w:numPr>
          <w:ilvl w:val="0"/>
          <w:numId w:val="5"/>
        </w:numPr>
      </w:pPr>
      <w:r>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305DAD">
        <w:t xml:space="preserve"> đ</w:t>
      </w:r>
      <w:r w:rsidR="003C5B22">
        <w:t>ược xây dựng từ các tri thức có sẵn và sinh ra câu trả lời.</w:t>
      </w:r>
    </w:p>
    <w:p w14:paraId="3D5FEC04" w14:textId="77777777" w:rsidR="00305DAD" w:rsidRDefault="00305DAD" w:rsidP="00305DAD">
      <w:pPr>
        <w:pStyle w:val="Bngbiu-nidung"/>
        <w:ind w:left="1440" w:firstLine="0"/>
      </w:pPr>
    </w:p>
    <w:p w14:paraId="031C9D29" w14:textId="0A536BEC" w:rsidR="0099254F" w:rsidRDefault="0099254F" w:rsidP="00E560BA">
      <w:pPr>
        <w:pStyle w:val="Tiumccp2"/>
      </w:pPr>
      <w:bookmarkStart w:id="22" w:name="_Toc476111284"/>
      <w:bookmarkStart w:id="23" w:name="_Toc476213386"/>
      <w:bookmarkStart w:id="24" w:name="_Toc476213641"/>
      <w:bookmarkStart w:id="25" w:name="_Toc476233818"/>
      <w:bookmarkStart w:id="26" w:name="_Toc476234248"/>
      <w:bookmarkStart w:id="27" w:name="_Toc476234797"/>
      <w:bookmarkStart w:id="28" w:name="_Toc476234890"/>
      <w:bookmarkStart w:id="29" w:name="_Toc476412593"/>
      <w:bookmarkStart w:id="30" w:name="_Toc476412700"/>
      <w:r w:rsidRPr="00E560BA">
        <w:lastRenderedPageBreak/>
        <w:t>Ý nghĩa hệ thống hỏi đáp</w:t>
      </w:r>
      <w:r w:rsidR="00E92F98" w:rsidRPr="00E560BA">
        <w:t xml:space="preserve"> và nhu cầu xã hội</w:t>
      </w:r>
      <w:r w:rsidRPr="00E560BA">
        <w:t>:</w:t>
      </w:r>
      <w:bookmarkEnd w:id="22"/>
      <w:bookmarkEnd w:id="23"/>
      <w:bookmarkEnd w:id="24"/>
      <w:bookmarkEnd w:id="25"/>
      <w:bookmarkEnd w:id="26"/>
      <w:bookmarkEnd w:id="27"/>
      <w:bookmarkEnd w:id="28"/>
      <w:bookmarkEnd w:id="29"/>
      <w:bookmarkEnd w:id="30"/>
      <w:r w:rsidRPr="00E560BA">
        <w:t xml:space="preserve"> </w:t>
      </w:r>
    </w:p>
    <w:p w14:paraId="553EDC2C" w14:textId="5E5FFAAF"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0519DCF3" w14:textId="2AD37E81" w:rsidR="00675666" w:rsidRPr="009816D3" w:rsidRDefault="00067CAC" w:rsidP="00B153F0">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D15C8B1" w:rsidR="00AC5F95" w:rsidRDefault="00330BF0" w:rsidP="00207835">
      <w:pPr>
        <w:pStyle w:val="Tiumccp1"/>
        <w:outlineLvl w:val="1"/>
      </w:pPr>
      <w:bookmarkStart w:id="31" w:name="_Toc476412701"/>
      <w:bookmarkStart w:id="32" w:name="_Toc476499673"/>
      <w:r>
        <w:t>1.</w:t>
      </w:r>
      <w:r w:rsidR="00AC5F95">
        <w:t>2</w:t>
      </w:r>
      <w:r>
        <w:t xml:space="preserve"> </w:t>
      </w:r>
      <w:bookmarkStart w:id="33" w:name="_Toc476111286"/>
      <w:r>
        <w:t>Mục đích đề tài</w:t>
      </w:r>
      <w:bookmarkEnd w:id="31"/>
      <w:bookmarkEnd w:id="32"/>
      <w:bookmarkEnd w:id="33"/>
    </w:p>
    <w:p w14:paraId="4FA81167" w14:textId="77777777"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E01A88">
        <w:rPr>
          <w:color w:val="auto"/>
          <w:sz w:val="26"/>
          <w:szCs w:val="26"/>
        </w:rPr>
        <w:t xml:space="preserve"> lời,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CEDD579" w14:textId="3FF8E7AC" w:rsidR="00C37181" w:rsidRPr="00E01A88" w:rsidRDefault="00AC5F95" w:rsidP="00E01A88">
      <w:pPr>
        <w:pStyle w:val="Default"/>
        <w:spacing w:after="120" w:line="360" w:lineRule="auto"/>
        <w:ind w:firstLine="720"/>
        <w:jc w:val="both"/>
        <w:rPr>
          <w:color w:val="auto"/>
          <w:sz w:val="26"/>
          <w:szCs w:val="26"/>
        </w:rPr>
      </w:pPr>
      <w:r w:rsidRPr="00E01A88">
        <w:rPr>
          <w:sz w:val="26"/>
          <w:szCs w:val="26"/>
        </w:rPr>
        <w:lastRenderedPageBreak/>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7146F1">
        <w:rPr>
          <w:sz w:val="26"/>
          <w:szCs w:val="26"/>
        </w:rPr>
        <w:t>xã hội sử dụng</w:t>
      </w:r>
      <w:r w:rsidR="007146F1" w:rsidRPr="007146F1">
        <w:rPr>
          <w:sz w:val="26"/>
          <w:szCs w:val="26"/>
        </w:rPr>
        <w:t xml:space="preserve"> từ cơ sở dữ liệu của diễn đàn</w:t>
      </w:r>
    </w:p>
    <w:p w14:paraId="5DAA37F9" w14:textId="6186BA5C" w:rsidR="00AC5F95" w:rsidRDefault="00AC5F95" w:rsidP="00207835">
      <w:pPr>
        <w:pStyle w:val="Tiumccp1"/>
        <w:outlineLvl w:val="1"/>
      </w:pPr>
      <w:bookmarkStart w:id="34" w:name="_Toc476412702"/>
      <w:bookmarkStart w:id="35" w:name="_Toc476499674"/>
      <w:r>
        <w:t>1.3 Các nghiên cứu liên quan</w:t>
      </w:r>
      <w:bookmarkEnd w:id="34"/>
      <w:bookmarkEnd w:id="35"/>
    </w:p>
    <w:p w14:paraId="14A75385" w14:textId="415D5498" w:rsidR="001D38F0" w:rsidRDefault="001D38F0" w:rsidP="001D38F0">
      <w:pPr>
        <w:pStyle w:val="Bngbiu-nidung"/>
      </w:pPr>
      <w:r w:rsidRPr="001D38F0">
        <w:rPr>
          <w:b/>
        </w:rPr>
        <w:t>Theo nghiên cứu [1]</w:t>
      </w:r>
      <w:r>
        <w:t xml:space="preserve">  </w:t>
      </w:r>
    </w:p>
    <w:p w14:paraId="5F251E6B" w14:textId="2795F216" w:rsidR="001D38F0" w:rsidRDefault="001D38F0" w:rsidP="001D38F0">
      <w:pPr>
        <w:pStyle w:val="Bngbiu-nidung"/>
      </w:pPr>
      <w:r>
        <w:t xml:space="preserve">Hệ thống tìm kiếm các câu hỏi thường được dựa trên giả định của bộ câu hỏi thường gặp được xây dựng </w:t>
      </w:r>
      <w:proofErr w:type="gramStart"/>
      <w:r>
        <w:t>theo</w:t>
      </w:r>
      <w:proofErr w:type="gramEnd"/>
      <w:r>
        <w:t xml:space="preserve"> chuẩn hỏi đáp </w:t>
      </w:r>
      <w:r w:rsidRPr="006509ED">
        <w:t>(</w:t>
      </w:r>
      <w:r w:rsidRPr="006509ED">
        <w:rPr>
          <w:rFonts w:eastAsiaTheme="minorHAnsi"/>
        </w:rPr>
        <w:t>Kulyukin, Hammond, and Burke 1996</w:t>
      </w:r>
      <w:r w:rsidRPr="006509ED">
        <w:t>)</w:t>
      </w:r>
      <w:r>
        <w:t xml:space="preserve">. Tất cả thông tin cần để xác định sự liên quan của các cặp câu hỏi có thể tìm thấy trong bản thân của các cặp câu hỏi đó.Việc xác định sự liên quan giữ các cặp câu hỏi với nhau dựa trên những cơ sở tri thức sau: Tri thức rộng và nông của việc xử lý ngôn ngữ tự nhiên sẽ thích hợp cho việc so trùng câu hỏi. </w:t>
      </w:r>
    </w:p>
    <w:p w14:paraId="03762022" w14:textId="05EFF953" w:rsidR="006C61C0" w:rsidRDefault="006C61C0" w:rsidP="006C61C0">
      <w:pPr>
        <w:pStyle w:val="Bngbiu-nidung"/>
      </w:pPr>
      <w:r>
        <w:t>Ví dụ khi hệ thống xử lý một câu hỏi người dùng nhập vào “</w:t>
      </w:r>
      <w:r w:rsidRPr="00BA6A5F">
        <w:t>Cách viết đơn xin nghỉ học</w:t>
      </w:r>
      <w:proofErr w:type="gramStart"/>
      <w:r w:rsidRPr="00BA6A5F">
        <w:t>?</w:t>
      </w:r>
      <w:r w:rsidR="009F2903">
        <w:t xml:space="preserve"> </w:t>
      </w:r>
      <w:r>
        <w:t>”</w:t>
      </w:r>
      <w:proofErr w:type="gramEnd"/>
      <w:r>
        <w:t>.</w:t>
      </w:r>
      <w:r w:rsidR="00A37036">
        <w:t xml:space="preserve"> </w:t>
      </w:r>
      <w:r>
        <w:t>Bộ tìm kiếm câu hỏi của hệ thống sẽ tiến hành so sánh câu hỏi nhập vào với tập các câu hỏi trong hệ thống và trả về được xếp hạng dựa trên độ tương tử với câu hỏi của người dùng như:</w:t>
      </w:r>
    </w:p>
    <w:p w14:paraId="65BB677B" w14:textId="77777777" w:rsidR="006C61C0" w:rsidRDefault="006C61C0" w:rsidP="006C61C0">
      <w:pPr>
        <w:pStyle w:val="Bngbiu-nidung"/>
        <w:numPr>
          <w:ilvl w:val="0"/>
          <w:numId w:val="23"/>
        </w:numPr>
      </w:pPr>
      <w:r>
        <w:t>E</w:t>
      </w:r>
      <w:r w:rsidRPr="00BA6A5F">
        <w:t>m muốn xin nghỉ học 1 buổi, Vậy phải viết đơn như thế nào?</w:t>
      </w:r>
    </w:p>
    <w:p w14:paraId="617DBD30" w14:textId="77777777" w:rsidR="006C61C0" w:rsidRDefault="006C61C0" w:rsidP="006C61C0">
      <w:pPr>
        <w:pStyle w:val="Bngbiu-nidung"/>
        <w:numPr>
          <w:ilvl w:val="0"/>
          <w:numId w:val="23"/>
        </w:numPr>
      </w:pPr>
      <w:r w:rsidRPr="00BA6A5F">
        <w:t>Làm sa</w:t>
      </w:r>
      <w:r>
        <w:t>o để xin phép nghỉ học tạm thời?</w:t>
      </w:r>
    </w:p>
    <w:p w14:paraId="2FCFBCAB" w14:textId="53633528" w:rsidR="006C61C0" w:rsidRDefault="006C61C0" w:rsidP="006C61C0">
      <w:pPr>
        <w:pStyle w:val="Bngbiu-nidung"/>
      </w:pPr>
      <w:r>
        <w:t>Khi bộ câu hỏi được chọn</w:t>
      </w:r>
      <w:r w:rsidR="00A37036">
        <w:t xml:space="preserve"> hệ thống sẽ tiến hành lặp qua </w:t>
      </w:r>
      <w:r>
        <w:t>cặp câu hỏi trong dữ liệu, so sánh câu hỏi trong bộ dữ liệu với câu hỏi của người dùng sau đó tính toán điểm tương tự.</w:t>
      </w:r>
    </w:p>
    <w:p w14:paraId="4F85CAFB" w14:textId="77777777" w:rsidR="006C61C0" w:rsidRDefault="006C61C0" w:rsidP="006C61C0">
      <w:pPr>
        <w:pStyle w:val="Bngbiu-nidung"/>
      </w:pPr>
      <w:r>
        <w:t>Vậy hệ thống sẽ xử lý ra sao:</w:t>
      </w:r>
    </w:p>
    <w:p w14:paraId="5AC8D75F" w14:textId="77777777" w:rsidR="006C61C0" w:rsidRDefault="006C61C0" w:rsidP="006C61C0">
      <w:pPr>
        <w:pStyle w:val="Bngbiu-nidung"/>
        <w:numPr>
          <w:ilvl w:val="0"/>
          <w:numId w:val="27"/>
        </w:numPr>
      </w:pPr>
      <w:r>
        <w:t>Bước đầu tiên trong việc xử lý hệ thống sẽ thu hẹp phạm vi tìm kiếm dựa trên loại câu hỏi người dùng nhập vào.</w:t>
      </w:r>
    </w:p>
    <w:p w14:paraId="65FB4FB2" w14:textId="77777777" w:rsidR="006C61C0" w:rsidRDefault="006C61C0" w:rsidP="006C61C0">
      <w:pPr>
        <w:pStyle w:val="Bngbiu-nidung"/>
        <w:numPr>
          <w:ilvl w:val="0"/>
          <w:numId w:val="27"/>
        </w:numPr>
      </w:pPr>
      <w:r>
        <w:t>Tiếp theo từng cặp câu hỏi câu trả lời sẽ được so sánh với câu hỏi của người dùng</w:t>
      </w:r>
    </w:p>
    <w:p w14:paraId="752D46FD" w14:textId="58F7EE59" w:rsidR="006C61C0" w:rsidRDefault="006C61C0" w:rsidP="006C61C0">
      <w:pPr>
        <w:pStyle w:val="Bngbiu-nidung"/>
        <w:numPr>
          <w:ilvl w:val="0"/>
          <w:numId w:val="27"/>
        </w:numPr>
      </w:pPr>
      <w:r>
        <w:lastRenderedPageBreak/>
        <w:t>Giai đoạn đầu của việc xử lý,</w:t>
      </w:r>
      <w:r w:rsidR="001D38F0">
        <w:t xml:space="preserve"> </w:t>
      </w:r>
      <w:r>
        <w:t xml:space="preserve">hệ thống tìm kiếm sử dụng công nghệ rút trích thông </w:t>
      </w:r>
      <w:r w:rsidR="001D38F0">
        <w:t xml:space="preserve">tin tiêu chuẩn miền </w:t>
      </w:r>
      <w:r>
        <w:t>chung của hệ thống SMART rút trích dữ liệu</w:t>
      </w:r>
      <w:r w:rsidR="001D38F0">
        <w:t xml:space="preserve"> </w:t>
      </w:r>
      <w:r>
        <w:t>(Buckley 1985) để thực hiện bước khởi tạo trong việc thu hẹp lại thành một miền dữ liệu con từ tập câu hỏi trong hệ thống.SMART sẽ tiến hành lấy ra những từ biến thể trong câu hỏi của người dùng nhập.</w:t>
      </w:r>
      <w:r w:rsidR="001D38F0">
        <w:t xml:space="preserve"> </w:t>
      </w:r>
      <w:r>
        <w:t>Sau đó sẽ tạo ra 1 vector từ câu hỏi truy vấn với vector câu hỏi tương tự trong hệ thống đã được đánh chỉ mục.</w:t>
      </w:r>
    </w:p>
    <w:p w14:paraId="65094441" w14:textId="1B072840" w:rsidR="006C61C0" w:rsidRDefault="006C61C0" w:rsidP="006C61C0">
      <w:pPr>
        <w:pStyle w:val="Bngbiu-nidung"/>
        <w:numPr>
          <w:ilvl w:val="0"/>
          <w:numId w:val="27"/>
        </w:numPr>
      </w:pPr>
      <w:r>
        <w:t>Giai đoạn tiếp theo của việc xử lý sẽ là quá trình so trùng câu hỏi.</w:t>
      </w:r>
      <w:r w:rsidR="001D38F0">
        <w:t xml:space="preserve"> </w:t>
      </w:r>
      <w:r>
        <w:t>Từng câu hỏi trong hệ thống sẽ được so sánh với câu hỏi của người dùng nhập vào và chấm điểm tương tự.</w:t>
      </w:r>
      <w:r w:rsidR="001D38F0">
        <w:t xml:space="preserve"> </w:t>
      </w:r>
      <w:r>
        <w:t>Chúng ta sẽ sử dụng 3 cặp số liệu sau cho từng tập câu hỏi: điểm tương tự của vector (t),</w:t>
      </w:r>
      <w:r w:rsidR="001D38F0">
        <w:t xml:space="preserve"> </w:t>
      </w:r>
      <w:r>
        <w:t>điểm tương tự về ngữ nghĩa(s) và độ phủ (c).</w:t>
      </w:r>
      <w:r w:rsidR="001D38F0">
        <w:t xml:space="preserve"> </w:t>
      </w:r>
      <w:r>
        <w:t>Tổng quan độ trùng khớp m được tính như sau:</w:t>
      </w:r>
    </w:p>
    <w:p w14:paraId="2F8C64A1" w14:textId="77777777" w:rsidR="006C61C0" w:rsidRDefault="006C61C0" w:rsidP="006C61C0">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37FD475C" w14:textId="12857476" w:rsidR="006C61C0" w:rsidRPr="00FB4962" w:rsidRDefault="006C61C0" w:rsidP="006C61C0">
      <w:pPr>
        <w:pStyle w:val="Bngbiu-nidung"/>
      </w:pPr>
      <w:r>
        <w:t>Trong đó T,</w:t>
      </w:r>
      <w:r w:rsidR="00856168">
        <w:t xml:space="preserve"> </w:t>
      </w:r>
      <w:r>
        <w:t>S,</w:t>
      </w:r>
      <w:r w:rsidR="00856168">
        <w:t xml:space="preserve"> </w:t>
      </w:r>
      <w:r>
        <w:t>C là hằng số phụ thuộc được điều chỉnh dựa trên hệ thống của mỗi số liệu.</w:t>
      </w:r>
    </w:p>
    <w:p w14:paraId="0AA76A38" w14:textId="5B0D4421" w:rsidR="006C61C0" w:rsidRDefault="006C61C0" w:rsidP="006C61C0">
      <w:pPr>
        <w:pStyle w:val="Bngbiu-nidung"/>
      </w:pPr>
      <w:r>
        <w:t>Điểm số thống kê tại từng cặp Question Answering</w:t>
      </w:r>
      <w:r w:rsidR="001D38F0">
        <w:t xml:space="preserve"> </w:t>
      </w:r>
      <w:r>
        <w:t>(QA) theo tiêu chí tương tự như tài liệu so trùng của hệ thống SMART.</w:t>
      </w:r>
      <w:r w:rsidR="001D38F0">
        <w:t xml:space="preserve"> </w:t>
      </w:r>
      <w:r>
        <w:t>Từng cặp QA được đại diện bởi 1 vector,</w:t>
      </w:r>
      <w:r w:rsidR="001D38F0">
        <w:t xml:space="preserve"> </w:t>
      </w:r>
      <w:r>
        <w:t>các vector liên kết với giá trị trọng yếu trong từng cặp QA.Giá trị trọng yếu thường được biết đến bằng tên tdifdf</w:t>
      </w:r>
      <w:r w:rsidR="001D38F0">
        <w:t xml:space="preserve"> </w:t>
      </w:r>
      <w:r>
        <w:t>(Salton và McGill 1983).Nếu n là tần số(số lần xuất hiện của điều khoản trong cặp QS), m là số cặp han QA xuất hiện trong tập dữ liệu,M là số cặp QA xuất hiện trong tập dữ liệu nên tfidf = n x log(M/n).</w:t>
      </w:r>
      <w:r w:rsidR="001D38F0">
        <w:t xml:space="preserve"> </w:t>
      </w:r>
      <w:r>
        <w:t>Ý tưởng của việc so sánh này dùng để đánnh giá độ tương đối hiếm của điều khoản trong tài liệu và sử dụng như là yếu tố để tính toán tần suất của điều khoản trong tài liệu cụ thể.</w:t>
      </w:r>
    </w:p>
    <w:p w14:paraId="1FD44063" w14:textId="6CB8881E" w:rsidR="006C61C0" w:rsidRDefault="006C61C0" w:rsidP="00695C93">
      <w:pPr>
        <w:pStyle w:val="Bngbiu-nidung"/>
      </w:pPr>
      <w:r>
        <w:t>Vector giới hạn số liệu cho phép hệ thống đánh giá độ tương tự của câu hỏi người dùng và cặp QA.</w:t>
      </w:r>
      <w:r w:rsidRPr="00E1394A">
        <w:t>Các biện pháp tfidf có một lịch sử khá dài</w:t>
      </w:r>
      <w:r w:rsidR="001D38F0">
        <w:t xml:space="preserve"> </w:t>
      </w:r>
      <w:r w:rsidRPr="00E1394A">
        <w:t>trong tìm kiếm thông tin và</w:t>
      </w:r>
      <w:r w:rsidR="001D38F0">
        <w:t xml:space="preserve"> </w:t>
      </w:r>
      <w:r w:rsidRPr="00E1394A">
        <w:t xml:space="preserve"> </w:t>
      </w:r>
      <w:r w:rsidRPr="00E1394A">
        <w:lastRenderedPageBreak/>
        <w:t>thường xem làm việc tốt nhất chỉ trên tài liệu tương đối dài vì chỉ tài liệu dài có đủ từ ngữ để thống kê so sánh được coi là có ý nghĩa</w:t>
      </w:r>
      <w:r>
        <w:t>.</w:t>
      </w:r>
    </w:p>
    <w:p w14:paraId="1D199ABF" w14:textId="77777777" w:rsidR="001D38F0" w:rsidRDefault="001D38F0" w:rsidP="001D38F0">
      <w:pPr>
        <w:pStyle w:val="Tiumccp1"/>
        <w:rPr>
          <w:rFonts w:eastAsiaTheme="minorHAnsi"/>
        </w:rPr>
      </w:pPr>
      <w:bookmarkStart w:id="36" w:name="_Toc476412599"/>
      <w:bookmarkStart w:id="37" w:name="_Toc476412706"/>
      <w:r>
        <w:t>Theo nghiên cứu [2]</w:t>
      </w:r>
    </w:p>
    <w:p w14:paraId="7A525532" w14:textId="77777777" w:rsidR="001D38F0" w:rsidRDefault="001D38F0" w:rsidP="001D38F0">
      <w:pPr>
        <w:pStyle w:val="Tiumccp2"/>
      </w:pPr>
      <w:bookmarkStart w:id="38" w:name="_Toc476412598"/>
      <w:bookmarkStart w:id="39" w:name="_Toc476412705"/>
      <w:r>
        <w:t>Tái định hình câu truy vấn:</w:t>
      </w:r>
      <w:bookmarkEnd w:id="38"/>
      <w:bookmarkEnd w:id="39"/>
    </w:p>
    <w:p w14:paraId="439B47C4" w14:textId="77777777" w:rsidR="001D38F0" w:rsidRDefault="001D38F0" w:rsidP="001D38F0">
      <w:pPr>
        <w:pStyle w:val="Bngbiu-nidung"/>
      </w:pPr>
      <w:r>
        <w:t>Với một câu hỏi hệ thống tạo ra một các câu được viết lại từ câu hỏi gốc của người dùng.Ví dụ: “Kẹp bấm giấy được sáng chế vào lúc nào?” sẽ được viết lại thành “Kẹp giấy được sáng chế”. Sau đó chúng ta sẽ sét qua tập các tài liệu trong tìm kiếm mô hình như vậy. Việc viết lại các chuỗi cũng làm giảm khả năng tìm được câu hỏi tương tự.</w:t>
      </w:r>
    </w:p>
    <w:p w14:paraId="7631B472" w14:textId="0D461200" w:rsidR="006C61C0" w:rsidRDefault="006C61C0" w:rsidP="006C61C0">
      <w:pPr>
        <w:pStyle w:val="Tiumccp2"/>
      </w:pPr>
      <w:r>
        <w:t>Khai thác N-gram:</w:t>
      </w:r>
      <w:bookmarkEnd w:id="36"/>
      <w:bookmarkEnd w:id="37"/>
    </w:p>
    <w:p w14:paraId="35122BA1" w14:textId="47683F74" w:rsidR="006C61C0" w:rsidRDefault="006C61C0" w:rsidP="00695C93">
      <w:pPr>
        <w:pStyle w:val="Bngbiu-nidung"/>
      </w:pPr>
      <w:r>
        <w:t>Một khi tập các bộ câu hỏi tái định hình truy vấn được tạo ra từng câu hỏi được định hình như là công cụ tìm kiếm và được gửi tới bộ công cụ tìm kiếm mà tại đó dữ liệu được tổng hợp và phân tích.</w:t>
      </w:r>
      <w:r w:rsidRPr="008A3ECE">
        <w:t xml:space="preserve"> Như vậy,</w:t>
      </w:r>
      <w:r>
        <w:t xml:space="preserve"> </w:t>
      </w:r>
      <w:r w:rsidRPr="008A3ECE">
        <w:t>điểm số cuối cùng cho một n-gram được dựa trên trọng lượng</w:t>
      </w:r>
      <w:r w:rsidR="00695C93">
        <w:t xml:space="preserve"> </w:t>
      </w:r>
      <w:r w:rsidRPr="008A3ECE">
        <w:t>kết hợp với các quy tắc viết lại sinh ra nó</w:t>
      </w:r>
      <w:r>
        <w:t xml:space="preserve"> và số lượng bản tóm tắt duy nhất trong đó các câu hỏi xuất hiện.</w:t>
      </w:r>
    </w:p>
    <w:p w14:paraId="1520918A" w14:textId="77777777" w:rsidR="006C61C0" w:rsidRDefault="006C61C0" w:rsidP="006C61C0">
      <w:pPr>
        <w:pStyle w:val="Tiumccp2"/>
      </w:pPr>
      <w:bookmarkStart w:id="40" w:name="_Toc476412600"/>
      <w:bookmarkStart w:id="41" w:name="_Toc476412707"/>
      <w:r>
        <w:t>Lọc N-Gram:</w:t>
      </w:r>
      <w:bookmarkEnd w:id="40"/>
      <w:bookmarkEnd w:id="41"/>
    </w:p>
    <w:p w14:paraId="1D7C0AA4" w14:textId="79A87C39" w:rsidR="006C61C0" w:rsidRDefault="00695C93" w:rsidP="006C61C0">
      <w:pPr>
        <w:pStyle w:val="Bngbiu-nidung"/>
      </w:pPr>
      <w:r>
        <w:t xml:space="preserve">Tiếp theo </w:t>
      </w:r>
      <w:r w:rsidR="006C61C0">
        <w:t>n-gram được lọc lại một cách phù hợp sao cho từng ứng viên khớp với kì vọng của loại trả lời.Hệ thống sẽ sử dụng bộ lọc theo các bước sau:</w:t>
      </w:r>
    </w:p>
    <w:p w14:paraId="3AB0EF33" w14:textId="77777777" w:rsidR="006C61C0" w:rsidRDefault="006C61C0" w:rsidP="006C61C0">
      <w:pPr>
        <w:pStyle w:val="Bngbiu-nidung"/>
        <w:numPr>
          <w:ilvl w:val="0"/>
          <w:numId w:val="28"/>
        </w:numPr>
      </w:pPr>
      <w:r w:rsidRPr="00523DA9">
        <w:t>Đầu tiên, truy vấn được phân tích và được gán thành một trong bảy loại câu hỏi, chẳng hạn như loại who-question, what-question, hoặ</w:t>
      </w:r>
      <w:r>
        <w:t xml:space="preserve">c how-manyquestion </w:t>
      </w:r>
    </w:p>
    <w:p w14:paraId="30D54528" w14:textId="77777777" w:rsidR="006C61C0" w:rsidRDefault="006C61C0" w:rsidP="006C61C0">
      <w:pPr>
        <w:pStyle w:val="Bngbiu-nidung"/>
        <w:numPr>
          <w:ilvl w:val="0"/>
          <w:numId w:val="28"/>
        </w:numPr>
      </w:pPr>
      <w:r w:rsidRPr="00523DA9">
        <w:t xml:space="preserve">Dựa vào loại truy vấn đã được gán, hệ thống sẽ xác định những tập bộ lọc nào sẽ áp dụng cho các của câu trả lời tiềm năng tìm thấy trong tập của n-gram. </w:t>
      </w:r>
    </w:p>
    <w:p w14:paraId="7EB0697F" w14:textId="77D62790" w:rsidR="006C61C0" w:rsidRDefault="006C61C0" w:rsidP="00695C93">
      <w:pPr>
        <w:pStyle w:val="Bngbiu-nidung"/>
        <w:numPr>
          <w:ilvl w:val="0"/>
          <w:numId w:val="28"/>
        </w:numPr>
      </w:pPr>
      <w:r w:rsidRPr="00523DA9">
        <w:t>Các ứng viên n-grams được phân tích cho các tính năng liên quan đến các bộ lọc,</w:t>
      </w:r>
      <w:r w:rsidR="00695C93">
        <w:t xml:space="preserve"> </w:t>
      </w:r>
      <w:r w:rsidRPr="00523DA9">
        <w:t>sau đó sẽ được chấm điểm lại theo sự hiện diện của thông tin</w:t>
      </w:r>
      <w:r>
        <w:t>.</w:t>
      </w:r>
    </w:p>
    <w:p w14:paraId="50CC3163" w14:textId="77777777" w:rsidR="006C61C0" w:rsidRDefault="006C61C0" w:rsidP="006C61C0">
      <w:pPr>
        <w:pStyle w:val="Tiumccp2"/>
      </w:pPr>
      <w:bookmarkStart w:id="42" w:name="_Toc476412601"/>
      <w:bookmarkStart w:id="43" w:name="_Toc476412708"/>
      <w:r>
        <w:t>Độ bao phủ của N-Gram:</w:t>
      </w:r>
      <w:bookmarkEnd w:id="42"/>
      <w:bookmarkEnd w:id="43"/>
    </w:p>
    <w:p w14:paraId="4F1E433B" w14:textId="614D9715" w:rsidR="006C61C0" w:rsidRDefault="006C61C0" w:rsidP="00695C93">
      <w:pPr>
        <w:pStyle w:val="Bngbiu-nidung"/>
      </w:pPr>
      <w:r>
        <w:lastRenderedPageBreak/>
        <w:t>Cuối cùng áp dụng giải thuật bao phủ câu trả lời mà kết hợp  cả việc gộp câu trả lời tương tự và tập hợp câu trả lời dài từ các đoạn trả lời chồng chéo nhau.Ví dụ như “A B C” và “B C D” sẽ được gộp lại thành  “A B C D”.</w:t>
      </w:r>
      <w:r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2D95E9DD" w14:textId="77777777" w:rsidR="001D38F0" w:rsidRPr="001D38F0" w:rsidRDefault="001D38F0" w:rsidP="001D38F0">
      <w:pPr>
        <w:pStyle w:val="Bngbiu-nidung"/>
        <w:ind w:firstLine="0"/>
        <w:rPr>
          <w:b/>
        </w:rPr>
      </w:pPr>
      <w:r w:rsidRPr="001D38F0">
        <w:rPr>
          <w:b/>
        </w:rPr>
        <w:t xml:space="preserve">Theo nghiên cứu [3] </w:t>
      </w:r>
    </w:p>
    <w:p w14:paraId="5047158A" w14:textId="3D592D5C" w:rsidR="009F2903" w:rsidRDefault="009F2903" w:rsidP="009F2903">
      <w:pPr>
        <w:pStyle w:val="Bngbiu-nidung"/>
      </w:pPr>
      <w:r w:rsidRPr="008E4483">
        <w:t>Đa số các hệ thống mở về miền trả lời câu hỏi sử dụng tri thức bên ngoài và công cụ để làm xác định câu trả lời bao gồm những người gắn thẻ thực thể có tên, WordNet,</w:t>
      </w:r>
      <w:r>
        <w:t xml:space="preserve"> </w:t>
      </w:r>
      <w:r w:rsidRPr="008E4483">
        <w:t>phân tích cú pháp,</w:t>
      </w:r>
      <w:r w:rsidR="001D38F0">
        <w:t xml:space="preserve"> gán thẻ tay corpora</w:t>
      </w:r>
      <w:r w:rsidRPr="008E4483">
        <w:t xml:space="preserve"> và danh sách bản thể học</w:t>
      </w:r>
      <w:r>
        <w:t>.</w:t>
      </w:r>
      <w:r w:rsidR="001D38F0">
        <w:t xml:space="preserve"> </w:t>
      </w:r>
      <w:r>
        <w:t>Hệ thống dành chiến thắng là hệ thống sử dụng chỉ một nguồn: một danh sách khá rộng bề mặt các hình mẫu.</w:t>
      </w:r>
    </w:p>
    <w:p w14:paraId="52122C1E" w14:textId="33375E3D" w:rsidR="009F2903" w:rsidRDefault="009F2903" w:rsidP="009F2903">
      <w:pPr>
        <w:pStyle w:val="Bngbiu-nidung"/>
      </w:pPr>
      <w:r>
        <w:t xml:space="preserve">Ví dụ, đối với Ngày sinh (với những câu hỏi như "Khi nào X được sinh ra? "), câu trả lời điển hình là </w:t>
      </w:r>
    </w:p>
    <w:p w14:paraId="1E3364B3" w14:textId="77777777" w:rsidR="009F2903" w:rsidRDefault="009F2903" w:rsidP="009F2903">
      <w:pPr>
        <w:pStyle w:val="Bngbiu-nidung"/>
      </w:pPr>
      <w:r>
        <w:t>"Mozart được sinh ra trong năm 1756."</w:t>
      </w:r>
    </w:p>
    <w:p w14:paraId="34AAECC9" w14:textId="77777777" w:rsidR="009F2903" w:rsidRDefault="009F2903" w:rsidP="009F2903">
      <w:pPr>
        <w:pStyle w:val="Bngbiu-nidung"/>
      </w:pPr>
      <w:r>
        <w:t>"Gandhi (1869-1948) ..."</w:t>
      </w:r>
    </w:p>
    <w:p w14:paraId="1C4AB8FB" w14:textId="77777777" w:rsidR="009F2903" w:rsidRDefault="009F2903" w:rsidP="009F2903">
      <w:pPr>
        <w:pStyle w:val="Bngbiu-nidung"/>
      </w:pPr>
      <w:r>
        <w:t>Những ví dụ này cho thấy cụm từ như</w:t>
      </w:r>
    </w:p>
    <w:p w14:paraId="79A7467A" w14:textId="6A8694BF" w:rsidR="009F2903" w:rsidRDefault="009F2903" w:rsidP="009F2903">
      <w:pPr>
        <w:pStyle w:val="Bngbiu-nidung"/>
      </w:pPr>
      <w:r>
        <w:t>"&lt;TÊN&gt; sinh năm &lt;Ngày Sinh&gt;" và "&lt;TÊN&gt; &lt;Ngày Sinh&gt; “khi được xây dựng như biểu thức chính quy có thể được dùng để xác định câu trả lời đúng.</w:t>
      </w:r>
    </w:p>
    <w:p w14:paraId="2147B999" w14:textId="77777777" w:rsidR="009F2903" w:rsidRDefault="009F2903" w:rsidP="009F2903">
      <w:pPr>
        <w:pStyle w:val="Bngbiu-nidung"/>
      </w:pPr>
      <w:r>
        <w:t>Phương thức này sử dụng kỹ thuật học máy để xây dựng nên tập văn đươc gắn thể bắt đầu từ vài cặp QA mẫu.</w:t>
      </w:r>
    </w:p>
    <w:p w14:paraId="57A7DF0C" w14:textId="480540D2" w:rsidR="009F2903" w:rsidRPr="00D54E98" w:rsidRDefault="009F2903" w:rsidP="009F2903">
      <w:pPr>
        <w:pStyle w:val="Bngbiu-nidung"/>
      </w:pPr>
      <w:r w:rsidRPr="00D54E98">
        <w:t>Hệ thống sẽ giả định mỗi câu là một</w:t>
      </w:r>
      <w:r>
        <w:t xml:space="preserve"> </w:t>
      </w:r>
      <w:r w:rsidRPr="00D54E98">
        <w:t>trình tự đơn giản của các từ và tìm kiếm</w:t>
      </w:r>
    </w:p>
    <w:p w14:paraId="42D75488" w14:textId="0C94A58A" w:rsidR="009F2903" w:rsidRPr="00D54E98" w:rsidRDefault="009F2903" w:rsidP="009F2903">
      <w:pPr>
        <w:pStyle w:val="Bngbiu-nidung"/>
        <w:ind w:firstLine="0"/>
      </w:pPr>
      <w:r w:rsidRPr="00D54E98">
        <w:t>theo thứ tự từ lặp đi lặp lại làm bằng chứng cho</w:t>
      </w:r>
      <w:r>
        <w:t xml:space="preserve"> những câu trả lời hữu ích.</w:t>
      </w:r>
    </w:p>
    <w:p w14:paraId="59D2BA39" w14:textId="77777777" w:rsidR="009F2903" w:rsidRDefault="009F2903" w:rsidP="009F2903">
      <w:pPr>
        <w:pStyle w:val="Bngbiu-nidung"/>
        <w:numPr>
          <w:ilvl w:val="0"/>
          <w:numId w:val="37"/>
        </w:numPr>
      </w:pPr>
      <w:r>
        <w:t>Hướng đi của giải thuật:</w:t>
      </w:r>
    </w:p>
    <w:p w14:paraId="043F0E3A" w14:textId="77777777" w:rsidR="009F2903" w:rsidRDefault="009F2903" w:rsidP="009F2903">
      <w:pPr>
        <w:pStyle w:val="Bngbiu-nidung"/>
        <w:numPr>
          <w:ilvl w:val="0"/>
          <w:numId w:val="31"/>
        </w:numPr>
      </w:pPr>
      <w:r>
        <w:lastRenderedPageBreak/>
        <w:t>Ví dụ các bước hiện thực giải thuật pattern-learning :</w:t>
      </w:r>
    </w:p>
    <w:p w14:paraId="021181AB" w14:textId="77777777" w:rsidR="009F2903" w:rsidRDefault="009F2903" w:rsidP="009F2903">
      <w:pPr>
        <w:pStyle w:val="Bngbiu-nidung"/>
        <w:numPr>
          <w:ilvl w:val="0"/>
          <w:numId w:val="29"/>
        </w:numPr>
      </w:pPr>
      <w:r>
        <w:t>Ta chọn “Morazrt sinh năm 1756” (“Mozart” sẽ đóng vai trò là giới hạn cho câu hỏi và “1756” sẽ là giới hạn cho câu trả lời)</w:t>
      </w:r>
    </w:p>
    <w:p w14:paraId="74A8323E" w14:textId="77777777" w:rsidR="009F2903" w:rsidRDefault="009F2903" w:rsidP="009F2903">
      <w:pPr>
        <w:pStyle w:val="Bngbiu-nidung"/>
        <w:numPr>
          <w:ilvl w:val="0"/>
          <w:numId w:val="29"/>
        </w:numPr>
      </w:pPr>
      <w:r>
        <w:t>Gửi các câu hỏi và câu trả lời như các truy vấn vào công cụ tìm kiếm</w:t>
      </w:r>
    </w:p>
    <w:p w14:paraId="739C6C69" w14:textId="77777777" w:rsidR="009F2903" w:rsidRDefault="009F2903" w:rsidP="009F2903">
      <w:pPr>
        <w:pStyle w:val="Bngbiu-nidung"/>
        <w:numPr>
          <w:ilvl w:val="0"/>
          <w:numId w:val="29"/>
        </w:numPr>
      </w:pPr>
      <w:r>
        <w:t>Lấy về khoảng 100 tài liệu được đưa ra từ hệ thống tìm kiếm</w:t>
      </w:r>
    </w:p>
    <w:p w14:paraId="52F7DAAD" w14:textId="77777777" w:rsidR="009F2903" w:rsidRDefault="009F2903" w:rsidP="009F2903">
      <w:pPr>
        <w:pStyle w:val="Bngbiu-nidung"/>
        <w:numPr>
          <w:ilvl w:val="0"/>
          <w:numId w:val="29"/>
        </w:numPr>
      </w:pPr>
      <w:r>
        <w:t>Áp dụng ngắt câu cho tài liệu</w:t>
      </w:r>
    </w:p>
    <w:p w14:paraId="098CF34C" w14:textId="77777777" w:rsidR="009F2903" w:rsidRDefault="009F2903" w:rsidP="009F2903">
      <w:pPr>
        <w:pStyle w:val="Bngbiu-nidung"/>
        <w:numPr>
          <w:ilvl w:val="0"/>
          <w:numId w:val="29"/>
        </w:numPr>
      </w:pPr>
      <w:r>
        <w:t>Giữ lại những câu chưa cả giới hạn của câu hỏi câu trả lời.</w:t>
      </w:r>
    </w:p>
    <w:p w14:paraId="7F5E52EB" w14:textId="77777777" w:rsidR="009F2903" w:rsidRDefault="009F2903" w:rsidP="009F2903">
      <w:pPr>
        <w:pStyle w:val="Bngbiu-nidung"/>
        <w:numPr>
          <w:ilvl w:val="0"/>
          <w:numId w:val="29"/>
        </w:numPr>
      </w:pPr>
      <w:r>
        <w:t>Tokenize văn bản đầu vào và loại bỏ html và các thẻ liên quan khác, để cho phép các công cụ biểu thức chính quy đơn giản như egrep có thể sử dụng.</w:t>
      </w:r>
    </w:p>
    <w:p w14:paraId="609FF6EF" w14:textId="3D9F4C2A" w:rsidR="009F2903" w:rsidRDefault="009F2903" w:rsidP="009F2903">
      <w:pPr>
        <w:pStyle w:val="Bngbiu-nidung"/>
        <w:numPr>
          <w:ilvl w:val="0"/>
          <w:numId w:val="29"/>
        </w:numPr>
      </w:pPr>
      <w:r>
        <w:t xml:space="preserve">Chuyển những câu lấy được qua hàm khởi tạo cây hậu tố cách này sẽ tìm ra những chuỗi con bao gồm độ dài của chúng. Ví dụ như câu “Nhà soạn nhạc vĩ đại Mozart(1756-171) đạt được danh tiếng khi tuổi đời còn trẻ”.Câu “Mozart(1756-1791) là thiên tài” và câu “Cả thế giới sẽ mang ơn  nhà soạn nhạc vĩ đại Mozart(1756-1791)”. Chuỗi con trùng có độ dài lớn nhất trong 3 câu là “Mozart (1756-1791)” vậy cây hậu tố sẽ có điểm số là 3. </w:t>
      </w:r>
    </w:p>
    <w:p w14:paraId="73D10883" w14:textId="77777777" w:rsidR="009F2903" w:rsidRDefault="009F2903" w:rsidP="009F2903">
      <w:pPr>
        <w:pStyle w:val="Bngbiu-nidung"/>
        <w:numPr>
          <w:ilvl w:val="0"/>
          <w:numId w:val="29"/>
        </w:numPr>
      </w:pPr>
      <w:r>
        <w:t xml:space="preserve">Đưa từng câu trong cây hậu tố qua bộ lọc để giữ lại những câu nào bao gồm giới hạn câu hỏi và câu trả lời. </w:t>
      </w:r>
    </w:p>
    <w:p w14:paraId="354073B0" w14:textId="77777777" w:rsidR="009F2903" w:rsidRDefault="009F2903" w:rsidP="009F2903">
      <w:pPr>
        <w:pStyle w:val="Bngbiu-nidung"/>
        <w:numPr>
          <w:ilvl w:val="0"/>
          <w:numId w:val="29"/>
        </w:numPr>
      </w:pPr>
      <w:r>
        <w:t>Thay từ cho thẻ &lt;Tên&gt; và từ cho thẻ &lt;Câu trả lời&gt;</w:t>
      </w:r>
    </w:p>
    <w:p w14:paraId="04A30893" w14:textId="77777777" w:rsidR="009F2903" w:rsidRDefault="009F2903" w:rsidP="009F2903">
      <w:pPr>
        <w:pStyle w:val="Bngbiu-nidung"/>
        <w:ind w:left="1440" w:firstLine="0"/>
      </w:pPr>
      <w:r>
        <w:t>Và &lt;Ngày Sinh&gt; theo những bước trên sẽ cho ta kết quả sau:</w:t>
      </w:r>
    </w:p>
    <w:p w14:paraId="7D8C9683" w14:textId="77777777" w:rsidR="009F2903" w:rsidRDefault="009F2903" w:rsidP="009F2903">
      <w:pPr>
        <w:pStyle w:val="Bngbiu-nidung"/>
        <w:numPr>
          <w:ilvl w:val="0"/>
          <w:numId w:val="30"/>
        </w:numPr>
      </w:pPr>
      <w:r>
        <w:t>Sinh vào &lt;Câu trả lời&gt;, &lt;Tên&gt;</w:t>
      </w:r>
    </w:p>
    <w:p w14:paraId="157718C0" w14:textId="77777777" w:rsidR="009F2903" w:rsidRDefault="009F2903" w:rsidP="009F2903">
      <w:pPr>
        <w:pStyle w:val="Bngbiu-nidung"/>
        <w:numPr>
          <w:ilvl w:val="0"/>
          <w:numId w:val="30"/>
        </w:numPr>
      </w:pPr>
      <w:r>
        <w:t>&lt;Tên&gt; sinh vào &lt;Câu trả lời&gt;</w:t>
      </w:r>
    </w:p>
    <w:p w14:paraId="14FD4CA7" w14:textId="77777777" w:rsidR="009F2903" w:rsidRDefault="009F2903" w:rsidP="009F2903">
      <w:pPr>
        <w:pStyle w:val="Bngbiu-nidung"/>
        <w:numPr>
          <w:ilvl w:val="0"/>
          <w:numId w:val="30"/>
        </w:numPr>
      </w:pPr>
      <w:r>
        <w:t>&lt;Tên&gt; &lt;Câu trả lời&gt;</w:t>
      </w:r>
    </w:p>
    <w:p w14:paraId="54726068" w14:textId="77777777" w:rsidR="009F2903" w:rsidRDefault="009F2903" w:rsidP="009F2903">
      <w:pPr>
        <w:pStyle w:val="Bngbiu-nidung"/>
        <w:numPr>
          <w:ilvl w:val="0"/>
          <w:numId w:val="30"/>
        </w:numPr>
      </w:pPr>
      <w:r>
        <w:t>&lt;Tên&gt; &lt;Câu trả lời&gt;</w:t>
      </w:r>
    </w:p>
    <w:p w14:paraId="42E96965" w14:textId="77777777" w:rsidR="009F2903" w:rsidRDefault="009F2903" w:rsidP="009F2903">
      <w:pPr>
        <w:pStyle w:val="Bngbiu-nidung"/>
        <w:numPr>
          <w:ilvl w:val="0"/>
          <w:numId w:val="30"/>
        </w:numPr>
      </w:pPr>
      <w:r>
        <w:lastRenderedPageBreak/>
        <w:t>…..</w:t>
      </w:r>
    </w:p>
    <w:p w14:paraId="0F7D2BF3" w14:textId="77777777" w:rsidR="009F2903" w:rsidRDefault="009F2903" w:rsidP="009F2903">
      <w:pPr>
        <w:pStyle w:val="Bngbiu-nidung"/>
      </w:pPr>
    </w:p>
    <w:p w14:paraId="500BBE1A" w14:textId="77777777" w:rsidR="009F2903" w:rsidRDefault="009F2903" w:rsidP="009F2903">
      <w:pPr>
        <w:pStyle w:val="Bngbiu-nidung"/>
        <w:numPr>
          <w:ilvl w:val="0"/>
          <w:numId w:val="31"/>
        </w:numPr>
      </w:pPr>
      <w:r>
        <w:t>Giải thuật 2: Tính toán độ chính xác của từng hình mẫu :</w:t>
      </w:r>
    </w:p>
    <w:p w14:paraId="6D88C774" w14:textId="77777777" w:rsidR="009F2903" w:rsidRPr="0041433D" w:rsidRDefault="009F2903" w:rsidP="009F2903">
      <w:pPr>
        <w:pStyle w:val="Bngbiu-nidung"/>
        <w:numPr>
          <w:ilvl w:val="0"/>
          <w:numId w:val="32"/>
        </w:numPr>
      </w:pPr>
      <w:r w:rsidRPr="0041433D">
        <w:t>Truy vấn các công cụ tìm kiếm bằng cách chỉ sử dụng giới hạn câu hỏi (trong ví dụ này, chỉ một từ "Mozart").</w:t>
      </w:r>
    </w:p>
    <w:p w14:paraId="3358AF71" w14:textId="77777777" w:rsidR="009F2903" w:rsidRPr="0041433D" w:rsidRDefault="009F2903" w:rsidP="009F2903">
      <w:pPr>
        <w:pStyle w:val="Bngbiu-nidung"/>
        <w:numPr>
          <w:ilvl w:val="0"/>
          <w:numId w:val="32"/>
        </w:numPr>
      </w:pPr>
      <w:r w:rsidRPr="0041433D">
        <w:t>Tải về 1000 tài liệu web hàng đầu được cung cấp bởi các công cụ tìm kiếm.</w:t>
      </w:r>
    </w:p>
    <w:p w14:paraId="6C4F5718" w14:textId="77777777" w:rsidR="009F2903" w:rsidRPr="0041433D" w:rsidRDefault="009F2903" w:rsidP="009F2903">
      <w:pPr>
        <w:pStyle w:val="Bngbiu-nidung"/>
        <w:numPr>
          <w:ilvl w:val="0"/>
          <w:numId w:val="32"/>
        </w:numPr>
      </w:pPr>
      <w:r w:rsidRPr="0041433D">
        <w:t>Như đề cập từ trước, phân đoạn các tài liệu vào từng loại câu hỏi.</w:t>
      </w:r>
    </w:p>
    <w:p w14:paraId="3ACD13C7" w14:textId="77777777" w:rsidR="009F2903" w:rsidRPr="0041433D" w:rsidRDefault="009F2903" w:rsidP="009F2903">
      <w:pPr>
        <w:pStyle w:val="Bngbiu-nidung"/>
        <w:numPr>
          <w:ilvl w:val="0"/>
          <w:numId w:val="32"/>
        </w:numPr>
      </w:pPr>
      <w:r w:rsidRPr="0041433D">
        <w:t>Giữ lại chỉ có những câu có chứa</w:t>
      </w:r>
      <w:r>
        <w:t xml:space="preserve"> giới </w:t>
      </w:r>
      <w:r w:rsidRPr="0041433D">
        <w:t>những hạn câu hỏi.</w:t>
      </w:r>
    </w:p>
    <w:p w14:paraId="687C8E09" w14:textId="77777777" w:rsidR="009F2903" w:rsidRDefault="009F2903" w:rsidP="009F2903">
      <w:pPr>
        <w:pStyle w:val="Bngbiu-nidung"/>
        <w:numPr>
          <w:ilvl w:val="0"/>
          <w:numId w:val="32"/>
        </w:numPr>
      </w:pPr>
      <w:r w:rsidRPr="0041433D">
        <w:t xml:space="preserve">Đối với mỗi mẫu thu được từ giải thuật, kiểm tra sự hiện diện của mỗi </w:t>
      </w:r>
      <w:r>
        <w:t xml:space="preserve">hình </w:t>
      </w:r>
      <w:r w:rsidRPr="0041433D">
        <w:t>mẫu trong</w:t>
      </w:r>
      <w:r>
        <w:t xml:space="preserve"> câu được lấy ra từ 2 trường hợp sau:</w:t>
      </w:r>
    </w:p>
    <w:p w14:paraId="0D61D9D2" w14:textId="77777777" w:rsidR="009F2903" w:rsidRDefault="009F2903" w:rsidP="009F2903">
      <w:pPr>
        <w:pStyle w:val="Bngbiu-nidung"/>
        <w:numPr>
          <w:ilvl w:val="0"/>
          <w:numId w:val="33"/>
        </w:numPr>
      </w:pPr>
      <w:r>
        <w:t>Sự hiện diện của hình mẫu với thẻ &lt;Câu trả lời&gt; trùng khớp với bất kỳ từ nào</w:t>
      </w:r>
    </w:p>
    <w:p w14:paraId="7DEE0C00" w14:textId="77777777" w:rsidR="009F2903" w:rsidRDefault="009F2903" w:rsidP="009F2903">
      <w:pPr>
        <w:pStyle w:val="Bngbiu-nidung"/>
        <w:numPr>
          <w:ilvl w:val="0"/>
          <w:numId w:val="33"/>
        </w:numPr>
      </w:pPr>
      <w:r>
        <w:t>Sự hiện diện của hình mẫu &lt;Câu trả lời&gt; trùng khớp với bất kỳ giới hạn trả lời nào</w:t>
      </w:r>
    </w:p>
    <w:p w14:paraId="304F5D7A" w14:textId="77777777" w:rsidR="009F2903" w:rsidRDefault="009F2903" w:rsidP="009F2903">
      <w:pPr>
        <w:pStyle w:val="Bngbiu-nidung"/>
        <w:ind w:left="720"/>
      </w:pPr>
      <w:r>
        <w:t>Trong ví dụ, với hình mẫu &lt;Tên&gt; được sinh vào &lt;Câu trả lời&gt; chúng ta sẽ kiểm sự hiện diện của các chuỗi sau trong câu trả lời:</w:t>
      </w:r>
    </w:p>
    <w:p w14:paraId="6FC1E65D" w14:textId="77777777" w:rsidR="009F2903" w:rsidRDefault="009F2903" w:rsidP="009F2903">
      <w:pPr>
        <w:pStyle w:val="Bngbiu-nidung"/>
        <w:numPr>
          <w:ilvl w:val="0"/>
          <w:numId w:val="34"/>
        </w:numPr>
      </w:pPr>
      <w:r>
        <w:t>Mozart được sinh vào &lt;Bất kỳ&gt;</w:t>
      </w:r>
    </w:p>
    <w:p w14:paraId="7CAF5DD7" w14:textId="77777777" w:rsidR="009F2903" w:rsidRPr="0041433D" w:rsidRDefault="009F2903" w:rsidP="009F2903">
      <w:pPr>
        <w:pStyle w:val="Bngbiu-nidung"/>
        <w:numPr>
          <w:ilvl w:val="0"/>
          <w:numId w:val="34"/>
        </w:numPr>
      </w:pPr>
      <w:r>
        <w:t>Mozart được sinh vào 1756</w:t>
      </w:r>
    </w:p>
    <w:p w14:paraId="6EAFFC36" w14:textId="77777777" w:rsidR="009F2903" w:rsidRDefault="009F2903" w:rsidP="009F2903">
      <w:pPr>
        <w:pStyle w:val="Bngbiu-nidung"/>
        <w:ind w:left="720"/>
      </w:pPr>
      <w:r>
        <w:t>Độ chính xác của từng hình mẫu được tính bằng công thức</w:t>
      </w:r>
    </w:p>
    <w:p w14:paraId="706B8E3D" w14:textId="77777777" w:rsidR="009F2903" w:rsidRDefault="009F2903" w:rsidP="009F2903">
      <w:pPr>
        <w:pStyle w:val="Bngbiu-nidung"/>
        <w:ind w:left="720"/>
        <w:jc w:val="center"/>
        <w:rPr>
          <w:vertAlign w:val="subscript"/>
        </w:rPr>
      </w:pPr>
      <w:r>
        <w:t>P = C</w:t>
      </w:r>
      <w:r w:rsidRPr="00AF24A6">
        <w:rPr>
          <w:sz w:val="24"/>
          <w:vertAlign w:val="subscript"/>
        </w:rPr>
        <w:t>a</w:t>
      </w:r>
      <w:r>
        <w:t>/ C</w:t>
      </w:r>
      <w:r w:rsidRPr="00AF24A6">
        <w:rPr>
          <w:vertAlign w:val="subscript"/>
        </w:rPr>
        <w:t>o</w:t>
      </w:r>
    </w:p>
    <w:p w14:paraId="693CA648" w14:textId="77777777" w:rsidR="009F2903" w:rsidRDefault="009F2903" w:rsidP="009F2903">
      <w:pPr>
        <w:pStyle w:val="Bngbiu-nidung"/>
      </w:pPr>
      <w:r>
        <w:tab/>
        <w:t>Trong đó:</w:t>
      </w:r>
    </w:p>
    <w:p w14:paraId="56C3F631" w14:textId="77777777" w:rsidR="009F2903" w:rsidRDefault="009F2903" w:rsidP="009F2903">
      <w:pPr>
        <w:pStyle w:val="Bngbiu-nidung"/>
        <w:ind w:left="720"/>
      </w:pPr>
      <w:r>
        <w:t xml:space="preserve"> C</w:t>
      </w:r>
      <w:r w:rsidRPr="00AF24A6">
        <w:rPr>
          <w:vertAlign w:val="subscript"/>
        </w:rPr>
        <w:t>a</w:t>
      </w:r>
      <w:r>
        <w:t xml:space="preserve"> = tổng số lương hình mẫu mà giới hạn câu trả lời đại diện</w:t>
      </w:r>
    </w:p>
    <w:p w14:paraId="46FEFAF7" w14:textId="6FBFC369" w:rsidR="009F2903" w:rsidRPr="00AF24A6" w:rsidRDefault="009F2903" w:rsidP="005929F4">
      <w:pPr>
        <w:pStyle w:val="Bngbiu-nidung"/>
        <w:ind w:left="720"/>
      </w:pPr>
      <w:r>
        <w:lastRenderedPageBreak/>
        <w:t>C</w:t>
      </w:r>
      <w:r w:rsidRPr="00AF24A6">
        <w:rPr>
          <w:vertAlign w:val="subscript"/>
        </w:rPr>
        <w:t>0</w:t>
      </w:r>
      <w:r>
        <w:t xml:space="preserve"> = tổng số lượng hình mẫu xuất hiện mà giới hạn câu trả lời đại diện có</w:t>
      </w:r>
      <w:r w:rsidR="005929F4">
        <w:t xml:space="preserve"> thể thay thế bởi bất kỳ từ nào</w:t>
      </w:r>
    </w:p>
    <w:p w14:paraId="3EEEB8F0" w14:textId="77777777" w:rsidR="009F2903" w:rsidRDefault="009F2903" w:rsidP="009F2903">
      <w:pPr>
        <w:pStyle w:val="Bngbiu-nidung"/>
        <w:numPr>
          <w:ilvl w:val="0"/>
          <w:numId w:val="35"/>
        </w:numPr>
      </w:pPr>
      <w:r>
        <w:t>Chỉ giữ lại những hình mẫu nào trùng khớp đầy đủ với số lượng ví dụ</w:t>
      </w:r>
    </w:p>
    <w:p w14:paraId="6739958B" w14:textId="77777777" w:rsidR="009F2903" w:rsidRDefault="009F2903" w:rsidP="009F2903">
      <w:pPr>
        <w:pStyle w:val="Bngbiu-nidung"/>
        <w:numPr>
          <w:ilvl w:val="0"/>
          <w:numId w:val="35"/>
        </w:numPr>
      </w:pPr>
      <w:r>
        <w:t>Đối với từ &lt;Sinh Nhật&gt; chúng ta thu được kết quả như sau:</w:t>
      </w:r>
    </w:p>
    <w:p w14:paraId="272AE4D7" w14:textId="2339C778" w:rsidR="009F2903" w:rsidRDefault="009F2903" w:rsidP="009F2903">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w:t>
      </w:r>
      <w:r>
        <w:rPr>
          <w:rFonts w:eastAsiaTheme="minorHAnsi"/>
        </w:rPr>
        <w:t xml:space="preserve"> </w:t>
      </w:r>
      <w:r>
        <w:rPr>
          <w:rFonts w:eastAsiaTheme="minorHAnsi"/>
          <w:lang w:val="vi-VN"/>
        </w:rPr>
        <w:t>( &lt;</w:t>
      </w:r>
      <w:r>
        <w:rPr>
          <w:rFonts w:eastAsiaTheme="minorHAnsi"/>
        </w:rPr>
        <w:t>Câu trả lời</w:t>
      </w:r>
      <w:r>
        <w:rPr>
          <w:rFonts w:eastAsiaTheme="minorHAnsi"/>
          <w:lang w:val="vi-VN"/>
        </w:rPr>
        <w:t>&gt; - )</w:t>
      </w:r>
    </w:p>
    <w:p w14:paraId="3399E2CC" w14:textId="77777777" w:rsidR="009F2903" w:rsidRDefault="009F2903" w:rsidP="009F2903">
      <w:pPr>
        <w:pStyle w:val="Bngbiu-nidung"/>
        <w:numPr>
          <w:ilvl w:val="0"/>
          <w:numId w:val="36"/>
        </w:numPr>
        <w:rPr>
          <w:rFonts w:eastAsiaTheme="minorHAnsi"/>
          <w:lang w:val="vi-VN"/>
        </w:rPr>
      </w:pPr>
      <w:r>
        <w:rPr>
          <w:rFonts w:eastAsiaTheme="minorHAnsi"/>
          <w:lang w:val="vi-VN"/>
        </w:rPr>
        <w:t>0.85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319E8C05" w14:textId="77777777" w:rsidR="009F2903" w:rsidRDefault="009F2903" w:rsidP="009F2903">
      <w:pPr>
        <w:pStyle w:val="Bngbiu-nidung"/>
        <w:numPr>
          <w:ilvl w:val="0"/>
          <w:numId w:val="36"/>
        </w:numPr>
        <w:rPr>
          <w:rFonts w:eastAsiaTheme="minorHAnsi"/>
          <w:lang w:val="vi-VN"/>
        </w:rPr>
      </w:pPr>
      <w:r>
        <w:rPr>
          <w:rFonts w:eastAsiaTheme="minorHAnsi"/>
          <w:lang w:val="vi-VN"/>
        </w:rPr>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2A6E627A" w14:textId="77777777" w:rsidR="009F2903" w:rsidRDefault="009F2903" w:rsidP="009F2903">
      <w:pPr>
        <w:pStyle w:val="Bngbiu-nidung"/>
        <w:numPr>
          <w:ilvl w:val="0"/>
          <w:numId w:val="36"/>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7C4A0CF" w14:textId="77777777" w:rsidR="009F2903" w:rsidRDefault="009F2903" w:rsidP="009F2903">
      <w:pPr>
        <w:pStyle w:val="Bngbiu-nidung"/>
        <w:numPr>
          <w:ilvl w:val="0"/>
          <w:numId w:val="36"/>
        </w:numPr>
        <w:rPr>
          <w:rFonts w:eastAsiaTheme="minorHAnsi"/>
          <w:lang w:val="vi-VN"/>
        </w:rPr>
      </w:pPr>
      <w:r w:rsidRPr="001734EA">
        <w:rPr>
          <w:rFonts w:eastAsiaTheme="minorHAnsi"/>
          <w:lang w:val="vi-VN"/>
        </w:rPr>
        <w:t>0.53 &lt; Tên &gt; &lt; Câu trả lời &gt;, sinh vào</w:t>
      </w:r>
      <w:r>
        <w:rPr>
          <w:rFonts w:eastAsiaTheme="minorHAnsi"/>
          <w:lang w:val="vi-VN"/>
        </w:rPr>
        <w:t xml:space="preserve"> </w:t>
      </w:r>
    </w:p>
    <w:p w14:paraId="7D5A11C4" w14:textId="77777777" w:rsidR="009F2903" w:rsidRPr="001734EA" w:rsidRDefault="009F2903" w:rsidP="009F2903">
      <w:pPr>
        <w:pStyle w:val="Bngbiu-nidung"/>
        <w:numPr>
          <w:ilvl w:val="0"/>
          <w:numId w:val="36"/>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5E019664" w14:textId="489D0C30" w:rsidR="009F2903" w:rsidRDefault="009F2903" w:rsidP="005929F4">
      <w:pPr>
        <w:pStyle w:val="Bngbiu-nidung"/>
        <w:numPr>
          <w:ilvl w:val="0"/>
          <w:numId w:val="36"/>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7DF3597C" w14:textId="77777777" w:rsidR="009F2903" w:rsidRDefault="009F2903" w:rsidP="009F2903">
      <w:pPr>
        <w:pStyle w:val="Bngbiu-nidung"/>
        <w:numPr>
          <w:ilvl w:val="0"/>
          <w:numId w:val="37"/>
        </w:numPr>
      </w:pPr>
      <w:r>
        <w:t>Tìm câu trả lời:</w:t>
      </w:r>
    </w:p>
    <w:p w14:paraId="7BBCDE1C" w14:textId="77777777" w:rsidR="009F2903" w:rsidRDefault="009F2903" w:rsidP="009F2903">
      <w:pPr>
        <w:pStyle w:val="Bngbiu-nidung"/>
        <w:numPr>
          <w:ilvl w:val="0"/>
          <w:numId w:val="38"/>
        </w:numPr>
      </w:pPr>
      <w:r>
        <w:t>Xác định các loại câu hỏi của các câu hỏi mới.</w:t>
      </w:r>
    </w:p>
    <w:p w14:paraId="17A1BFF3" w14:textId="77777777" w:rsidR="009F2903" w:rsidRDefault="009F2903" w:rsidP="009F2903">
      <w:pPr>
        <w:pStyle w:val="Bngbiu-nidung"/>
        <w:numPr>
          <w:ilvl w:val="0"/>
          <w:numId w:val="38"/>
        </w:numPr>
      </w:pPr>
      <w:r>
        <w:t>Giới hạn trong câu hỏi đã được xác định.</w:t>
      </w:r>
    </w:p>
    <w:p w14:paraId="334D96C8" w14:textId="77777777" w:rsidR="009F2903" w:rsidRDefault="009F2903" w:rsidP="009F2903">
      <w:pPr>
        <w:pStyle w:val="Bngbiu-nidung"/>
        <w:numPr>
          <w:ilvl w:val="0"/>
          <w:numId w:val="38"/>
        </w:numPr>
      </w:pPr>
      <w:r>
        <w:t>Tạo một truy vấn từ hạn câu hỏi và thực hiện IR.</w:t>
      </w:r>
    </w:p>
    <w:p w14:paraId="429E57C3" w14:textId="77777777" w:rsidR="009F2903" w:rsidRDefault="009F2903" w:rsidP="009F2903">
      <w:pPr>
        <w:pStyle w:val="Bngbiu-nidung"/>
        <w:numPr>
          <w:ilvl w:val="0"/>
          <w:numId w:val="38"/>
        </w:numPr>
      </w:pPr>
      <w:r>
        <w:t>Phân khúc các tài liệu thu được thành câu.</w:t>
      </w:r>
    </w:p>
    <w:p w14:paraId="4F99BD43" w14:textId="77777777" w:rsidR="009F2903" w:rsidRDefault="009F2903" w:rsidP="009F2903">
      <w:pPr>
        <w:pStyle w:val="Bngbiu-nidung"/>
        <w:numPr>
          <w:ilvl w:val="0"/>
          <w:numId w:val="38"/>
        </w:numPr>
      </w:pPr>
      <w:r>
        <w:t>Thay thế cụm từ câu hỏi trong mỗi câu bởi các câu hỏi có thẻ ("&lt;TÊN&gt;", trong trường hợp &lt;Năm Sinh&gt;).</w:t>
      </w:r>
    </w:p>
    <w:p w14:paraId="57FEA2FB" w14:textId="77777777" w:rsidR="009F2903" w:rsidRDefault="009F2903" w:rsidP="009F2903">
      <w:pPr>
        <w:pStyle w:val="Bngbiu-nidung"/>
        <w:numPr>
          <w:ilvl w:val="0"/>
          <w:numId w:val="38"/>
        </w:numPr>
      </w:pPr>
      <w:r>
        <w:t>Sử dụng bảng mô hình phát triển cho rằng cho từng loại câu hỏi, tìm kiếm sự hiện diện của mỗi mẫu sau đó chọn từ phù hợp với từ khóa "&lt;Câu trả lời&gt;".</w:t>
      </w:r>
    </w:p>
    <w:p w14:paraId="025BECAE" w14:textId="2BD4A139" w:rsidR="009F2903" w:rsidRPr="00856168" w:rsidRDefault="009F2903" w:rsidP="006C61C0">
      <w:pPr>
        <w:pStyle w:val="Bngbiu-nidung"/>
        <w:numPr>
          <w:ilvl w:val="0"/>
          <w:numId w:val="38"/>
        </w:numPr>
      </w:pPr>
      <w:r>
        <w:t>Sắp xếp các câu trả lời bằng các hình mẫu với điểm chính xác. Loại ra những bản dữ liệu trùng lắp và trả về 5 câu trả lời có số điểm cao nhất.</w:t>
      </w:r>
    </w:p>
    <w:p w14:paraId="6566AFBB" w14:textId="3490CB90" w:rsidR="001C6682" w:rsidRDefault="001C6682" w:rsidP="00207835">
      <w:pPr>
        <w:pStyle w:val="Tiumccp1"/>
        <w:outlineLvl w:val="1"/>
      </w:pPr>
      <w:bookmarkStart w:id="44" w:name="_Toc476111287"/>
      <w:bookmarkStart w:id="45" w:name="_Toc476412711"/>
      <w:bookmarkStart w:id="46" w:name="_Toc476499675"/>
      <w:r>
        <w:lastRenderedPageBreak/>
        <w:t>1.</w:t>
      </w:r>
      <w:r w:rsidR="00E92F98">
        <w:t>4</w:t>
      </w:r>
      <w:r>
        <w:t xml:space="preserve"> Đối tượng</w:t>
      </w:r>
      <w:r w:rsidR="009816D3">
        <w:t xml:space="preserve"> và phạm vi</w:t>
      </w:r>
      <w:r>
        <w:t xml:space="preserve"> nghiên cứu</w:t>
      </w:r>
      <w:bookmarkEnd w:id="44"/>
      <w:bookmarkEnd w:id="45"/>
      <w:bookmarkEnd w:id="46"/>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3D5196A8"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 xml:space="preserve">Nghiên cứu xây dụng </w:t>
      </w:r>
      <w:r w:rsidR="003D7054">
        <w:rPr>
          <w:color w:val="auto"/>
          <w:sz w:val="26"/>
          <w:szCs w:val="26"/>
        </w:rPr>
        <w:t>ứng dụng chạy trên nền tảng</w:t>
      </w:r>
      <w:r>
        <w:rPr>
          <w:color w:val="auto"/>
          <w:sz w:val="26"/>
          <w:szCs w:val="26"/>
        </w:rPr>
        <w:t xml:space="preserve">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47"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9FE7174" w14:textId="77777777" w:rsidR="00856168" w:rsidRDefault="00856168" w:rsidP="00E01A88">
      <w:pPr>
        <w:pStyle w:val="Default"/>
        <w:spacing w:after="120" w:line="360" w:lineRule="auto"/>
        <w:jc w:val="both"/>
        <w:rPr>
          <w:color w:val="auto"/>
          <w:sz w:val="26"/>
          <w:szCs w:val="26"/>
        </w:rPr>
      </w:pPr>
    </w:p>
    <w:p w14:paraId="115360CF" w14:textId="77777777" w:rsidR="00856168" w:rsidRDefault="00856168" w:rsidP="00E01A88">
      <w:pPr>
        <w:pStyle w:val="Default"/>
        <w:spacing w:after="120" w:line="360" w:lineRule="auto"/>
        <w:jc w:val="both"/>
        <w:rPr>
          <w:color w:val="auto"/>
          <w:sz w:val="26"/>
          <w:szCs w:val="26"/>
        </w:rPr>
      </w:pPr>
    </w:p>
    <w:p w14:paraId="46B5ADBB" w14:textId="77777777" w:rsidR="00856168" w:rsidRDefault="00856168" w:rsidP="00E01A88">
      <w:pPr>
        <w:pStyle w:val="Default"/>
        <w:spacing w:after="120" w:line="360" w:lineRule="auto"/>
        <w:jc w:val="both"/>
        <w:rPr>
          <w:color w:val="auto"/>
          <w:sz w:val="26"/>
          <w:szCs w:val="26"/>
        </w:rPr>
      </w:pPr>
    </w:p>
    <w:p w14:paraId="42D6B22E" w14:textId="77777777" w:rsidR="00856168" w:rsidRDefault="00856168" w:rsidP="00E01A88">
      <w:pPr>
        <w:pStyle w:val="Default"/>
        <w:spacing w:after="120" w:line="360" w:lineRule="auto"/>
        <w:jc w:val="both"/>
        <w:rPr>
          <w:color w:val="auto"/>
          <w:sz w:val="26"/>
          <w:szCs w:val="26"/>
        </w:rPr>
      </w:pPr>
    </w:p>
    <w:p w14:paraId="728AEB00" w14:textId="77777777" w:rsidR="003C161B" w:rsidRDefault="003C161B" w:rsidP="00E01A88">
      <w:pPr>
        <w:pStyle w:val="Default"/>
        <w:spacing w:after="120" w:line="360" w:lineRule="auto"/>
        <w:jc w:val="both"/>
        <w:rPr>
          <w:color w:val="auto"/>
          <w:sz w:val="26"/>
          <w:szCs w:val="26"/>
        </w:rPr>
      </w:pPr>
    </w:p>
    <w:p w14:paraId="1739D4A9" w14:textId="77777777" w:rsidR="009F2903" w:rsidRDefault="009F2903" w:rsidP="00E01A88">
      <w:pPr>
        <w:pStyle w:val="Default"/>
        <w:spacing w:after="120" w:line="360" w:lineRule="auto"/>
        <w:jc w:val="both"/>
        <w:rPr>
          <w:color w:val="auto"/>
          <w:sz w:val="26"/>
          <w:szCs w:val="26"/>
        </w:rPr>
      </w:pPr>
    </w:p>
    <w:p w14:paraId="6408514B" w14:textId="77777777" w:rsidR="001E51C3" w:rsidRDefault="001E51C3" w:rsidP="00E01A88">
      <w:pPr>
        <w:pStyle w:val="Default"/>
        <w:spacing w:after="120" w:line="360" w:lineRule="auto"/>
        <w:jc w:val="both"/>
        <w:rPr>
          <w:color w:val="auto"/>
          <w:sz w:val="26"/>
          <w:szCs w:val="26"/>
        </w:rPr>
      </w:pPr>
    </w:p>
    <w:p w14:paraId="2E23A2CF" w14:textId="77777777" w:rsidR="001E51C3" w:rsidRDefault="001E51C3" w:rsidP="00E01A88">
      <w:pPr>
        <w:pStyle w:val="Default"/>
        <w:spacing w:after="120" w:line="360" w:lineRule="auto"/>
        <w:jc w:val="both"/>
        <w:rPr>
          <w:color w:val="auto"/>
          <w:sz w:val="26"/>
          <w:szCs w:val="26"/>
        </w:rPr>
      </w:pPr>
    </w:p>
    <w:p w14:paraId="28299CA4" w14:textId="77777777" w:rsidR="001E51C3" w:rsidRDefault="001E51C3" w:rsidP="00E01A88">
      <w:pPr>
        <w:pStyle w:val="Default"/>
        <w:spacing w:after="120" w:line="360" w:lineRule="auto"/>
        <w:jc w:val="both"/>
        <w:rPr>
          <w:color w:val="auto"/>
          <w:sz w:val="26"/>
          <w:szCs w:val="26"/>
        </w:rPr>
      </w:pPr>
    </w:p>
    <w:p w14:paraId="4BE970F1" w14:textId="77777777" w:rsidR="005929F4" w:rsidRDefault="005929F4" w:rsidP="00E01A88">
      <w:pPr>
        <w:pStyle w:val="Default"/>
        <w:spacing w:after="120" w:line="360" w:lineRule="auto"/>
        <w:jc w:val="both"/>
        <w:rPr>
          <w:color w:val="auto"/>
          <w:sz w:val="26"/>
          <w:szCs w:val="26"/>
        </w:rPr>
      </w:pPr>
    </w:p>
    <w:p w14:paraId="5F6B1751" w14:textId="77777777" w:rsidR="001E51C3" w:rsidRPr="00BD4A7B" w:rsidRDefault="001E51C3"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48" w:name="_Toc476412712"/>
      <w:bookmarkStart w:id="49" w:name="_Toc476499676"/>
      <w:r w:rsidRPr="00880D36">
        <w:lastRenderedPageBreak/>
        <w:t xml:space="preserve">CHƯƠNG </w:t>
      </w:r>
      <w:r>
        <w:t>2 – XÂY DỰNG HỆ THỐNG</w:t>
      </w:r>
      <w:bookmarkEnd w:id="48"/>
      <w:bookmarkEnd w:id="49"/>
    </w:p>
    <w:p w14:paraId="72AF6278" w14:textId="4DFB8B77" w:rsidR="001E51C3" w:rsidRDefault="00020A7E" w:rsidP="00207835">
      <w:pPr>
        <w:pStyle w:val="Tiumccp1"/>
        <w:outlineLvl w:val="1"/>
      </w:pPr>
      <w:bookmarkStart w:id="50" w:name="_Toc476234895"/>
      <w:bookmarkStart w:id="51" w:name="_Toc476412713"/>
      <w:bookmarkStart w:id="52" w:name="_Toc476499677"/>
      <w:r>
        <w:t>2.1 Kiến trúc tổng quan</w:t>
      </w:r>
      <w:bookmarkEnd w:id="50"/>
      <w:r w:rsidR="003C161B">
        <w:t xml:space="preserve"> của</w:t>
      </w:r>
      <w:r w:rsidR="0023744D">
        <w:t xml:space="preserve"> hệ thống</w:t>
      </w:r>
      <w:bookmarkEnd w:id="51"/>
      <w:bookmarkEnd w:id="52"/>
      <w:r w:rsidR="0023744D">
        <w:t xml:space="preserve"> </w:t>
      </w:r>
    </w:p>
    <w:p w14:paraId="018EE3E5" w14:textId="77777777" w:rsidR="001E51C3" w:rsidRDefault="001E51C3" w:rsidP="001E51C3">
      <w:pPr>
        <w:pStyle w:val="Tiumccp1"/>
        <w:rPr>
          <w:b w:val="0"/>
          <w:sz w:val="26"/>
          <w:szCs w:val="26"/>
        </w:rPr>
      </w:pPr>
      <w:bookmarkStart w:id="53" w:name="_Toc476412607"/>
      <w:bookmarkStart w:id="54" w:name="_Toc476412714"/>
      <w:r>
        <w:rPr>
          <w:b w:val="0"/>
          <w:sz w:val="26"/>
          <w:szCs w:val="26"/>
        </w:rPr>
        <w:t>Hệ thống bao gồm 4 thành phần chính:</w:t>
      </w:r>
      <w:bookmarkEnd w:id="53"/>
      <w:bookmarkEnd w:id="54"/>
      <w:r>
        <w:rPr>
          <w:b w:val="0"/>
          <w:sz w:val="26"/>
          <w:szCs w:val="26"/>
        </w:rPr>
        <w:t xml:space="preserve"> </w:t>
      </w:r>
    </w:p>
    <w:p w14:paraId="61C96FC0" w14:textId="77777777" w:rsidR="001E51C3" w:rsidRDefault="001E51C3" w:rsidP="001E51C3">
      <w:pPr>
        <w:pStyle w:val="Tiumccp1"/>
        <w:numPr>
          <w:ilvl w:val="0"/>
          <w:numId w:val="9"/>
        </w:numPr>
        <w:rPr>
          <w:b w:val="0"/>
          <w:sz w:val="26"/>
          <w:szCs w:val="26"/>
        </w:rPr>
      </w:pPr>
      <w:bookmarkStart w:id="55" w:name="_Toc476412608"/>
      <w:bookmarkStart w:id="56" w:name="_Toc476412715"/>
      <w:r>
        <w:rPr>
          <w:b w:val="0"/>
          <w:sz w:val="26"/>
          <w:szCs w:val="26"/>
        </w:rPr>
        <w:t>Web Client hay ứng dụng trên điện thoại di động là nơi hiển thì giao diện cho người dùng tương tác.</w:t>
      </w:r>
      <w:bookmarkEnd w:id="55"/>
      <w:bookmarkEnd w:id="56"/>
    </w:p>
    <w:p w14:paraId="07D1155C" w14:textId="77777777" w:rsidR="001E51C3" w:rsidRDefault="001E51C3" w:rsidP="001E51C3">
      <w:pPr>
        <w:pStyle w:val="Tiumccp1"/>
        <w:numPr>
          <w:ilvl w:val="0"/>
          <w:numId w:val="9"/>
        </w:numPr>
        <w:rPr>
          <w:b w:val="0"/>
          <w:sz w:val="26"/>
          <w:szCs w:val="26"/>
        </w:rPr>
      </w:pPr>
      <w:r>
        <w:rPr>
          <w:b w:val="0"/>
          <w:sz w:val="26"/>
          <w:szCs w:val="26"/>
        </w:rPr>
        <w:t xml:space="preserve"> </w:t>
      </w:r>
      <w:bookmarkStart w:id="57" w:name="_Toc476412609"/>
      <w:bookmarkStart w:id="58" w:name="_Toc476412716"/>
      <w:r>
        <w:rPr>
          <w:b w:val="0"/>
          <w:sz w:val="26"/>
          <w:szCs w:val="26"/>
        </w:rPr>
        <w:t>Rest API là nơi tiếp nhận xử lý các yêu cầu từ người dùng như đăng nhập, đặt câu hỏi, tìm kiếm câu hỏi…</w:t>
      </w:r>
      <w:bookmarkEnd w:id="57"/>
      <w:bookmarkEnd w:id="58"/>
      <w:r>
        <w:rPr>
          <w:b w:val="0"/>
          <w:sz w:val="26"/>
          <w:szCs w:val="26"/>
        </w:rPr>
        <w:t xml:space="preserve"> </w:t>
      </w:r>
    </w:p>
    <w:p w14:paraId="7B2D2BFB" w14:textId="77777777" w:rsidR="001E51C3" w:rsidRDefault="001E51C3" w:rsidP="001E51C3">
      <w:pPr>
        <w:pStyle w:val="Tiumccp1"/>
        <w:numPr>
          <w:ilvl w:val="0"/>
          <w:numId w:val="9"/>
        </w:numPr>
        <w:rPr>
          <w:b w:val="0"/>
          <w:sz w:val="26"/>
          <w:szCs w:val="26"/>
        </w:rPr>
      </w:pPr>
      <w:bookmarkStart w:id="59" w:name="_Toc476412610"/>
      <w:bookmarkStart w:id="60" w:name="_Toc476412717"/>
      <w:r>
        <w:rPr>
          <w:b w:val="0"/>
          <w:sz w:val="26"/>
          <w:szCs w:val="26"/>
        </w:rPr>
        <w:t>Mô đun trả lời tự động là nơi xử lý các câu hỏi, tìm ra câu hỏi tương tự và gửi về cho Rest API</w:t>
      </w:r>
      <w:bookmarkEnd w:id="59"/>
      <w:bookmarkEnd w:id="60"/>
    </w:p>
    <w:p w14:paraId="0B5CC8C5" w14:textId="7F639C2D" w:rsidR="001E51C3" w:rsidRPr="001E51C3" w:rsidRDefault="001E51C3" w:rsidP="001E51C3">
      <w:pPr>
        <w:pStyle w:val="Tiumccp1"/>
        <w:numPr>
          <w:ilvl w:val="0"/>
          <w:numId w:val="9"/>
        </w:numPr>
        <w:rPr>
          <w:b w:val="0"/>
          <w:sz w:val="26"/>
          <w:szCs w:val="26"/>
        </w:rPr>
      </w:pPr>
      <w:r w:rsidRPr="00586452">
        <w:rPr>
          <w:noProof/>
        </w:rPr>
        <w:drawing>
          <wp:anchor distT="0" distB="0" distL="114300" distR="114300" simplePos="0" relativeHeight="251674624" behindDoc="0" locked="0" layoutInCell="1" allowOverlap="1" wp14:anchorId="16F1B85E" wp14:editId="56669139">
            <wp:simplePos x="0" y="0"/>
            <wp:positionH relativeFrom="margin">
              <wp:align>left</wp:align>
            </wp:positionH>
            <wp:positionV relativeFrom="paragraph">
              <wp:posOffset>612932</wp:posOffset>
            </wp:positionV>
            <wp:extent cx="6061710" cy="220097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2200978"/>
                    </a:xfrm>
                    <a:prstGeom prst="rect">
                      <a:avLst/>
                    </a:prstGeom>
                    <a:noFill/>
                    <a:ln>
                      <a:noFill/>
                    </a:ln>
                  </pic:spPr>
                </pic:pic>
              </a:graphicData>
            </a:graphic>
          </wp:anchor>
        </w:drawing>
      </w:r>
      <w:r>
        <w:rPr>
          <w:b w:val="0"/>
          <w:sz w:val="26"/>
          <w:szCs w:val="26"/>
        </w:rPr>
        <w:t xml:space="preserve"> </w:t>
      </w:r>
      <w:bookmarkStart w:id="61" w:name="_Toc476412611"/>
      <w:bookmarkStart w:id="62" w:name="_Toc476412718"/>
      <w:r>
        <w:rPr>
          <w:b w:val="0"/>
          <w:sz w:val="26"/>
          <w:szCs w:val="26"/>
        </w:rPr>
        <w:t>Database là nơi cung cấp dữ liệu như các câu hỏi, câu trả lời, thông tin người dùng…</w:t>
      </w:r>
      <w:bookmarkEnd w:id="61"/>
      <w:bookmarkEnd w:id="62"/>
    </w:p>
    <w:p w14:paraId="1DA84F56" w14:textId="1EF7419D" w:rsidR="00675666" w:rsidRDefault="001E51C3" w:rsidP="00605DB2">
      <w:pPr>
        <w:pStyle w:val="Tiumccp1"/>
      </w:pPr>
      <w:r>
        <w:rPr>
          <w:noProof/>
        </w:rPr>
        <mc:AlternateContent>
          <mc:Choice Requires="wps">
            <w:drawing>
              <wp:anchor distT="0" distB="0" distL="114300" distR="114300" simplePos="0" relativeHeight="251663360" behindDoc="0" locked="0" layoutInCell="1" allowOverlap="1" wp14:anchorId="0A9AF827" wp14:editId="36BCE010">
                <wp:simplePos x="0" y="0"/>
                <wp:positionH relativeFrom="margin">
                  <wp:align>left</wp:align>
                </wp:positionH>
                <wp:positionV relativeFrom="paragraph">
                  <wp:posOffset>2641938</wp:posOffset>
                </wp:positionV>
                <wp:extent cx="6061710"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6061710" cy="635"/>
                        </a:xfrm>
                        <a:prstGeom prst="rect">
                          <a:avLst/>
                        </a:prstGeom>
                        <a:solidFill>
                          <a:prstClr val="white"/>
                        </a:solidFill>
                        <a:ln>
                          <a:noFill/>
                        </a:ln>
                        <a:effectLst/>
                      </wps:spPr>
                      <wps:txbx>
                        <w:txbxContent>
                          <w:p w14:paraId="2FE0D437" w14:textId="1159CBFB" w:rsidR="00E548FB" w:rsidRPr="00D72760" w:rsidRDefault="00E548FB" w:rsidP="00AB2D44">
                            <w:pPr>
                              <w:pStyle w:val="Caption"/>
                              <w:rPr>
                                <w:b/>
                                <w:noProof/>
                                <w:sz w:val="28"/>
                                <w:szCs w:val="28"/>
                              </w:rPr>
                            </w:pPr>
                            <w:bookmarkStart w:id="63" w:name="_Toc476409415"/>
                            <w:bookmarkStart w:id="64" w:name="_Toc476409757"/>
                            <w:r>
                              <w:t xml:space="preserve">Hình 2. </w:t>
                            </w:r>
                            <w:fldSimple w:instr=" SEQ Hình_2. \* ARABIC ">
                              <w:r w:rsidR="00E94687">
                                <w:rPr>
                                  <w:noProof/>
                                </w:rPr>
                                <w:t>1</w:t>
                              </w:r>
                            </w:fldSimple>
                            <w:r w:rsidRPr="00AB2D44">
                              <w:t xml:space="preserve"> </w:t>
                            </w:r>
                            <w:r>
                              <w:t>Kiến trúc tổng quan của hệ thống</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AF827" id="_x0000_t202" coordsize="21600,21600" o:spt="202" path="m,l,21600r21600,l21600,xe">
                <v:stroke joinstyle="miter"/>
                <v:path gradientshapeok="t" o:connecttype="rect"/>
              </v:shapetype>
              <v:shape id="Text Box 22" o:spid="_x0000_s1026" type="#_x0000_t202" style="position:absolute;margin-left:0;margin-top:208.05pt;width:477.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CIMQIAAG0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" stroked="f">
                <v:textbox style="mso-fit-shape-to-text:t" inset="0,0,0,0">
                  <w:txbxContent>
                    <w:p w14:paraId="2FE0D437" w14:textId="1159CBFB" w:rsidR="00E548FB" w:rsidRPr="00D72760" w:rsidRDefault="00E548FB" w:rsidP="00AB2D44">
                      <w:pPr>
                        <w:pStyle w:val="Caption"/>
                        <w:rPr>
                          <w:b/>
                          <w:noProof/>
                          <w:sz w:val="28"/>
                          <w:szCs w:val="28"/>
                        </w:rPr>
                      </w:pPr>
                      <w:bookmarkStart w:id="66" w:name="_Toc476409415"/>
                      <w:bookmarkStart w:id="67" w:name="_Toc476409757"/>
                      <w:r>
                        <w:t xml:space="preserve">Hình 2. </w:t>
                      </w:r>
                      <w:r w:rsidR="00B0388A">
                        <w:fldChar w:fldCharType="begin"/>
                      </w:r>
                      <w:r w:rsidR="00B0388A">
                        <w:instrText xml:space="preserve"> SEQ Hình_2. \* ARABIC </w:instrText>
                      </w:r>
                      <w:r w:rsidR="00B0388A">
                        <w:fldChar w:fldCharType="separate"/>
                      </w:r>
                      <w:r w:rsidR="00E94687">
                        <w:rPr>
                          <w:noProof/>
                        </w:rPr>
                        <w:t>1</w:t>
                      </w:r>
                      <w:r w:rsidR="00B0388A">
                        <w:rPr>
                          <w:noProof/>
                        </w:rPr>
                        <w:fldChar w:fldCharType="end"/>
                      </w:r>
                      <w:r w:rsidRPr="00AB2D44">
                        <w:t xml:space="preserve"> </w:t>
                      </w:r>
                      <w:r>
                        <w:t>Kiến trúc tổng quan của hệ thống</w:t>
                      </w:r>
                      <w:bookmarkEnd w:id="66"/>
                      <w:bookmarkEnd w:id="67"/>
                    </w:p>
                  </w:txbxContent>
                </v:textbox>
                <w10:wrap type="topAndBottom" anchorx="margin"/>
              </v:shape>
            </w:pict>
          </mc:Fallback>
        </mc:AlternateContent>
      </w:r>
    </w:p>
    <w:p w14:paraId="1117375F" w14:textId="7E0EF5C3" w:rsidR="00C62B2A" w:rsidRDefault="00C62B2A" w:rsidP="00AB2D44">
      <w:pPr>
        <w:pStyle w:val="Caption"/>
        <w:jc w:val="left"/>
      </w:pPr>
    </w:p>
    <w:p w14:paraId="295DD469" w14:textId="5BBB5EA2" w:rsidR="00694DC1" w:rsidRDefault="00694DC1" w:rsidP="00694DC1">
      <w:pPr>
        <w:pStyle w:val="Tiumccp1"/>
        <w:rPr>
          <w:b w:val="0"/>
          <w:sz w:val="26"/>
          <w:szCs w:val="26"/>
        </w:rPr>
      </w:pPr>
      <w:bookmarkStart w:id="65" w:name="_Toc476412612"/>
      <w:bookmarkStart w:id="66" w:name="_Toc476412719"/>
      <w:bookmarkStart w:id="67" w:name="_Toc476233825"/>
      <w:bookmarkStart w:id="68" w:name="_Toc476234255"/>
      <w:bookmarkStart w:id="69" w:name="_Toc476234804"/>
      <w:bookmarkStart w:id="70" w:name="_Toc476234897"/>
      <w:r>
        <w:rPr>
          <w:b w:val="0"/>
          <w:sz w:val="26"/>
          <w:szCs w:val="26"/>
        </w:rPr>
        <w:t xml:space="preserve">Trình duyệt web hoặc ứng dụng TDT Forum trên điện thoại </w:t>
      </w:r>
      <w:r w:rsidR="005700A0">
        <w:rPr>
          <w:b w:val="0"/>
          <w:sz w:val="26"/>
          <w:szCs w:val="26"/>
        </w:rPr>
        <w:t xml:space="preserve">sẽ gửi yêu cầu để lấy nội dung từ </w:t>
      </w:r>
      <w:r w:rsidR="001015A0">
        <w:rPr>
          <w:b w:val="0"/>
          <w:sz w:val="26"/>
          <w:szCs w:val="26"/>
        </w:rPr>
        <w:t>Rest</w:t>
      </w:r>
      <w:r>
        <w:rPr>
          <w:b w:val="0"/>
          <w:sz w:val="26"/>
          <w:szCs w:val="26"/>
        </w:rPr>
        <w:t xml:space="preserve"> API sẽ là nơi tiếp nhận xử lý các yêu cầu này. Tùy vào loại yêu cầu mà </w:t>
      </w:r>
      <w:r w:rsidR="001015A0">
        <w:rPr>
          <w:b w:val="0"/>
          <w:sz w:val="26"/>
          <w:szCs w:val="26"/>
        </w:rPr>
        <w:t>Rest</w:t>
      </w:r>
      <w:r>
        <w:rPr>
          <w:b w:val="0"/>
          <w:sz w:val="26"/>
          <w:szCs w:val="26"/>
        </w:rPr>
        <w:t xml:space="preserve"> API sẽ xử lý khác nhau, nếu yêu cầu là lấy danh sách các câu hỏi, đăng ký, đăng nhập… thì </w:t>
      </w:r>
      <w:r w:rsidR="001015A0">
        <w:rPr>
          <w:b w:val="0"/>
          <w:sz w:val="26"/>
          <w:szCs w:val="26"/>
        </w:rPr>
        <w:t xml:space="preserve">Rest </w:t>
      </w:r>
      <w:r>
        <w:rPr>
          <w:b w:val="0"/>
          <w:sz w:val="26"/>
          <w:szCs w:val="26"/>
        </w:rPr>
        <w:lastRenderedPageBreak/>
        <w:t>API sẽ lấy dữ liệu trực tiếp từ Database và phản hồi về cho trình duyệt web hoặc ứng dụng điện thoại.</w:t>
      </w:r>
      <w:bookmarkEnd w:id="65"/>
      <w:bookmarkEnd w:id="66"/>
      <w:r>
        <w:rPr>
          <w:b w:val="0"/>
          <w:sz w:val="26"/>
          <w:szCs w:val="26"/>
        </w:rPr>
        <w:t xml:space="preserve"> </w:t>
      </w:r>
    </w:p>
    <w:p w14:paraId="55D07509" w14:textId="55AFA6A8" w:rsidR="00695C93" w:rsidRPr="009441EE" w:rsidRDefault="00694DC1" w:rsidP="00F266B6">
      <w:pPr>
        <w:pStyle w:val="Tiumccp1"/>
        <w:rPr>
          <w:b w:val="0"/>
          <w:sz w:val="26"/>
          <w:szCs w:val="26"/>
        </w:rPr>
      </w:pPr>
      <w:bookmarkStart w:id="71" w:name="_Toc476412613"/>
      <w:bookmarkStart w:id="72" w:name="_Toc476412720"/>
      <w:r>
        <w:rPr>
          <w:b w:val="0"/>
          <w:sz w:val="26"/>
          <w:szCs w:val="26"/>
        </w:rPr>
        <w:t>Ví dụ</w:t>
      </w:r>
      <w:r w:rsidR="00695C93">
        <w:rPr>
          <w:b w:val="0"/>
          <w:sz w:val="26"/>
          <w:szCs w:val="26"/>
        </w:rPr>
        <w:t>:</w:t>
      </w:r>
      <w:r>
        <w:rPr>
          <w:b w:val="0"/>
          <w:sz w:val="26"/>
          <w:szCs w:val="26"/>
        </w:rPr>
        <w:t xml:space="preserve"> nếu yêu cầu </w:t>
      </w:r>
      <w:bookmarkEnd w:id="67"/>
      <w:bookmarkEnd w:id="68"/>
      <w:bookmarkEnd w:id="69"/>
      <w:bookmarkEnd w:id="70"/>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hỏi.Sau khi liên lạc thành công hệ thống tiến hành thực thi logic trong phương thức đăng câu hỏi và thông báo kết quả cho người dùng.</w:t>
      </w:r>
      <w:bookmarkEnd w:id="71"/>
      <w:bookmarkEnd w:id="72"/>
    </w:p>
    <w:p w14:paraId="098D6FC9" w14:textId="47E2F5FE" w:rsidR="00305DAD" w:rsidRDefault="003454AE" w:rsidP="007146F1">
      <w:pPr>
        <w:pStyle w:val="Tiumccp1"/>
        <w:outlineLvl w:val="1"/>
      </w:pPr>
      <w:bookmarkStart w:id="73" w:name="_Toc476412721"/>
      <w:bookmarkStart w:id="74" w:name="_Toc476499678"/>
      <w:r>
        <w:t xml:space="preserve">2.2 Thiết kế </w:t>
      </w:r>
      <w:bookmarkStart w:id="75" w:name="_Toc476111307"/>
      <w:r w:rsidR="00E071B6">
        <w:t>hệ thống</w:t>
      </w:r>
      <w:bookmarkEnd w:id="73"/>
      <w:bookmarkEnd w:id="74"/>
      <w:bookmarkEnd w:id="75"/>
    </w:p>
    <w:p w14:paraId="474F481B" w14:textId="5605BA8E" w:rsidR="00C62B2A" w:rsidRDefault="005929F4" w:rsidP="005929F4">
      <w:pPr>
        <w:pStyle w:val="Tiumccp2"/>
        <w:tabs>
          <w:tab w:val="clear" w:pos="6379"/>
          <w:tab w:val="center" w:pos="1710"/>
        </w:tabs>
        <w:outlineLvl w:val="2"/>
      </w:pPr>
      <w:bookmarkStart w:id="76" w:name="_Toc476412722"/>
      <w:bookmarkStart w:id="77" w:name="_Toc476499679"/>
      <w:r w:rsidRPr="00DA38AA">
        <w:rPr>
          <w:noProof/>
          <w:sz w:val="32"/>
          <w:szCs w:val="32"/>
        </w:rPr>
        <w:drawing>
          <wp:anchor distT="0" distB="0" distL="114300" distR="114300" simplePos="0" relativeHeight="251665408" behindDoc="0" locked="0" layoutInCell="1" allowOverlap="1" wp14:anchorId="4887914D" wp14:editId="13F7BA3A">
            <wp:simplePos x="0" y="0"/>
            <wp:positionH relativeFrom="column">
              <wp:posOffset>952500</wp:posOffset>
            </wp:positionH>
            <wp:positionV relativeFrom="paragraph">
              <wp:posOffset>457835</wp:posOffset>
            </wp:positionV>
            <wp:extent cx="4098290" cy="47910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8290" cy="4791075"/>
                    </a:xfrm>
                    <a:prstGeom prst="rect">
                      <a:avLst/>
                    </a:prstGeom>
                    <a:noFill/>
                    <a:ln>
                      <a:noFill/>
                    </a:ln>
                  </pic:spPr>
                </pic:pic>
              </a:graphicData>
            </a:graphic>
            <wp14:sizeRelV relativeFrom="margin">
              <wp14:pctHeight>0</wp14:pctHeight>
            </wp14:sizeRelV>
          </wp:anchor>
        </w:drawing>
      </w:r>
      <w:r w:rsidR="00305DAD" w:rsidRPr="00305DAD">
        <w:t>2.2.1 Mô hình Use case</w:t>
      </w:r>
      <w:bookmarkEnd w:id="76"/>
      <w:bookmarkEnd w:id="77"/>
    </w:p>
    <w:p w14:paraId="6CEBF2FA" w14:textId="63448095" w:rsidR="003454AE" w:rsidRPr="00CF2B4A" w:rsidRDefault="003251A6" w:rsidP="00C62B2A">
      <w:pPr>
        <w:pStyle w:val="Caption"/>
        <w:rPr>
          <w:b/>
          <w:noProof/>
          <w:sz w:val="32"/>
          <w:szCs w:val="32"/>
          <w:lang w:val="en-AU" w:eastAsia="en-AU"/>
        </w:rPr>
      </w:pPr>
      <w:bookmarkStart w:id="78" w:name="_Toc476409758"/>
      <w:r>
        <w:t>Hình 2.</w:t>
      </w:r>
      <w:fldSimple w:instr=" SEQ Hình_2. \* ARABIC ">
        <w:r w:rsidR="00E94687">
          <w:rPr>
            <w:noProof/>
          </w:rPr>
          <w:t>2</w:t>
        </w:r>
      </w:fldSimple>
      <w:r w:rsidR="00C62B2A">
        <w:t>:</w:t>
      </w:r>
      <w:r w:rsidR="00C62B2A" w:rsidRPr="00C62B2A">
        <w:t xml:space="preserve"> </w:t>
      </w:r>
      <w:r w:rsidR="00C62B2A">
        <w:t>Use case chưa đăng nhập</w:t>
      </w:r>
      <w:bookmarkEnd w:id="78"/>
    </w:p>
    <w:p w14:paraId="26C28771" w14:textId="16760B00" w:rsidR="00CF2B4A" w:rsidRDefault="00CF2B4A" w:rsidP="00CF2B4A">
      <w:pPr>
        <w:spacing w:after="200" w:line="276" w:lineRule="auto"/>
        <w:rPr>
          <w:sz w:val="26"/>
          <w:szCs w:val="26"/>
        </w:rPr>
      </w:pPr>
      <w:r>
        <w:rPr>
          <w:sz w:val="26"/>
          <w:szCs w:val="26"/>
        </w:rPr>
        <w:lastRenderedPageBreak/>
        <w:t>Khi thành viên chưa đăng nhập sẽ bị giới hạn ở một số chức năng nhất định của diễn đàn:</w:t>
      </w:r>
    </w:p>
    <w:p w14:paraId="0FD2AF54" w14:textId="7F8FA135"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chuyên mục câu hỏi</w:t>
      </w:r>
      <w:r w:rsidR="003251A6">
        <w:rPr>
          <w:sz w:val="26"/>
          <w:szCs w:val="26"/>
        </w:rPr>
        <w:t>:Các chuyên mục câu hỏi hiện có của diễn đàn.Chuyên mục giúp phân loại câu hỏi.</w:t>
      </w:r>
    </w:p>
    <w:p w14:paraId="3DAE643F" w14:textId="5AFD7476"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w:t>
      </w:r>
      <w:r w:rsidR="003251A6">
        <w:rPr>
          <w:sz w:val="26"/>
          <w:szCs w:val="26"/>
        </w:rPr>
        <w:t>:Các câu hỏi được các thành viên gửi về diễn đàn</w:t>
      </w:r>
    </w:p>
    <w:p w14:paraId="66489C1A" w14:textId="7601F954"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bài viết chưa trả lời</w:t>
      </w:r>
      <w:r w:rsidR="003251A6">
        <w:rPr>
          <w:sz w:val="26"/>
          <w:szCs w:val="26"/>
        </w:rPr>
        <w:t>:Các câu hỏi chưa được trả lời sẽ được hiển thị cho người dùng tham gia trả lời</w:t>
      </w:r>
    </w:p>
    <w:p w14:paraId="0A997BC6" w14:textId="7FA02ADF" w:rsidR="00CF2B4A" w:rsidRPr="00325C53" w:rsidRDefault="00CF2B4A" w:rsidP="004B0C77">
      <w:pPr>
        <w:pStyle w:val="ListParagraph"/>
        <w:numPr>
          <w:ilvl w:val="0"/>
          <w:numId w:val="15"/>
        </w:numPr>
        <w:spacing w:after="200" w:line="276" w:lineRule="auto"/>
        <w:rPr>
          <w:sz w:val="26"/>
          <w:szCs w:val="26"/>
        </w:rPr>
      </w:pPr>
      <w:r w:rsidRPr="00325C53">
        <w:rPr>
          <w:sz w:val="26"/>
          <w:szCs w:val="26"/>
        </w:rPr>
        <w:t>Xem câu hỏi được quan tâm nhiều nhất</w:t>
      </w:r>
      <w:r w:rsidR="003251A6">
        <w:rPr>
          <w:sz w:val="26"/>
          <w:szCs w:val="26"/>
        </w:rPr>
        <w:t xml:space="preserve">: </w:t>
      </w:r>
      <w:r w:rsidR="002D53C7">
        <w:rPr>
          <w:sz w:val="26"/>
          <w:szCs w:val="26"/>
        </w:rPr>
        <w:t xml:space="preserve">Các câu hỏi có số lượt xem nhiều nhất sẽ được hiển thị và xếp hạng từ cao tới thấp. </w:t>
      </w:r>
    </w:p>
    <w:p w14:paraId="3A044E09" w14:textId="0AFA97B1" w:rsidR="003454AE" w:rsidRPr="003B2017" w:rsidRDefault="00CF2B4A" w:rsidP="00CF2B4A">
      <w:pPr>
        <w:pStyle w:val="ListParagraph"/>
        <w:numPr>
          <w:ilvl w:val="0"/>
          <w:numId w:val="15"/>
        </w:numPr>
        <w:spacing w:after="200" w:line="276" w:lineRule="auto"/>
        <w:rPr>
          <w:sz w:val="26"/>
          <w:szCs w:val="26"/>
        </w:rPr>
      </w:pPr>
      <w:r w:rsidRPr="00325C53">
        <w:rPr>
          <w:sz w:val="26"/>
          <w:szCs w:val="26"/>
        </w:rPr>
        <w:t>Tìm kiếm câu hỏi</w:t>
      </w:r>
      <w:r w:rsidR="002D53C7">
        <w:rPr>
          <w:sz w:val="26"/>
          <w:szCs w:val="26"/>
        </w:rPr>
        <w:t>: Người dùng khi chưa đăng nhập sẽ có thể tìm kiếm các câu hỏi đã có trong hệ thống nếu có thì không cần phải đăng nhập và đặt câu hỏi.</w:t>
      </w:r>
    </w:p>
    <w:p w14:paraId="52327E8B" w14:textId="77777777" w:rsidR="003454AE" w:rsidRDefault="003454AE" w:rsidP="003454AE">
      <w:pPr>
        <w:spacing w:after="200" w:line="276" w:lineRule="auto"/>
        <w:jc w:val="center"/>
        <w:rPr>
          <w:sz w:val="26"/>
          <w:szCs w:val="26"/>
        </w:rPr>
      </w:pPr>
    </w:p>
    <w:p w14:paraId="1B77E4EE" w14:textId="77777777" w:rsidR="00C62B2A" w:rsidRDefault="005F54C3" w:rsidP="00C62B2A">
      <w:pPr>
        <w:keepNext/>
        <w:spacing w:after="200" w:line="276" w:lineRule="auto"/>
      </w:pPr>
      <w:r w:rsidRPr="00C26443">
        <w:rPr>
          <w:b/>
          <w:noProof/>
          <w:sz w:val="32"/>
          <w:szCs w:val="32"/>
        </w:rPr>
        <w:drawing>
          <wp:inline distT="0" distB="0" distL="0" distR="0" wp14:anchorId="7BF03811" wp14:editId="49A3F131">
            <wp:extent cx="5736590" cy="2579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579370"/>
                    </a:xfrm>
                    <a:prstGeom prst="rect">
                      <a:avLst/>
                    </a:prstGeom>
                    <a:noFill/>
                    <a:ln>
                      <a:noFill/>
                    </a:ln>
                  </pic:spPr>
                </pic:pic>
              </a:graphicData>
            </a:graphic>
          </wp:inline>
        </w:drawing>
      </w:r>
    </w:p>
    <w:p w14:paraId="6D539C8E" w14:textId="16F9BBBE" w:rsidR="003454AE" w:rsidRDefault="00C62B2A" w:rsidP="00C62B2A">
      <w:pPr>
        <w:pStyle w:val="Caption"/>
      </w:pPr>
      <w:bookmarkStart w:id="79" w:name="_Toc476409759"/>
      <w:r>
        <w:t xml:space="preserve">Hình 2. </w:t>
      </w:r>
      <w:fldSimple w:instr=" SEQ Hình_2. \* ARABIC ">
        <w:r w:rsidR="00E94687">
          <w:rPr>
            <w:noProof/>
          </w:rPr>
          <w:t>3</w:t>
        </w:r>
      </w:fldSimple>
      <w:r>
        <w:t>:</w:t>
      </w:r>
      <w:r w:rsidRPr="00C62B2A">
        <w:t xml:space="preserve"> </w:t>
      </w:r>
      <w:r>
        <w:t>Use case đăng ký sau đó đăng nhập</w:t>
      </w:r>
      <w:bookmarkEnd w:id="79"/>
    </w:p>
    <w:p w14:paraId="588F7377" w14:textId="77777777" w:rsidR="00275C62" w:rsidRPr="00275C62" w:rsidRDefault="00275C62" w:rsidP="00275C62"/>
    <w:p w14:paraId="1EA6629D" w14:textId="77777777" w:rsidR="00275C62" w:rsidRDefault="00275C62" w:rsidP="00CF2B4A">
      <w:pPr>
        <w:pStyle w:val="Bngbiu-nidung"/>
        <w:ind w:firstLine="0"/>
      </w:pPr>
      <w:r>
        <w:t>Khi người dùng đăng ký tài khoản mới hệ thống sẽ yêu cầu nhập 3 thông tin chính sau</w:t>
      </w:r>
    </w:p>
    <w:p w14:paraId="5FB3F6CD" w14:textId="77777777" w:rsidR="00275C62" w:rsidRDefault="00275C62" w:rsidP="00275C62">
      <w:pPr>
        <w:pStyle w:val="Bngbiu-nidung"/>
        <w:numPr>
          <w:ilvl w:val="0"/>
          <w:numId w:val="20"/>
        </w:numPr>
      </w:pPr>
      <w:r>
        <w:t>Tên tài khoản</w:t>
      </w:r>
    </w:p>
    <w:p w14:paraId="7CAB3CEC" w14:textId="77777777" w:rsidR="00275C62" w:rsidRDefault="00275C62" w:rsidP="00275C62">
      <w:pPr>
        <w:pStyle w:val="Bngbiu-nidung"/>
        <w:numPr>
          <w:ilvl w:val="0"/>
          <w:numId w:val="20"/>
        </w:numPr>
      </w:pPr>
      <w:r>
        <w:t>Email sử dụng</w:t>
      </w:r>
    </w:p>
    <w:p w14:paraId="3BA9E388" w14:textId="2FBA156A" w:rsidR="003454AE" w:rsidRDefault="00275C62" w:rsidP="003454AE">
      <w:pPr>
        <w:pStyle w:val="Bngbiu-nidung"/>
        <w:numPr>
          <w:ilvl w:val="0"/>
          <w:numId w:val="20"/>
        </w:numPr>
      </w:pPr>
      <w:r>
        <w:t xml:space="preserve">Mật khẩu tải khoản </w:t>
      </w:r>
    </w:p>
    <w:p w14:paraId="10D4424D" w14:textId="1D7B3665" w:rsidR="00275C62" w:rsidRPr="00275C62" w:rsidRDefault="00275C62" w:rsidP="00275C62">
      <w:pPr>
        <w:pStyle w:val="Bngbiu-nidung"/>
        <w:ind w:firstLine="0"/>
        <w:jc w:val="left"/>
      </w:pPr>
      <w:r>
        <w:lastRenderedPageBreak/>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229A811F" w14:textId="77777777" w:rsidR="00C62B2A" w:rsidRDefault="003454AE" w:rsidP="00C62B2A">
      <w:pPr>
        <w:pStyle w:val="Chng"/>
        <w:keepNext/>
      </w:pPr>
      <w:bookmarkStart w:id="80" w:name="_Toc476111310"/>
      <w:bookmarkStart w:id="81" w:name="_Toc476213397"/>
      <w:bookmarkStart w:id="82" w:name="_Toc476213652"/>
      <w:bookmarkStart w:id="83" w:name="_Toc476233830"/>
      <w:bookmarkStart w:id="84" w:name="_Toc476234260"/>
      <w:bookmarkStart w:id="85" w:name="_Toc476234809"/>
      <w:bookmarkStart w:id="86" w:name="_Toc476234902"/>
      <w:bookmarkStart w:id="87" w:name="_Toc476412616"/>
      <w:bookmarkStart w:id="88" w:name="_Toc476412723"/>
      <w:r w:rsidRPr="00DA38AA">
        <w:rPr>
          <w:noProof/>
        </w:rPr>
        <w:drawing>
          <wp:inline distT="0" distB="0" distL="0" distR="0" wp14:anchorId="221C4A4E" wp14:editId="75F58D65">
            <wp:extent cx="6256655" cy="438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8096" cy="4396515"/>
                    </a:xfrm>
                    <a:prstGeom prst="rect">
                      <a:avLst/>
                    </a:prstGeom>
                    <a:noFill/>
                    <a:ln>
                      <a:noFill/>
                    </a:ln>
                  </pic:spPr>
                </pic:pic>
              </a:graphicData>
            </a:graphic>
          </wp:inline>
        </w:drawing>
      </w:r>
      <w:bookmarkEnd w:id="80"/>
      <w:bookmarkEnd w:id="81"/>
      <w:bookmarkEnd w:id="82"/>
      <w:bookmarkEnd w:id="83"/>
      <w:bookmarkEnd w:id="84"/>
      <w:bookmarkEnd w:id="85"/>
      <w:bookmarkEnd w:id="86"/>
      <w:bookmarkEnd w:id="87"/>
      <w:bookmarkEnd w:id="88"/>
    </w:p>
    <w:p w14:paraId="7F8A9A44" w14:textId="0332531C" w:rsidR="003454AE" w:rsidRDefault="00C62B2A" w:rsidP="00C62B2A">
      <w:pPr>
        <w:pStyle w:val="Caption"/>
      </w:pPr>
      <w:bookmarkStart w:id="89" w:name="_Toc476409760"/>
      <w:r>
        <w:t xml:space="preserve">Hình 2. </w:t>
      </w:r>
      <w:fldSimple w:instr=" SEQ Hình_2. \* ARABIC ">
        <w:r w:rsidR="00E94687">
          <w:rPr>
            <w:noProof/>
          </w:rPr>
          <w:t>4</w:t>
        </w:r>
      </w:fldSimple>
      <w:r>
        <w:t>: Use case sau khi đăng nhập</w:t>
      </w:r>
      <w:bookmarkEnd w:id="89"/>
    </w:p>
    <w:p w14:paraId="50A2D4EE" w14:textId="25108A8C" w:rsidR="00CF2B4A" w:rsidRDefault="00CF2B4A" w:rsidP="00CF2B4A">
      <w:pPr>
        <w:pStyle w:val="Bngbiu-nidung"/>
        <w:ind w:firstLine="0"/>
      </w:pPr>
      <w:r>
        <w:t>Khi đăng nhập thành công người dùng sẽ có thể:</w:t>
      </w:r>
    </w:p>
    <w:p w14:paraId="11CF97D0" w14:textId="75B2879C" w:rsidR="00CF2B4A" w:rsidRDefault="004A07F4" w:rsidP="004B0C77">
      <w:pPr>
        <w:pStyle w:val="Bngbiu-nidung"/>
        <w:numPr>
          <w:ilvl w:val="0"/>
          <w:numId w:val="16"/>
        </w:numPr>
      </w:pPr>
      <w:r>
        <w:t>Quản lý câu hỏi:Người dùng có thể xem lại các câu hỏi đã gửi lên cho hệ thống,có thể sửa hoặc xóa câu hỏi do mình đăng.</w:t>
      </w:r>
    </w:p>
    <w:p w14:paraId="63FFC8DF" w14:textId="54CC01FD" w:rsidR="00CF2B4A" w:rsidRDefault="00CF2B4A" w:rsidP="004B0C77">
      <w:pPr>
        <w:pStyle w:val="Bngbiu-nidung"/>
        <w:numPr>
          <w:ilvl w:val="0"/>
          <w:numId w:val="16"/>
        </w:numPr>
      </w:pPr>
      <w:r>
        <w:t>Đặt câu hỏi</w:t>
      </w:r>
      <w:r w:rsidR="004A07F4">
        <w:t>: Khi người dùng có thắc mắc về một vấn đề nào đó có thể sử dụng hệ thống để đặt câu hỏi</w:t>
      </w:r>
      <w:r>
        <w:t>.</w:t>
      </w:r>
      <w:r w:rsidR="004A07F4">
        <w:t>Người dùng chỉ cần chọn chuyên đề của câu hỏi và nhập tiêu đề cũng như nội dung câu hỏi.</w:t>
      </w:r>
    </w:p>
    <w:p w14:paraId="66CA09B2" w14:textId="013C1A96" w:rsidR="00CF2B4A" w:rsidRDefault="004A07F4" w:rsidP="004B0C77">
      <w:pPr>
        <w:pStyle w:val="Bngbiu-nidung"/>
        <w:numPr>
          <w:ilvl w:val="0"/>
          <w:numId w:val="16"/>
        </w:numPr>
      </w:pPr>
      <w:r>
        <w:lastRenderedPageBreak/>
        <w:t>Trả lời câu hỏi: Người dùng có thể tham gia trả lời các câu hỏi</w:t>
      </w:r>
      <w:r w:rsidR="00577405">
        <w:t xml:space="preserve"> của các thành viên khác trong diễn đàn.</w:t>
      </w:r>
    </w:p>
    <w:p w14:paraId="6FE2E713" w14:textId="426D0026" w:rsidR="00CF2B4A" w:rsidRDefault="00CF2B4A" w:rsidP="004B0C77">
      <w:pPr>
        <w:pStyle w:val="Bngbiu-nidung"/>
        <w:numPr>
          <w:ilvl w:val="0"/>
          <w:numId w:val="16"/>
        </w:numPr>
      </w:pPr>
      <w:r>
        <w:t>Thích bài viết</w:t>
      </w:r>
      <w:r w:rsidR="00577405">
        <w:t xml:space="preserve"> và không thích bài viết: Nếu cảm thấy câu trả lời hay hoặc không hay người dùng có thể bó phiếu tán thành hoặc phản đối cho câu trả lời đó để tăng độ tin cậy cho một câu trả lời.</w:t>
      </w:r>
    </w:p>
    <w:p w14:paraId="058DAA31" w14:textId="6AAB8BDE" w:rsidR="003454AE" w:rsidRDefault="003454AE" w:rsidP="00577405">
      <w:pPr>
        <w:pStyle w:val="Bngbiu-nidung"/>
        <w:ind w:left="720" w:firstLine="0"/>
      </w:pPr>
    </w:p>
    <w:p w14:paraId="7DF9ACDE" w14:textId="77777777" w:rsidR="00C62B2A" w:rsidRDefault="003454AE" w:rsidP="00C62B2A">
      <w:pPr>
        <w:pStyle w:val="Chng"/>
        <w:keepNext/>
      </w:pPr>
      <w:bookmarkStart w:id="90" w:name="_Toc476111311"/>
      <w:bookmarkStart w:id="91" w:name="_Toc476213398"/>
      <w:bookmarkStart w:id="92" w:name="_Toc476213653"/>
      <w:bookmarkStart w:id="93" w:name="_Toc476233831"/>
      <w:bookmarkStart w:id="94" w:name="_Toc476234261"/>
      <w:bookmarkStart w:id="95" w:name="_Toc476234810"/>
      <w:bookmarkStart w:id="96" w:name="_Toc476234903"/>
      <w:bookmarkStart w:id="97" w:name="_Toc476412617"/>
      <w:bookmarkStart w:id="98" w:name="_Toc476412724"/>
      <w:r w:rsidRPr="004F1F1D">
        <w:rPr>
          <w:noProof/>
        </w:rPr>
        <w:drawing>
          <wp:inline distT="0" distB="0" distL="0" distR="0" wp14:anchorId="73A321F2" wp14:editId="545A38CC">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bookmarkEnd w:id="90"/>
      <w:bookmarkEnd w:id="91"/>
      <w:bookmarkEnd w:id="92"/>
      <w:bookmarkEnd w:id="93"/>
      <w:bookmarkEnd w:id="94"/>
      <w:bookmarkEnd w:id="95"/>
      <w:bookmarkEnd w:id="96"/>
      <w:bookmarkEnd w:id="97"/>
      <w:bookmarkEnd w:id="98"/>
    </w:p>
    <w:p w14:paraId="11E94597" w14:textId="77777777" w:rsidR="00C62B2A" w:rsidRDefault="00C62B2A" w:rsidP="00C62B2A">
      <w:pPr>
        <w:spacing w:after="200" w:line="276" w:lineRule="auto"/>
        <w:jc w:val="center"/>
        <w:rPr>
          <w:sz w:val="26"/>
          <w:szCs w:val="26"/>
        </w:rPr>
      </w:pPr>
      <w:bookmarkStart w:id="99" w:name="_Toc476409761"/>
      <w:r>
        <w:t xml:space="preserve">Hình 2. </w:t>
      </w:r>
      <w:fldSimple w:instr=" SEQ Hình_2. \* ARABIC ">
        <w:r w:rsidR="00E94687">
          <w:rPr>
            <w:noProof/>
          </w:rPr>
          <w:t>5</w:t>
        </w:r>
      </w:fldSimple>
      <w:r>
        <w:t xml:space="preserve">: </w:t>
      </w:r>
      <w:r>
        <w:rPr>
          <w:sz w:val="26"/>
          <w:szCs w:val="26"/>
        </w:rPr>
        <w:t>Usecase sau khi đăng nhập và đặt câu hỏi</w:t>
      </w:r>
      <w:bookmarkEnd w:id="99"/>
    </w:p>
    <w:p w14:paraId="41C9E5D1" w14:textId="708C4018" w:rsidR="003454AE" w:rsidRDefault="00577405" w:rsidP="00577405">
      <w:pPr>
        <w:spacing w:after="200" w:line="276" w:lineRule="auto"/>
        <w:rPr>
          <w:sz w:val="26"/>
          <w:szCs w:val="26"/>
        </w:rPr>
      </w:pPr>
      <w:r>
        <w:rPr>
          <w:sz w:val="26"/>
          <w:szCs w:val="26"/>
        </w:rPr>
        <w:t>Sau khi đăng nhập người dùng sẽ có quyền đặt câu hỏi.Việc đặt câu hỏi sẽ được tiến hành qua từng bước sau:</w:t>
      </w:r>
    </w:p>
    <w:p w14:paraId="5221AA39" w14:textId="41151159"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tiêu đề câu hỏi:Tiêu đề câu hỏi sẽ ngắn gọn và nói lên vấn đề người dùng đang gặp phải.</w:t>
      </w:r>
    </w:p>
    <w:p w14:paraId="0E933997" w14:textId="18D557F6" w:rsidR="00577405" w:rsidRPr="00577405" w:rsidRDefault="00577405" w:rsidP="00577405">
      <w:pPr>
        <w:pStyle w:val="ListParagraph"/>
        <w:numPr>
          <w:ilvl w:val="0"/>
          <w:numId w:val="21"/>
        </w:numPr>
        <w:spacing w:after="200" w:line="276" w:lineRule="auto"/>
        <w:rPr>
          <w:sz w:val="26"/>
          <w:szCs w:val="26"/>
        </w:rPr>
      </w:pPr>
      <w:r w:rsidRPr="00577405">
        <w:rPr>
          <w:sz w:val="26"/>
          <w:szCs w:val="26"/>
        </w:rPr>
        <w:t>Chon chuyên mục câu hỏi: Việc chọn chuyên mục câu hỏi góp phần giúp phân loại bài viết tạo điều kiện câu hỏi nhận được trả lời nhanh hơn.</w:t>
      </w:r>
    </w:p>
    <w:p w14:paraId="2E15E3EA" w14:textId="4033FBAF" w:rsidR="00577405" w:rsidRPr="00577405" w:rsidRDefault="00577405" w:rsidP="00577405">
      <w:pPr>
        <w:pStyle w:val="ListParagraph"/>
        <w:numPr>
          <w:ilvl w:val="0"/>
          <w:numId w:val="21"/>
        </w:numPr>
        <w:spacing w:after="200" w:line="276" w:lineRule="auto"/>
        <w:rPr>
          <w:sz w:val="26"/>
          <w:szCs w:val="26"/>
        </w:rPr>
      </w:pPr>
      <w:r w:rsidRPr="00577405">
        <w:rPr>
          <w:sz w:val="26"/>
          <w:szCs w:val="26"/>
        </w:rPr>
        <w:t>Nhập nội dung câu hỏi: Nội dung câu hỏi sẽ cung cấp thêm thông tin cần thiết để các thành viên nắm bắt rõ vần đế của người đặt câu hỏi và đưa ra hướng giải quyết hợp lý hơn.</w:t>
      </w:r>
    </w:p>
    <w:p w14:paraId="254B5213" w14:textId="55987326" w:rsidR="00577405" w:rsidRDefault="00577405" w:rsidP="00577405">
      <w:pPr>
        <w:spacing w:after="200" w:line="276" w:lineRule="auto"/>
        <w:rPr>
          <w:sz w:val="26"/>
          <w:szCs w:val="26"/>
        </w:rPr>
      </w:pPr>
      <w:r>
        <w:rPr>
          <w:sz w:val="26"/>
          <w:szCs w:val="26"/>
        </w:rPr>
        <w:t>Sau khi hoàn thành xong người dùng tiến hành đăng câu hỏi và đợi câu trả lời</w:t>
      </w:r>
    </w:p>
    <w:p w14:paraId="1DE7AC01" w14:textId="77777777" w:rsidR="003454AE" w:rsidRDefault="003454AE" w:rsidP="003454AE">
      <w:pPr>
        <w:pStyle w:val="Chng"/>
      </w:pPr>
    </w:p>
    <w:p w14:paraId="50A12726" w14:textId="77777777" w:rsidR="00C62B2A" w:rsidRDefault="003454AE" w:rsidP="00C62B2A">
      <w:pPr>
        <w:pStyle w:val="Chng"/>
        <w:keepNext/>
      </w:pPr>
      <w:bookmarkStart w:id="100" w:name="_Toc476111312"/>
      <w:bookmarkStart w:id="101" w:name="_Toc476213399"/>
      <w:bookmarkStart w:id="102" w:name="_Toc476213654"/>
      <w:bookmarkStart w:id="103" w:name="_Toc476233832"/>
      <w:bookmarkStart w:id="104" w:name="_Toc476234262"/>
      <w:bookmarkStart w:id="105" w:name="_Toc476234811"/>
      <w:bookmarkStart w:id="106" w:name="_Toc476234904"/>
      <w:bookmarkStart w:id="107" w:name="_Toc476412618"/>
      <w:bookmarkStart w:id="108" w:name="_Toc476412725"/>
      <w:r w:rsidRPr="001A0BB3">
        <w:rPr>
          <w:noProof/>
        </w:rPr>
        <w:drawing>
          <wp:inline distT="0" distB="0" distL="0" distR="0" wp14:anchorId="2441DBED" wp14:editId="0D9EE991">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bookmarkEnd w:id="100"/>
      <w:bookmarkEnd w:id="101"/>
      <w:bookmarkEnd w:id="102"/>
      <w:bookmarkEnd w:id="103"/>
      <w:bookmarkEnd w:id="104"/>
      <w:bookmarkEnd w:id="105"/>
      <w:bookmarkEnd w:id="106"/>
      <w:bookmarkEnd w:id="107"/>
      <w:bookmarkEnd w:id="108"/>
    </w:p>
    <w:p w14:paraId="4D1D6A28" w14:textId="3A60C01E" w:rsidR="003454AE" w:rsidRDefault="00C62B2A" w:rsidP="00C62B2A">
      <w:pPr>
        <w:pStyle w:val="Caption"/>
      </w:pPr>
      <w:bookmarkStart w:id="109" w:name="_Toc476409762"/>
      <w:r>
        <w:t xml:space="preserve">Hình 2. </w:t>
      </w:r>
      <w:fldSimple w:instr=" SEQ Hình_2. \* ARABIC ">
        <w:r w:rsidR="00E94687">
          <w:rPr>
            <w:noProof/>
          </w:rPr>
          <w:t>6</w:t>
        </w:r>
      </w:fldSimple>
      <w:r>
        <w:t>:</w:t>
      </w:r>
      <w:r w:rsidRPr="00C62B2A">
        <w:t xml:space="preserve"> </w:t>
      </w:r>
      <w:r>
        <w:t>Usecase sau khi đăng nhập và trả lời câu hỏi</w:t>
      </w:r>
      <w:bookmarkEnd w:id="109"/>
    </w:p>
    <w:p w14:paraId="04FDF633" w14:textId="60BEC4B2" w:rsidR="00C62B2A" w:rsidRPr="00AE4C75" w:rsidRDefault="00CF2B4A" w:rsidP="003454AE">
      <w:pPr>
        <w:pStyle w:val="Chng"/>
        <w:rPr>
          <w:b w:val="0"/>
          <w:sz w:val="26"/>
          <w:szCs w:val="26"/>
        </w:rPr>
      </w:pPr>
      <w:bookmarkStart w:id="110" w:name="_Toc476233833"/>
      <w:bookmarkStart w:id="111" w:name="_Toc476234263"/>
      <w:bookmarkStart w:id="112" w:name="_Toc476234812"/>
      <w:bookmarkStart w:id="113" w:name="_Toc476234905"/>
      <w:bookmarkStart w:id="114" w:name="_Toc476412619"/>
      <w:bookmarkStart w:id="115" w:name="_Toc476412726"/>
      <w:r w:rsidRPr="00CF2B4A">
        <w:rPr>
          <w:b w:val="0"/>
          <w:sz w:val="26"/>
          <w:szCs w:val="26"/>
        </w:rPr>
        <w:lastRenderedPageBreak/>
        <w:t>Sau khi đăng nhập người dùng có thể chọn câu hỏi muốn trả lời</w:t>
      </w:r>
      <w:bookmarkEnd w:id="110"/>
      <w:bookmarkEnd w:id="111"/>
      <w:bookmarkEnd w:id="112"/>
      <w:bookmarkEnd w:id="113"/>
      <w:r w:rsidR="000744B6">
        <w:rPr>
          <w:b w:val="0"/>
          <w:sz w:val="26"/>
          <w:szCs w:val="26"/>
        </w:rPr>
        <w:t xml:space="preserve">.Câu trả lời </w:t>
      </w:r>
      <w:r w:rsidR="00AE4C75">
        <w:rPr>
          <w:b w:val="0"/>
          <w:sz w:val="26"/>
          <w:szCs w:val="26"/>
        </w:rPr>
        <w:t>càng chi tiết càng tốt.Việc trả lời câu hỏi chỉ yêu cầu người dùng nhập nội dung câu trả lời.</w:t>
      </w:r>
      <w:bookmarkEnd w:id="114"/>
      <w:bookmarkEnd w:id="115"/>
    </w:p>
    <w:p w14:paraId="1DDAC823" w14:textId="77777777" w:rsidR="00C62B2A" w:rsidRDefault="00C62B2A" w:rsidP="003454AE">
      <w:pPr>
        <w:pStyle w:val="Chng"/>
      </w:pPr>
    </w:p>
    <w:p w14:paraId="20BEF036" w14:textId="047837AF" w:rsidR="003454AE" w:rsidRPr="00305DAD" w:rsidRDefault="00305DAD" w:rsidP="00104BA4">
      <w:pPr>
        <w:pStyle w:val="Tiumccp2"/>
        <w:outlineLvl w:val="2"/>
      </w:pPr>
      <w:bookmarkStart w:id="116" w:name="_Toc476111313"/>
      <w:bookmarkStart w:id="117" w:name="_Toc476213400"/>
      <w:bookmarkStart w:id="118" w:name="_Toc476213655"/>
      <w:bookmarkStart w:id="119" w:name="_Toc476233834"/>
      <w:bookmarkStart w:id="120" w:name="_Toc476234264"/>
      <w:bookmarkStart w:id="121" w:name="_Toc476234813"/>
      <w:bookmarkStart w:id="122" w:name="_Toc476234906"/>
      <w:bookmarkStart w:id="123" w:name="_Toc476412727"/>
      <w:bookmarkStart w:id="124" w:name="_Toc476499680"/>
      <w:r w:rsidRPr="00305DAD">
        <w:t xml:space="preserve">2.2.2 </w:t>
      </w:r>
      <w:r w:rsidR="003454AE" w:rsidRPr="00305DAD">
        <w:t>Mô Hình Sequence Diagram</w:t>
      </w:r>
      <w:bookmarkEnd w:id="116"/>
      <w:bookmarkEnd w:id="117"/>
      <w:bookmarkEnd w:id="118"/>
      <w:bookmarkEnd w:id="119"/>
      <w:bookmarkEnd w:id="120"/>
      <w:bookmarkEnd w:id="121"/>
      <w:bookmarkEnd w:id="122"/>
      <w:bookmarkEnd w:id="123"/>
      <w:bookmarkEnd w:id="124"/>
    </w:p>
    <w:p w14:paraId="79825E8F" w14:textId="77777777" w:rsidR="003454AE" w:rsidRDefault="003454AE" w:rsidP="003454AE">
      <w:pPr>
        <w:pStyle w:val="Tiumccp1"/>
      </w:pPr>
    </w:p>
    <w:p w14:paraId="018453AC" w14:textId="77777777" w:rsidR="00C62B2A" w:rsidRDefault="003454AE" w:rsidP="00C62B2A">
      <w:pPr>
        <w:pStyle w:val="Chng"/>
        <w:keepNext/>
      </w:pPr>
      <w:bookmarkStart w:id="125" w:name="_Toc476111314"/>
      <w:bookmarkStart w:id="126" w:name="_Toc476213401"/>
      <w:bookmarkStart w:id="127" w:name="_Toc476213656"/>
      <w:bookmarkStart w:id="128" w:name="_Toc476233835"/>
      <w:bookmarkStart w:id="129" w:name="_Toc476234265"/>
      <w:bookmarkStart w:id="130" w:name="_Toc476234814"/>
      <w:bookmarkStart w:id="131" w:name="_Toc476234907"/>
      <w:bookmarkStart w:id="132" w:name="_Toc476412728"/>
      <w:r w:rsidRPr="00D47199">
        <w:rPr>
          <w:noProof/>
        </w:rPr>
        <w:drawing>
          <wp:inline distT="0" distB="0" distL="0" distR="0" wp14:anchorId="24732AAE" wp14:editId="60CF6A62">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125"/>
      <w:bookmarkEnd w:id="126"/>
      <w:bookmarkEnd w:id="127"/>
      <w:bookmarkEnd w:id="128"/>
      <w:bookmarkEnd w:id="129"/>
      <w:bookmarkEnd w:id="130"/>
      <w:bookmarkEnd w:id="131"/>
      <w:bookmarkEnd w:id="132"/>
    </w:p>
    <w:p w14:paraId="58120967" w14:textId="785D5007" w:rsidR="003454AE" w:rsidRDefault="00C62B2A" w:rsidP="00C62B2A">
      <w:pPr>
        <w:pStyle w:val="Caption"/>
      </w:pPr>
      <w:bookmarkStart w:id="133" w:name="_Toc476409763"/>
      <w:r>
        <w:t xml:space="preserve">Hình 2. </w:t>
      </w:r>
      <w:fldSimple w:instr=" SEQ Hình_2. \* ARABIC ">
        <w:r w:rsidR="00E94687">
          <w:rPr>
            <w:noProof/>
          </w:rPr>
          <w:t>7</w:t>
        </w:r>
      </w:fldSimple>
      <w:r>
        <w:t>: Sequence Diagram đăng nhập</w:t>
      </w:r>
      <w:bookmarkEnd w:id="133"/>
    </w:p>
    <w:p w14:paraId="1E28C9F4" w14:textId="77777777" w:rsidR="0035188A" w:rsidRDefault="0035188A" w:rsidP="0035188A">
      <w:pPr>
        <w:spacing w:after="200" w:line="276" w:lineRule="auto"/>
      </w:pPr>
      <w:r w:rsidRPr="00695C93">
        <w:rPr>
          <w:sz w:val="26"/>
          <w:szCs w:val="26"/>
        </w:rPr>
        <w:t>Phân tích mô hình sequence đăng nhập</w:t>
      </w:r>
      <w:r>
        <w:t xml:space="preserve">: </w:t>
      </w:r>
    </w:p>
    <w:p w14:paraId="1DD846DF" w14:textId="77777777" w:rsidR="0035188A" w:rsidRPr="0027333B" w:rsidRDefault="0035188A" w:rsidP="0035188A">
      <w:pPr>
        <w:pStyle w:val="ListParagraph"/>
        <w:numPr>
          <w:ilvl w:val="0"/>
          <w:numId w:val="44"/>
        </w:numPr>
        <w:spacing w:after="200" w:line="360" w:lineRule="auto"/>
        <w:rPr>
          <w:sz w:val="26"/>
          <w:szCs w:val="26"/>
        </w:rPr>
      </w:pPr>
      <w:r w:rsidRPr="0027333B">
        <w:rPr>
          <w:sz w:val="26"/>
          <w:szCs w:val="26"/>
        </w:rPr>
        <w:t>Hệ thống sẽ hi</w:t>
      </w:r>
      <w:r>
        <w:rPr>
          <w:sz w:val="26"/>
          <w:szCs w:val="26"/>
        </w:rPr>
        <w:t>ển thị giao diện cho người dùng.</w:t>
      </w:r>
    </w:p>
    <w:p w14:paraId="0D239974" w14:textId="77777777" w:rsidR="0035188A" w:rsidRPr="0027333B" w:rsidRDefault="0035188A" w:rsidP="0035188A">
      <w:pPr>
        <w:pStyle w:val="ListParagraph"/>
        <w:numPr>
          <w:ilvl w:val="0"/>
          <w:numId w:val="44"/>
        </w:numPr>
        <w:spacing w:after="200" w:line="360" w:lineRule="auto"/>
        <w:rPr>
          <w:sz w:val="26"/>
          <w:szCs w:val="26"/>
        </w:rPr>
      </w:pPr>
      <w:r w:rsidRPr="0027333B">
        <w:rPr>
          <w:sz w:val="26"/>
          <w:szCs w:val="26"/>
        </w:rPr>
        <w:t>Người dùng tiến hành nhập thông tin đăng nhập gồm tài khoản và mật khẩu.</w:t>
      </w:r>
    </w:p>
    <w:p w14:paraId="29C2B2B6" w14:textId="77777777" w:rsidR="0035188A" w:rsidRDefault="0035188A" w:rsidP="0035188A">
      <w:pPr>
        <w:pStyle w:val="ListParagraph"/>
        <w:numPr>
          <w:ilvl w:val="0"/>
          <w:numId w:val="44"/>
        </w:numPr>
        <w:spacing w:after="200" w:line="360" w:lineRule="auto"/>
        <w:rPr>
          <w:sz w:val="26"/>
          <w:szCs w:val="26"/>
        </w:rPr>
      </w:pPr>
      <w:r>
        <w:rPr>
          <w:sz w:val="26"/>
          <w:szCs w:val="26"/>
        </w:rPr>
        <w:t>Hệ thống k</w:t>
      </w:r>
      <w:r w:rsidRPr="0027333B">
        <w:rPr>
          <w:sz w:val="26"/>
          <w:szCs w:val="26"/>
        </w:rPr>
        <w:t>iểm tra tính hợp lệ của dữ liệu</w:t>
      </w:r>
      <w:r>
        <w:rPr>
          <w:sz w:val="26"/>
          <w:szCs w:val="26"/>
        </w:rPr>
        <w:t>.</w:t>
      </w:r>
    </w:p>
    <w:p w14:paraId="2D4EB31B" w14:textId="77777777" w:rsidR="0035188A" w:rsidRPr="0027333B" w:rsidRDefault="0035188A" w:rsidP="0035188A">
      <w:pPr>
        <w:pStyle w:val="ListParagraph"/>
        <w:numPr>
          <w:ilvl w:val="0"/>
          <w:numId w:val="44"/>
        </w:numPr>
        <w:spacing w:after="200" w:line="360" w:lineRule="auto"/>
        <w:rPr>
          <w:sz w:val="26"/>
          <w:szCs w:val="26"/>
        </w:rPr>
      </w:pPr>
      <w:r>
        <w:rPr>
          <w:sz w:val="26"/>
          <w:szCs w:val="26"/>
        </w:rPr>
        <w:lastRenderedPageBreak/>
        <w:t>Hệ thống tiền hành t</w:t>
      </w:r>
      <w:r w:rsidRPr="0027333B">
        <w:rPr>
          <w:sz w:val="26"/>
          <w:szCs w:val="26"/>
        </w:rPr>
        <w:t>ruy vấn thông tin người dùng từ cơ sở dữ liệu.</w:t>
      </w:r>
    </w:p>
    <w:p w14:paraId="3F39D51F" w14:textId="77777777" w:rsidR="0035188A" w:rsidRPr="0027333B" w:rsidRDefault="0035188A" w:rsidP="0035188A">
      <w:pPr>
        <w:pStyle w:val="ListParagraph"/>
        <w:numPr>
          <w:ilvl w:val="0"/>
          <w:numId w:val="44"/>
        </w:numPr>
        <w:spacing w:after="200" w:line="360" w:lineRule="auto"/>
        <w:rPr>
          <w:sz w:val="26"/>
          <w:szCs w:val="26"/>
        </w:rPr>
      </w:pPr>
      <w:r w:rsidRPr="0027333B">
        <w:rPr>
          <w:sz w:val="26"/>
          <w:szCs w:val="26"/>
        </w:rPr>
        <w:t>Dữ liệu trả về sẽ có kết quả đăng nhập thành công hay không.Nếu đăng nhập không thành công hệ thống sẽ thống báo cho người dùng để tiến hành đăng nhập lại.</w:t>
      </w:r>
    </w:p>
    <w:p w14:paraId="57C46BD5" w14:textId="77777777" w:rsidR="003454AE" w:rsidRDefault="003454AE" w:rsidP="003454AE">
      <w:pPr>
        <w:pStyle w:val="Chng"/>
      </w:pPr>
    </w:p>
    <w:p w14:paraId="14C53920" w14:textId="77777777" w:rsidR="00C62B2A" w:rsidRDefault="003454AE" w:rsidP="00C62B2A">
      <w:pPr>
        <w:pStyle w:val="Chng"/>
        <w:keepNext/>
      </w:pPr>
      <w:bookmarkStart w:id="134" w:name="_Toc476111315"/>
      <w:bookmarkStart w:id="135" w:name="_Toc476213402"/>
      <w:bookmarkStart w:id="136" w:name="_Toc476213657"/>
      <w:bookmarkStart w:id="137" w:name="_Toc476233836"/>
      <w:bookmarkStart w:id="138" w:name="_Toc476234266"/>
      <w:bookmarkStart w:id="139" w:name="_Toc476234815"/>
      <w:bookmarkStart w:id="140" w:name="_Toc476234908"/>
      <w:bookmarkStart w:id="141" w:name="_Toc476412729"/>
      <w:r w:rsidRPr="007B0003">
        <w:rPr>
          <w:noProof/>
        </w:rPr>
        <w:drawing>
          <wp:inline distT="0" distB="0" distL="0" distR="0" wp14:anchorId="38C9432A" wp14:editId="2FE2E066">
            <wp:extent cx="5505450" cy="5676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6780" cy="5678330"/>
                    </a:xfrm>
                    <a:prstGeom prst="rect">
                      <a:avLst/>
                    </a:prstGeom>
                    <a:noFill/>
                    <a:ln>
                      <a:noFill/>
                    </a:ln>
                  </pic:spPr>
                </pic:pic>
              </a:graphicData>
            </a:graphic>
          </wp:inline>
        </w:drawing>
      </w:r>
      <w:bookmarkEnd w:id="134"/>
      <w:bookmarkEnd w:id="135"/>
      <w:bookmarkEnd w:id="136"/>
      <w:bookmarkEnd w:id="137"/>
      <w:bookmarkEnd w:id="138"/>
      <w:bookmarkEnd w:id="139"/>
      <w:bookmarkEnd w:id="140"/>
      <w:bookmarkEnd w:id="141"/>
    </w:p>
    <w:p w14:paraId="049832B1" w14:textId="417E60FC" w:rsidR="003454AE" w:rsidRDefault="00C62B2A" w:rsidP="00856168">
      <w:pPr>
        <w:pStyle w:val="Caption"/>
      </w:pPr>
      <w:bookmarkStart w:id="142" w:name="_Toc476409764"/>
      <w:r>
        <w:t xml:space="preserve">Hình 2. </w:t>
      </w:r>
      <w:fldSimple w:instr=" SEQ Hình_2. \* ARABIC ">
        <w:r w:rsidR="00E94687">
          <w:rPr>
            <w:noProof/>
          </w:rPr>
          <w:t>8</w:t>
        </w:r>
      </w:fldSimple>
      <w:r>
        <w:t>: Sequence Diagram đăng ký</w:t>
      </w:r>
      <w:bookmarkEnd w:id="142"/>
    </w:p>
    <w:p w14:paraId="21B00383" w14:textId="77777777" w:rsidR="005929F4" w:rsidRDefault="005929F4" w:rsidP="0035188A">
      <w:pPr>
        <w:pStyle w:val="Chng"/>
        <w:rPr>
          <w:b w:val="0"/>
          <w:sz w:val="26"/>
          <w:szCs w:val="26"/>
        </w:rPr>
      </w:pPr>
      <w:bookmarkStart w:id="143" w:name="_Toc476412730"/>
      <w:bookmarkStart w:id="144" w:name="_Toc476233837"/>
      <w:bookmarkStart w:id="145" w:name="_Toc476234267"/>
      <w:bookmarkStart w:id="146" w:name="_Toc476234816"/>
      <w:bookmarkStart w:id="147" w:name="_Toc476234909"/>
      <w:bookmarkStart w:id="148" w:name="_Toc476111316"/>
      <w:bookmarkStart w:id="149" w:name="_Toc476213403"/>
      <w:bookmarkStart w:id="150" w:name="_Toc476213658"/>
      <w:bookmarkStart w:id="151" w:name="_Toc476233838"/>
      <w:bookmarkStart w:id="152" w:name="_Toc476234268"/>
      <w:bookmarkStart w:id="153" w:name="_Toc476234817"/>
      <w:bookmarkStart w:id="154" w:name="_Toc476234910"/>
      <w:bookmarkStart w:id="155" w:name="_Toc476412734"/>
    </w:p>
    <w:p w14:paraId="072670C1" w14:textId="77777777" w:rsidR="0035188A" w:rsidRDefault="0035188A" w:rsidP="0035188A">
      <w:pPr>
        <w:pStyle w:val="Chng"/>
      </w:pPr>
      <w:r w:rsidRPr="00CF2B4A">
        <w:rPr>
          <w:b w:val="0"/>
          <w:sz w:val="26"/>
          <w:szCs w:val="26"/>
        </w:rPr>
        <w:lastRenderedPageBreak/>
        <w:t>Phân tích mô hình sequence</w:t>
      </w:r>
      <w:r>
        <w:rPr>
          <w:b w:val="0"/>
          <w:sz w:val="26"/>
          <w:szCs w:val="26"/>
        </w:rPr>
        <w:t xml:space="preserve"> đăng ký:</w:t>
      </w:r>
      <w:bookmarkEnd w:id="143"/>
      <w:r>
        <w:t xml:space="preserve"> </w:t>
      </w:r>
    </w:p>
    <w:p w14:paraId="68C042B3" w14:textId="77777777" w:rsidR="0035188A" w:rsidRPr="001D5B7B" w:rsidRDefault="0035188A" w:rsidP="0035188A">
      <w:pPr>
        <w:pStyle w:val="Chng"/>
        <w:numPr>
          <w:ilvl w:val="0"/>
          <w:numId w:val="45"/>
        </w:numPr>
      </w:pPr>
      <w:bookmarkStart w:id="156" w:name="_Toc476412731"/>
      <w:r w:rsidRPr="00CF2B4A">
        <w:rPr>
          <w:b w:val="0"/>
          <w:sz w:val="26"/>
          <w:szCs w:val="26"/>
        </w:rPr>
        <w:t xml:space="preserve">Khi người dùng đăng ký tài khoản mới hệ thống sẽ hiện thị ra nhưng thông tin bắt buộc </w:t>
      </w:r>
      <w:r>
        <w:rPr>
          <w:b w:val="0"/>
          <w:sz w:val="26"/>
          <w:szCs w:val="26"/>
        </w:rPr>
        <w:t>gồm tài khoản</w:t>
      </w:r>
      <w:proofErr w:type="gramStart"/>
      <w:r>
        <w:rPr>
          <w:b w:val="0"/>
          <w:sz w:val="26"/>
          <w:szCs w:val="26"/>
        </w:rPr>
        <w:t>,mật</w:t>
      </w:r>
      <w:proofErr w:type="gramEnd"/>
      <w:r>
        <w:rPr>
          <w:b w:val="0"/>
          <w:sz w:val="26"/>
          <w:szCs w:val="26"/>
        </w:rPr>
        <w:t xml:space="preserve"> khẩu và email</w:t>
      </w:r>
      <w:r w:rsidRPr="00CF2B4A">
        <w:rPr>
          <w:b w:val="0"/>
          <w:sz w:val="26"/>
          <w:szCs w:val="26"/>
        </w:rPr>
        <w:t>.</w:t>
      </w:r>
      <w:bookmarkEnd w:id="156"/>
    </w:p>
    <w:p w14:paraId="32CBBBC6" w14:textId="77777777" w:rsidR="0035188A" w:rsidRDefault="0035188A" w:rsidP="0035188A">
      <w:pPr>
        <w:pStyle w:val="Chng"/>
        <w:numPr>
          <w:ilvl w:val="0"/>
          <w:numId w:val="45"/>
        </w:numPr>
        <w:rPr>
          <w:b w:val="0"/>
          <w:sz w:val="26"/>
          <w:szCs w:val="26"/>
        </w:rPr>
      </w:pPr>
      <w:bookmarkStart w:id="157" w:name="_Toc476412732"/>
      <w:r w:rsidRPr="00CF2B4A">
        <w:rPr>
          <w:b w:val="0"/>
          <w:sz w:val="26"/>
          <w:szCs w:val="26"/>
        </w:rPr>
        <w:t xml:space="preserve">Người dùng tiến hành nhập thông tin </w:t>
      </w:r>
      <w:r>
        <w:rPr>
          <w:b w:val="0"/>
          <w:sz w:val="26"/>
          <w:szCs w:val="26"/>
        </w:rPr>
        <w:t>mà hệ thống yêu cầu.</w:t>
      </w:r>
    </w:p>
    <w:p w14:paraId="4CEF603D" w14:textId="77777777" w:rsidR="0035188A" w:rsidRDefault="0035188A" w:rsidP="0035188A">
      <w:pPr>
        <w:pStyle w:val="Chng"/>
        <w:numPr>
          <w:ilvl w:val="0"/>
          <w:numId w:val="45"/>
        </w:numPr>
        <w:rPr>
          <w:b w:val="0"/>
          <w:sz w:val="26"/>
          <w:szCs w:val="26"/>
        </w:rPr>
      </w:pPr>
      <w:r>
        <w:rPr>
          <w:b w:val="0"/>
          <w:sz w:val="26"/>
          <w:szCs w:val="26"/>
        </w:rPr>
        <w:t>H</w:t>
      </w:r>
      <w:r w:rsidRPr="00CF2B4A">
        <w:rPr>
          <w:b w:val="0"/>
          <w:sz w:val="26"/>
          <w:szCs w:val="26"/>
        </w:rPr>
        <w:t>ệ thống sẽ tiến hành</w:t>
      </w:r>
      <w:r>
        <w:rPr>
          <w:b w:val="0"/>
          <w:sz w:val="26"/>
          <w:szCs w:val="26"/>
        </w:rPr>
        <w:t xml:space="preserve"> kiểm tra tính hợp lệ của dữ liệu.</w:t>
      </w:r>
      <w:bookmarkEnd w:id="157"/>
    </w:p>
    <w:p w14:paraId="164BDEAD" w14:textId="77777777" w:rsidR="0035188A" w:rsidRDefault="0035188A" w:rsidP="0035188A">
      <w:pPr>
        <w:pStyle w:val="Chng"/>
        <w:numPr>
          <w:ilvl w:val="0"/>
          <w:numId w:val="45"/>
        </w:numPr>
        <w:rPr>
          <w:b w:val="0"/>
          <w:sz w:val="26"/>
          <w:szCs w:val="26"/>
        </w:rPr>
      </w:pPr>
      <w:bookmarkStart w:id="158" w:name="_Toc476412733"/>
      <w:r>
        <w:rPr>
          <w:b w:val="0"/>
          <w:sz w:val="26"/>
          <w:szCs w:val="26"/>
        </w:rPr>
        <w:t xml:space="preserve">Nếu dữ liệu hợp lệ hệ thống sẽ tiến hành </w:t>
      </w:r>
      <w:r w:rsidRPr="00CF2B4A">
        <w:rPr>
          <w:b w:val="0"/>
          <w:sz w:val="26"/>
          <w:szCs w:val="26"/>
        </w:rPr>
        <w:t>truy vấn dữ liệu và kiểm tra trùng thông tin đăng ký hay không.</w:t>
      </w:r>
    </w:p>
    <w:p w14:paraId="77AA5681" w14:textId="77777777" w:rsidR="0035188A" w:rsidRDefault="0035188A" w:rsidP="0035188A">
      <w:pPr>
        <w:pStyle w:val="Chng"/>
        <w:numPr>
          <w:ilvl w:val="0"/>
          <w:numId w:val="45"/>
        </w:numPr>
        <w:rPr>
          <w:b w:val="0"/>
          <w:sz w:val="26"/>
          <w:szCs w:val="26"/>
        </w:rPr>
      </w:pPr>
      <w:r w:rsidRPr="00CF2B4A">
        <w:rPr>
          <w:b w:val="0"/>
          <w:sz w:val="26"/>
          <w:szCs w:val="26"/>
        </w:rPr>
        <w:t>Nếu</w:t>
      </w:r>
      <w:r>
        <w:rPr>
          <w:b w:val="0"/>
          <w:sz w:val="26"/>
          <w:szCs w:val="26"/>
        </w:rPr>
        <w:t xml:space="preserve"> thông tin đăng ký</w:t>
      </w:r>
      <w:r w:rsidRPr="00CF2B4A">
        <w:rPr>
          <w:b w:val="0"/>
          <w:sz w:val="26"/>
          <w:szCs w:val="26"/>
        </w:rPr>
        <w:t xml:space="preserve"> trùng sẽ thông báo cho người dùng đăng kí lại đến khi thành công.</w:t>
      </w:r>
      <w:bookmarkEnd w:id="144"/>
      <w:bookmarkEnd w:id="145"/>
      <w:bookmarkEnd w:id="146"/>
      <w:bookmarkEnd w:id="147"/>
      <w:bookmarkEnd w:id="158"/>
    </w:p>
    <w:p w14:paraId="5CC593E3" w14:textId="77777777" w:rsidR="0035188A" w:rsidRDefault="0035188A" w:rsidP="0035188A">
      <w:pPr>
        <w:pStyle w:val="Chng"/>
        <w:numPr>
          <w:ilvl w:val="0"/>
          <w:numId w:val="45"/>
        </w:numPr>
        <w:rPr>
          <w:b w:val="0"/>
          <w:sz w:val="26"/>
          <w:szCs w:val="26"/>
        </w:rPr>
      </w:pPr>
      <w:r>
        <w:rPr>
          <w:b w:val="0"/>
          <w:sz w:val="26"/>
          <w:szCs w:val="26"/>
        </w:rPr>
        <w:t>Sau khi lưu dữ liệu vào cơ sở dữ liệu hệ thống sẽ thông bao kết quả cho người dùng.</w:t>
      </w:r>
    </w:p>
    <w:p w14:paraId="0B48B48A" w14:textId="77777777" w:rsidR="00C62B2A" w:rsidRDefault="003454AE" w:rsidP="00C62B2A">
      <w:pPr>
        <w:pStyle w:val="Chng"/>
        <w:keepNext/>
      </w:pPr>
      <w:r w:rsidRPr="00AA05C0">
        <w:rPr>
          <w:noProof/>
        </w:rPr>
        <w:drawing>
          <wp:inline distT="0" distB="0" distL="0" distR="0" wp14:anchorId="70A6AC45" wp14:editId="6F8B7FEC">
            <wp:extent cx="5790565" cy="4191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5848" cy="4194824"/>
                    </a:xfrm>
                    <a:prstGeom prst="rect">
                      <a:avLst/>
                    </a:prstGeom>
                    <a:noFill/>
                    <a:ln>
                      <a:noFill/>
                    </a:ln>
                  </pic:spPr>
                </pic:pic>
              </a:graphicData>
            </a:graphic>
          </wp:inline>
        </w:drawing>
      </w:r>
      <w:bookmarkEnd w:id="148"/>
      <w:bookmarkEnd w:id="149"/>
      <w:bookmarkEnd w:id="150"/>
      <w:bookmarkEnd w:id="151"/>
      <w:bookmarkEnd w:id="152"/>
      <w:bookmarkEnd w:id="153"/>
      <w:bookmarkEnd w:id="154"/>
      <w:bookmarkEnd w:id="155"/>
    </w:p>
    <w:p w14:paraId="6004D16B" w14:textId="1430D193" w:rsidR="003454AE" w:rsidRDefault="00C62B2A" w:rsidP="00C62B2A">
      <w:pPr>
        <w:pStyle w:val="Caption"/>
      </w:pPr>
      <w:bookmarkStart w:id="159" w:name="_Toc476409765"/>
      <w:r>
        <w:t xml:space="preserve">Hình 2. </w:t>
      </w:r>
      <w:fldSimple w:instr=" SEQ Hình_2. \* ARABIC ">
        <w:r w:rsidR="00E94687">
          <w:rPr>
            <w:noProof/>
          </w:rPr>
          <w:t>9</w:t>
        </w:r>
      </w:fldSimple>
      <w:r>
        <w:t>:</w:t>
      </w:r>
      <w:r w:rsidRPr="00C62B2A">
        <w:t xml:space="preserve"> </w:t>
      </w:r>
      <w:r>
        <w:t>Sequence Diagram đăng câu hỏi</w:t>
      </w:r>
      <w:bookmarkEnd w:id="159"/>
    </w:p>
    <w:p w14:paraId="418D58EC" w14:textId="77777777" w:rsidR="0035188A" w:rsidRDefault="0035188A" w:rsidP="0035188A">
      <w:pPr>
        <w:pStyle w:val="Bngbiu-nidung"/>
        <w:ind w:firstLine="0"/>
      </w:pPr>
      <w:bookmarkStart w:id="160" w:name="_Toc476111317"/>
      <w:bookmarkStart w:id="161" w:name="_Toc476213404"/>
      <w:bookmarkStart w:id="162" w:name="_Toc476213659"/>
      <w:bookmarkStart w:id="163" w:name="_Toc476233839"/>
      <w:bookmarkStart w:id="164" w:name="_Toc476234269"/>
      <w:bookmarkStart w:id="165" w:name="_Toc476234818"/>
      <w:bookmarkStart w:id="166" w:name="_Toc476234911"/>
      <w:bookmarkStart w:id="167" w:name="_Toc476412735"/>
      <w:r>
        <w:t xml:space="preserve">Phân tích mô hình sequence đăng câu hỏi: </w:t>
      </w:r>
    </w:p>
    <w:p w14:paraId="66993B7C" w14:textId="77777777" w:rsidR="0035188A" w:rsidRDefault="0035188A" w:rsidP="0035188A">
      <w:pPr>
        <w:pStyle w:val="Bngbiu-nidung"/>
        <w:numPr>
          <w:ilvl w:val="0"/>
          <w:numId w:val="46"/>
        </w:numPr>
      </w:pPr>
      <w:r>
        <w:lastRenderedPageBreak/>
        <w:t>Hệ thống sẽ hiện thị những trường dữ liệu cần thiết để người dùng đặt câu hỏi.</w:t>
      </w:r>
    </w:p>
    <w:p w14:paraId="1F8BF784" w14:textId="77777777" w:rsidR="0035188A" w:rsidRDefault="0035188A" w:rsidP="0035188A">
      <w:pPr>
        <w:pStyle w:val="Bngbiu-nidung"/>
        <w:numPr>
          <w:ilvl w:val="0"/>
          <w:numId w:val="46"/>
        </w:numPr>
      </w:pPr>
      <w:r>
        <w:t xml:space="preserve">Người dùng tiến hành nhập dữ liệu </w:t>
      </w:r>
    </w:p>
    <w:p w14:paraId="57A332E8" w14:textId="77777777" w:rsidR="0035188A" w:rsidRDefault="0035188A" w:rsidP="0035188A">
      <w:pPr>
        <w:pStyle w:val="Bngbiu-nidung"/>
        <w:numPr>
          <w:ilvl w:val="0"/>
          <w:numId w:val="46"/>
        </w:numPr>
      </w:pPr>
      <w:r>
        <w:t>Hệ thống sẽ kiểm tra tính hợp lệ của dữ liệu.</w:t>
      </w:r>
    </w:p>
    <w:p w14:paraId="2AE4D1B6" w14:textId="77777777" w:rsidR="0035188A" w:rsidRDefault="0035188A" w:rsidP="0035188A">
      <w:pPr>
        <w:pStyle w:val="Bngbiu-nidung"/>
        <w:numPr>
          <w:ilvl w:val="0"/>
          <w:numId w:val="46"/>
        </w:numPr>
      </w:pPr>
      <w:r>
        <w:t>Khi dữ liệu hợp lệ sẽ gửi lên server và lưu câu hỏi vào hệ thống cơ sở dữ liệu.</w:t>
      </w:r>
    </w:p>
    <w:p w14:paraId="274E0E62" w14:textId="77777777" w:rsidR="0035188A" w:rsidRDefault="0035188A" w:rsidP="0035188A">
      <w:pPr>
        <w:pStyle w:val="Bngbiu-nidung"/>
        <w:numPr>
          <w:ilvl w:val="0"/>
          <w:numId w:val="46"/>
        </w:numPr>
      </w:pPr>
      <w:r>
        <w:t>Thông báo kết quả thành cng hay thất bại cho người dùng.</w:t>
      </w:r>
    </w:p>
    <w:p w14:paraId="325CD1C0" w14:textId="77777777" w:rsidR="00C62B2A" w:rsidRDefault="003454AE" w:rsidP="00C62B2A">
      <w:pPr>
        <w:pStyle w:val="Chng"/>
        <w:keepNext/>
      </w:pPr>
      <w:r w:rsidRPr="00A3143F">
        <w:rPr>
          <w:noProof/>
        </w:rPr>
        <w:drawing>
          <wp:inline distT="0" distB="0" distL="0" distR="0" wp14:anchorId="3CA297D5" wp14:editId="29BC250B">
            <wp:extent cx="5457825" cy="55922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2854" cy="5597450"/>
                    </a:xfrm>
                    <a:prstGeom prst="rect">
                      <a:avLst/>
                    </a:prstGeom>
                    <a:noFill/>
                    <a:ln>
                      <a:noFill/>
                    </a:ln>
                  </pic:spPr>
                </pic:pic>
              </a:graphicData>
            </a:graphic>
          </wp:inline>
        </w:drawing>
      </w:r>
      <w:bookmarkEnd w:id="160"/>
      <w:bookmarkEnd w:id="161"/>
      <w:bookmarkEnd w:id="162"/>
      <w:bookmarkEnd w:id="163"/>
      <w:bookmarkEnd w:id="164"/>
      <w:bookmarkEnd w:id="165"/>
      <w:bookmarkEnd w:id="166"/>
      <w:bookmarkEnd w:id="167"/>
    </w:p>
    <w:p w14:paraId="2A92FBA2" w14:textId="0F075C84" w:rsidR="003454AE" w:rsidRPr="00C62B2A" w:rsidRDefault="00C62B2A" w:rsidP="00C62B2A">
      <w:pPr>
        <w:spacing w:after="200" w:line="276" w:lineRule="auto"/>
        <w:jc w:val="center"/>
        <w:rPr>
          <w:sz w:val="26"/>
          <w:szCs w:val="26"/>
        </w:rPr>
      </w:pPr>
      <w:bookmarkStart w:id="168" w:name="_Toc476409766"/>
      <w:r>
        <w:t xml:space="preserve">Hình 2. </w:t>
      </w:r>
      <w:fldSimple w:instr=" SEQ Hình_2. \* ARABIC ">
        <w:r w:rsidR="00E94687">
          <w:rPr>
            <w:noProof/>
          </w:rPr>
          <w:t>10</w:t>
        </w:r>
      </w:fldSimple>
      <w:r>
        <w:t xml:space="preserve">: </w:t>
      </w:r>
      <w:r>
        <w:rPr>
          <w:sz w:val="26"/>
          <w:szCs w:val="26"/>
        </w:rPr>
        <w:t>Sequence Diagram trả lời câu hỏi</w:t>
      </w:r>
      <w:bookmarkEnd w:id="168"/>
    </w:p>
    <w:p w14:paraId="64936849" w14:textId="77777777" w:rsidR="0035188A" w:rsidRDefault="0035188A" w:rsidP="0035188A">
      <w:pPr>
        <w:pStyle w:val="Bngbiu-nidung"/>
        <w:ind w:firstLine="0"/>
      </w:pPr>
      <w:r>
        <w:lastRenderedPageBreak/>
        <w:t xml:space="preserve">Phân tích mô hình sequence trả lời câu hỏi: </w:t>
      </w:r>
    </w:p>
    <w:p w14:paraId="0614980F" w14:textId="77777777" w:rsidR="0035188A" w:rsidRDefault="0035188A" w:rsidP="0035188A">
      <w:pPr>
        <w:pStyle w:val="Bngbiu-nidung"/>
        <w:numPr>
          <w:ilvl w:val="0"/>
          <w:numId w:val="47"/>
        </w:numPr>
      </w:pPr>
      <w:r>
        <w:t>Hệ thống sẽ hiện thị những trường dữ liệu cần thiết để người dùng đặt câu hỏi.</w:t>
      </w:r>
    </w:p>
    <w:p w14:paraId="5F1A1B43" w14:textId="77777777" w:rsidR="0035188A" w:rsidRDefault="0035188A" w:rsidP="0035188A">
      <w:pPr>
        <w:pStyle w:val="Bngbiu-nidung"/>
        <w:numPr>
          <w:ilvl w:val="0"/>
          <w:numId w:val="47"/>
        </w:numPr>
      </w:pPr>
      <w:r>
        <w:t>Người dùng tiến hành nhập dữ liệu.</w:t>
      </w:r>
    </w:p>
    <w:p w14:paraId="0794D2CD" w14:textId="77777777" w:rsidR="0035188A" w:rsidRDefault="0035188A" w:rsidP="0035188A">
      <w:pPr>
        <w:pStyle w:val="Bngbiu-nidung"/>
        <w:numPr>
          <w:ilvl w:val="0"/>
          <w:numId w:val="47"/>
        </w:numPr>
      </w:pPr>
      <w:r>
        <w:t>Hệ thống sẽ kiểm tra tính hợp lệ của dữ liệu.</w:t>
      </w:r>
    </w:p>
    <w:p w14:paraId="7367C6CE" w14:textId="77777777" w:rsidR="0035188A" w:rsidRDefault="0035188A" w:rsidP="0035188A">
      <w:pPr>
        <w:pStyle w:val="Bngbiu-nidung"/>
        <w:numPr>
          <w:ilvl w:val="0"/>
          <w:numId w:val="47"/>
        </w:numPr>
      </w:pPr>
      <w:r>
        <w:t xml:space="preserve">Khi dữ liệu hợp lệ sẽ gửi lên server và lưu câu hỏi vào hệ thống cơ sở dữ liệu và </w:t>
      </w:r>
    </w:p>
    <w:p w14:paraId="6F42BFD9" w14:textId="77777777" w:rsidR="0035188A" w:rsidRDefault="0035188A" w:rsidP="0035188A">
      <w:pPr>
        <w:pStyle w:val="Bngbiu-nidung"/>
        <w:numPr>
          <w:ilvl w:val="0"/>
          <w:numId w:val="47"/>
        </w:numPr>
      </w:pPr>
      <w:r>
        <w:t>Khi lưu dữ liệu thành công hệ thống sẽ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69" w:name="_Toc476111318"/>
      <w:bookmarkStart w:id="170" w:name="_Toc476213405"/>
      <w:bookmarkStart w:id="171" w:name="_Toc476213660"/>
      <w:bookmarkStart w:id="172" w:name="_Toc476233840"/>
      <w:bookmarkStart w:id="173" w:name="_Toc476234270"/>
      <w:bookmarkStart w:id="174" w:name="_Toc476234819"/>
      <w:bookmarkStart w:id="175" w:name="_Toc476234912"/>
      <w:bookmarkStart w:id="176" w:name="_Toc476412736"/>
      <w:r w:rsidRPr="005A72D4">
        <w:rPr>
          <w:noProof/>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69"/>
      <w:bookmarkEnd w:id="170"/>
      <w:bookmarkEnd w:id="171"/>
      <w:bookmarkEnd w:id="172"/>
      <w:bookmarkEnd w:id="173"/>
      <w:bookmarkEnd w:id="174"/>
      <w:bookmarkEnd w:id="175"/>
      <w:bookmarkEnd w:id="176"/>
    </w:p>
    <w:p w14:paraId="3BBF42F4" w14:textId="327E8978" w:rsidR="003454AE" w:rsidRDefault="00C62B2A" w:rsidP="00C62B2A">
      <w:pPr>
        <w:pStyle w:val="Caption"/>
      </w:pPr>
      <w:bookmarkStart w:id="177" w:name="_Toc476409767"/>
      <w:r>
        <w:t xml:space="preserve">Hình 2. </w:t>
      </w:r>
      <w:fldSimple w:instr=" SEQ Hình_2. \* ARABIC ">
        <w:r w:rsidR="00E94687">
          <w:rPr>
            <w:noProof/>
          </w:rPr>
          <w:t>11</w:t>
        </w:r>
      </w:fldSimple>
      <w:r>
        <w:t>:</w:t>
      </w:r>
      <w:r w:rsidRPr="00C62B2A">
        <w:t xml:space="preserve"> </w:t>
      </w:r>
      <w:r>
        <w:t>Sequence Diagram gửi tin nhắn</w:t>
      </w:r>
      <w:bookmarkEnd w:id="177"/>
    </w:p>
    <w:p w14:paraId="0578B132" w14:textId="77777777" w:rsidR="0035188A" w:rsidRDefault="0035188A" w:rsidP="0035188A">
      <w:pPr>
        <w:pStyle w:val="Bngbiu-nidung"/>
        <w:ind w:firstLine="0"/>
      </w:pPr>
      <w:r>
        <w:t xml:space="preserve">Phân tích mô hình sequence gửi tin nhắn: </w:t>
      </w:r>
    </w:p>
    <w:p w14:paraId="02327D85" w14:textId="77777777" w:rsidR="0035188A" w:rsidRDefault="0035188A" w:rsidP="0035188A">
      <w:pPr>
        <w:pStyle w:val="Bngbiu-nidung"/>
        <w:numPr>
          <w:ilvl w:val="0"/>
          <w:numId w:val="48"/>
        </w:numPr>
      </w:pPr>
      <w:r>
        <w:t xml:space="preserve">Hệ thống sẽ hiện thị form cho người dùng nhập tin nhắn </w:t>
      </w:r>
    </w:p>
    <w:p w14:paraId="66060D30" w14:textId="77777777" w:rsidR="0035188A" w:rsidRDefault="0035188A" w:rsidP="0035188A">
      <w:pPr>
        <w:pStyle w:val="Bngbiu-nidung"/>
        <w:numPr>
          <w:ilvl w:val="0"/>
          <w:numId w:val="48"/>
        </w:numPr>
      </w:pPr>
      <w:r>
        <w:t>Hệ thống sẽ tiến hành kiểm tra dữ liệu người dùng nhập.</w:t>
      </w:r>
    </w:p>
    <w:p w14:paraId="751AC8A6" w14:textId="6933ECBA" w:rsidR="00A4453C" w:rsidRPr="003021D8" w:rsidRDefault="0035188A" w:rsidP="005929F4">
      <w:pPr>
        <w:pStyle w:val="Bngbiu-nidung"/>
        <w:numPr>
          <w:ilvl w:val="0"/>
          <w:numId w:val="48"/>
        </w:numPr>
      </w:pPr>
      <w:r>
        <w:t>Khi dữ liệu hợp lệ sẽ gửi dữ liệu về server và tiến hành lưu tin nhắn vào cơ sở dữ liệu.</w:t>
      </w:r>
    </w:p>
    <w:p w14:paraId="6AF605EF" w14:textId="0372E9C7" w:rsidR="003454AE" w:rsidRDefault="00E071B6" w:rsidP="00F266B6">
      <w:pPr>
        <w:pStyle w:val="Tiumccp1"/>
        <w:outlineLvl w:val="1"/>
      </w:pPr>
      <w:bookmarkStart w:id="178" w:name="_Toc476111319"/>
      <w:bookmarkStart w:id="179" w:name="_Toc476213406"/>
      <w:bookmarkStart w:id="180" w:name="_Toc476213661"/>
      <w:bookmarkStart w:id="181" w:name="_Toc476412737"/>
      <w:bookmarkStart w:id="182" w:name="_Toc476499681"/>
      <w:r>
        <w:lastRenderedPageBreak/>
        <w:t>2.3. Thiết kế c</w:t>
      </w:r>
      <w:r w:rsidR="003454AE">
        <w:t>ơ sỡ dữ liệu</w:t>
      </w:r>
      <w:bookmarkEnd w:id="178"/>
      <w:bookmarkEnd w:id="179"/>
      <w:bookmarkEnd w:id="180"/>
      <w:bookmarkEnd w:id="181"/>
      <w:bookmarkEnd w:id="182"/>
    </w:p>
    <w:p w14:paraId="2CA5C8DC" w14:textId="36A49518" w:rsidR="00E071B6" w:rsidRPr="00DE1E73" w:rsidRDefault="00A70051" w:rsidP="00906CE0">
      <w:pPr>
        <w:pStyle w:val="Tiumccp2"/>
        <w:outlineLvl w:val="2"/>
      </w:pPr>
      <w:bookmarkStart w:id="183" w:name="_Toc476412738"/>
      <w:bookmarkStart w:id="184" w:name="_Toc476499682"/>
      <w:r w:rsidRPr="00DE1E73">
        <w:t>2.3.1. Các bước xây dựng cơ sở dữ liệu.</w:t>
      </w:r>
      <w:bookmarkEnd w:id="183"/>
      <w:bookmarkEnd w:id="184"/>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3F459A2F" w14:textId="1E35A5CB" w:rsidR="00906CE0" w:rsidRDefault="00E071B6" w:rsidP="003021D8">
      <w:pPr>
        <w:pStyle w:val="Bngbiu-nidung"/>
        <w:numPr>
          <w:ilvl w:val="0"/>
          <w:numId w:val="8"/>
        </w:numPr>
      </w:pPr>
      <w:r>
        <w:t>Tiến hành xây dựng cơ sỡ dữ liệu.</w:t>
      </w:r>
    </w:p>
    <w:p w14:paraId="20C195E7" w14:textId="77777777" w:rsidR="00856168" w:rsidRDefault="00856168" w:rsidP="00856168">
      <w:pPr>
        <w:pStyle w:val="Bngbiu-nidung"/>
      </w:pPr>
    </w:p>
    <w:p w14:paraId="3DA07F6F" w14:textId="77777777" w:rsidR="00856168" w:rsidRDefault="00856168" w:rsidP="00856168">
      <w:pPr>
        <w:pStyle w:val="Bngbiu-nidung"/>
      </w:pPr>
    </w:p>
    <w:p w14:paraId="653CDF49" w14:textId="77777777" w:rsidR="00856168" w:rsidRDefault="00856168" w:rsidP="00856168">
      <w:pPr>
        <w:pStyle w:val="Bngbiu-nidung"/>
      </w:pPr>
    </w:p>
    <w:p w14:paraId="6B4EE6AF" w14:textId="77777777" w:rsidR="00856168" w:rsidRDefault="00856168" w:rsidP="00856168">
      <w:pPr>
        <w:pStyle w:val="Bngbiu-nidung"/>
      </w:pPr>
    </w:p>
    <w:p w14:paraId="4CF4A862" w14:textId="77777777" w:rsidR="00856168" w:rsidRDefault="00856168" w:rsidP="00856168">
      <w:pPr>
        <w:pStyle w:val="Bngbiu-nidung"/>
      </w:pPr>
    </w:p>
    <w:p w14:paraId="60EC8527" w14:textId="77777777" w:rsidR="00856168" w:rsidRDefault="00856168" w:rsidP="00856168">
      <w:pPr>
        <w:pStyle w:val="Bngbiu-nidung"/>
      </w:pPr>
    </w:p>
    <w:p w14:paraId="6CBD02EE" w14:textId="77777777" w:rsidR="00856168" w:rsidRDefault="00856168" w:rsidP="00856168">
      <w:pPr>
        <w:pStyle w:val="Bngbiu-nidung"/>
      </w:pPr>
    </w:p>
    <w:p w14:paraId="2A265588" w14:textId="77777777" w:rsidR="00856168" w:rsidRDefault="00856168" w:rsidP="00856168">
      <w:pPr>
        <w:pStyle w:val="Bngbiu-nidung"/>
      </w:pPr>
    </w:p>
    <w:p w14:paraId="1BABF9A2" w14:textId="77777777" w:rsidR="00856168" w:rsidRDefault="00856168" w:rsidP="00856168">
      <w:pPr>
        <w:pStyle w:val="Bngbiu-nidung"/>
      </w:pPr>
    </w:p>
    <w:p w14:paraId="69BB604B" w14:textId="77777777" w:rsidR="00856168" w:rsidRPr="00856168" w:rsidRDefault="00856168" w:rsidP="00856168">
      <w:pPr>
        <w:pStyle w:val="Bngbiu-nidung"/>
      </w:pPr>
    </w:p>
    <w:p w14:paraId="58604972" w14:textId="77777777" w:rsidR="00856168" w:rsidRDefault="00A70051" w:rsidP="00906CE0">
      <w:pPr>
        <w:pStyle w:val="Tiumccp2"/>
        <w:outlineLvl w:val="2"/>
      </w:pPr>
      <w:bookmarkStart w:id="185" w:name="_Toc476412739"/>
      <w:bookmarkStart w:id="186" w:name="_Toc476499683"/>
      <w:r w:rsidRPr="00A70051">
        <w:lastRenderedPageBreak/>
        <w:t xml:space="preserve">2.3.2. </w:t>
      </w:r>
      <w:r w:rsidR="00250F77" w:rsidRPr="00A70051">
        <w:t>Xây dựng cơ sở dữ liệu</w:t>
      </w:r>
      <w:bookmarkStart w:id="187" w:name="_Toc476111320"/>
      <w:bookmarkStart w:id="188" w:name="_Toc476213407"/>
      <w:bookmarkStart w:id="189" w:name="_Toc476213662"/>
      <w:bookmarkStart w:id="190" w:name="_Toc476233843"/>
      <w:bookmarkStart w:id="191" w:name="_Toc476234273"/>
      <w:bookmarkStart w:id="192" w:name="_Toc476234823"/>
      <w:bookmarkStart w:id="193" w:name="_Toc476234916"/>
      <w:bookmarkEnd w:id="185"/>
      <w:bookmarkEnd w:id="186"/>
    </w:p>
    <w:p w14:paraId="238889E0" w14:textId="01DD458B" w:rsidR="00250F77" w:rsidRPr="00A70051" w:rsidRDefault="00856168" w:rsidP="00104BA4">
      <w:pPr>
        <w:pStyle w:val="Tiumccp2"/>
      </w:pPr>
      <w:bookmarkStart w:id="194" w:name="_Toc476412740"/>
      <w:r>
        <w:rPr>
          <w:noProof/>
        </w:rPr>
        <w:drawing>
          <wp:anchor distT="0" distB="0" distL="114300" distR="114300" simplePos="0" relativeHeight="251671552" behindDoc="0" locked="0" layoutInCell="1" allowOverlap="1" wp14:anchorId="76334179" wp14:editId="0E6EC9F2">
            <wp:simplePos x="0" y="0"/>
            <wp:positionH relativeFrom="column">
              <wp:posOffset>-5080</wp:posOffset>
            </wp:positionH>
            <wp:positionV relativeFrom="paragraph">
              <wp:posOffset>306705</wp:posOffset>
            </wp:positionV>
            <wp:extent cx="5791835" cy="52673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7">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anchor>
        </w:drawing>
      </w:r>
      <w:bookmarkEnd w:id="187"/>
      <w:bookmarkEnd w:id="188"/>
      <w:bookmarkEnd w:id="189"/>
      <w:bookmarkEnd w:id="190"/>
      <w:bookmarkEnd w:id="191"/>
      <w:bookmarkEnd w:id="192"/>
      <w:bookmarkEnd w:id="193"/>
      <w:r>
        <w:rPr>
          <w:b w:val="0"/>
          <w:i w:val="0"/>
        </w:rPr>
        <w:t>Sau khi thiết kế CSDL, ta tiến hành xây dựng CSDL</w:t>
      </w:r>
      <w:bookmarkEnd w:id="194"/>
    </w:p>
    <w:p w14:paraId="493462F5" w14:textId="3B5E23F1" w:rsidR="00C62B2A" w:rsidRDefault="00C62B2A" w:rsidP="00C62B2A">
      <w:pPr>
        <w:pStyle w:val="Chng"/>
        <w:keepNext/>
      </w:pPr>
    </w:p>
    <w:p w14:paraId="2B1D6B7B" w14:textId="2E846740" w:rsidR="003454AE" w:rsidRDefault="00C62B2A" w:rsidP="00C62B2A">
      <w:pPr>
        <w:pStyle w:val="Caption"/>
      </w:pPr>
      <w:bookmarkStart w:id="195" w:name="_Toc476409768"/>
      <w:r>
        <w:t xml:space="preserve">Hình 2. </w:t>
      </w:r>
      <w:fldSimple w:instr=" SEQ Hình_2. \* ARABIC ">
        <w:r w:rsidR="00E94687">
          <w:rPr>
            <w:noProof/>
          </w:rPr>
          <w:t>12</w:t>
        </w:r>
      </w:fldSimple>
      <w:r>
        <w:t>:</w:t>
      </w:r>
      <w:r w:rsidRPr="00C62B2A">
        <w:t xml:space="preserve"> </w:t>
      </w:r>
      <w:r>
        <w:t>Mô hình thiết kế cơ sỡ dữ liệu</w:t>
      </w:r>
      <w:bookmarkEnd w:id="195"/>
    </w:p>
    <w:p w14:paraId="0F9C49D0" w14:textId="7E8EFE6D" w:rsidR="00E071B6" w:rsidRDefault="00250F77" w:rsidP="00250F77">
      <w:pPr>
        <w:pStyle w:val="Bngbiu-nidung"/>
        <w:ind w:firstLine="0"/>
      </w:pPr>
      <w:r>
        <w:t>Cơ sở dữ liệu sẽ gồm có 5 bảng chính:</w:t>
      </w:r>
    </w:p>
    <w:p w14:paraId="69DD4A6A" w14:textId="6D350B7A" w:rsidR="005461A8" w:rsidRDefault="005461A8" w:rsidP="004B0C77">
      <w:pPr>
        <w:pStyle w:val="Bngbiu-nidung"/>
        <w:numPr>
          <w:ilvl w:val="0"/>
          <w:numId w:val="9"/>
        </w:numPr>
      </w:pPr>
      <w:r>
        <w:t xml:space="preserve">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w:t>
      </w:r>
      <w:r>
        <w:lastRenderedPageBreak/>
        <w:t>thống website bằng mạng xã hội.Một người dùng có thể có nhiều câu hỏi, câu trả lời, nhiều tin nhắn.</w:t>
      </w:r>
    </w:p>
    <w:p w14:paraId="697CA550" w14:textId="77777777" w:rsidR="005461A8" w:rsidRDefault="005461A8" w:rsidP="004B0C77">
      <w:pPr>
        <w:pStyle w:val="Bngbiu-nidung"/>
        <w:numPr>
          <w:ilvl w:val="0"/>
          <w:numId w:val="9"/>
        </w:numPr>
      </w:pPr>
      <w:r>
        <w:t>Bảng Messages là nơi chứa các tin nhắn, trò chuyện của các thành viên.Lưu trư thông tin tin nhắn của như người gửi thời gian gửi.Một user có thể có nhiều tin nhắn</w:t>
      </w:r>
    </w:p>
    <w:p w14:paraId="6DDEE1F9" w14:textId="77777777"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tạo…Một chủ đề sẽ có nhiều bài viết về chủ đề đó.</w:t>
      </w:r>
    </w:p>
    <w:p w14:paraId="1A900D96" w14:textId="77777777"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Category.Mỗi câu hỏi sẽ có nhiều câu trả lời.</w:t>
      </w:r>
    </w:p>
    <w:p w14:paraId="2365FE59" w14:textId="77777777" w:rsidR="005461A8" w:rsidRDefault="005461A8" w:rsidP="004B0C77">
      <w:pPr>
        <w:pStyle w:val="Bngbiu-nidung"/>
        <w:numPr>
          <w:ilvl w:val="0"/>
          <w:numId w:val="9"/>
        </w:numPr>
      </w:pPr>
      <w:r>
        <w:t>Bảng Answers chưa trả lời cho từng câu hỏi cũng do các thành viên đăng lên.Một câu trả lời sẽ thuộc một câu hỏi.</w:t>
      </w:r>
      <w:r w:rsidRPr="00B00CA9">
        <w:tab/>
      </w:r>
    </w:p>
    <w:p w14:paraId="7C64FA32" w14:textId="1ACB1C6C" w:rsidR="00020A7E" w:rsidRDefault="00020A7E" w:rsidP="00207835">
      <w:pPr>
        <w:pStyle w:val="Tiumccp1"/>
        <w:outlineLvl w:val="1"/>
      </w:pPr>
      <w:bookmarkStart w:id="196" w:name="_Toc476412741"/>
      <w:bookmarkStart w:id="197" w:name="_Toc476499684"/>
      <w:r>
        <w:t>2.</w:t>
      </w:r>
      <w:r w:rsidR="00F266B6">
        <w:t>4</w:t>
      </w:r>
      <w:r w:rsidR="00801948">
        <w:t xml:space="preserve"> </w:t>
      </w:r>
      <w:r>
        <w:t>Kiến trúc web</w:t>
      </w:r>
      <w:bookmarkEnd w:id="196"/>
      <w:bookmarkEnd w:id="197"/>
    </w:p>
    <w:p w14:paraId="73291CF7" w14:textId="4D3CAD56" w:rsidR="00C37181" w:rsidRDefault="00C37181" w:rsidP="00AB2D44">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w:t>
      </w:r>
      <w:r w:rsidR="00AB2D44">
        <w:rPr>
          <w:color w:val="auto"/>
          <w:sz w:val="26"/>
          <w:szCs w:val="26"/>
        </w:rPr>
        <w:t>ững phản hồi nhanh nhất có thể.</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98" w:name="_Toc476213409"/>
      <w:bookmarkStart w:id="199" w:name="_Toc476213664"/>
      <w:bookmarkStart w:id="200" w:name="_Toc476412742"/>
      <w:bookmarkStart w:id="201" w:name="_Toc476499685"/>
      <w:r>
        <w:t>2.</w:t>
      </w:r>
      <w:r w:rsidR="00F266B6">
        <w:t>4</w:t>
      </w:r>
      <w:r>
        <w:t>.1</w:t>
      </w:r>
      <w:r w:rsidR="00C37181" w:rsidRPr="00801948">
        <w:t xml:space="preserve"> Quản lý theo mô hình MVC</w:t>
      </w:r>
      <w:bookmarkEnd w:id="198"/>
      <w:bookmarkEnd w:id="199"/>
      <w:bookmarkEnd w:id="200"/>
      <w:bookmarkEnd w:id="201"/>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5F6F1234" w14:textId="77777777" w:rsidR="00261FBC" w:rsidRDefault="00261FBC" w:rsidP="00695C93">
      <w:pPr>
        <w:pStyle w:val="Default"/>
        <w:spacing w:after="120" w:line="360" w:lineRule="auto"/>
        <w:ind w:left="1080"/>
        <w:jc w:val="both"/>
        <w:rPr>
          <w:color w:val="auto"/>
          <w:sz w:val="26"/>
          <w:szCs w:val="26"/>
        </w:rPr>
      </w:pPr>
      <w:bookmarkStart w:id="202" w:name="_Toc476233828"/>
      <w:bookmarkStart w:id="203" w:name="_Toc476234258"/>
      <w:bookmarkStart w:id="204" w:name="_Toc476234807"/>
      <w:bookmarkStart w:id="205" w:name="_Toc476234900"/>
    </w:p>
    <w:p w14:paraId="246E1C52" w14:textId="037E3FD7" w:rsidR="00695C93" w:rsidRPr="003021D8" w:rsidRDefault="00695C93" w:rsidP="00695C93">
      <w:pPr>
        <w:pStyle w:val="Default"/>
        <w:spacing w:after="120" w:line="360" w:lineRule="auto"/>
        <w:ind w:left="1080"/>
        <w:jc w:val="both"/>
        <w:rPr>
          <w:color w:val="auto"/>
          <w:sz w:val="26"/>
          <w:szCs w:val="26"/>
        </w:rPr>
      </w:pPr>
      <w:r>
        <w:rPr>
          <w:noProof/>
        </w:rPr>
        <mc:AlternateContent>
          <mc:Choice Requires="wps">
            <w:drawing>
              <wp:anchor distT="0" distB="0" distL="114300" distR="114300" simplePos="0" relativeHeight="251670528" behindDoc="0" locked="0" layoutInCell="1" allowOverlap="1" wp14:anchorId="1D63CC43" wp14:editId="0E93D4E8">
                <wp:simplePos x="0" y="0"/>
                <wp:positionH relativeFrom="column">
                  <wp:posOffset>0</wp:posOffset>
                </wp:positionH>
                <wp:positionV relativeFrom="paragraph">
                  <wp:posOffset>4380865</wp:posOffset>
                </wp:positionV>
                <wp:extent cx="504444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a:effectLst/>
                      </wps:spPr>
                      <wps:txbx>
                        <w:txbxContent>
                          <w:p w14:paraId="3D64E38B" w14:textId="3AC5C92B" w:rsidR="00E548FB" w:rsidRPr="0035778A" w:rsidRDefault="00E548FB" w:rsidP="00695C93">
                            <w:pPr>
                              <w:pStyle w:val="Caption"/>
                              <w:rPr>
                                <w:noProof/>
                                <w:color w:val="000000"/>
                                <w:sz w:val="24"/>
                                <w:szCs w:val="24"/>
                              </w:rPr>
                            </w:pPr>
                            <w:bookmarkStart w:id="206" w:name="_Toc476409769"/>
                            <w:r>
                              <w:t xml:space="preserve">Hình 2. </w:t>
                            </w:r>
                            <w:fldSimple w:instr=" SEQ Hình_2. \* ARABIC ">
                              <w:r w:rsidR="00E94687">
                                <w:rPr>
                                  <w:noProof/>
                                </w:rPr>
                                <w:t>13</w:t>
                              </w:r>
                            </w:fldSimple>
                            <w:r>
                              <w:t>: Sơ đồ lớp hệ thống Web</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CC43" id="Text Box 26" o:spid="_x0000_s1027" type="#_x0000_t202" style="position:absolute;left:0;text-align:left;margin-left:0;margin-top:344.95pt;width:397.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" stroked="f">
                <v:textbox style="mso-fit-shape-to-text:t" inset="0,0,0,0">
                  <w:txbxContent>
                    <w:p w14:paraId="3D64E38B" w14:textId="3AC5C92B" w:rsidR="00E548FB" w:rsidRPr="0035778A" w:rsidRDefault="00E548FB" w:rsidP="00695C93">
                      <w:pPr>
                        <w:pStyle w:val="Caption"/>
                        <w:rPr>
                          <w:noProof/>
                          <w:color w:val="000000"/>
                          <w:sz w:val="24"/>
                          <w:szCs w:val="24"/>
                        </w:rPr>
                      </w:pPr>
                      <w:bookmarkStart w:id="210" w:name="_Toc476409769"/>
                      <w:r>
                        <w:t xml:space="preserve">Hình 2. </w:t>
                      </w:r>
                      <w:r w:rsidR="00B0388A">
                        <w:fldChar w:fldCharType="begin"/>
                      </w:r>
                      <w:r w:rsidR="00B0388A">
                        <w:instrText xml:space="preserve"> SEQ Hình_2. \* ARABIC </w:instrText>
                      </w:r>
                      <w:r w:rsidR="00B0388A">
                        <w:fldChar w:fldCharType="separate"/>
                      </w:r>
                      <w:r w:rsidR="00E94687">
                        <w:rPr>
                          <w:noProof/>
                        </w:rPr>
                        <w:t>13</w:t>
                      </w:r>
                      <w:r w:rsidR="00B0388A">
                        <w:rPr>
                          <w:noProof/>
                        </w:rPr>
                        <w:fldChar w:fldCharType="end"/>
                      </w:r>
                      <w:r>
                        <w:t>: Sơ đồ lớp hệ thống Web</w:t>
                      </w:r>
                      <w:bookmarkEnd w:id="210"/>
                    </w:p>
                  </w:txbxContent>
                </v:textbox>
                <w10:wrap type="topAndBottom"/>
              </v:shape>
            </w:pict>
          </mc:Fallback>
        </mc:AlternateContent>
      </w:r>
      <w:r w:rsidRPr="00365B58">
        <w:rPr>
          <w:noProof/>
        </w:rPr>
        <w:drawing>
          <wp:anchor distT="0" distB="0" distL="114300" distR="114300" simplePos="0" relativeHeight="251668480" behindDoc="0" locked="0" layoutInCell="1" allowOverlap="1" wp14:anchorId="750C2284" wp14:editId="6D950A1A">
            <wp:simplePos x="0" y="0"/>
            <wp:positionH relativeFrom="column">
              <wp:posOffset>0</wp:posOffset>
            </wp:positionH>
            <wp:positionV relativeFrom="paragraph">
              <wp:posOffset>361315</wp:posOffset>
            </wp:positionV>
            <wp:extent cx="5045014" cy="396240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5014" cy="3962400"/>
                    </a:xfrm>
                    <a:prstGeom prst="rect">
                      <a:avLst/>
                    </a:prstGeom>
                    <a:noFill/>
                    <a:ln>
                      <a:noFill/>
                    </a:ln>
                  </pic:spPr>
                </pic:pic>
              </a:graphicData>
            </a:graphic>
            <wp14:sizeRelV relativeFrom="margin">
              <wp14:pctHeight>0</wp14:pctHeight>
            </wp14:sizeRelV>
          </wp:anchor>
        </w:drawing>
      </w:r>
      <w:bookmarkEnd w:id="202"/>
      <w:bookmarkEnd w:id="203"/>
      <w:bookmarkEnd w:id="204"/>
      <w:bookmarkEnd w:id="205"/>
    </w:p>
    <w:p w14:paraId="5F8241F7" w14:textId="77777777" w:rsidR="00261FBC" w:rsidRDefault="00261FBC" w:rsidP="00261FBC">
      <w:pPr>
        <w:pStyle w:val="Default"/>
        <w:spacing w:after="120" w:line="360" w:lineRule="auto"/>
        <w:ind w:left="720"/>
        <w:jc w:val="both"/>
        <w:rPr>
          <w:color w:val="auto"/>
          <w:sz w:val="26"/>
          <w:szCs w:val="26"/>
        </w:rPr>
      </w:pPr>
      <w:bookmarkStart w:id="207" w:name="_Toc476111294"/>
      <w:bookmarkStart w:id="208" w:name="_Toc476213410"/>
      <w:bookmarkStart w:id="209" w:name="_Toc476213665"/>
      <w:r>
        <w:rPr>
          <w:color w:val="auto"/>
          <w:sz w:val="26"/>
          <w:szCs w:val="26"/>
        </w:rPr>
        <w:t>Ý nghĩa của mô hình MVC:</w:t>
      </w:r>
    </w:p>
    <w:p w14:paraId="232986DC"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B276F81"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431A3579" w14:textId="0E40C7E8" w:rsidR="00261FBC" w:rsidRPr="00261FBC" w:rsidRDefault="00261FBC" w:rsidP="00261FBC">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210" w:name="_Toc476412743"/>
      <w:bookmarkStart w:id="211" w:name="_Toc476499686"/>
      <w:r w:rsidRPr="00801948">
        <w:t>2.</w:t>
      </w:r>
      <w:r w:rsidR="00F266B6">
        <w:t>4.2</w:t>
      </w:r>
      <w:r w:rsidRPr="00801948">
        <w:t xml:space="preserve"> </w:t>
      </w:r>
      <w:r w:rsidR="005339E8" w:rsidRPr="00801948">
        <w:t>Công cụ hiện thực</w:t>
      </w:r>
      <w:bookmarkEnd w:id="210"/>
      <w:bookmarkEnd w:id="211"/>
      <w:r w:rsidR="005339E8" w:rsidRPr="00801948">
        <w:t xml:space="preserve"> </w:t>
      </w:r>
      <w:bookmarkEnd w:id="207"/>
      <w:bookmarkEnd w:id="208"/>
      <w:bookmarkEnd w:id="209"/>
    </w:p>
    <w:p w14:paraId="64C492D8" w14:textId="4C1DF373" w:rsidR="0035188A" w:rsidRDefault="0035188A" w:rsidP="0035188A">
      <w:pPr>
        <w:pStyle w:val="Bngbiu-nidung"/>
      </w:pPr>
      <w:r>
        <w:t>Vậy để hiện thức một thống như vậy</w:t>
      </w:r>
      <w:r w:rsidR="002A56D8">
        <w:t xml:space="preserve"> ta cần chọn những công nghệ gì</w:t>
      </w:r>
      <w:r>
        <w:t>? Ở đây,hệ thống web được xây dựng trên nền tảng công nghệ Javascript gồm 4 công nghệ Angular Js, Express , MongoDB, NodeJs.Nền tảng từ 4 công nghệ nêu trên được gọi tắt là MEAN Js</w:t>
      </w:r>
      <w:bookmarkStart w:id="212" w:name="_Toc476111295"/>
      <w:r>
        <w:t>.</w:t>
      </w:r>
    </w:p>
    <w:p w14:paraId="644253B0" w14:textId="77777777" w:rsidR="0035188A" w:rsidRPr="005339E8" w:rsidRDefault="0035188A" w:rsidP="0035188A">
      <w:pPr>
        <w:pStyle w:val="Tiumccp1"/>
        <w:rPr>
          <w:sz w:val="26"/>
          <w:szCs w:val="26"/>
        </w:rPr>
      </w:pPr>
      <w:bookmarkStart w:id="213" w:name="_Toc476213411"/>
      <w:bookmarkStart w:id="214" w:name="_Toc476213666"/>
      <w:bookmarkStart w:id="215" w:name="_Toc476233847"/>
      <w:bookmarkStart w:id="216" w:name="_Toc476234277"/>
      <w:bookmarkStart w:id="217" w:name="_Toc476234827"/>
      <w:bookmarkStart w:id="218" w:name="_Toc476234920"/>
      <w:bookmarkStart w:id="219" w:name="_Toc476412744"/>
      <w:r>
        <w:lastRenderedPageBreak/>
        <w:t>Angular Js</w:t>
      </w:r>
      <w:bookmarkEnd w:id="212"/>
      <w:bookmarkEnd w:id="213"/>
      <w:bookmarkEnd w:id="214"/>
      <w:bookmarkEnd w:id="215"/>
      <w:bookmarkEnd w:id="216"/>
      <w:bookmarkEnd w:id="217"/>
      <w:bookmarkEnd w:id="218"/>
      <w:bookmarkEnd w:id="219"/>
    </w:p>
    <w:p w14:paraId="5F91845E" w14:textId="77777777" w:rsidR="0035188A" w:rsidRDefault="0035188A" w:rsidP="0035188A">
      <w:pPr>
        <w:pStyle w:val="Bngbiu-nidung"/>
        <w:rPr>
          <w:shd w:val="clear" w:color="auto" w:fill="FFFFFF"/>
        </w:rPr>
      </w:pPr>
      <w:r w:rsidRPr="00960444">
        <w:rPr>
          <w:shd w:val="clear" w:color="auto" w:fill="FFFFFF"/>
        </w:rPr>
        <w:t xml:space="preserve">AngularJS là một </w:t>
      </w:r>
      <w:proofErr w:type="gramStart"/>
      <w:r>
        <w:rPr>
          <w:shd w:val="clear" w:color="auto" w:fill="FFFFFF"/>
        </w:rPr>
        <w:t>thư</w:t>
      </w:r>
      <w:proofErr w:type="gramEnd"/>
      <w:r>
        <w:rPr>
          <w:shd w:val="clear" w:color="auto" w:fill="FFFFFF"/>
        </w:rPr>
        <w:t xml:space="preserve"> viện Javascript dành cho giao diện người dùng</w:t>
      </w:r>
      <w:r w:rsidRPr="00960444">
        <w:rPr>
          <w:shd w:val="clear" w:color="auto" w:fill="FFFFFF"/>
        </w:rPr>
        <w:t xml:space="preserve">, được phát triển bởi Google. </w:t>
      </w:r>
    </w:p>
    <w:p w14:paraId="6C8FE688" w14:textId="77777777" w:rsidR="0035188A" w:rsidRDefault="0035188A" w:rsidP="0035188A">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678BEE2F" w14:textId="77777777" w:rsidR="0035188A" w:rsidRDefault="0035188A" w:rsidP="0035188A">
      <w:pPr>
        <w:pStyle w:val="Bngbiu-nidung"/>
        <w:rPr>
          <w:shd w:val="clear" w:color="auto" w:fill="FFFFFF"/>
        </w:rPr>
      </w:pPr>
      <w:r>
        <w:rPr>
          <w:shd w:val="clear" w:color="auto" w:fill="FFFFFF"/>
        </w:rPr>
        <w:t xml:space="preserve">Angular Js bao gồm các tiện ích </w:t>
      </w:r>
      <w:proofErr w:type="gramStart"/>
      <w:r>
        <w:rPr>
          <w:shd w:val="clear" w:color="auto" w:fill="FFFFFF"/>
        </w:rPr>
        <w:t>sau :</w:t>
      </w:r>
      <w:proofErr w:type="gramEnd"/>
    </w:p>
    <w:p w14:paraId="7E3D67CC" w14:textId="77777777" w:rsidR="0035188A" w:rsidRDefault="0035188A" w:rsidP="0035188A">
      <w:pPr>
        <w:pStyle w:val="Bngbiu-nidung"/>
        <w:numPr>
          <w:ilvl w:val="0"/>
          <w:numId w:val="49"/>
        </w:numPr>
        <w:rPr>
          <w:shd w:val="clear" w:color="auto" w:fill="FFFFFF"/>
        </w:rPr>
      </w:pPr>
      <w:r>
        <w:rPr>
          <w:shd w:val="clear" w:color="auto" w:fill="FFFFFF"/>
        </w:rPr>
        <w:t>Cho phép ta thao tác dữ liệu phía server trả về và hiển thị cho người dùng thấy ở phần giao diện.</w:t>
      </w:r>
    </w:p>
    <w:p w14:paraId="14C3FE70" w14:textId="77777777" w:rsidR="0035188A" w:rsidRPr="00960444" w:rsidRDefault="0035188A" w:rsidP="0035188A">
      <w:pPr>
        <w:pStyle w:val="Bngbiu-nidung"/>
        <w:numPr>
          <w:ilvl w:val="0"/>
          <w:numId w:val="49"/>
        </w:numPr>
      </w:pPr>
      <w:r>
        <w:rPr>
          <w:shd w:val="clear" w:color="auto" w:fill="FFFFFF"/>
        </w:rPr>
        <w:t xml:space="preserve">Cho phép người dùng lập luận logic if, else, loop, hiển thị, ẩn… các thành phần của giao diện v.v…. </w:t>
      </w:r>
      <w:r w:rsidRPr="00960444">
        <w:tab/>
      </w:r>
    </w:p>
    <w:p w14:paraId="3E04D5F2" w14:textId="77777777" w:rsidR="0035188A" w:rsidRDefault="0035188A" w:rsidP="0035188A">
      <w:pPr>
        <w:pStyle w:val="Default"/>
        <w:numPr>
          <w:ilvl w:val="0"/>
          <w:numId w:val="49"/>
        </w:numPr>
        <w:spacing w:after="120" w:line="360" w:lineRule="auto"/>
        <w:jc w:val="both"/>
        <w:rPr>
          <w:color w:val="auto"/>
          <w:sz w:val="26"/>
          <w:szCs w:val="26"/>
        </w:rPr>
      </w:pPr>
      <w:r>
        <w:rPr>
          <w:color w:val="auto"/>
          <w:sz w:val="26"/>
          <w:szCs w:val="26"/>
        </w:rPr>
        <w:t xml:space="preserve">Cho phép chúng ta quản lý mã nguồn 1 cách linh hoạt bằng việc tổ chức mã nguồn theo tính năng và thành phần của hệ thống web.Theo cơ chế này chúng ta có thể hiểu AngularJs quản lý mã nguồn bằng cơ chế </w:t>
      </w:r>
      <w:proofErr w:type="gramStart"/>
      <w:r>
        <w:rPr>
          <w:color w:val="auto"/>
          <w:sz w:val="26"/>
          <w:szCs w:val="26"/>
        </w:rPr>
        <w:t>module(</w:t>
      </w:r>
      <w:proofErr w:type="gramEnd"/>
      <w:r>
        <w:rPr>
          <w:color w:val="auto"/>
          <w:sz w:val="26"/>
          <w:szCs w:val="26"/>
        </w:rPr>
        <w:t>Quản lý mã nguồn theo từng tính năng).</w:t>
      </w:r>
    </w:p>
    <w:p w14:paraId="2B468BF4" w14:textId="426DB280" w:rsidR="0035188A" w:rsidRPr="002A56D8" w:rsidRDefault="0035188A" w:rsidP="002A56D8">
      <w:pPr>
        <w:pStyle w:val="Default"/>
        <w:numPr>
          <w:ilvl w:val="0"/>
          <w:numId w:val="49"/>
        </w:numPr>
        <w:spacing w:after="120" w:line="360" w:lineRule="auto"/>
        <w:jc w:val="both"/>
        <w:rPr>
          <w:color w:val="auto"/>
          <w:sz w:val="26"/>
          <w:szCs w:val="26"/>
        </w:rPr>
      </w:pPr>
      <w:r>
        <w:rPr>
          <w:color w:val="auto"/>
          <w:sz w:val="26"/>
          <w:szCs w:val="26"/>
        </w:rPr>
        <w:t>Xử lý form: Có thể ràng buộc nội dung nhập liệu cho form</w:t>
      </w:r>
      <w:proofErr w:type="gramStart"/>
      <w:r>
        <w:rPr>
          <w:color w:val="auto"/>
          <w:sz w:val="26"/>
          <w:szCs w:val="26"/>
        </w:rPr>
        <w:t>,kiểm</w:t>
      </w:r>
      <w:proofErr w:type="gramEnd"/>
      <w:r>
        <w:rPr>
          <w:color w:val="auto"/>
          <w:sz w:val="26"/>
          <w:szCs w:val="26"/>
        </w:rPr>
        <w:t xml:space="preserve"> trả tính hợp lệ của dữ liệu trên form.</w:t>
      </w:r>
    </w:p>
    <w:p w14:paraId="4C73D267" w14:textId="77777777" w:rsidR="0035188A" w:rsidRDefault="0035188A" w:rsidP="0035188A">
      <w:pPr>
        <w:pStyle w:val="Tiumccp1"/>
      </w:pPr>
      <w:bookmarkStart w:id="220" w:name="_Toc476111296"/>
      <w:bookmarkStart w:id="221" w:name="_Toc476213412"/>
      <w:bookmarkStart w:id="222" w:name="_Toc476213667"/>
      <w:bookmarkStart w:id="223" w:name="_Toc476233848"/>
      <w:bookmarkStart w:id="224" w:name="_Toc476234278"/>
      <w:bookmarkStart w:id="225" w:name="_Toc476234828"/>
      <w:bookmarkStart w:id="226" w:name="_Toc476234921"/>
      <w:bookmarkStart w:id="227" w:name="_Toc476412745"/>
      <w:r>
        <w:t>Express JS</w:t>
      </w:r>
      <w:bookmarkEnd w:id="220"/>
      <w:bookmarkEnd w:id="221"/>
      <w:bookmarkEnd w:id="222"/>
      <w:bookmarkEnd w:id="223"/>
      <w:bookmarkEnd w:id="224"/>
      <w:bookmarkEnd w:id="225"/>
      <w:bookmarkEnd w:id="226"/>
      <w:bookmarkEnd w:id="227"/>
    </w:p>
    <w:p w14:paraId="125B8D31" w14:textId="77777777" w:rsidR="0035188A" w:rsidRPr="00C74BF1" w:rsidRDefault="0035188A" w:rsidP="0035188A">
      <w:pPr>
        <w:pStyle w:val="Bngbiu-nidung"/>
      </w:pPr>
      <w:r w:rsidRPr="00C74BF1">
        <w:t xml:space="preserve">Express là một </w:t>
      </w:r>
      <w:proofErr w:type="gramStart"/>
      <w:r>
        <w:t>thư</w:t>
      </w:r>
      <w:proofErr w:type="gramEnd"/>
      <w:r>
        <w:t xml:space="preserve"> viện hỗ trợ</w:t>
      </w:r>
      <w:r w:rsidRPr="00C74BF1">
        <w:t xml:space="preserve"> cho NodeJS, cung cấp các tính năng mạnh mẽ cho việc xây dựng một ứng dụng web</w:t>
      </w:r>
      <w:r>
        <w:t>.</w:t>
      </w:r>
      <w:r w:rsidRPr="00C74BF1">
        <w:t xml:space="preserve"> </w:t>
      </w:r>
    </w:p>
    <w:p w14:paraId="5D44471F" w14:textId="77777777" w:rsidR="0035188A" w:rsidRPr="00C74BF1" w:rsidRDefault="0035188A" w:rsidP="0035188A">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F69648E" w14:textId="77777777" w:rsidR="0035188A" w:rsidRPr="00C74BF1" w:rsidRDefault="0035188A" w:rsidP="0035188A">
      <w:pPr>
        <w:pStyle w:val="Bngbiu-nidung"/>
      </w:pPr>
      <w:r w:rsidRPr="00C74BF1">
        <w:lastRenderedPageBreak/>
        <w:t xml:space="preserve">Express cũng có thể sử dụng để xây dựng một API mạnh mẽ và thân thiện với người dùng, vì nó cung cấp rất nhiều tiện ích HTTP và </w:t>
      </w:r>
      <w:r>
        <w:t>là một phương thức trung gian giúp cho các thành phần của hệ thống</w:t>
      </w:r>
      <w:r w:rsidRPr="00C74BF1">
        <w:t xml:space="preserve"> kết nối</w:t>
      </w:r>
      <w:r>
        <w:t xml:space="preserve"> với nhau</w:t>
      </w:r>
      <w:r w:rsidRPr="00C74BF1">
        <w:t>.</w:t>
      </w:r>
    </w:p>
    <w:p w14:paraId="15B2F0B2" w14:textId="0565B69D" w:rsidR="0035188A" w:rsidRDefault="0035188A" w:rsidP="002A56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lý.Ở đây ta có thể hiểu Express sẽ là cầu nối giữa phía giao diện người dùng và phía server Node khi bất kì yêu cầu nào từ phía người dùng gửi lên server đều phải thông qua sự đồng ý của Express.Từ đó Express sẽ điều hướng và quyết định nên làm gì tiếp theo cho yêu cầu đó.Express Js có thể chấp nhận hoặc từ chối yêu cầu từ phía người dùng nếu không đủ điều kiện thực hiện .</w:t>
      </w:r>
    </w:p>
    <w:p w14:paraId="0CC895B0" w14:textId="77777777" w:rsidR="0035188A" w:rsidRDefault="0035188A" w:rsidP="0035188A">
      <w:pPr>
        <w:pStyle w:val="Tiumccp1"/>
      </w:pPr>
      <w:bookmarkStart w:id="228" w:name="_Toc476111297"/>
      <w:bookmarkStart w:id="229" w:name="_Toc476213413"/>
      <w:bookmarkStart w:id="230" w:name="_Toc476213668"/>
      <w:bookmarkStart w:id="231" w:name="_Toc476233849"/>
      <w:bookmarkStart w:id="232" w:name="_Toc476234279"/>
      <w:bookmarkStart w:id="233" w:name="_Toc476234829"/>
      <w:bookmarkStart w:id="234" w:name="_Toc476234922"/>
      <w:bookmarkStart w:id="235" w:name="_Toc476412746"/>
      <w:r>
        <w:t>Node JS</w:t>
      </w:r>
      <w:bookmarkEnd w:id="228"/>
      <w:bookmarkEnd w:id="229"/>
      <w:bookmarkEnd w:id="230"/>
      <w:bookmarkEnd w:id="231"/>
      <w:bookmarkEnd w:id="232"/>
      <w:bookmarkEnd w:id="233"/>
      <w:bookmarkEnd w:id="234"/>
      <w:bookmarkEnd w:id="235"/>
    </w:p>
    <w:p w14:paraId="06233D2F" w14:textId="77777777" w:rsidR="0035188A" w:rsidRDefault="0035188A" w:rsidP="0035188A">
      <w:pPr>
        <w:pStyle w:val="Bngbiu-nidung"/>
        <w:rPr>
          <w:shd w:val="clear" w:color="auto" w:fill="FFFFFF"/>
        </w:rPr>
      </w:pPr>
      <w:r w:rsidRPr="00052053">
        <w:rPr>
          <w:shd w:val="clear" w:color="auto" w:fill="FFFFFF"/>
        </w:rPr>
        <w:t xml:space="preserve">NodeJS là một nền tảng </w:t>
      </w:r>
      <w:r>
        <w:rPr>
          <w:shd w:val="clear" w:color="auto" w:fill="FFFFFF"/>
        </w:rPr>
        <w:t>server</w:t>
      </w:r>
      <w:r w:rsidRPr="00052053">
        <w:rPr>
          <w:shd w:val="clear" w:color="auto" w:fill="FFFFFF"/>
        </w:rPr>
        <w:t xml:space="preserve"> được xây dựng dựa trên Javascript Engine (V8 Engine)</w:t>
      </w:r>
    </w:p>
    <w:p w14:paraId="10EEE90D" w14:textId="77777777" w:rsidR="0035188A" w:rsidRDefault="0035188A" w:rsidP="0035188A">
      <w:pPr>
        <w:pStyle w:val="Bngbiu-nidung"/>
      </w:pPr>
      <w:r w:rsidRPr="00052053">
        <w:t xml:space="preserve">NodeJs là một mã nguồn mở, đa nền tảng cho phát triển các ứng dụng phía Server và các </w:t>
      </w:r>
      <w:r>
        <w:t xml:space="preserve">cũng dùng để phát triển </w:t>
      </w:r>
      <w:r w:rsidRPr="00052053">
        <w:t>ứng dụng liên qua</w:t>
      </w:r>
      <w:r>
        <w:t>n đến mạng. Ứng dụng NodeJ</w:t>
      </w:r>
      <w:r w:rsidRPr="00052053">
        <w:t>s được viết bằng Javascript và có</w:t>
      </w:r>
      <w:r>
        <w:t xml:space="preserve"> thể chạy trên nhiều môi trườn như </w:t>
      </w:r>
      <w:r w:rsidRPr="00052053">
        <w:t>hệ điều hành Window, Linux...</w:t>
      </w:r>
    </w:p>
    <w:p w14:paraId="386F5B4F" w14:textId="77777777" w:rsidR="0035188A" w:rsidRDefault="0035188A" w:rsidP="0035188A">
      <w:pPr>
        <w:pStyle w:val="Bngbiu-nidung"/>
      </w:pPr>
      <w:r>
        <w:t>Node Js chạy phía Server cũng giống như các ngôn ngữ server side như .Net, PHP, Java cho phép xử lý logic, thao tác với cơ sở dữ liệu, gửi thông tin nào đó về cho người dùng hay có thể điều hướng để hiển thị giao diện cho người dùng.</w:t>
      </w:r>
    </w:p>
    <w:p w14:paraId="230EB965" w14:textId="77777777" w:rsidR="0035188A" w:rsidRDefault="0035188A" w:rsidP="0035188A">
      <w:pPr>
        <w:pStyle w:val="Bngbiu-nidung"/>
      </w:pPr>
      <w:r>
        <w:t xml:space="preserve">Cơ chế thực thi lệnh của NodeJs là bất đồng bộ vì 2 đoạn chương trình chạy cùng lúc thì đoạn chương trình này có thể hoàn thành công việc trước đoạn còn lại mà không </w:t>
      </w:r>
      <w:proofErr w:type="gramStart"/>
      <w:r>
        <w:t>theo</w:t>
      </w:r>
      <w:proofErr w:type="gramEnd"/>
      <w:r>
        <w:t xml:space="preserve"> thứ tự.</w:t>
      </w:r>
    </w:p>
    <w:p w14:paraId="06EB2D6A" w14:textId="77777777" w:rsidR="0035188A" w:rsidRDefault="0035188A" w:rsidP="0035188A">
      <w:pPr>
        <w:pStyle w:val="Bngbiu-nidung"/>
      </w:pPr>
      <w:r>
        <w:t>NodeJs có sẽ là 1 sự lựa chọn tuyệt vời cho các nhu cầu về xây dựng ứng dụng như:</w:t>
      </w:r>
    </w:p>
    <w:p w14:paraId="0739E732" w14:textId="77777777" w:rsidR="0035188A" w:rsidRDefault="0035188A" w:rsidP="0035188A">
      <w:pPr>
        <w:pStyle w:val="Bngbiu-nidung"/>
        <w:numPr>
          <w:ilvl w:val="0"/>
          <w:numId w:val="1"/>
        </w:numPr>
      </w:pPr>
      <w:r>
        <w:t>Các ứng dụng về thời gian thực (chat/game/chứng khoán).</w:t>
      </w:r>
    </w:p>
    <w:p w14:paraId="536718AB" w14:textId="77777777" w:rsidR="0035188A" w:rsidRDefault="0035188A" w:rsidP="0035188A">
      <w:pPr>
        <w:pStyle w:val="Bngbiu-nidung"/>
        <w:numPr>
          <w:ilvl w:val="0"/>
          <w:numId w:val="1"/>
        </w:numPr>
      </w:pPr>
      <w:r>
        <w:t>Các ứng dụng dựa vào JSON APIs.</w:t>
      </w:r>
    </w:p>
    <w:p w14:paraId="352A381B" w14:textId="77777777" w:rsidR="0035188A" w:rsidRDefault="0035188A" w:rsidP="0035188A">
      <w:pPr>
        <w:pStyle w:val="Bngbiu-nidung"/>
        <w:numPr>
          <w:ilvl w:val="0"/>
          <w:numId w:val="1"/>
        </w:numPr>
      </w:pPr>
      <w:r>
        <w:lastRenderedPageBreak/>
        <w:t xml:space="preserve">Các ứng dụng Single Page Application (ứng dụng chỉ sử dụng 1 trang web và load các trang khác bằng </w:t>
      </w:r>
      <w:proofErr w:type="gramStart"/>
      <w:r>
        <w:t>ajax</w:t>
      </w:r>
      <w:proofErr w:type="gramEnd"/>
      <w:r>
        <w:t>).</w:t>
      </w:r>
    </w:p>
    <w:p w14:paraId="2FB73170" w14:textId="77777777" w:rsidR="0035188A" w:rsidRDefault="0035188A" w:rsidP="0035188A">
      <w:pPr>
        <w:pStyle w:val="Tiumccp1"/>
      </w:pPr>
      <w:bookmarkStart w:id="236" w:name="_Toc476111298"/>
      <w:bookmarkStart w:id="237" w:name="_Toc476213414"/>
      <w:bookmarkStart w:id="238" w:name="_Toc476213669"/>
      <w:bookmarkStart w:id="239" w:name="_Toc476233850"/>
      <w:bookmarkStart w:id="240" w:name="_Toc476234280"/>
      <w:bookmarkStart w:id="241" w:name="_Toc476234830"/>
      <w:bookmarkStart w:id="242" w:name="_Toc476234923"/>
      <w:bookmarkStart w:id="243" w:name="_Toc476412747"/>
      <w:r>
        <w:t>MongoDB</w:t>
      </w:r>
      <w:bookmarkEnd w:id="236"/>
      <w:bookmarkEnd w:id="237"/>
      <w:bookmarkEnd w:id="238"/>
      <w:bookmarkEnd w:id="239"/>
      <w:bookmarkEnd w:id="240"/>
      <w:bookmarkEnd w:id="241"/>
      <w:bookmarkEnd w:id="242"/>
      <w:bookmarkEnd w:id="243"/>
    </w:p>
    <w:p w14:paraId="21F0500F" w14:textId="77777777" w:rsidR="0035188A" w:rsidRDefault="0035188A" w:rsidP="0035188A">
      <w:pPr>
        <w:pStyle w:val="Bngbiu-nidung"/>
      </w:pPr>
      <w:r>
        <w:t>MongoDb là cơ sở dữ liệu NoSQL được dùng cho việc lưu trữ dự liệu hệ thống.</w:t>
      </w:r>
    </w:p>
    <w:p w14:paraId="1B3C1609" w14:textId="77777777" w:rsidR="0035188A" w:rsidRDefault="0035188A" w:rsidP="0035188A">
      <w:pPr>
        <w:pStyle w:val="Bngbiu-nidung"/>
      </w:pPr>
      <w:r>
        <w:t xml:space="preserve">NoSQL có thể hiểu ở đây là cơ sở dữ liệu không quan </w:t>
      </w:r>
      <w:proofErr w:type="gramStart"/>
      <w:r>
        <w:t>hệ(</w:t>
      </w:r>
      <w:proofErr w:type="gramEnd"/>
      <w:r>
        <w:t>không có khóa ngoại), tất cả các tác vụ thao tác dữ liệu đều dựa trên khóa chính _id của bảng dữ liệu và khóa ngoại sẽ được hiểu ngầm định khi truy vấn.</w:t>
      </w:r>
      <w:r w:rsidRPr="00903EE5">
        <w:t>NoSQL được phát triển trên Javascript Framework với kiểu dữ liệu là JSON và dạng dữ liệu theo kiểu key và value (1 đặc trưng về dữ liệu trong JSON)</w:t>
      </w:r>
      <w:r>
        <w:t>.</w:t>
      </w:r>
    </w:p>
    <w:p w14:paraId="6B260ECA" w14:textId="77777777" w:rsidR="0035188A" w:rsidRDefault="0035188A" w:rsidP="0035188A">
      <w:pPr>
        <w:pStyle w:val="Bngbiu-nidung"/>
      </w:pPr>
      <w:r>
        <w:t>MongoDb có các tính năng sau:</w:t>
      </w:r>
    </w:p>
    <w:p w14:paraId="2E124C14" w14:textId="77777777" w:rsidR="0035188A" w:rsidRDefault="0035188A" w:rsidP="0035188A">
      <w:pPr>
        <w:pStyle w:val="Bngbiu-nidung"/>
        <w:numPr>
          <w:ilvl w:val="0"/>
          <w:numId w:val="50"/>
        </w:numPr>
      </w:pPr>
      <w:r>
        <w:t>Cho phép chúng ta khởi tạo kiểu dữ liệu của đối tượng một cách linh hoạt chúng ta có thể tạo kiểu dữ liệu Object</w:t>
      </w:r>
      <w:proofErr w:type="gramStart"/>
      <w:r>
        <w:t>,Mảng,Mảng</w:t>
      </w:r>
      <w:proofErr w:type="gramEnd"/>
      <w:r>
        <w:t xml:space="preserve"> trong mảng.Việc tạo kiểu dữ liệu linh hoạt sẽ tạo điều kiện cho người dùng tùy biến và có thể chứ được nhiều thông tin hơn cho 1 bản ghi dữ liệu trong hệ thống.</w:t>
      </w:r>
    </w:p>
    <w:p w14:paraId="0EFD55F0" w14:textId="77777777" w:rsidR="0035188A" w:rsidRDefault="0035188A" w:rsidP="0035188A">
      <w:pPr>
        <w:pStyle w:val="Bngbiu-nidung"/>
        <w:numPr>
          <w:ilvl w:val="0"/>
          <w:numId w:val="50"/>
        </w:numPr>
      </w:pPr>
      <w:r>
        <w:t>MongoDb cũng đáp ứng được nhu cầu tìm kiếm cho người dùng khi hỗ trợ full-text search giúp tìm kiếm không dấu nhưng vẫn đảm bảo tính chính xác của dữ liệu.</w:t>
      </w:r>
    </w:p>
    <w:p w14:paraId="27D69448" w14:textId="77777777" w:rsidR="0035188A" w:rsidRDefault="0035188A" w:rsidP="0035188A">
      <w:pPr>
        <w:pStyle w:val="Bngbiu-nidung"/>
        <w:numPr>
          <w:ilvl w:val="0"/>
          <w:numId w:val="50"/>
        </w:numPr>
      </w:pPr>
      <w:r>
        <w:t>Dễ dàng thêm mới trường dữ liệu vào khi hệ thống chúng ta cần update bất cứ thông tin gì do nghiệp vụ yêu cầu.</w:t>
      </w:r>
    </w:p>
    <w:p w14:paraId="6E035B8E" w14:textId="77777777" w:rsidR="0035188A" w:rsidRDefault="0035188A" w:rsidP="0035188A">
      <w:pPr>
        <w:pStyle w:val="Bngbiu-nidung"/>
        <w:numPr>
          <w:ilvl w:val="0"/>
          <w:numId w:val="50"/>
        </w:numPr>
      </w:pPr>
      <w:r>
        <w:t>Loại bỏ được khóa ngoại giúp tối ưu tốc độ truy vấn, các hệ thống cơ sở dữ liệu quan hệ đều có khóa ngoại vì vậy khi truy vấn tốc độ giảm đi đáng kể do phải liên kết nhiều bảng lại với nhau.</w:t>
      </w:r>
    </w:p>
    <w:p w14:paraId="11DC48C8" w14:textId="77777777" w:rsidR="0035188A" w:rsidRDefault="0035188A" w:rsidP="0035188A">
      <w:pPr>
        <w:pStyle w:val="Bngbiu-nidung"/>
      </w:pPr>
      <w:r>
        <w:t>Vậy MongoDb sẽ là một lựa chọn cho những hệ thống muốn mở rộng về sau và đặc biệt là tốc độ truy vấn nhanh.</w:t>
      </w:r>
    </w:p>
    <w:p w14:paraId="4AE0CD3D" w14:textId="77777777" w:rsidR="0035188A" w:rsidRDefault="0035188A" w:rsidP="0035188A">
      <w:pPr>
        <w:pStyle w:val="Bngbiu-nidung"/>
      </w:pPr>
    </w:p>
    <w:p w14:paraId="2D2E79EC" w14:textId="77777777" w:rsidR="0035188A" w:rsidRDefault="0035188A" w:rsidP="0035188A">
      <w:pPr>
        <w:pStyle w:val="Bngbiu-nidung"/>
        <w:keepNext/>
        <w:jc w:val="center"/>
      </w:pPr>
      <w:r>
        <w:rPr>
          <w:noProof/>
        </w:rPr>
        <w:drawing>
          <wp:inline distT="0" distB="0" distL="0" distR="0" wp14:anchorId="7AFC6559" wp14:editId="3FC8F2DB">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9">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6B0827A0" w14:textId="77777777" w:rsidR="0035188A" w:rsidRDefault="0035188A" w:rsidP="0035188A">
      <w:pPr>
        <w:pStyle w:val="Caption"/>
      </w:pPr>
      <w:bookmarkStart w:id="244" w:name="_Toc476233295"/>
      <w:r>
        <w:t xml:space="preserve">Biểu đồ 2. </w:t>
      </w:r>
      <w:fldSimple w:instr=" SEQ Biểu_đồ_2. \* ARABIC ">
        <w:r w:rsidR="00E94687">
          <w:rPr>
            <w:noProof/>
          </w:rPr>
          <w:t>1</w:t>
        </w:r>
      </w:fldSimple>
      <w:r>
        <w:t>: So sánh tốc độ insert dữ liệu giữa MongoDB và SQL Server</w:t>
      </w:r>
      <w:bookmarkEnd w:id="244"/>
    </w:p>
    <w:p w14:paraId="32E51D9C" w14:textId="77777777" w:rsidR="0035188A" w:rsidRDefault="0035188A" w:rsidP="0035188A">
      <w:pPr>
        <w:pStyle w:val="Bngbiu-nidung"/>
        <w:jc w:val="center"/>
      </w:pPr>
      <w:r w:rsidRPr="00075966">
        <w:t>(Nguồn: https://quantrimang.com/</w:t>
      </w:r>
      <w:r w:rsidRPr="00075966">
        <w:rPr>
          <w:rStyle w:val="Hyperlink"/>
          <w:color w:val="auto"/>
          <w:u w:val="none"/>
        </w:rPr>
        <w:t>)</w:t>
      </w:r>
    </w:p>
    <w:p w14:paraId="1AADC683" w14:textId="77777777" w:rsidR="0035188A" w:rsidRDefault="0035188A" w:rsidP="0035188A">
      <w:pPr>
        <w:pStyle w:val="Bngbiu-nidung"/>
        <w:ind w:left="786" w:firstLine="0"/>
      </w:pPr>
      <w:r>
        <w:t xml:space="preserve">Ta có thể thấy việc </w:t>
      </w:r>
      <w:r w:rsidRPr="00A308F4">
        <w:t>MongoDB chèn dữ liệu nhanh hơn SQL Server tới hơn 100 lần</w:t>
      </w:r>
    </w:p>
    <w:p w14:paraId="17A54517" w14:textId="77777777" w:rsidR="0035188A" w:rsidRDefault="0035188A" w:rsidP="0035188A">
      <w:pPr>
        <w:pStyle w:val="Bngbiu-nidung"/>
        <w:keepNext/>
      </w:pPr>
      <w:r>
        <w:rPr>
          <w:noProof/>
        </w:rPr>
        <w:lastRenderedPageBreak/>
        <w:drawing>
          <wp:inline distT="0" distB="0" distL="0" distR="0" wp14:anchorId="1B198836" wp14:editId="3D8B527D">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30">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3A58515B" w14:textId="77777777" w:rsidR="0035188A" w:rsidRDefault="0035188A" w:rsidP="0035188A">
      <w:pPr>
        <w:pStyle w:val="Caption"/>
      </w:pPr>
      <w:bookmarkStart w:id="245" w:name="_Toc476233296"/>
      <w:r>
        <w:t xml:space="preserve">Biểu đồ 2. </w:t>
      </w:r>
      <w:fldSimple w:instr=" SEQ Biểu_đồ_2. \* ARABIC ">
        <w:r w:rsidR="00E94687">
          <w:rPr>
            <w:noProof/>
          </w:rPr>
          <w:t>2</w:t>
        </w:r>
      </w:fldSimple>
      <w:r>
        <w:t>:</w:t>
      </w:r>
      <w:r w:rsidRPr="00573C5B">
        <w:t xml:space="preserve"> </w:t>
      </w:r>
      <w:r>
        <w:t>So sánh tốc độ truy vấn dữ liệu giữa MongoDB và SQL Server</w:t>
      </w:r>
      <w:bookmarkEnd w:id="245"/>
    </w:p>
    <w:p w14:paraId="6935ED44" w14:textId="77777777" w:rsidR="0035188A" w:rsidRPr="00841454" w:rsidRDefault="0035188A" w:rsidP="0035188A">
      <w:pPr>
        <w:jc w:val="center"/>
      </w:pPr>
      <w:r w:rsidRPr="00841454">
        <w:t xml:space="preserve">(Nguồn: </w:t>
      </w:r>
      <w:hyperlink r:id="rId31" w:history="1">
        <w:r w:rsidRPr="00695C93">
          <w:rPr>
            <w:rStyle w:val="Hyperlink"/>
            <w:color w:val="auto"/>
            <w:u w:val="none"/>
          </w:rPr>
          <w:t>https://quantrimang.com/</w:t>
        </w:r>
      </w:hyperlink>
      <w:r>
        <w:rPr>
          <w:rStyle w:val="Hyperlink"/>
          <w:color w:val="auto"/>
        </w:rPr>
        <w:t>)</w:t>
      </w:r>
    </w:p>
    <w:p w14:paraId="54DC4868" w14:textId="77777777" w:rsidR="0035188A" w:rsidRPr="00841454" w:rsidRDefault="0035188A" w:rsidP="0035188A"/>
    <w:p w14:paraId="21D29D8B" w14:textId="77777777" w:rsidR="0035188A" w:rsidRDefault="0035188A" w:rsidP="0035188A">
      <w:pPr>
        <w:pStyle w:val="Bngbiu-nidung"/>
        <w:ind w:left="786" w:firstLine="0"/>
        <w:jc w:val="left"/>
      </w:pPr>
      <w:r>
        <w:t>Ta có thể thấy tốc độ truy vấn 50,000 dòng dữ liệ của MongoDB cao gần gấp 30 lần so với SQL Server</w:t>
      </w:r>
    </w:p>
    <w:p w14:paraId="27F29638" w14:textId="77777777" w:rsidR="0035188A" w:rsidRDefault="0035188A" w:rsidP="0035188A">
      <w:pPr>
        <w:pStyle w:val="Bngbiu-nidung"/>
        <w:ind w:left="786" w:firstLine="0"/>
        <w:jc w:val="left"/>
      </w:pPr>
    </w:p>
    <w:p w14:paraId="2079A914" w14:textId="77777777" w:rsidR="0035188A" w:rsidRDefault="0035188A" w:rsidP="0035188A">
      <w:pPr>
        <w:pStyle w:val="Tiumccp3"/>
        <w:ind w:left="786"/>
      </w:pPr>
      <w:bookmarkStart w:id="246" w:name="_Toc476111299"/>
      <w:bookmarkStart w:id="247" w:name="_Toc476213415"/>
      <w:bookmarkStart w:id="248" w:name="_Toc476213670"/>
      <w:bookmarkStart w:id="249" w:name="_Toc476233851"/>
      <w:bookmarkStart w:id="250" w:name="_Toc476234281"/>
      <w:bookmarkStart w:id="251" w:name="_Toc476234924"/>
      <w:bookmarkStart w:id="252" w:name="_Toc476412748"/>
      <w:r w:rsidRPr="005339E8">
        <w:rPr>
          <w:rStyle w:val="Tiumccp1Char"/>
        </w:rPr>
        <w:lastRenderedPageBreak/>
        <w:t>Mô Hình MEAN JS</w:t>
      </w:r>
      <w:bookmarkEnd w:id="246"/>
      <w:bookmarkEnd w:id="247"/>
      <w:bookmarkEnd w:id="248"/>
      <w:bookmarkEnd w:id="249"/>
      <w:bookmarkEnd w:id="250"/>
      <w:bookmarkEnd w:id="251"/>
      <w:bookmarkEnd w:id="252"/>
    </w:p>
    <w:p w14:paraId="765829B9" w14:textId="77777777" w:rsidR="0035188A" w:rsidRDefault="0035188A" w:rsidP="0035188A">
      <w:pPr>
        <w:pStyle w:val="Tiumccp3"/>
        <w:ind w:left="1080"/>
      </w:pPr>
    </w:p>
    <w:p w14:paraId="2F4586A9" w14:textId="77777777" w:rsidR="0035188A" w:rsidRDefault="0035188A" w:rsidP="0035188A">
      <w:pPr>
        <w:pStyle w:val="Bngbiu-nidung"/>
        <w:keepNext/>
      </w:pPr>
      <w:r>
        <w:rPr>
          <w:noProof/>
        </w:rPr>
        <w:drawing>
          <wp:inline distT="0" distB="0" distL="0" distR="0" wp14:anchorId="24E85B34" wp14:editId="00FFB2E9">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2">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194BBCF7" w14:textId="77777777" w:rsidR="0035188A" w:rsidRDefault="0035188A" w:rsidP="0035188A">
      <w:pPr>
        <w:pStyle w:val="Caption"/>
      </w:pPr>
      <w:bookmarkStart w:id="253" w:name="_Toc476409770"/>
      <w:r>
        <w:t xml:space="preserve">Hình 2. </w:t>
      </w:r>
      <w:fldSimple w:instr=" SEQ Hình_2. \* ARABIC ">
        <w:r w:rsidR="00E94687">
          <w:rPr>
            <w:noProof/>
          </w:rPr>
          <w:t>14</w:t>
        </w:r>
      </w:fldSimple>
      <w:r>
        <w:t>:</w:t>
      </w:r>
      <w:r w:rsidRPr="00573C5B">
        <w:t xml:space="preserve"> </w:t>
      </w:r>
      <w:r>
        <w:t>Mô Hình Hoạt Động Của Một Ứng Dụng Mean Js</w:t>
      </w:r>
      <w:bookmarkEnd w:id="253"/>
    </w:p>
    <w:p w14:paraId="099D12B8" w14:textId="77777777" w:rsidR="0035188A" w:rsidRPr="00A308F4" w:rsidRDefault="0035188A" w:rsidP="0035188A">
      <w:pPr>
        <w:pStyle w:val="Bngbiu-nidung"/>
        <w:jc w:val="center"/>
      </w:pPr>
      <w:r>
        <w:t xml:space="preserve"> (Nguồn google)</w:t>
      </w:r>
    </w:p>
    <w:p w14:paraId="69E3DF27" w14:textId="77777777" w:rsidR="0035188A" w:rsidRDefault="0035188A" w:rsidP="0035188A">
      <w:pPr>
        <w:pStyle w:val="Bngbiu-nidung"/>
      </w:pPr>
      <w:r w:rsidRPr="00B90768">
        <w:t xml:space="preserve">Hệ thống sẽ sử dụng 1 file server.js có tác dụng khởi động </w:t>
      </w:r>
      <w:r>
        <w:t>ứng dụng web</w:t>
      </w:r>
    </w:p>
    <w:p w14:paraId="65F4D1DA" w14:textId="77777777" w:rsidR="0035188A" w:rsidRDefault="0035188A" w:rsidP="0035188A">
      <w:pPr>
        <w:pStyle w:val="Bngbiu-nidung"/>
      </w:pPr>
      <w:r>
        <w:t>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7C238D9B" w14:textId="77777777" w:rsidR="0035188A" w:rsidRDefault="0035188A" w:rsidP="0035188A">
      <w:pPr>
        <w:pStyle w:val="Bngbiu-nidung"/>
      </w:pPr>
      <w:r>
        <w:t>Phía server cũng áp dụng mô hình MVC controller sẽ xử lý logic và model dùng để thao tác với đối tượng và cơ sở dữ liệu và sẽ trả dữ liệu về giao diện cho người dùng.</w:t>
      </w:r>
    </w:p>
    <w:p w14:paraId="3615D616" w14:textId="6B48D948" w:rsidR="00B00CA9" w:rsidRDefault="00B00CA9" w:rsidP="00841454">
      <w:pPr>
        <w:pStyle w:val="Bngbiu-nidung"/>
      </w:pPr>
    </w:p>
    <w:p w14:paraId="701F2FBF" w14:textId="77777777" w:rsidR="00695C93" w:rsidRDefault="00695C93" w:rsidP="00841454">
      <w:pPr>
        <w:pStyle w:val="Bngbiu-nidung"/>
      </w:pPr>
    </w:p>
    <w:p w14:paraId="42AB5B00" w14:textId="6E2ABF09" w:rsidR="00C37181" w:rsidRPr="00B00CA9" w:rsidRDefault="00801948" w:rsidP="00F266B6">
      <w:pPr>
        <w:pStyle w:val="Tiumccp1"/>
        <w:outlineLvl w:val="1"/>
      </w:pPr>
      <w:bookmarkStart w:id="254" w:name="_Toc476213416"/>
      <w:bookmarkStart w:id="255" w:name="_Toc476213671"/>
      <w:bookmarkStart w:id="256" w:name="_Toc476412749"/>
      <w:bookmarkStart w:id="257" w:name="_Toc476499687"/>
      <w:r w:rsidRPr="00B00CA9">
        <w:lastRenderedPageBreak/>
        <w:t>2.</w:t>
      </w:r>
      <w:r w:rsidR="00F266B6">
        <w:t>5</w:t>
      </w:r>
      <w:r w:rsidRPr="00B00CA9">
        <w:t xml:space="preserve"> </w:t>
      </w:r>
      <w:bookmarkEnd w:id="254"/>
      <w:bookmarkEnd w:id="255"/>
      <w:r w:rsidR="00E071B6" w:rsidRPr="00B00CA9">
        <w:t>Ứng dụng trên điện thoại</w:t>
      </w:r>
      <w:bookmarkEnd w:id="256"/>
      <w:bookmarkEnd w:id="257"/>
    </w:p>
    <w:p w14:paraId="1F4CC16F" w14:textId="48D02BE4" w:rsidR="00E071B6" w:rsidRPr="00B00CA9" w:rsidRDefault="00E071B6" w:rsidP="00E071B6">
      <w:pPr>
        <w:pStyle w:val="Bngbiu-nidung"/>
      </w:pPr>
      <w:r w:rsidRPr="00B00CA9">
        <w:t xml:space="preserve">Xây dựng trên nền tảng Android sử dụng ngôn ngữ lập trình Java đồng thời kết hợp với </w:t>
      </w:r>
      <w:r w:rsidR="001015A0" w:rsidRPr="001015A0">
        <w:t>Rest</w:t>
      </w:r>
      <w:r w:rsidR="001015A0">
        <w:rPr>
          <w:b/>
        </w:rPr>
        <w:t xml:space="preserve"> </w:t>
      </w:r>
      <w:r w:rsidRPr="00B00CA9">
        <w:t>API của hệ thống để trao đổi dữ liệu.</w:t>
      </w:r>
    </w:p>
    <w:p w14:paraId="48B4C528" w14:textId="51FAEAA8" w:rsidR="00801948" w:rsidRPr="00B00CA9" w:rsidRDefault="00801948" w:rsidP="00906CE0">
      <w:pPr>
        <w:pStyle w:val="Tiumccp2"/>
        <w:outlineLvl w:val="2"/>
      </w:pPr>
      <w:bookmarkStart w:id="258" w:name="_Toc476412750"/>
      <w:bookmarkStart w:id="259" w:name="_Toc476499688"/>
      <w:r w:rsidRPr="00B00CA9">
        <w:t>2.</w:t>
      </w:r>
      <w:r w:rsidR="00F266B6">
        <w:t>5.1</w:t>
      </w:r>
      <w:r w:rsidRPr="00B00CA9">
        <w:t xml:space="preserve"> Quản lý theo module</w:t>
      </w:r>
      <w:bookmarkEnd w:id="258"/>
      <w:bookmarkEnd w:id="259"/>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60" w:name="_Toc476111303"/>
      <w:r w:rsidR="00B00CA9">
        <w:t>hệ thống có thể gọi và sử dụng.</w:t>
      </w:r>
    </w:p>
    <w:p w14:paraId="6B879D97" w14:textId="2CED8601" w:rsidR="005339E8" w:rsidRPr="0035188A" w:rsidRDefault="00E071B6" w:rsidP="00906CE0">
      <w:pPr>
        <w:pStyle w:val="Tiumccp2"/>
        <w:outlineLvl w:val="2"/>
        <w:rPr>
          <w:i w:val="0"/>
        </w:rPr>
      </w:pPr>
      <w:bookmarkStart w:id="261" w:name="_Toc476412751"/>
      <w:bookmarkStart w:id="262" w:name="_Toc476499689"/>
      <w:bookmarkEnd w:id="260"/>
      <w:r w:rsidRPr="0035188A">
        <w:rPr>
          <w:i w:val="0"/>
        </w:rPr>
        <w:t>2.</w:t>
      </w:r>
      <w:r w:rsidR="00F266B6" w:rsidRPr="0035188A">
        <w:rPr>
          <w:i w:val="0"/>
        </w:rPr>
        <w:t>5.2</w:t>
      </w:r>
      <w:r w:rsidRPr="0035188A">
        <w:rPr>
          <w:i w:val="0"/>
        </w:rPr>
        <w:t xml:space="preserve"> </w:t>
      </w:r>
      <w:r w:rsidRPr="0035188A">
        <w:rPr>
          <w:rStyle w:val="Tiumccp2Char"/>
          <w:b/>
          <w:i/>
        </w:rPr>
        <w:t>Công cụ thực hiện</w:t>
      </w:r>
      <w:bookmarkEnd w:id="261"/>
      <w:bookmarkEnd w:id="262"/>
    </w:p>
    <w:p w14:paraId="6DC0306C" w14:textId="39BB39FF" w:rsidR="005339E8" w:rsidRPr="005339E8" w:rsidRDefault="005339E8" w:rsidP="00E071B6">
      <w:pPr>
        <w:pStyle w:val="Bngbiu-nidung"/>
      </w:pPr>
      <w:r w:rsidRPr="005339E8">
        <w:t>R</w:t>
      </w:r>
      <w:r>
        <w:t>etrofit</w:t>
      </w:r>
      <w:r w:rsidR="00464AC3">
        <w:t xml:space="preserve"> </w:t>
      </w:r>
      <w:r w:rsidR="00E071B6">
        <w:t xml:space="preserve">là một </w:t>
      </w:r>
      <w:proofErr w:type="gramStart"/>
      <w:r w:rsidR="00E071B6">
        <w:t>thư</w:t>
      </w:r>
      <w:proofErr w:type="gramEnd"/>
      <w:r w:rsidR="00E071B6">
        <w:t xml:space="preserve"> viên</w:t>
      </w:r>
      <w:r w:rsidRPr="005339E8">
        <w:t xml:space="preserve"> giúp hệ thống android thao tác trao đổi dữ liệu, </w:t>
      </w:r>
      <w:r w:rsidR="00E071B6">
        <w:t xml:space="preserve">thông tin với </w:t>
      </w:r>
      <w:r w:rsidR="001015A0" w:rsidRPr="001015A0">
        <w:t>Rest</w:t>
      </w:r>
      <w:r w:rsidR="001015A0">
        <w:rPr>
          <w:b/>
        </w:rPr>
        <w:t xml:space="preserve"> </w:t>
      </w:r>
      <w:r w:rsidR="00E071B6">
        <w:t>API.</w:t>
      </w:r>
      <w:r w:rsidRPr="005339E8">
        <w:t xml:space="preserve"> Thư viện cho phép người dùng thực thi các yêu cầu </w:t>
      </w:r>
      <w:r w:rsidR="00E071B6">
        <w:t>GET, POST, DELETE, PUT</w:t>
      </w:r>
      <w:r w:rsidRPr="005339E8">
        <w:t xml:space="preserve"> </w:t>
      </w:r>
      <w:r w:rsidR="00E071B6">
        <w:t xml:space="preserve">lên </w:t>
      </w:r>
      <w:r w:rsidR="001015A0" w:rsidRPr="001015A0">
        <w:t>Rest</w:t>
      </w:r>
      <w:r w:rsidR="001015A0">
        <w:rPr>
          <w:b/>
        </w:rPr>
        <w:t xml:space="preserve"> </w:t>
      </w:r>
      <w:r w:rsidR="00E071B6">
        <w:t>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54D81349" w:rsidR="005339E8" w:rsidRDefault="00EB05F9" w:rsidP="00F266B6">
      <w:pPr>
        <w:pStyle w:val="Tiumccp1"/>
        <w:outlineLvl w:val="1"/>
        <w:rPr>
          <w:i/>
          <w:szCs w:val="26"/>
        </w:rPr>
      </w:pPr>
      <w:bookmarkStart w:id="263" w:name="_Toc476213419"/>
      <w:bookmarkStart w:id="264" w:name="_Toc476213674"/>
      <w:bookmarkStart w:id="265" w:name="_Toc476412752"/>
      <w:bookmarkStart w:id="266" w:name="_Toc476499690"/>
      <w:r>
        <w:t>2.</w:t>
      </w:r>
      <w:r w:rsidR="00F266B6">
        <w:t>6</w:t>
      </w:r>
      <w:r>
        <w:t xml:space="preserve">. </w:t>
      </w:r>
      <w:bookmarkEnd w:id="263"/>
      <w:bookmarkEnd w:id="264"/>
      <w:bookmarkEnd w:id="265"/>
      <w:r w:rsidR="005929F4">
        <w:rPr>
          <w:szCs w:val="26"/>
        </w:rPr>
        <w:t>Mô-đun trả lời tự động</w:t>
      </w:r>
      <w:bookmarkEnd w:id="266"/>
    </w:p>
    <w:p w14:paraId="2DF42596" w14:textId="0EE7F6B9" w:rsidR="00C37181" w:rsidRPr="005339E8" w:rsidRDefault="005929F4" w:rsidP="005339E8">
      <w:pPr>
        <w:pStyle w:val="Bngbiu-nidung"/>
      </w:pPr>
      <w:r>
        <w:t>Mô-đun trả lời tự động</w:t>
      </w:r>
      <w:r w:rsidRPr="005339E8">
        <w:t xml:space="preserve"> </w:t>
      </w:r>
      <w:r w:rsidR="00C37181" w:rsidRPr="005339E8">
        <w:t xml:space="preserve">là nơi tiếp nhận những câu hỏi của người dùng từ </w:t>
      </w:r>
      <w:r w:rsidR="001015A0" w:rsidRPr="001015A0">
        <w:t>Rest</w:t>
      </w:r>
      <w:r w:rsidR="001015A0">
        <w:rPr>
          <w:b/>
        </w:rPr>
        <w:t xml:space="preserve"> </w:t>
      </w:r>
      <w:r w:rsidR="00C37181" w:rsidRPr="005339E8">
        <w:t xml:space="preserve">API sau đó áp dụng, xử lý các giải thuật về phân loại câu hỏi, đo độ tương tự của câu hỏi đó với các câu hỏi trong cơ sở dữ liệu để tìm ra câu hỏi gần với câu người dùng tìm kiếm nhất và trả về lại cho </w:t>
      </w:r>
      <w:r w:rsidR="001015A0" w:rsidRPr="001015A0">
        <w:t>Rest</w:t>
      </w:r>
      <w:r w:rsidR="001015A0">
        <w:rPr>
          <w:b/>
        </w:rPr>
        <w:t xml:space="preserve"> </w:t>
      </w:r>
      <w:r w:rsidR="00C37181" w:rsidRPr="005339E8">
        <w:t xml:space="preserve">API, để </w:t>
      </w:r>
      <w:r w:rsidR="001015A0" w:rsidRPr="001015A0">
        <w:t>Rest</w:t>
      </w:r>
      <w:r w:rsidR="001015A0">
        <w:rPr>
          <w:b/>
        </w:rPr>
        <w:t xml:space="preserve"> </w:t>
      </w:r>
      <w:r w:rsidR="00C37181" w:rsidRPr="005339E8">
        <w:t>API xử lý và hiển thị lên cho người dùng cuối.</w:t>
      </w:r>
    </w:p>
    <w:p w14:paraId="24943D9D" w14:textId="02D89D83" w:rsidR="00C37181" w:rsidRDefault="00C37181" w:rsidP="005339E8">
      <w:pPr>
        <w:pStyle w:val="Tiumccp2"/>
      </w:pPr>
      <w:bookmarkStart w:id="267" w:name="_Toc476213420"/>
      <w:bookmarkStart w:id="268" w:name="_Toc476213675"/>
      <w:bookmarkStart w:id="269" w:name="_Toc476233856"/>
      <w:bookmarkStart w:id="270" w:name="_Toc476234286"/>
      <w:bookmarkStart w:id="271" w:name="_Toc476234929"/>
      <w:bookmarkStart w:id="272" w:name="_Toc476412753"/>
      <w:r>
        <w:t>Công nghệ sử dụng:</w:t>
      </w:r>
      <w:bookmarkEnd w:id="267"/>
      <w:bookmarkEnd w:id="268"/>
      <w:bookmarkEnd w:id="269"/>
      <w:bookmarkEnd w:id="270"/>
      <w:bookmarkEnd w:id="271"/>
      <w:bookmarkEnd w:id="272"/>
    </w:p>
    <w:p w14:paraId="660C71F8" w14:textId="17BEEA40" w:rsidR="00C37181" w:rsidRDefault="005929F4" w:rsidP="005339E8">
      <w:pPr>
        <w:pStyle w:val="Bngbiu-nidung"/>
      </w:pPr>
      <w:r>
        <w:t xml:space="preserve">Mô-đun trả lời tự động </w:t>
      </w:r>
      <w:r w:rsidR="00C37181">
        <w:t xml:space="preserve">được viết trên ngôn ngữ lập trình Java, sử dụng giao thức TCP trong lập trình mạng để trao đổi dữ liệu với </w:t>
      </w:r>
      <w:r w:rsidR="001015A0" w:rsidRPr="001015A0">
        <w:t>Rest</w:t>
      </w:r>
      <w:r w:rsidR="001015A0">
        <w:rPr>
          <w:b/>
        </w:rPr>
        <w:t xml:space="preserve"> </w:t>
      </w:r>
      <w:r w:rsidR="00C37181">
        <w:t>API.</w:t>
      </w:r>
    </w:p>
    <w:p w14:paraId="5038269B" w14:textId="77777777" w:rsidR="00B00CA9" w:rsidRDefault="00B00CA9" w:rsidP="005339E8">
      <w:pPr>
        <w:pStyle w:val="Bngbiu-nidung"/>
      </w:pPr>
    </w:p>
    <w:p w14:paraId="7777B848" w14:textId="77777777" w:rsidR="00695C93" w:rsidRDefault="00695C93" w:rsidP="005339E8">
      <w:pPr>
        <w:pStyle w:val="Bngbiu-nidung"/>
      </w:pPr>
    </w:p>
    <w:p w14:paraId="0BD93AA1" w14:textId="798B09E1" w:rsidR="00C37181" w:rsidRDefault="00C37181" w:rsidP="005339E8">
      <w:pPr>
        <w:pStyle w:val="Tiumccp2"/>
      </w:pPr>
      <w:bookmarkStart w:id="273" w:name="_Toc476213421"/>
      <w:bookmarkStart w:id="274" w:name="_Toc476213676"/>
      <w:bookmarkStart w:id="275" w:name="_Toc476233857"/>
      <w:bookmarkStart w:id="276" w:name="_Toc476234287"/>
      <w:bookmarkStart w:id="277" w:name="_Toc476234930"/>
      <w:bookmarkStart w:id="278" w:name="_Toc476412754"/>
      <w:r>
        <w:lastRenderedPageBreak/>
        <w:t>Thư viện sử dụng</w:t>
      </w:r>
      <w:bookmarkEnd w:id="273"/>
      <w:bookmarkEnd w:id="274"/>
      <w:bookmarkEnd w:id="275"/>
      <w:bookmarkEnd w:id="276"/>
      <w:bookmarkEnd w:id="277"/>
      <w:bookmarkEnd w:id="278"/>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48C350D9" w:rsidR="00C37181" w:rsidRDefault="00C37181" w:rsidP="005339E8">
      <w:pPr>
        <w:pStyle w:val="Bngbiu-nidung"/>
      </w:pPr>
      <w:r>
        <w:t xml:space="preserve"> Stanford Classifier: là công cụ sử dụng trong học máy, hiện thực dựa trên phương pháp Maximum Entropy Classifier, ứng dụng trong việc phân loại các câu hỏi trong Tiếng việt thành các loại câu về “cái gì (what)”, “tại sao (why)”, “như thế nào (how)”…</w:t>
      </w:r>
    </w:p>
    <w:p w14:paraId="2B6F487F" w14:textId="2A1B5DE8" w:rsidR="00D00205" w:rsidRDefault="00C37181" w:rsidP="002A56D8">
      <w:pPr>
        <w:pStyle w:val="Bngbiu-nidung"/>
      </w:pPr>
      <w:r>
        <w:t xml:space="preserve">MongoDB JDBC Driver: </w:t>
      </w:r>
      <w:proofErr w:type="gramStart"/>
      <w:r>
        <w:t>thư</w:t>
      </w:r>
      <w:proofErr w:type="gramEnd"/>
      <w:r>
        <w:t xml:space="preserve"> viện cho phép kết nối, lấy, truy vấn c</w:t>
      </w:r>
      <w:r w:rsidR="00BB1A2C">
        <w:t>ơ sở dữ liệu MongoDB trên Java.</w:t>
      </w:r>
      <w:r>
        <w:br w:type="page"/>
      </w:r>
      <w:bookmarkEnd w:id="47"/>
    </w:p>
    <w:p w14:paraId="29F238E3" w14:textId="400D4C8A" w:rsidR="002E38BA" w:rsidRDefault="002E38BA" w:rsidP="00207835">
      <w:pPr>
        <w:pStyle w:val="Chng"/>
        <w:outlineLvl w:val="0"/>
      </w:pPr>
      <w:bookmarkStart w:id="279" w:name="_Toc476111321"/>
      <w:bookmarkStart w:id="280" w:name="_Toc476213422"/>
      <w:bookmarkStart w:id="281" w:name="_Toc476412755"/>
      <w:bookmarkStart w:id="282" w:name="_Toc476499691"/>
      <w:r>
        <w:lastRenderedPageBreak/>
        <w:t xml:space="preserve">CHƯƠNG 3 – </w:t>
      </w:r>
      <w:r w:rsidR="001D6455">
        <w:t xml:space="preserve">XÂY DỰNG </w:t>
      </w:r>
      <w:r w:rsidR="00841454">
        <w:t>CƠ CHẾ</w:t>
      </w:r>
      <w:r w:rsidR="001D6455">
        <w:t xml:space="preserve"> TRẢ LỜI TỰ ĐỘNG</w:t>
      </w:r>
      <w:bookmarkEnd w:id="279"/>
      <w:bookmarkEnd w:id="280"/>
      <w:bookmarkEnd w:id="281"/>
      <w:bookmarkEnd w:id="282"/>
    </w:p>
    <w:p w14:paraId="1C1DF825" w14:textId="48A03917" w:rsidR="001D6455" w:rsidRDefault="002A7D54" w:rsidP="00207835">
      <w:pPr>
        <w:pStyle w:val="Tiumccp1"/>
        <w:outlineLvl w:val="1"/>
      </w:pPr>
      <w:r>
        <w:t xml:space="preserve"> </w:t>
      </w:r>
      <w:bookmarkStart w:id="283" w:name="_Toc476111322"/>
      <w:bookmarkStart w:id="284" w:name="_Toc476213423"/>
      <w:bookmarkStart w:id="285" w:name="_Toc476412756"/>
      <w:bookmarkStart w:id="286" w:name="_Toc476499692"/>
      <w:r>
        <w:t xml:space="preserve">3.1 </w:t>
      </w:r>
      <w:r w:rsidR="001D6455">
        <w:t>Kiến trúc tổng quan</w:t>
      </w:r>
      <w:bookmarkEnd w:id="283"/>
      <w:bookmarkEnd w:id="284"/>
      <w:bookmarkEnd w:id="285"/>
      <w:bookmarkEnd w:id="286"/>
    </w:p>
    <w:bookmarkStart w:id="287" w:name="_Toc476233861"/>
    <w:bookmarkStart w:id="288" w:name="_Toc476234291"/>
    <w:bookmarkStart w:id="289" w:name="_Toc476234934"/>
    <w:bookmarkStart w:id="290" w:name="_Toc476412757"/>
    <w:p w14:paraId="2A2F803F" w14:textId="7C0771F1" w:rsidR="00193783" w:rsidRPr="00513160" w:rsidRDefault="00193783" w:rsidP="00193783">
      <w:pPr>
        <w:pStyle w:val="Tiumccp1"/>
        <w:rPr>
          <w:b w:val="0"/>
          <w:sz w:val="26"/>
          <w:szCs w:val="26"/>
        </w:rPr>
      </w:pPr>
      <w:r>
        <w:rPr>
          <w:noProof/>
        </w:rPr>
        <mc:AlternateContent>
          <mc:Choice Requires="wps">
            <w:drawing>
              <wp:anchor distT="0" distB="0" distL="114300" distR="114300" simplePos="0" relativeHeight="251660288" behindDoc="0" locked="0" layoutInCell="1" allowOverlap="1" wp14:anchorId="000869D9" wp14:editId="1E54130D">
                <wp:simplePos x="0" y="0"/>
                <wp:positionH relativeFrom="column">
                  <wp:posOffset>352425</wp:posOffset>
                </wp:positionH>
                <wp:positionV relativeFrom="paragraph">
                  <wp:posOffset>5221605</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a:effectLst/>
                      </wps:spPr>
                      <wps:txbx>
                        <w:txbxContent>
                          <w:p w14:paraId="4A845380" w14:textId="0788DEF2" w:rsidR="00E548FB" w:rsidRPr="000C6830" w:rsidRDefault="00E548FB" w:rsidP="00193783">
                            <w:pPr>
                              <w:pStyle w:val="Caption"/>
                              <w:rPr>
                                <w:b/>
                                <w:noProof/>
                                <w:sz w:val="28"/>
                                <w:szCs w:val="28"/>
                              </w:rPr>
                            </w:pPr>
                            <w:bookmarkStart w:id="291" w:name="_Toc476409771"/>
                            <w:r>
                              <w:t xml:space="preserve">Hình 3. </w:t>
                            </w:r>
                            <w:fldSimple w:instr=" SEQ Hình_3. \* ARABIC ">
                              <w:r w:rsidR="00E94687">
                                <w:rPr>
                                  <w:noProof/>
                                </w:rPr>
                                <w:t>1</w:t>
                              </w:r>
                            </w:fldSimple>
                            <w:r w:rsidRPr="00193783">
                              <w:t xml:space="preserve"> </w:t>
                            </w:r>
                            <w:r>
                              <w:t>Kiến trúc tổng quan cơ chế trả lời tự động</w:t>
                            </w:r>
                            <w:bookmarkEnd w:id="2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69D9" id="Text Box 10" o:spid="_x0000_s1028" type="#_x0000_t202" style="position:absolute;margin-left:27.75pt;margin-top:411.1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" stroked="f">
                <v:textbox style="mso-fit-shape-to-text:t" inset="0,0,0,0">
                  <w:txbxContent>
                    <w:p w14:paraId="4A845380" w14:textId="0788DEF2" w:rsidR="00E548FB" w:rsidRPr="000C6830" w:rsidRDefault="00E548FB" w:rsidP="00193783">
                      <w:pPr>
                        <w:pStyle w:val="Caption"/>
                        <w:rPr>
                          <w:b/>
                          <w:noProof/>
                          <w:sz w:val="28"/>
                          <w:szCs w:val="28"/>
                        </w:rPr>
                      </w:pPr>
                      <w:bookmarkStart w:id="296" w:name="_Toc476409771"/>
                      <w:r>
                        <w:t xml:space="preserve">Hình 3. </w:t>
                      </w:r>
                      <w:r w:rsidR="00B0388A">
                        <w:fldChar w:fldCharType="begin"/>
                      </w:r>
                      <w:r w:rsidR="00B0388A">
                        <w:instrText xml:space="preserve"> SEQ Hình_3. \* ARABIC </w:instrText>
                      </w:r>
                      <w:r w:rsidR="00B0388A">
                        <w:fldChar w:fldCharType="separate"/>
                      </w:r>
                      <w:r w:rsidR="00E94687">
                        <w:rPr>
                          <w:noProof/>
                        </w:rPr>
                        <w:t>1</w:t>
                      </w:r>
                      <w:r w:rsidR="00B0388A">
                        <w:rPr>
                          <w:noProof/>
                        </w:rPr>
                        <w:fldChar w:fldCharType="end"/>
                      </w:r>
                      <w:r w:rsidRPr="00193783">
                        <w:t xml:space="preserve"> </w:t>
                      </w:r>
                      <w:r>
                        <w:t>Kiến trúc tổng quan cơ chế trả lời tự động</w:t>
                      </w:r>
                      <w:bookmarkEnd w:id="296"/>
                    </w:p>
                  </w:txbxContent>
                </v:textbox>
                <w10:wrap type="topAndBottom"/>
              </v:shape>
            </w:pict>
          </mc:Fallback>
        </mc:AlternateContent>
      </w:r>
      <w:r w:rsidRPr="00785A07">
        <w:rPr>
          <w:noProof/>
        </w:rPr>
        <w:drawing>
          <wp:anchor distT="0" distB="0" distL="114300" distR="114300" simplePos="0" relativeHeight="251658240" behindDoc="0" locked="0" layoutInCell="1" allowOverlap="1" wp14:anchorId="083B288A" wp14:editId="004A7F58">
            <wp:simplePos x="0" y="0"/>
            <wp:positionH relativeFrom="column">
              <wp:posOffset>352425</wp:posOffset>
            </wp:positionH>
            <wp:positionV relativeFrom="paragraph">
              <wp:posOffset>1294130</wp:posOffset>
            </wp:positionV>
            <wp:extent cx="6225540" cy="387032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2554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6"/>
          <w:szCs w:val="26"/>
        </w:rPr>
        <w:t xml:space="preserve">Các câu hỏi của người dùng khi đã được chuyển tới </w:t>
      </w:r>
      <w:r w:rsidR="001015A0" w:rsidRPr="001015A0">
        <w:rPr>
          <w:b w:val="0"/>
          <w:sz w:val="26"/>
          <w:szCs w:val="26"/>
        </w:rPr>
        <w:t>Rest</w:t>
      </w:r>
      <w:r w:rsidR="001015A0">
        <w:rPr>
          <w:b w:val="0"/>
          <w:sz w:val="26"/>
          <w:szCs w:val="26"/>
        </w:rPr>
        <w:t xml:space="preserve"> </w:t>
      </w:r>
      <w:r>
        <w:rPr>
          <w:b w:val="0"/>
          <w:sz w:val="26"/>
          <w:szCs w:val="26"/>
        </w:rPr>
        <w:t xml:space="preserve">API sẽ tiếp tục được chuyển tới một máy chủ viết bằng ngôn ngữ Java để tiến hành xử lý, áp dụng giải thuật đo độ tương tự nhằm tìm ra các câu hỏi phù hợp với câu hỏi đó đồng thời trả kết quả về cho </w:t>
      </w:r>
      <w:r w:rsidR="001015A0" w:rsidRPr="001015A0">
        <w:rPr>
          <w:b w:val="0"/>
          <w:sz w:val="26"/>
          <w:szCs w:val="26"/>
        </w:rPr>
        <w:t>Rest</w:t>
      </w:r>
      <w:r w:rsidR="001015A0">
        <w:rPr>
          <w:b w:val="0"/>
          <w:sz w:val="26"/>
          <w:szCs w:val="26"/>
        </w:rPr>
        <w:t xml:space="preserve"> </w:t>
      </w:r>
      <w:r>
        <w:rPr>
          <w:b w:val="0"/>
          <w:sz w:val="26"/>
          <w:szCs w:val="26"/>
        </w:rPr>
        <w:t xml:space="preserve">API để </w:t>
      </w:r>
      <w:r w:rsidR="001015A0" w:rsidRPr="001015A0">
        <w:rPr>
          <w:b w:val="0"/>
          <w:sz w:val="26"/>
          <w:szCs w:val="26"/>
        </w:rPr>
        <w:t>Rest</w:t>
      </w:r>
      <w:r w:rsidR="001015A0">
        <w:rPr>
          <w:b w:val="0"/>
          <w:sz w:val="26"/>
          <w:szCs w:val="26"/>
        </w:rPr>
        <w:t xml:space="preserve"> </w:t>
      </w:r>
      <w:r>
        <w:rPr>
          <w:b w:val="0"/>
          <w:sz w:val="26"/>
          <w:szCs w:val="26"/>
        </w:rPr>
        <w:t>API xử lý cung cấp cho người dùng.</w:t>
      </w:r>
      <w:bookmarkEnd w:id="287"/>
      <w:bookmarkEnd w:id="288"/>
      <w:bookmarkEnd w:id="289"/>
      <w:bookmarkEnd w:id="290"/>
    </w:p>
    <w:p w14:paraId="7773A28A" w14:textId="75F728DF" w:rsidR="00193783" w:rsidRDefault="00193783" w:rsidP="00104BA4">
      <w:pPr>
        <w:pStyle w:val="Tiumccp1"/>
      </w:pPr>
    </w:p>
    <w:p w14:paraId="00A5EDB6" w14:textId="6FFDA4BE" w:rsidR="00841454" w:rsidRDefault="00841454" w:rsidP="00841454">
      <w:pPr>
        <w:pStyle w:val="Chng"/>
        <w:keepNext/>
        <w:ind w:left="1080"/>
      </w:pPr>
    </w:p>
    <w:p w14:paraId="019A7871" w14:textId="77777777" w:rsidR="002A56D8" w:rsidRDefault="002A56D8" w:rsidP="00841454">
      <w:pPr>
        <w:pStyle w:val="Chng"/>
        <w:keepNext/>
        <w:ind w:left="1080"/>
      </w:pPr>
    </w:p>
    <w:p w14:paraId="4AD8BD63" w14:textId="77777777" w:rsidR="001D6455" w:rsidRDefault="001D6455" w:rsidP="00E334B0">
      <w:pPr>
        <w:pStyle w:val="Chng"/>
        <w:ind w:left="1080"/>
      </w:pPr>
    </w:p>
    <w:p w14:paraId="180F5899" w14:textId="5415CF20" w:rsidR="00536351" w:rsidRDefault="00513160" w:rsidP="00EB05F9">
      <w:pPr>
        <w:pStyle w:val="Bngbiu-nidung"/>
        <w:ind w:left="-450" w:firstLine="450"/>
        <w:jc w:val="left"/>
      </w:pPr>
      <w:r>
        <w:lastRenderedPageBreak/>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6A004CC0" w:rsidR="00536351" w:rsidRDefault="00415BFC" w:rsidP="004B0C77">
      <w:pPr>
        <w:pStyle w:val="Bngbiu-nidung"/>
        <w:numPr>
          <w:ilvl w:val="0"/>
          <w:numId w:val="2"/>
        </w:numPr>
        <w:ind w:left="1080"/>
        <w:jc w:val="left"/>
      </w:pPr>
      <w:r>
        <w:t xml:space="preserve">Giai đoạn 1: Truy vấn, tìm ra các câu hỏi tương tự với </w:t>
      </w:r>
      <w:r w:rsidR="00536351">
        <w:t>câu hỏi</w:t>
      </w:r>
      <w:r>
        <w:t xml:space="preserve"> câu hỏi được gửi đến</w:t>
      </w:r>
      <w:r w:rsidR="00536351">
        <w:t xml:space="preserve"> để lưu vào danh sách các câu hỏi tương tự</w:t>
      </w:r>
      <w:r>
        <w:t>,</w:t>
      </w:r>
      <w:r w:rsidR="00536351">
        <w:t xml:space="preserve"> sử dụng Full Text Search của MongoDB. Đây là bước đầu tiên để</w:t>
      </w:r>
      <w:r w:rsidR="00966A79">
        <w:t xml:space="preserve"> lấy và</w:t>
      </w:r>
      <w:r w:rsidR="00536351">
        <w:t xml:space="preserve"> lọc dữ liệu, loại bỏ các câu không liên quan nhầm rút ngắn thời gian xử lý của giải thuật.</w:t>
      </w:r>
    </w:p>
    <w:p w14:paraId="22211828" w14:textId="4EEE8D9C" w:rsidR="00536351" w:rsidRDefault="00536351" w:rsidP="004B0C77">
      <w:pPr>
        <w:pStyle w:val="Bngbiu-nidung"/>
        <w:numPr>
          <w:ilvl w:val="0"/>
          <w:numId w:val="2"/>
        </w:numPr>
        <w:ind w:left="1080"/>
        <w:jc w:val="left"/>
      </w:pPr>
      <w:r>
        <w:t>Giai đoạn 2: Phân loại câu hỏi đã nhập vào. Đồng thời lọc lại d</w:t>
      </w:r>
      <w:r w:rsidR="00966A79">
        <w:t>anh sách câu hỏi tương tự đã có bằng cách</w:t>
      </w:r>
      <w:r>
        <w:t xml:space="preserve">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20D2B5A5" w:rsidR="00536351" w:rsidRDefault="00536351" w:rsidP="00536351">
      <w:pPr>
        <w:pStyle w:val="Bngbiu-nidung"/>
        <w:ind w:left="1080" w:firstLine="0"/>
        <w:jc w:val="left"/>
      </w:pPr>
      <w:r>
        <w:t xml:space="preserve">→ Sau khi đi qua bộ phân loại, </w:t>
      </w:r>
      <w:r w:rsidR="00415BFC">
        <w:t>hệ thống sẽ trả lời</w:t>
      </w:r>
      <w:r>
        <w:t xml:space="preserve"> câu hỏi này thuộc loại “what”.</w:t>
      </w:r>
    </w:p>
    <w:p w14:paraId="564728CB" w14:textId="64D7AFF3" w:rsidR="00536351" w:rsidRDefault="00536351" w:rsidP="004B0C77">
      <w:pPr>
        <w:pStyle w:val="Bngbiu-nidung"/>
        <w:numPr>
          <w:ilvl w:val="0"/>
          <w:numId w:val="2"/>
        </w:numPr>
        <w:ind w:left="1080"/>
      </w:pPr>
      <w:r>
        <w:t xml:space="preserve">Giai đoạn 3: Tìm câu hỏi tương tự: Các câu hỏi từ người dùng nhập vào và các câu hỏi trong danh sách câu hỏi sẽ được chuyển thành chữ in thường và tách </w:t>
      </w:r>
      <w:r w:rsidR="00415BFC">
        <w:t xml:space="preserve">từ </w:t>
      </w:r>
      <w:r>
        <w:t xml:space="preserve"> thông qua công cụ VnTokenizer. Từng câu hỏi trong danh sách câu hỏi sẽ được so </w:t>
      </w:r>
      <w:r w:rsidR="00966A79">
        <w:t>trùng</w:t>
      </w:r>
      <w:r>
        <w:t xml:space="preserve"> với câu hỏi từ người dùng nhập vào thông qua giải thuật đo độ tương tự và được gán </w:t>
      </w:r>
      <w:r w:rsidR="00966A79">
        <w:t>trọng</w:t>
      </w:r>
      <w:r>
        <w:t xml:space="preserve"> số, </w:t>
      </w:r>
      <w:r w:rsidR="00966A79">
        <w:t>trọng</w:t>
      </w:r>
      <w:r>
        <w:t xml:space="preserve"> số càng cao thì càng chứng minh được câu này tương tự với câu người dùng nhập vào.</w:t>
      </w:r>
    </w:p>
    <w:p w14:paraId="770958A0" w14:textId="77432C75" w:rsidR="00536351" w:rsidRDefault="00536351" w:rsidP="0029362F">
      <w:pPr>
        <w:pStyle w:val="Bngbiu-nidung"/>
        <w:numPr>
          <w:ilvl w:val="0"/>
          <w:numId w:val="2"/>
        </w:numPr>
        <w:ind w:left="1080"/>
      </w:pPr>
      <w:r>
        <w:t xml:space="preserve">Giai đoạn 4: In ra danh sách các câu hỏi tương tự. Ở đây chúng em sẽ lấy 3 câu hỏi được gán điểm số cao nhất và trả về cho </w:t>
      </w:r>
      <w:r w:rsidR="001015A0" w:rsidRPr="001015A0">
        <w:t>Rest</w:t>
      </w:r>
      <w:r w:rsidR="001015A0">
        <w:rPr>
          <w:b/>
        </w:rPr>
        <w:t xml:space="preserve"> </w:t>
      </w:r>
      <w:r w:rsidR="00966A79">
        <w:t>API</w:t>
      </w:r>
      <w:r>
        <w:t xml:space="preserve"> xử lý</w:t>
      </w:r>
    </w:p>
    <w:p w14:paraId="5E6FC9B8" w14:textId="3F84A256" w:rsidR="00695C93" w:rsidRPr="00261FBC" w:rsidRDefault="002A7D54" w:rsidP="00261FBC">
      <w:pPr>
        <w:pStyle w:val="Tiumccp1"/>
        <w:outlineLvl w:val="1"/>
      </w:pPr>
      <w:r>
        <w:t xml:space="preserve"> </w:t>
      </w:r>
      <w:bookmarkStart w:id="292" w:name="_Toc476111324"/>
      <w:bookmarkStart w:id="293" w:name="_Toc476213426"/>
      <w:bookmarkStart w:id="294" w:name="_Toc476412758"/>
      <w:bookmarkStart w:id="295" w:name="_Toc476499693"/>
      <w:r w:rsidR="00BB1A2C">
        <w:t>3.</w:t>
      </w:r>
      <w:r w:rsidR="0029362F">
        <w:t>2</w:t>
      </w:r>
      <w:r w:rsidR="00536351">
        <w:t xml:space="preserve"> </w:t>
      </w:r>
      <w:r w:rsidR="00D93231">
        <w:t>Phương pháp</w:t>
      </w:r>
      <w:r w:rsidR="00415BFC">
        <w:t xml:space="preserve"> sử dụng</w:t>
      </w:r>
      <w:r w:rsidR="00D93231">
        <w:t>:</w:t>
      </w:r>
      <w:bookmarkEnd w:id="292"/>
      <w:bookmarkEnd w:id="293"/>
      <w:bookmarkEnd w:id="294"/>
      <w:bookmarkEnd w:id="295"/>
    </w:p>
    <w:p w14:paraId="5876841E" w14:textId="3F28AB65" w:rsidR="00BF7A8C" w:rsidRDefault="00BB1A2C" w:rsidP="00207835">
      <w:pPr>
        <w:pStyle w:val="Tiumccp2"/>
        <w:outlineLvl w:val="2"/>
      </w:pPr>
      <w:bookmarkStart w:id="296" w:name="_Toc476111325"/>
      <w:bookmarkStart w:id="297" w:name="_Toc476213427"/>
      <w:bookmarkStart w:id="298" w:name="_Toc476412759"/>
      <w:bookmarkStart w:id="299" w:name="_Toc476499694"/>
      <w:r>
        <w:t>3.</w:t>
      </w:r>
      <w:r w:rsidR="0029362F">
        <w:t>2</w:t>
      </w:r>
      <w:r w:rsidR="002A7D54">
        <w:t xml:space="preserve">.1 </w:t>
      </w:r>
      <w:r w:rsidR="00BF7A8C">
        <w:t>Lọc dữ liệu sử dụng Full Text Search</w:t>
      </w:r>
      <w:bookmarkEnd w:id="296"/>
      <w:bookmarkEnd w:id="297"/>
      <w:bookmarkEnd w:id="298"/>
      <w:bookmarkEnd w:id="299"/>
    </w:p>
    <w:p w14:paraId="445B9884" w14:textId="630FA380" w:rsidR="00BF7A8C" w:rsidRDefault="00BF7A8C" w:rsidP="002230C5">
      <w:pPr>
        <w:pStyle w:val="Chng"/>
        <w:ind w:left="786"/>
        <w:rPr>
          <w:b w:val="0"/>
          <w:sz w:val="26"/>
          <w:szCs w:val="26"/>
        </w:rPr>
      </w:pPr>
      <w:bookmarkStart w:id="300" w:name="_Toc476111326"/>
      <w:bookmarkStart w:id="301" w:name="_Toc476213428"/>
      <w:bookmarkStart w:id="302" w:name="_Toc476213683"/>
      <w:bookmarkStart w:id="303" w:name="_Toc476233864"/>
      <w:bookmarkStart w:id="304" w:name="_Toc476234294"/>
      <w:bookmarkStart w:id="305" w:name="_Toc476234937"/>
      <w:bookmarkStart w:id="306" w:name="_Toc476412760"/>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300"/>
      <w:bookmarkEnd w:id="301"/>
      <w:bookmarkEnd w:id="302"/>
      <w:bookmarkEnd w:id="303"/>
      <w:bookmarkEnd w:id="304"/>
      <w:bookmarkEnd w:id="305"/>
      <w:r w:rsidR="00966A79">
        <w:rPr>
          <w:b w:val="0"/>
          <w:sz w:val="26"/>
          <w:szCs w:val="26"/>
        </w:rPr>
        <w:t>.</w:t>
      </w:r>
      <w:bookmarkEnd w:id="306"/>
    </w:p>
    <w:p w14:paraId="7EFC11EF" w14:textId="48243280" w:rsidR="0085063F" w:rsidRDefault="0085063F" w:rsidP="002230C5">
      <w:pPr>
        <w:pStyle w:val="Chng"/>
        <w:ind w:left="786"/>
        <w:rPr>
          <w:b w:val="0"/>
          <w:sz w:val="26"/>
          <w:szCs w:val="26"/>
        </w:rPr>
      </w:pPr>
      <w:bookmarkStart w:id="307" w:name="_Toc476111327"/>
      <w:bookmarkStart w:id="308" w:name="_Toc476213429"/>
      <w:bookmarkStart w:id="309" w:name="_Toc476213684"/>
      <w:bookmarkStart w:id="310" w:name="_Toc476233865"/>
      <w:bookmarkStart w:id="311" w:name="_Toc476234295"/>
      <w:bookmarkStart w:id="312" w:name="_Toc476234938"/>
      <w:bookmarkStart w:id="313" w:name="_Toc476412761"/>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w:t>
      </w:r>
      <w:r w:rsidR="00B16635">
        <w:rPr>
          <w:b w:val="0"/>
          <w:sz w:val="26"/>
          <w:szCs w:val="26"/>
        </w:rPr>
        <w:lastRenderedPageBreak/>
        <w:t xml:space="preserve">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307"/>
      <w:bookmarkEnd w:id="308"/>
      <w:bookmarkEnd w:id="309"/>
      <w:bookmarkEnd w:id="310"/>
      <w:bookmarkEnd w:id="311"/>
      <w:bookmarkEnd w:id="312"/>
      <w:bookmarkEnd w:id="313"/>
    </w:p>
    <w:p w14:paraId="7CE10DC0" w14:textId="3DEF5982" w:rsidR="00A977CA" w:rsidRDefault="00A977CA" w:rsidP="00A977CA">
      <w:pPr>
        <w:pStyle w:val="Chng"/>
        <w:ind w:left="1080"/>
        <w:rPr>
          <w:b w:val="0"/>
          <w:sz w:val="26"/>
          <w:szCs w:val="26"/>
        </w:rPr>
      </w:pPr>
      <w:bookmarkStart w:id="314" w:name="_Toc476111328"/>
      <w:bookmarkStart w:id="315" w:name="_Toc476213430"/>
      <w:bookmarkStart w:id="316" w:name="_Toc476213685"/>
      <w:bookmarkStart w:id="317" w:name="_Toc476233866"/>
      <w:bookmarkStart w:id="318" w:name="_Toc476234296"/>
      <w:bookmarkStart w:id="319" w:name="_Toc476234939"/>
      <w:bookmarkStart w:id="320" w:name="_Toc476412762"/>
      <w:r>
        <w:rPr>
          <w:b w:val="0"/>
          <w:sz w:val="26"/>
          <w:szCs w:val="26"/>
        </w:rPr>
        <w:t>Ví dụ:</w:t>
      </w:r>
      <w:bookmarkEnd w:id="314"/>
      <w:bookmarkEnd w:id="315"/>
      <w:bookmarkEnd w:id="316"/>
      <w:bookmarkEnd w:id="317"/>
      <w:bookmarkEnd w:id="318"/>
      <w:bookmarkEnd w:id="319"/>
      <w:bookmarkEnd w:id="320"/>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321" w:name="_Toc476111329"/>
      <w:bookmarkStart w:id="322" w:name="_Toc476213431"/>
      <w:bookmarkStart w:id="323" w:name="_Toc476213686"/>
      <w:bookmarkStart w:id="324" w:name="_Toc476233867"/>
      <w:bookmarkStart w:id="325" w:name="_Toc476234297"/>
      <w:bookmarkStart w:id="326" w:name="_Toc476234940"/>
      <w:bookmarkStart w:id="327" w:name="_Toc476412763"/>
      <w:r>
        <w:rPr>
          <w:b w:val="0"/>
          <w:sz w:val="26"/>
          <w:szCs w:val="26"/>
        </w:rPr>
        <w:t>D1= “Đây là văn bản thứ nhất”.</w:t>
      </w:r>
      <w:bookmarkEnd w:id="321"/>
      <w:bookmarkEnd w:id="322"/>
      <w:bookmarkEnd w:id="323"/>
      <w:bookmarkEnd w:id="324"/>
      <w:bookmarkEnd w:id="325"/>
      <w:bookmarkEnd w:id="326"/>
      <w:bookmarkEnd w:id="327"/>
    </w:p>
    <w:p w14:paraId="0466993A" w14:textId="47F06439" w:rsidR="00A977CA" w:rsidRPr="001E7D59" w:rsidRDefault="00A977CA" w:rsidP="00EB4442">
      <w:pPr>
        <w:pStyle w:val="Chng"/>
        <w:ind w:left="1080" w:firstLine="450"/>
        <w:rPr>
          <w:b w:val="0"/>
          <w:sz w:val="26"/>
          <w:szCs w:val="26"/>
          <w:lang w:val="fr-FR"/>
        </w:rPr>
      </w:pPr>
      <w:bookmarkStart w:id="328" w:name="_Toc476111330"/>
      <w:bookmarkStart w:id="329" w:name="_Toc476213432"/>
      <w:bookmarkStart w:id="330" w:name="_Toc476213687"/>
      <w:bookmarkStart w:id="331" w:name="_Toc476233868"/>
      <w:bookmarkStart w:id="332" w:name="_Toc476234298"/>
      <w:bookmarkStart w:id="333" w:name="_Toc476234941"/>
      <w:bookmarkStart w:id="334" w:name="_Toc476412764"/>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328"/>
      <w:bookmarkEnd w:id="329"/>
      <w:bookmarkEnd w:id="330"/>
      <w:bookmarkEnd w:id="331"/>
      <w:bookmarkEnd w:id="332"/>
      <w:bookmarkEnd w:id="333"/>
      <w:bookmarkEnd w:id="334"/>
    </w:p>
    <w:p w14:paraId="7607FA81" w14:textId="7E51FCB7" w:rsidR="00BB59A1" w:rsidRDefault="00A977CA" w:rsidP="00EB4442">
      <w:pPr>
        <w:pStyle w:val="Chng"/>
        <w:ind w:left="1080" w:firstLine="450"/>
        <w:rPr>
          <w:b w:val="0"/>
          <w:sz w:val="26"/>
          <w:szCs w:val="26"/>
        </w:rPr>
      </w:pPr>
      <w:bookmarkStart w:id="335" w:name="_Toc476111331"/>
      <w:bookmarkStart w:id="336" w:name="_Toc476213433"/>
      <w:bookmarkStart w:id="337" w:name="_Toc476213688"/>
      <w:bookmarkStart w:id="338" w:name="_Toc476233869"/>
      <w:bookmarkStart w:id="339" w:name="_Toc476234299"/>
      <w:bookmarkStart w:id="340" w:name="_Toc476234942"/>
      <w:bookmarkStart w:id="341" w:name="_Toc476412765"/>
      <w:r>
        <w:rPr>
          <w:b w:val="0"/>
          <w:sz w:val="26"/>
          <w:szCs w:val="26"/>
        </w:rPr>
        <w:t>D3=” Một hai”.</w:t>
      </w:r>
      <w:bookmarkEnd w:id="335"/>
      <w:bookmarkEnd w:id="336"/>
      <w:bookmarkEnd w:id="337"/>
      <w:bookmarkEnd w:id="338"/>
      <w:bookmarkEnd w:id="339"/>
      <w:bookmarkEnd w:id="340"/>
      <w:bookmarkEnd w:id="341"/>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342" w:name="_Toc476111332"/>
      <w:bookmarkStart w:id="343" w:name="_Toc476213434"/>
      <w:bookmarkStart w:id="344" w:name="_Toc476213689"/>
      <w:bookmarkStart w:id="345" w:name="_Toc476233870"/>
      <w:bookmarkStart w:id="346" w:name="_Toc476234300"/>
      <w:bookmarkStart w:id="347" w:name="_Toc476234943"/>
      <w:bookmarkStart w:id="348" w:name="_Toc476412766"/>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342"/>
      <w:bookmarkEnd w:id="343"/>
      <w:bookmarkEnd w:id="344"/>
      <w:bookmarkEnd w:id="345"/>
      <w:bookmarkEnd w:id="346"/>
      <w:bookmarkEnd w:id="347"/>
      <w:bookmarkEnd w:id="348"/>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349" w:name="_Toc476111333"/>
      <w:bookmarkStart w:id="350" w:name="_Toc476213435"/>
      <w:bookmarkStart w:id="351" w:name="_Toc476213690"/>
      <w:bookmarkStart w:id="352" w:name="_Toc476233871"/>
      <w:bookmarkStart w:id="353" w:name="_Toc476234301"/>
      <w:bookmarkStart w:id="354" w:name="_Toc476234944"/>
      <w:bookmarkStart w:id="355" w:name="_Toc476412767"/>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49"/>
      <w:bookmarkEnd w:id="350"/>
      <w:bookmarkEnd w:id="351"/>
      <w:bookmarkEnd w:id="352"/>
      <w:bookmarkEnd w:id="353"/>
      <w:bookmarkEnd w:id="354"/>
      <w:bookmarkEnd w:id="355"/>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356" w:name="_Toc476111334"/>
      <w:bookmarkStart w:id="357" w:name="_Toc476213436"/>
      <w:bookmarkStart w:id="358" w:name="_Toc476213691"/>
      <w:bookmarkStart w:id="359" w:name="_Toc476233872"/>
      <w:bookmarkStart w:id="360" w:name="_Toc476234302"/>
      <w:bookmarkStart w:id="361" w:name="_Toc476234945"/>
      <w:bookmarkStart w:id="362" w:name="_Toc476412768"/>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56"/>
      <w:bookmarkEnd w:id="357"/>
      <w:bookmarkEnd w:id="358"/>
      <w:bookmarkEnd w:id="359"/>
      <w:bookmarkEnd w:id="360"/>
      <w:bookmarkEnd w:id="361"/>
      <w:bookmarkEnd w:id="362"/>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363" w:name="_Toc476111335"/>
      <w:bookmarkStart w:id="364" w:name="_Toc476213437"/>
      <w:bookmarkStart w:id="365" w:name="_Toc476213692"/>
      <w:bookmarkStart w:id="366" w:name="_Toc476233873"/>
      <w:bookmarkStart w:id="367" w:name="_Toc476234303"/>
      <w:bookmarkStart w:id="368" w:name="_Toc476234946"/>
      <w:bookmarkStart w:id="369" w:name="_Toc476412769"/>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363"/>
      <w:bookmarkEnd w:id="364"/>
      <w:bookmarkEnd w:id="365"/>
      <w:bookmarkEnd w:id="366"/>
      <w:bookmarkEnd w:id="367"/>
      <w:bookmarkEnd w:id="368"/>
      <w:bookmarkEnd w:id="369"/>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70" w:name="_Toc476111336"/>
      <w:bookmarkStart w:id="371" w:name="_Toc476213438"/>
      <w:bookmarkStart w:id="372" w:name="_Toc476213693"/>
      <w:bookmarkStart w:id="373" w:name="_Toc476233874"/>
      <w:bookmarkStart w:id="374" w:name="_Toc476234304"/>
      <w:bookmarkStart w:id="375" w:name="_Toc476234947"/>
      <w:bookmarkStart w:id="376" w:name="_Toc476412770"/>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70"/>
      <w:bookmarkEnd w:id="371"/>
      <w:bookmarkEnd w:id="372"/>
      <w:bookmarkEnd w:id="373"/>
      <w:bookmarkEnd w:id="374"/>
      <w:bookmarkEnd w:id="375"/>
      <w:bookmarkEnd w:id="376"/>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77" w:name="_Toc476111337"/>
      <w:bookmarkStart w:id="378" w:name="_Toc476213439"/>
      <w:bookmarkStart w:id="379" w:name="_Toc476213694"/>
      <w:bookmarkStart w:id="380" w:name="_Toc476233875"/>
      <w:bookmarkStart w:id="381" w:name="_Toc476234305"/>
      <w:bookmarkStart w:id="382" w:name="_Toc476234948"/>
      <w:bookmarkStart w:id="383" w:name="_Toc476412771"/>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77"/>
      <w:bookmarkEnd w:id="378"/>
      <w:bookmarkEnd w:id="379"/>
      <w:bookmarkEnd w:id="380"/>
      <w:bookmarkEnd w:id="381"/>
      <w:bookmarkEnd w:id="382"/>
      <w:bookmarkEnd w:id="383"/>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84" w:name="_Toc476111338"/>
      <w:bookmarkStart w:id="385" w:name="_Toc476213440"/>
      <w:bookmarkStart w:id="386" w:name="_Toc476213695"/>
      <w:bookmarkStart w:id="387" w:name="_Toc476233876"/>
      <w:bookmarkStart w:id="388" w:name="_Toc476234306"/>
      <w:bookmarkStart w:id="389" w:name="_Toc476234949"/>
      <w:bookmarkStart w:id="390" w:name="_Toc476412772"/>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84"/>
      <w:bookmarkEnd w:id="385"/>
      <w:bookmarkEnd w:id="386"/>
      <w:bookmarkEnd w:id="387"/>
      <w:bookmarkEnd w:id="388"/>
      <w:bookmarkEnd w:id="389"/>
      <w:bookmarkEnd w:id="390"/>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91" w:name="_Toc476111339"/>
      <w:bookmarkStart w:id="392" w:name="_Toc476213441"/>
      <w:bookmarkStart w:id="393" w:name="_Toc476213696"/>
      <w:bookmarkStart w:id="394" w:name="_Toc476233877"/>
      <w:bookmarkStart w:id="395" w:name="_Toc476234307"/>
      <w:bookmarkStart w:id="396" w:name="_Toc476234950"/>
      <w:bookmarkStart w:id="397" w:name="_Toc476412773"/>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91"/>
      <w:bookmarkEnd w:id="392"/>
      <w:bookmarkEnd w:id="393"/>
      <w:bookmarkEnd w:id="394"/>
      <w:bookmarkEnd w:id="395"/>
      <w:bookmarkEnd w:id="396"/>
      <w:bookmarkEnd w:id="397"/>
    </w:p>
    <w:p w14:paraId="3F818B2A" w14:textId="206A9BD0" w:rsidR="00BB59A1" w:rsidRPr="00BB59A1" w:rsidRDefault="00BB59A1" w:rsidP="002230C5">
      <w:pPr>
        <w:pStyle w:val="Chng"/>
        <w:ind w:left="786"/>
        <w:rPr>
          <w:b w:val="0"/>
          <w:sz w:val="26"/>
          <w:szCs w:val="26"/>
        </w:rPr>
      </w:pPr>
      <w:bookmarkStart w:id="398" w:name="_Toc476111340"/>
      <w:bookmarkStart w:id="399" w:name="_Toc476213442"/>
      <w:bookmarkStart w:id="400" w:name="_Toc476213697"/>
      <w:bookmarkStart w:id="401" w:name="_Toc476233878"/>
      <w:bookmarkStart w:id="402" w:name="_Toc476234308"/>
      <w:bookmarkStart w:id="403" w:name="_Toc476234951"/>
      <w:bookmarkStart w:id="404" w:name="_Toc476412774"/>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98"/>
      <w:bookmarkEnd w:id="399"/>
      <w:bookmarkEnd w:id="400"/>
      <w:bookmarkEnd w:id="401"/>
      <w:bookmarkEnd w:id="402"/>
      <w:bookmarkEnd w:id="403"/>
      <w:bookmarkEnd w:id="404"/>
    </w:p>
    <w:p w14:paraId="1FC44929" w14:textId="039D55CB" w:rsidR="00BF7A8C" w:rsidRPr="00104BA4" w:rsidRDefault="00BF7A8C" w:rsidP="00104BA4">
      <w:pPr>
        <w:pStyle w:val="Chng"/>
        <w:ind w:left="786"/>
        <w:rPr>
          <w:b w:val="0"/>
          <w:sz w:val="26"/>
          <w:szCs w:val="26"/>
        </w:rPr>
      </w:pPr>
      <w:bookmarkStart w:id="405" w:name="_Toc476111341"/>
      <w:bookmarkStart w:id="406" w:name="_Toc476213443"/>
      <w:bookmarkStart w:id="407" w:name="_Toc476213698"/>
      <w:bookmarkStart w:id="408" w:name="_Toc476233879"/>
      <w:bookmarkStart w:id="409" w:name="_Toc476234309"/>
      <w:bookmarkStart w:id="410" w:name="_Toc476234952"/>
      <w:bookmarkStart w:id="411" w:name="_Toc476412775"/>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405"/>
      <w:bookmarkEnd w:id="406"/>
      <w:bookmarkEnd w:id="407"/>
      <w:bookmarkEnd w:id="408"/>
      <w:bookmarkEnd w:id="409"/>
      <w:bookmarkEnd w:id="410"/>
      <w:bookmarkEnd w:id="411"/>
    </w:p>
    <w:p w14:paraId="112FC424" w14:textId="18D07E45" w:rsidR="00941433" w:rsidRPr="00B81575" w:rsidRDefault="002A7D54" w:rsidP="00207835">
      <w:pPr>
        <w:pStyle w:val="Tiumccp2"/>
        <w:outlineLvl w:val="2"/>
      </w:pPr>
      <w:bookmarkStart w:id="412" w:name="_Toc476111342"/>
      <w:bookmarkStart w:id="413" w:name="_Toc476213444"/>
      <w:bookmarkStart w:id="414" w:name="_Toc476412776"/>
      <w:bookmarkStart w:id="415" w:name="_Toc476499695"/>
      <w:r>
        <w:t>3.</w:t>
      </w:r>
      <w:r w:rsidR="0029362F">
        <w:t>2</w:t>
      </w:r>
      <w:r>
        <w:t xml:space="preserve">.2 </w:t>
      </w:r>
      <w:r w:rsidR="00941433" w:rsidRPr="00B81575">
        <w:t>Tách từ</w:t>
      </w:r>
      <w:bookmarkEnd w:id="412"/>
      <w:bookmarkEnd w:id="413"/>
      <w:bookmarkEnd w:id="414"/>
      <w:bookmarkEnd w:id="415"/>
    </w:p>
    <w:p w14:paraId="21F68B29" w14:textId="68AF052C" w:rsidR="00941433" w:rsidRDefault="00941433" w:rsidP="002230C5">
      <w:pPr>
        <w:pStyle w:val="Chng"/>
        <w:ind w:left="786"/>
        <w:rPr>
          <w:b w:val="0"/>
          <w:sz w:val="26"/>
          <w:szCs w:val="26"/>
        </w:rPr>
      </w:pPr>
      <w:bookmarkStart w:id="416" w:name="_Toc476111343"/>
      <w:bookmarkStart w:id="417" w:name="_Toc476213445"/>
      <w:bookmarkStart w:id="418" w:name="_Toc476213700"/>
      <w:bookmarkStart w:id="419" w:name="_Toc476233881"/>
      <w:bookmarkStart w:id="420" w:name="_Toc476234311"/>
      <w:bookmarkStart w:id="421" w:name="_Toc476234954"/>
      <w:bookmarkStart w:id="422" w:name="_Toc476412777"/>
      <w:r w:rsidRPr="00941433">
        <w:rPr>
          <w:b w:val="0"/>
          <w:sz w:val="26"/>
          <w:szCs w:val="26"/>
        </w:rPr>
        <w:t>Việc</w:t>
      </w:r>
      <w:r w:rsidR="00944C9E">
        <w:rPr>
          <w:b w:val="0"/>
          <w:sz w:val="26"/>
          <w:szCs w:val="26"/>
        </w:rPr>
        <w:t xml:space="preserve"> đầu tiên</w:t>
      </w:r>
      <w:r>
        <w:rPr>
          <w:b w:val="0"/>
          <w:sz w:val="26"/>
          <w:szCs w:val="26"/>
        </w:rPr>
        <w:t xml:space="preserve"> trong xử lý câu hỏ</w:t>
      </w:r>
      <w:r w:rsidR="003D7054">
        <w:rPr>
          <w:b w:val="0"/>
          <w:sz w:val="26"/>
          <w:szCs w:val="26"/>
        </w:rPr>
        <w:t>i từ người dùng nhập vào đó là t</w:t>
      </w:r>
      <w:r>
        <w:rPr>
          <w:b w:val="0"/>
          <w:sz w:val="26"/>
          <w:szCs w:val="26"/>
        </w:rPr>
        <w: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416"/>
      <w:bookmarkEnd w:id="417"/>
      <w:bookmarkEnd w:id="418"/>
      <w:bookmarkEnd w:id="419"/>
      <w:bookmarkEnd w:id="420"/>
      <w:bookmarkEnd w:id="421"/>
      <w:bookmarkEnd w:id="422"/>
    </w:p>
    <w:p w14:paraId="3D8E90A4" w14:textId="35B49F48" w:rsidR="002E3F68" w:rsidRDefault="00944C9E" w:rsidP="002230C5">
      <w:pPr>
        <w:pStyle w:val="Chng"/>
        <w:ind w:left="786"/>
        <w:rPr>
          <w:b w:val="0"/>
          <w:sz w:val="26"/>
          <w:szCs w:val="26"/>
        </w:rPr>
      </w:pPr>
      <w:bookmarkStart w:id="423" w:name="_Toc476111344"/>
      <w:bookmarkStart w:id="424" w:name="_Toc476213446"/>
      <w:bookmarkStart w:id="425" w:name="_Toc476213701"/>
      <w:bookmarkStart w:id="426" w:name="_Toc476233882"/>
      <w:bookmarkStart w:id="427" w:name="_Toc476234312"/>
      <w:bookmarkStart w:id="428" w:name="_Toc476234955"/>
      <w:bookmarkStart w:id="429" w:name="_Toc476412778"/>
      <w:r>
        <w:rPr>
          <w:b w:val="0"/>
          <w:sz w:val="26"/>
          <w:szCs w:val="26"/>
        </w:rPr>
        <w:t>Ví dụ:</w:t>
      </w:r>
      <w:bookmarkEnd w:id="423"/>
      <w:bookmarkEnd w:id="424"/>
      <w:bookmarkEnd w:id="425"/>
      <w:bookmarkEnd w:id="426"/>
      <w:bookmarkEnd w:id="427"/>
      <w:bookmarkEnd w:id="428"/>
      <w:bookmarkEnd w:id="429"/>
      <w:r>
        <w:rPr>
          <w:b w:val="0"/>
          <w:sz w:val="26"/>
          <w:szCs w:val="26"/>
        </w:rPr>
        <w:t xml:space="preserve"> </w:t>
      </w:r>
    </w:p>
    <w:p w14:paraId="375E3A74" w14:textId="6B2649DF" w:rsidR="00944C9E" w:rsidRDefault="00944C9E" w:rsidP="002E3F68">
      <w:pPr>
        <w:pStyle w:val="Chng"/>
        <w:ind w:left="1080"/>
        <w:rPr>
          <w:b w:val="0"/>
          <w:sz w:val="26"/>
          <w:szCs w:val="26"/>
        </w:rPr>
      </w:pPr>
      <w:bookmarkStart w:id="430" w:name="_Toc476111345"/>
      <w:bookmarkStart w:id="431" w:name="_Toc476213447"/>
      <w:bookmarkStart w:id="432" w:name="_Toc476213702"/>
      <w:bookmarkStart w:id="433" w:name="_Toc476233883"/>
      <w:bookmarkStart w:id="434" w:name="_Toc476234313"/>
      <w:bookmarkStart w:id="435" w:name="_Toc476234956"/>
      <w:bookmarkStart w:id="436" w:name="_Toc476412779"/>
      <w:r>
        <w:rPr>
          <w:b w:val="0"/>
          <w:sz w:val="26"/>
          <w:szCs w:val="26"/>
        </w:rPr>
        <w:t xml:space="preserve">Cho một câu: “Xã hội </w:t>
      </w:r>
      <w:r w:rsidR="000C77D3">
        <w:rPr>
          <w:b w:val="0"/>
          <w:sz w:val="26"/>
          <w:szCs w:val="26"/>
        </w:rPr>
        <w:t>ngày càng phát triển</w:t>
      </w:r>
      <w:r>
        <w:rPr>
          <w:b w:val="0"/>
          <w:sz w:val="26"/>
          <w:szCs w:val="26"/>
        </w:rPr>
        <w:t>”</w:t>
      </w:r>
      <w:bookmarkEnd w:id="430"/>
      <w:bookmarkEnd w:id="431"/>
      <w:bookmarkEnd w:id="432"/>
      <w:bookmarkEnd w:id="433"/>
      <w:bookmarkEnd w:id="434"/>
      <w:bookmarkEnd w:id="435"/>
      <w:bookmarkEnd w:id="436"/>
    </w:p>
    <w:p w14:paraId="061BDD7D" w14:textId="1D66534F" w:rsidR="00944C9E" w:rsidRDefault="00944C9E" w:rsidP="00944C9E">
      <w:pPr>
        <w:pStyle w:val="Chng"/>
        <w:ind w:left="1080"/>
        <w:rPr>
          <w:b w:val="0"/>
          <w:sz w:val="26"/>
          <w:szCs w:val="26"/>
        </w:rPr>
      </w:pPr>
      <w:bookmarkStart w:id="437" w:name="_Toc476111346"/>
      <w:bookmarkStart w:id="438" w:name="_Toc476213448"/>
      <w:bookmarkStart w:id="439" w:name="_Toc476213703"/>
      <w:bookmarkStart w:id="440" w:name="_Toc476233884"/>
      <w:bookmarkStart w:id="441" w:name="_Toc476234314"/>
      <w:bookmarkStart w:id="442" w:name="_Toc476234957"/>
      <w:bookmarkStart w:id="443" w:name="_Toc476412780"/>
      <w:r>
        <w:rPr>
          <w:b w:val="0"/>
          <w:sz w:val="26"/>
          <w:szCs w:val="26"/>
        </w:rPr>
        <w:t>Sau khi tiến hành xử lý tách từ, ta sẽ nhận được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437"/>
      <w:bookmarkEnd w:id="438"/>
      <w:bookmarkEnd w:id="439"/>
      <w:bookmarkEnd w:id="440"/>
      <w:bookmarkEnd w:id="441"/>
      <w:bookmarkEnd w:id="442"/>
      <w:bookmarkEnd w:id="443"/>
    </w:p>
    <w:p w14:paraId="2B5D7875" w14:textId="77777777" w:rsidR="00193783" w:rsidRPr="007D0304" w:rsidRDefault="00193783" w:rsidP="00193783">
      <w:pPr>
        <w:shd w:val="clear" w:color="auto" w:fill="FFFFFF"/>
        <w:spacing w:line="360" w:lineRule="auto"/>
        <w:ind w:left="720"/>
        <w:rPr>
          <w:sz w:val="26"/>
          <w:szCs w:val="26"/>
        </w:rPr>
      </w:pPr>
      <w:r w:rsidRPr="007D0304">
        <w:rPr>
          <w:sz w:val="26"/>
          <w:szCs w:val="26"/>
        </w:rPr>
        <w:lastRenderedPageBreak/>
        <w:t>Có 2 hướng tiếp cận</w:t>
      </w:r>
      <w:r>
        <w:rPr>
          <w:sz w:val="26"/>
          <w:szCs w:val="26"/>
        </w:rPr>
        <w:t xml:space="preserve"> để giải quyết bài toán tách từ</w:t>
      </w:r>
      <w:r w:rsidRPr="007D0304">
        <w:rPr>
          <w:sz w:val="26"/>
          <w:szCs w:val="26"/>
        </w:rPr>
        <w:t>:</w:t>
      </w:r>
    </w:p>
    <w:p w14:paraId="3BE2FC5E" w14:textId="77777777" w:rsidR="00193783" w:rsidRPr="007D0304" w:rsidRDefault="00193783" w:rsidP="00193783">
      <w:pPr>
        <w:pStyle w:val="ListParagraph"/>
        <w:numPr>
          <w:ilvl w:val="0"/>
          <w:numId w:val="24"/>
        </w:numPr>
        <w:shd w:val="clear" w:color="auto" w:fill="FFFFFF"/>
        <w:spacing w:line="360" w:lineRule="auto"/>
        <w:ind w:firstLine="180"/>
        <w:rPr>
          <w:sz w:val="26"/>
          <w:szCs w:val="26"/>
        </w:rPr>
      </w:pPr>
      <w:r w:rsidRPr="007D0304">
        <w:rPr>
          <w:sz w:val="26"/>
          <w:szCs w:val="26"/>
        </w:rPr>
        <w:t xml:space="preserve">Hướng tiếp cận dựa trên “từ”: Hướng tiếp cận này được chia thành 3 nhóm: </w:t>
      </w:r>
    </w:p>
    <w:p w14:paraId="0DF87027"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Dựa vào thống kê: số lần xuất hiện của từ hay xác suất cùng xuất hiện từ tập huấn luyện ban đầu. Vì vậy tính chính xác chủ yếu dựa vào tập dữ liệu huấn luyện. Tuy nhiên phương pháp này là lại là vấn đề khó khăn trong bài toán tách từ của Tiếng Việt do chưa có dữ liệu gán nhãn đủ lớn và có chất lượng.</w:t>
      </w:r>
    </w:p>
    <w:p w14:paraId="0EF33F05"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Dựa vào từ điển: Các phân đoạn của văn bản được so sánh dựa vào từ điển. Phương pháp này khó thực hiện do việc xây dựng các từ ngữ Tiếng Việt hoàn chỉnh là không khả thi</w:t>
      </w:r>
    </w:p>
    <w:p w14:paraId="24C554CC" w14:textId="77777777" w:rsidR="00193783" w:rsidRPr="007D0304" w:rsidRDefault="00193783" w:rsidP="00193783">
      <w:pPr>
        <w:pStyle w:val="ListParagraph"/>
        <w:numPr>
          <w:ilvl w:val="0"/>
          <w:numId w:val="25"/>
        </w:numPr>
        <w:shd w:val="clear" w:color="auto" w:fill="FFFFFF"/>
        <w:spacing w:line="360" w:lineRule="auto"/>
        <w:ind w:left="1620" w:hanging="270"/>
        <w:rPr>
          <w:sz w:val="26"/>
          <w:szCs w:val="26"/>
        </w:rPr>
      </w:pPr>
      <w:r w:rsidRPr="007D0304">
        <w:rPr>
          <w:sz w:val="26"/>
          <w:szCs w:val="26"/>
        </w:rPr>
        <w:t>Nhóm lại (Hybrid): Áp dụng nhiều phương phép tiếp cận khác nhau để thừa hưởng những ưu điểm của từng phương pháp.</w:t>
      </w:r>
    </w:p>
    <w:p w14:paraId="27DE18DB" w14:textId="3DD4B86F" w:rsidR="00193783" w:rsidRPr="007D0304" w:rsidRDefault="00193783" w:rsidP="00193783">
      <w:pPr>
        <w:pStyle w:val="ListParagraph"/>
        <w:numPr>
          <w:ilvl w:val="0"/>
          <w:numId w:val="24"/>
        </w:numPr>
        <w:shd w:val="clear" w:color="auto" w:fill="FFFFFF"/>
        <w:spacing w:line="360" w:lineRule="auto"/>
        <w:ind w:firstLine="270"/>
        <w:rPr>
          <w:sz w:val="26"/>
          <w:szCs w:val="26"/>
        </w:rPr>
      </w:pPr>
      <w:r w:rsidRPr="007D0304">
        <w:rPr>
          <w:sz w:val="26"/>
          <w:szCs w:val="26"/>
        </w:rPr>
        <w:t>Hướng tiếp cận dựa trên “ký tự”: Hướng tiếp cận này đơn thuần rút trích một số lượng nhất định các tiếng trong văn bản như rút trich 1 ký tự (Unigram) hay rút trích nhiều ký tự (N-gram)</w:t>
      </w:r>
    </w:p>
    <w:p w14:paraId="20EF66F3" w14:textId="77777777" w:rsidR="00193783" w:rsidRPr="007D0304" w:rsidRDefault="00193783" w:rsidP="00193783">
      <w:pPr>
        <w:pStyle w:val="ListParagraph"/>
        <w:numPr>
          <w:ilvl w:val="0"/>
          <w:numId w:val="26"/>
        </w:numPr>
        <w:shd w:val="clear" w:color="auto" w:fill="FFFFFF"/>
        <w:tabs>
          <w:tab w:val="left" w:pos="1170"/>
          <w:tab w:val="left" w:pos="1620"/>
          <w:tab w:val="left" w:pos="1800"/>
        </w:tabs>
        <w:spacing w:line="360" w:lineRule="auto"/>
        <w:ind w:left="1080" w:firstLine="270"/>
        <w:rPr>
          <w:sz w:val="26"/>
          <w:szCs w:val="26"/>
        </w:rPr>
      </w:pPr>
      <w:r w:rsidRPr="007D0304">
        <w:rPr>
          <w:sz w:val="26"/>
          <w:szCs w:val="26"/>
        </w:rPr>
        <w:t>Hướng tiếp cận rút trích 1-gram: chia văn bản thành các ký tự đơn lẻ để thực hiện tách từ. Đây không phải là hướng tiếp cận chính trong việc tách từ.</w:t>
      </w:r>
    </w:p>
    <w:p w14:paraId="1B4D3F03" w14:textId="77777777" w:rsidR="00193783" w:rsidRDefault="00193783" w:rsidP="00C76004">
      <w:pPr>
        <w:pStyle w:val="ListParagraph"/>
        <w:numPr>
          <w:ilvl w:val="0"/>
          <w:numId w:val="26"/>
        </w:numPr>
        <w:shd w:val="clear" w:color="auto" w:fill="FFFFFF"/>
        <w:tabs>
          <w:tab w:val="left" w:pos="1620"/>
        </w:tabs>
        <w:spacing w:line="360" w:lineRule="auto"/>
        <w:ind w:left="990" w:firstLine="360"/>
        <w:rPr>
          <w:sz w:val="26"/>
          <w:szCs w:val="26"/>
        </w:rPr>
      </w:pPr>
      <w:r w:rsidRPr="007D0304">
        <w:rPr>
          <w:sz w:val="26"/>
          <w:szCs w:val="26"/>
        </w:rPr>
        <w:t>Hướng tiếp cận rút trích n-gram: chia văn bản thành nhiều chuỗi, mỗi chuỗi gồm 2 đến 3 ký tự trở lên. So với hướng tiếp cận rút trích 1-gram, hướng tiếp cận này cho nhiều kết quả ổn định hơn.</w:t>
      </w:r>
    </w:p>
    <w:p w14:paraId="22BE208F" w14:textId="456CE067" w:rsidR="00966A79" w:rsidRPr="00966A79" w:rsidRDefault="00966A79" w:rsidP="00966A79">
      <w:pPr>
        <w:pStyle w:val="ListParagraph"/>
        <w:numPr>
          <w:ilvl w:val="0"/>
          <w:numId w:val="24"/>
        </w:numPr>
        <w:shd w:val="clear" w:color="auto" w:fill="FFFFFF"/>
        <w:spacing w:line="360" w:lineRule="auto"/>
        <w:ind w:firstLine="270"/>
        <w:rPr>
          <w:sz w:val="26"/>
          <w:szCs w:val="26"/>
        </w:rPr>
      </w:pPr>
      <w:r w:rsidRPr="007D0304">
        <w:rPr>
          <w:sz w:val="26"/>
          <w:szCs w:val="26"/>
        </w:rPr>
        <w:t xml:space="preserve">Ưu điểm của hướng tiếp cận dựa trên các ký tự </w:t>
      </w:r>
      <w:r>
        <w:rPr>
          <w:sz w:val="26"/>
          <w:szCs w:val="26"/>
        </w:rPr>
        <w:t xml:space="preserve">là tính </w:t>
      </w:r>
      <w:r w:rsidRPr="007D0304">
        <w:rPr>
          <w:sz w:val="26"/>
          <w:szCs w:val="26"/>
        </w:rPr>
        <w:t>đơn giản và dễ ứng dụng.</w:t>
      </w:r>
    </w:p>
    <w:p w14:paraId="24B440B0" w14:textId="77777777" w:rsidR="00966A79" w:rsidRDefault="00193783" w:rsidP="00C76004">
      <w:pPr>
        <w:pStyle w:val="Chng"/>
        <w:ind w:left="720"/>
        <w:rPr>
          <w:b w:val="0"/>
          <w:sz w:val="26"/>
          <w:szCs w:val="26"/>
        </w:rPr>
      </w:pPr>
      <w:bookmarkStart w:id="444" w:name="_Toc476412781"/>
      <w:r>
        <w:rPr>
          <w:b w:val="0"/>
          <w:sz w:val="26"/>
          <w:szCs w:val="26"/>
        </w:rPr>
        <w:t xml:space="preserve">Trong luận văn này chúng em sử dụng công cụ vnTokenizer. </w:t>
      </w:r>
      <w:r w:rsidR="00C76004">
        <w:rPr>
          <w:b w:val="0"/>
          <w:sz w:val="26"/>
          <w:szCs w:val="26"/>
        </w:rPr>
        <w:t>Đây</w:t>
      </w:r>
      <w:r>
        <w:rPr>
          <w:b w:val="0"/>
          <w:sz w:val="26"/>
          <w:szCs w:val="26"/>
        </w:rPr>
        <w:t xml:space="preserve"> là một công cụ tách từ Tiếng Việt được viết bởi nhóm tác giả: Lê Hồng Phương, Nguyễn Thị Minh Huyền, Azim Roussanaly, phát triển dựa trên phương pháp so khớp cực đại và phân tích biểu thức chính quy với tập dữ liệu sử dụng là bảng âm tiết Tiếng Việt và từ điển từ vựng Tiếng Việt.</w:t>
      </w:r>
      <w:bookmarkEnd w:id="444"/>
      <w:r w:rsidR="00C76004">
        <w:rPr>
          <w:b w:val="0"/>
          <w:sz w:val="26"/>
          <w:szCs w:val="26"/>
        </w:rPr>
        <w:t xml:space="preserve"> </w:t>
      </w:r>
    </w:p>
    <w:p w14:paraId="5DD30305" w14:textId="03798791" w:rsidR="00C76004" w:rsidRDefault="00C76004" w:rsidP="00C76004">
      <w:pPr>
        <w:pStyle w:val="Chng"/>
        <w:ind w:left="720"/>
        <w:rPr>
          <w:b w:val="0"/>
          <w:sz w:val="26"/>
          <w:szCs w:val="26"/>
        </w:rPr>
      </w:pPr>
      <w:bookmarkStart w:id="445" w:name="_Toc476412782"/>
      <w:r>
        <w:rPr>
          <w:b w:val="0"/>
          <w:sz w:val="26"/>
          <w:szCs w:val="26"/>
        </w:rPr>
        <w:lastRenderedPageBreak/>
        <w:t xml:space="preserve">Các bước </w:t>
      </w:r>
      <w:r w:rsidR="00966A79">
        <w:rPr>
          <w:b w:val="0"/>
          <w:sz w:val="26"/>
          <w:szCs w:val="26"/>
        </w:rPr>
        <w:t>sử dụng công cụ</w:t>
      </w:r>
      <w:r>
        <w:rPr>
          <w:b w:val="0"/>
          <w:sz w:val="26"/>
          <w:szCs w:val="26"/>
        </w:rPr>
        <w:t>:</w:t>
      </w:r>
      <w:bookmarkEnd w:id="445"/>
    </w:p>
    <w:p w14:paraId="2FCB81CF" w14:textId="4AE849C8" w:rsidR="00C76004" w:rsidRDefault="00C76004" w:rsidP="00C76004">
      <w:pPr>
        <w:pStyle w:val="Chng"/>
        <w:numPr>
          <w:ilvl w:val="0"/>
          <w:numId w:val="24"/>
        </w:numPr>
        <w:ind w:left="1350"/>
        <w:rPr>
          <w:b w:val="0"/>
          <w:sz w:val="26"/>
          <w:szCs w:val="26"/>
        </w:rPr>
      </w:pPr>
      <w:bookmarkStart w:id="446" w:name="_Toc476412783"/>
      <w:r>
        <w:rPr>
          <w:b w:val="0"/>
          <w:sz w:val="26"/>
          <w:szCs w:val="26"/>
        </w:rPr>
        <w:t>Đầu vào là một câu hỏi bất kỳ.</w:t>
      </w:r>
      <w:bookmarkEnd w:id="446"/>
    </w:p>
    <w:p w14:paraId="1B44BFBA" w14:textId="40F23E92" w:rsidR="00193783" w:rsidRPr="00966A79" w:rsidRDefault="00C76004" w:rsidP="00966A79">
      <w:pPr>
        <w:pStyle w:val="Chng"/>
        <w:numPr>
          <w:ilvl w:val="0"/>
          <w:numId w:val="24"/>
        </w:numPr>
        <w:ind w:left="1350"/>
        <w:rPr>
          <w:b w:val="0"/>
          <w:sz w:val="26"/>
          <w:szCs w:val="26"/>
        </w:rPr>
      </w:pPr>
      <w:bookmarkStart w:id="447" w:name="_Toc476412784"/>
      <w:r>
        <w:rPr>
          <w:b w:val="0"/>
          <w:sz w:val="26"/>
          <w:szCs w:val="26"/>
        </w:rPr>
        <w:t>Đầu ra là một câu hỏi đã được tách các từ</w:t>
      </w:r>
      <w:bookmarkEnd w:id="447"/>
    </w:p>
    <w:p w14:paraId="7825ACB2" w14:textId="09A89108" w:rsidR="00D93231" w:rsidRDefault="002A7D54" w:rsidP="00207835">
      <w:pPr>
        <w:pStyle w:val="Tiumccp2"/>
        <w:outlineLvl w:val="2"/>
      </w:pPr>
      <w:bookmarkStart w:id="448" w:name="_Toc476111348"/>
      <w:bookmarkStart w:id="449" w:name="_Toc476213450"/>
      <w:bookmarkStart w:id="450" w:name="_Toc476412785"/>
      <w:bookmarkStart w:id="451" w:name="_Toc476499696"/>
      <w:r>
        <w:t>3.</w:t>
      </w:r>
      <w:r w:rsidR="0029362F">
        <w:t>2</w:t>
      </w:r>
      <w:r>
        <w:t xml:space="preserve">.3 </w:t>
      </w:r>
      <w:r w:rsidR="00D93231" w:rsidRPr="00B81575">
        <w:t>Phân loại câu hỏi sử dụng Maximum entropy classifier</w:t>
      </w:r>
      <w:bookmarkEnd w:id="448"/>
      <w:bookmarkEnd w:id="449"/>
      <w:bookmarkEnd w:id="450"/>
      <w:bookmarkEnd w:id="451"/>
    </w:p>
    <w:p w14:paraId="7BBFF63A" w14:textId="07AAB0F0" w:rsidR="00B81575" w:rsidRPr="00B81575" w:rsidRDefault="00350DAE" w:rsidP="00193783">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189C8AE6" w14:textId="2EAF0C18" w:rsidR="00677119" w:rsidRDefault="00B81575" w:rsidP="002A7D54">
      <w:pPr>
        <w:pStyle w:val="Bngbiu-nidung"/>
      </w:pPr>
      <w:r w:rsidRPr="00D93231">
        <w:t>Maximum entropy classifier là một bộ phân loại thường được sử dụn</w:t>
      </w:r>
      <w:r>
        <w:t>g trong xử lý ngôn ngữ tự nhiên. Nó cho phép xây dựng các đặc trưng từ tập dữ liệu huấn luyện. Tự động phân loại 1 câu theo 1</w:t>
      </w:r>
      <w:r w:rsidRPr="00D93231">
        <w:t xml:space="preserve"> chủ đề</w:t>
      </w:r>
      <w:r>
        <w:t xml:space="preserve"> dựa trên các đặc trưng đó</w:t>
      </w:r>
      <w:r w:rsidR="00677119">
        <w:t>.</w:t>
      </w:r>
    </w:p>
    <w:p w14:paraId="2F77295E" w14:textId="0C6FB4F0" w:rsidR="00A57444" w:rsidRDefault="00B81575" w:rsidP="0070416A">
      <w:pPr>
        <w:pStyle w:val="Bngbiu-nidung"/>
      </w:pPr>
      <w:r w:rsidRPr="00D93231">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1184B64" w:rsidR="005C45AC" w:rsidRDefault="00350DAE" w:rsidP="002A7D54">
      <w:pPr>
        <w:pStyle w:val="Bngbiu-nidung"/>
        <w:rPr>
          <w:lang w:val="fr-FR"/>
        </w:rPr>
      </w:pPr>
      <w:r w:rsidRPr="001E7D59">
        <w:rPr>
          <w:lang w:val="fr-FR"/>
        </w:rPr>
        <w:lastRenderedPageBreak/>
        <w:t>Ví dụ</w:t>
      </w:r>
      <w:r w:rsidR="00B81575" w:rsidRPr="001E7D59">
        <w:rPr>
          <w:lang w:val="fr-FR"/>
        </w:rPr>
        <w:t xml:space="preserve">: Trong lĩnh vực phân loại các loại câu hỏi trong bai toán này, chúng ta có 7 loại câu hỏi là What, Where, When, How, Why, YesNo. </w:t>
      </w:r>
    </w:p>
    <w:p w14:paraId="7BEBB681" w14:textId="4AE0D0D7" w:rsidR="00B81575" w:rsidRPr="00F06C30" w:rsidRDefault="00B81575" w:rsidP="00966A79">
      <w:pPr>
        <w:pStyle w:val="Bngbiu-nidung"/>
        <w:numPr>
          <w:ilvl w:val="0"/>
          <w:numId w:val="24"/>
        </w:numPr>
        <w:rPr>
          <w:lang w:val="fr-FR"/>
        </w:rPr>
      </w:pPr>
      <w:r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w:t>
      </w:r>
      <w:r w:rsidR="00F06C30">
        <w:rPr>
          <w:lang w:val="fr-FR"/>
        </w:rPr>
        <w:t xml:space="preserve">% </w:t>
      </w:r>
    </w:p>
    <w:p w14:paraId="5A5B4D45" w14:textId="37F33070" w:rsidR="00B81575" w:rsidRPr="001E0274" w:rsidRDefault="00C76004" w:rsidP="00B16970">
      <w:pPr>
        <w:pStyle w:val="Bngbiu-nidung"/>
        <w:rPr>
          <w:lang w:val="fr-FR"/>
        </w:rPr>
      </w:pPr>
      <w:r>
        <w:rPr>
          <w:lang w:val="fr-FR"/>
        </w:rPr>
        <w:t xml:space="preserve">Trong luận văn này, chúng em sử dụng công cụ Stanford </w:t>
      </w:r>
      <w:r w:rsidR="00966A79">
        <w:rPr>
          <w:lang w:val="fr-FR"/>
        </w:rPr>
        <w:t>C</w:t>
      </w:r>
      <w:r w:rsidRPr="001E0274">
        <w:rPr>
          <w:lang w:val="fr-FR"/>
        </w:rPr>
        <w:t xml:space="preserve">lassifier </w:t>
      </w:r>
      <w:r>
        <w:rPr>
          <w:lang w:val="fr-FR"/>
        </w:rPr>
        <w:t xml:space="preserve">để tiến hành phân loại câu hỏi. </w:t>
      </w:r>
      <w:r w:rsidR="00B81575" w:rsidRPr="001E0274">
        <w:rPr>
          <w:lang w:val="fr-FR"/>
        </w:rPr>
        <w:t xml:space="preserve">Stanford </w:t>
      </w:r>
      <w:r w:rsidR="00966A79">
        <w:rPr>
          <w:lang w:val="fr-FR"/>
        </w:rPr>
        <w:t>C</w:t>
      </w:r>
      <w:r w:rsidR="00B81575" w:rsidRPr="001E0274">
        <w:rPr>
          <w:lang w:val="fr-FR"/>
        </w:rPr>
        <w:t xml:space="preserve">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003D7054">
        <w:rPr>
          <w:lang w:val="fr-FR"/>
        </w:rPr>
        <w:t>C</w:t>
      </w:r>
      <w:r w:rsidR="00B81575" w:rsidRPr="001E0274">
        <w:rPr>
          <w:lang w:val="fr-FR"/>
        </w:rPr>
        <w:t xml:space="preserve">húng ta sẽ phân loại các câu hỏi trong Tiếng Việt thành </w:t>
      </w:r>
      <w:r w:rsidR="00F06C30">
        <w:rPr>
          <w:lang w:val="fr-FR"/>
        </w:rPr>
        <w:t>6</w:t>
      </w:r>
      <w:r w:rsidR="00B81575" w:rsidRPr="001E0274">
        <w:rPr>
          <w:lang w:val="fr-FR"/>
        </w:rPr>
        <w:t xml:space="preserve"> chủ để: “What”, “Where”, “When”, “How”, “Why”, “YesNo”</w:t>
      </w:r>
      <w:r w:rsidR="003D7054">
        <w:rPr>
          <w:lang w:val="fr-FR"/>
        </w:rPr>
        <w:t xml:space="preserve"> như trên ví dụ</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3B56782" w:rsidR="00350DAE" w:rsidRDefault="00510ECE" w:rsidP="00C23CCD">
      <w:pPr>
        <w:pStyle w:val="Tiumccp2"/>
        <w:outlineLvl w:val="2"/>
        <w:rPr>
          <w:lang w:val="fr-FR"/>
        </w:rPr>
      </w:pPr>
      <w:bookmarkStart w:id="452" w:name="_Toc476111352"/>
      <w:bookmarkStart w:id="453" w:name="_Toc476213454"/>
      <w:bookmarkStart w:id="454" w:name="_Toc476412786"/>
      <w:bookmarkStart w:id="455" w:name="_Toc476499697"/>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452"/>
      <w:bookmarkEnd w:id="453"/>
      <w:bookmarkEnd w:id="454"/>
      <w:bookmarkEnd w:id="455"/>
    </w:p>
    <w:p w14:paraId="2D12F1A8" w14:textId="284E2C3A" w:rsidR="00C76004" w:rsidRPr="00C76004" w:rsidRDefault="00C76004" w:rsidP="00104BA4">
      <w:pPr>
        <w:pStyle w:val="Tiumccp2"/>
        <w:rPr>
          <w:b w:val="0"/>
          <w:i w:val="0"/>
          <w:sz w:val="26"/>
          <w:lang w:val="fr-FR"/>
        </w:rPr>
      </w:pPr>
      <w:bookmarkStart w:id="456" w:name="_Toc476412787"/>
      <w:r>
        <w:rPr>
          <w:b w:val="0"/>
          <w:i w:val="0"/>
          <w:sz w:val="26"/>
          <w:lang w:val="fr-FR"/>
        </w:rPr>
        <w:t>Sau khi đã có câu hỏi do người dúng nhập vào và danh sách câu hỏi đã được phân loại, bước tiếp theo chúng ta sẽ tiến hành hiện thực giải thuật đo độ tương tự tìm ra những câu hỏi tương tự với câu hỏi do người dùng nhập vào. Đây là bước quan trọng nhất trong toàn bộ hệ thống vì nó sẽ đo đạt, tìm ra câu trả lời chính xác nhất.</w:t>
      </w:r>
      <w:bookmarkEnd w:id="456"/>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lastRenderedPageBreak/>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3F565034" w14:textId="5FD9F5D9" w:rsidR="00A544DF" w:rsidRPr="00C76004" w:rsidRDefault="00A544DF" w:rsidP="00C76004">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75AABAFA" w14:textId="0BCDAED1" w:rsidR="00B81575" w:rsidRPr="00893B46" w:rsidRDefault="00B81575" w:rsidP="00C76004">
      <w:pPr>
        <w:pStyle w:val="Bngbiu-nidung"/>
        <w:jc w:val="center"/>
      </w:pPr>
      <w:r w:rsidRPr="008E2DDC">
        <w:t>Độ tương tự</w:t>
      </w:r>
      <w:r w:rsidR="00A37036">
        <w:t xml:space="preserve"> </w:t>
      </w:r>
      <w:r w:rsidRPr="008E2DDC">
        <w:t xml:space="preserve">(s1,s2)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4D225B0B" w:rsidR="00D355AE" w:rsidRPr="00C5347A" w:rsidRDefault="00D355AE" w:rsidP="00D355AE">
      <w:pPr>
        <w:pStyle w:val="Nidungvnbn"/>
        <w:ind w:left="1440" w:firstLine="0"/>
        <w:rPr>
          <w:lang w:val="fr-FR"/>
        </w:rPr>
      </w:pPr>
      <w:r>
        <w:rPr>
          <w:lang w:val="fr-FR"/>
        </w:rPr>
        <w:t>-</w:t>
      </w:r>
      <w:r w:rsidR="00C41CB2">
        <w:rPr>
          <w:lang w:val="fr-FR"/>
        </w:rPr>
        <w:t xml:space="preserve"> Đo độ tương tự giữa 2 chuỗi ‘Bao nhiêu tiền 1 tín chỉ’ và ‘Học phí 1 tín chỉ là bao nhiêu’</w:t>
      </w:r>
      <w:r w:rsidR="00A544DF">
        <w:rPr>
          <w:lang w:val="fr-FR"/>
        </w:rPr>
        <w:t>.</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575FC9E3" w14:textId="3895FA0B" w:rsidR="00C41CB2" w:rsidRPr="00000549" w:rsidRDefault="00C41CB2" w:rsidP="00C41CB2">
      <w:pPr>
        <w:pStyle w:val="Bngbiu-nidung"/>
        <w:ind w:left="810" w:firstLine="0"/>
        <w:rPr>
          <w:i/>
          <w:lang w:val="fr-FR"/>
        </w:rPr>
      </w:pPr>
      <w:r w:rsidRPr="00000549">
        <w:rPr>
          <w:i/>
          <w:lang w:val="fr-FR"/>
        </w:rPr>
        <w:lastRenderedPageBreak/>
        <w:t>S1 = Bao nhiêu tiền 1 tín chỉ’: {bao nhiêu, nhiêu tiền, tiền 1, 1 tín, tín chỉ}</w:t>
      </w:r>
    </w:p>
    <w:p w14:paraId="370C97C7" w14:textId="519669C1" w:rsidR="00D355AE" w:rsidRPr="00000549" w:rsidRDefault="00D355AE" w:rsidP="00A544DF">
      <w:pPr>
        <w:pStyle w:val="Bngbiu-nidung"/>
        <w:ind w:left="720" w:firstLine="0"/>
        <w:jc w:val="center"/>
        <w:rPr>
          <w:i/>
        </w:rPr>
      </w:pPr>
      <w:r w:rsidRPr="00000549">
        <w:rPr>
          <w:i/>
        </w:rPr>
        <w:t>S</w:t>
      </w:r>
      <w:r w:rsidR="00C41CB2" w:rsidRPr="00000549">
        <w:rPr>
          <w:i/>
        </w:rPr>
        <w:t>2</w:t>
      </w:r>
      <w:r w:rsidRPr="00000549">
        <w:rPr>
          <w:i/>
        </w:rPr>
        <w:t xml:space="preserve">= </w:t>
      </w:r>
      <w:r w:rsidR="00C41CB2" w:rsidRPr="00000549">
        <w:rPr>
          <w:i/>
          <w:lang w:val="fr-FR"/>
        </w:rPr>
        <w:t>Học phí 1 tín chỉ là bao nhiêu</w:t>
      </w:r>
      <w:r w:rsidRPr="00000549">
        <w:rPr>
          <w:i/>
        </w:rPr>
        <w:t>: {</w:t>
      </w:r>
      <w:r w:rsidR="00C41CB2" w:rsidRPr="00000549">
        <w:rPr>
          <w:i/>
        </w:rPr>
        <w:t>học phí, phí 1, 1 tín, tín chỉ, chỉ là, là bao, bao nhiêu</w:t>
      </w:r>
      <w:r w:rsidRPr="00000549">
        <w:rPr>
          <w:i/>
        </w:rPr>
        <w:t>}</w:t>
      </w:r>
    </w:p>
    <w:p w14:paraId="29A93A0C" w14:textId="47C4C02D" w:rsidR="00C41CB2" w:rsidRPr="00E16E7F" w:rsidRDefault="00C41CB2" w:rsidP="00C41CB2">
      <w:pPr>
        <w:pStyle w:val="Bngbiu-nidung"/>
        <w:ind w:left="720" w:firstLine="0"/>
      </w:pPr>
      <w:r>
        <w:t xml:space="preserve">Như vậy </w:t>
      </w:r>
      <w:r w:rsidRPr="00000549">
        <w:rPr>
          <w:i/>
        </w:rPr>
        <w:t>S1</w:t>
      </w:r>
      <w:r>
        <w:t xml:space="preserve"> và </w:t>
      </w:r>
      <w:r w:rsidRPr="00000549">
        <w:rPr>
          <w:i/>
        </w:rPr>
        <w:t>S2</w:t>
      </w:r>
      <w:r>
        <w:t xml:space="preserve"> có các cặp trùng nhau là: </w:t>
      </w:r>
      <w:r w:rsidRPr="00000549">
        <w:rPr>
          <w:i/>
        </w:rPr>
        <w:t>{bao nhiêu, 1 tín, tín chỉ}</w:t>
      </w:r>
      <w:r>
        <w:t>.</w:t>
      </w:r>
    </w:p>
    <w:p w14:paraId="2ECCB888" w14:textId="0E1D815D" w:rsidR="00B81575" w:rsidRPr="000F566E" w:rsidRDefault="00B81575" w:rsidP="004B0C77">
      <w:pPr>
        <w:pStyle w:val="Bngbiu-nidung"/>
        <w:numPr>
          <w:ilvl w:val="0"/>
          <w:numId w:val="2"/>
        </w:numPr>
        <w:rPr>
          <w:lang w:val="fr-FR"/>
        </w:rPr>
      </w:pPr>
      <w:r w:rsidRPr="000F566E">
        <w:rPr>
          <w:lang w:val="fr-FR"/>
        </w:rPr>
        <w:t xml:space="preserve">Để so sánh </w:t>
      </w:r>
      <w:r w:rsidR="00C41CB2" w:rsidRPr="00000549">
        <w:rPr>
          <w:i/>
          <w:lang w:val="fr-FR"/>
        </w:rPr>
        <w:t>S1</w:t>
      </w:r>
      <w:r w:rsidR="00C41CB2">
        <w:rPr>
          <w:lang w:val="fr-FR"/>
        </w:rPr>
        <w:t xml:space="preserve"> và </w:t>
      </w:r>
      <w:r w:rsidR="00C41CB2" w:rsidRPr="00000549">
        <w:rPr>
          <w:i/>
          <w:lang w:val="fr-FR"/>
        </w:rPr>
        <w:t>S2</w:t>
      </w:r>
      <w:r w:rsidR="00C41CB2">
        <w:rPr>
          <w:lang w:val="fr-FR"/>
        </w:rPr>
        <w:t>, ta</w:t>
      </w:r>
      <w:r w:rsidRPr="000F566E">
        <w:rPr>
          <w:lang w:val="fr-FR"/>
        </w:rPr>
        <w:t xml:space="preserve"> tính như sau</w:t>
      </w:r>
      <w:r w:rsidR="00000549">
        <w:rPr>
          <w:lang w:val="fr-FR"/>
        </w:rPr>
        <w:t> :</w:t>
      </w:r>
    </w:p>
    <w:p w14:paraId="7ED000BC" w14:textId="5356E7FD" w:rsidR="00B81575" w:rsidRPr="00A753FC" w:rsidRDefault="00B81575" w:rsidP="00B81575">
      <w:pPr>
        <w:pStyle w:val="Bngbiu-nidung"/>
        <w:ind w:left="1080" w:firstLine="0"/>
        <w:jc w:val="center"/>
      </w:pPr>
      <m:oMathPara>
        <m:oMath>
          <m:r>
            <m:rPr>
              <m:sty m:val="p"/>
            </m:rPr>
            <w:rPr>
              <w:rFonts w:ascii="Cambria Math" w:hAnsi="Cambria Math"/>
              <w:sz w:val="16"/>
            </w:rPr>
            <m:t>Độ tương tự</m:t>
          </m:r>
          <m:d>
            <m:dPr>
              <m:ctrlPr>
                <w:rPr>
                  <w:rFonts w:ascii="Cambria Math" w:hAnsi="Cambria Math"/>
                  <w:sz w:val="16"/>
                </w:rPr>
              </m:ctrlPr>
            </m:dPr>
            <m:e>
              <m:r>
                <m:rPr>
                  <m:sty m:val="p"/>
                </m:rPr>
                <w:rPr>
                  <w:rFonts w:ascii="Cambria Math" w:hAnsi="Cambria Math"/>
                  <w:sz w:val="16"/>
                </w:rPr>
                <m:t>S1, S2</m:t>
              </m:r>
            </m:e>
          </m:d>
          <m:r>
            <m:rPr>
              <m:sty m:val="p"/>
            </m:rPr>
            <w:rPr>
              <w:rFonts w:ascii="Cambria Math" w:hAnsi="Cambria Math"/>
              <w:sz w:val="16"/>
            </w:rPr>
            <m:t xml:space="preserve">= </m:t>
          </m:r>
          <m:f>
            <m:fPr>
              <m:ctrlPr>
                <w:rPr>
                  <w:rFonts w:ascii="Cambria Math" w:hAnsi="Cambria Math"/>
                  <w:sz w:val="18"/>
                  <w:szCs w:val="32"/>
                </w:rPr>
              </m:ctrlPr>
            </m:fPr>
            <m:num>
              <m:r>
                <m:rPr>
                  <m:sty m:val="p"/>
                </m:rPr>
                <w:rPr>
                  <w:rFonts w:ascii="Cambria Math" w:hAnsi="Cambria Math"/>
                  <w:sz w:val="18"/>
                  <w:szCs w:val="32"/>
                </w:rPr>
                <m:t>2</m:t>
              </m:r>
              <m:r>
                <w:rPr>
                  <w:rFonts w:ascii="Cambria Math" w:hAnsi="Cambria Math"/>
                  <w:sz w:val="18"/>
                  <w:szCs w:val="32"/>
                </w:rPr>
                <m:t>X</m:t>
              </m:r>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bao nhiêu, 1 tín, tín chỉ</m:t>
              </m:r>
              <m:r>
                <w:rPr>
                  <w:rFonts w:ascii="Cambria Math" w:hAnsi="Cambria Math"/>
                  <w:sz w:val="18"/>
                  <w:szCs w:val="32"/>
                </w:rPr>
                <m:t>}</m:t>
              </m:r>
              <m:r>
                <m:rPr>
                  <m:sty m:val="p"/>
                </m:rPr>
                <w:rPr>
                  <w:rFonts w:ascii="Cambria Math" w:hAnsi="Cambria Math"/>
                  <w:sz w:val="18"/>
                  <w:szCs w:val="32"/>
                </w:rPr>
                <m:t>|</m:t>
              </m:r>
            </m:num>
            <m:den>
              <m:d>
                <m:dPr>
                  <m:begChr m:val="|"/>
                  <m:endChr m:val="|"/>
                  <m:ctrlPr>
                    <w:rPr>
                      <w:rFonts w:ascii="Cambria Math" w:hAnsi="Cambria Math"/>
                      <w:sz w:val="18"/>
                      <w:szCs w:val="32"/>
                    </w:rPr>
                  </m:ctrlPr>
                </m:dPr>
                <m:e>
                  <m:r>
                    <m:rPr>
                      <m:sty m:val="p"/>
                    </m:rPr>
                    <w:rPr>
                      <w:rFonts w:ascii="Cambria Math" w:hAnsi="Cambria Math"/>
                      <w:sz w:val="18"/>
                      <w:szCs w:val="32"/>
                    </w:rPr>
                    <m:t>{</m:t>
                  </m:r>
                  <m:r>
                    <m:rPr>
                      <m:sty m:val="p"/>
                    </m:rPr>
                    <w:rPr>
                      <w:rFonts w:ascii="Cambria Math" w:hAnsi="Cambria Math"/>
                      <w:sz w:val="22"/>
                      <w:lang w:val="fr-FR"/>
                    </w:rPr>
                    <m:t>bao nhiêu, nhiêu tiền, tiền 1, 1 tín, tín chỉ</m:t>
                  </m:r>
                  <m:r>
                    <m:rPr>
                      <m:sty m:val="p"/>
                    </m:rPr>
                    <w:rPr>
                      <w:rFonts w:ascii="Cambria Math" w:hAnsi="Cambria Math"/>
                      <w:sz w:val="18"/>
                      <w:szCs w:val="32"/>
                    </w:rPr>
                    <m:t>}</m:t>
                  </m:r>
                </m:e>
              </m:d>
              <m:r>
                <m:rPr>
                  <m:sty m:val="p"/>
                </m:rPr>
                <w:rPr>
                  <w:rFonts w:ascii="Cambria Math" w:hAnsi="Cambria Math"/>
                  <w:sz w:val="18"/>
                  <w:szCs w:val="32"/>
                </w:rPr>
                <m:t>+|</m:t>
              </m:r>
              <m:r>
                <w:rPr>
                  <w:rFonts w:ascii="Cambria Math" w:hAnsi="Cambria Math"/>
                  <w:sz w:val="18"/>
                  <w:szCs w:val="32"/>
                </w:rPr>
                <m:t>{</m:t>
              </m:r>
              <m:r>
                <m:rPr>
                  <m:sty m:val="p"/>
                </m:rPr>
                <w:rPr>
                  <w:rFonts w:ascii="Cambria Math" w:hAnsi="Cambria Math"/>
                  <w:sz w:val="22"/>
                </w:rPr>
                <m:t>học phí, phí 1, 1 tín, tín chỉ, chỉ là, là bao, bao nhiêu</m:t>
              </m:r>
              <m:r>
                <w:rPr>
                  <w:rFonts w:ascii="Cambria Math" w:hAnsi="Cambria Math"/>
                  <w:sz w:val="18"/>
                  <w:szCs w:val="32"/>
                </w:rPr>
                <m:t>}</m:t>
              </m:r>
              <m:r>
                <m:rPr>
                  <m:sty m:val="p"/>
                </m:rPr>
                <w:rPr>
                  <w:rFonts w:ascii="Cambria Math" w:hAnsi="Cambria Math"/>
                  <w:sz w:val="18"/>
                  <w:szCs w:val="32"/>
                </w:rPr>
                <m:t>|</m:t>
              </m:r>
            </m:den>
          </m:f>
        </m:oMath>
      </m:oMathPara>
    </w:p>
    <w:p w14:paraId="0CB92981" w14:textId="2C259F73"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m:t>
            </m:r>
            <m:r>
              <w:rPr>
                <w:rFonts w:ascii="Cambria Math" w:hAnsi="Cambria Math"/>
                <w:sz w:val="32"/>
                <w:szCs w:val="32"/>
              </w:rPr>
              <m:t>3</m:t>
            </m:r>
          </m:num>
          <m:den>
            <m:r>
              <w:rPr>
                <w:rFonts w:ascii="Cambria Math" w:hAnsi="Cambria Math"/>
                <w:sz w:val="32"/>
                <w:szCs w:val="32"/>
              </w:rPr>
              <m:t>5+7</m:t>
            </m:r>
          </m:den>
        </m:f>
      </m:oMath>
      <w:r w:rsidRPr="00A753FC">
        <w:rPr>
          <w:sz w:val="32"/>
          <w:szCs w:val="32"/>
        </w:rPr>
        <w:t xml:space="preserve"> </w:t>
      </w:r>
      <w:r w:rsidR="00C41CB2">
        <w:rPr>
          <w:sz w:val="32"/>
          <w:szCs w:val="32"/>
        </w:rPr>
        <w:t>= 0.5</w:t>
      </w:r>
    </w:p>
    <w:p w14:paraId="3F660A6A" w14:textId="12162A76" w:rsidR="00D355AE" w:rsidRDefault="00B81575" w:rsidP="00193783">
      <w:pPr>
        <w:pStyle w:val="Bngbiu-nidung"/>
      </w:pPr>
      <w:r>
        <w:t xml:space="preserve">- </w:t>
      </w:r>
      <w:r w:rsidR="00000549">
        <w:t xml:space="preserve">Với 2 câu </w:t>
      </w:r>
      <w:r w:rsidR="00000549" w:rsidRPr="00000549">
        <w:rPr>
          <w:i/>
        </w:rPr>
        <w:t>S1</w:t>
      </w:r>
      <w:r w:rsidR="00000549">
        <w:t xml:space="preserve"> và </w:t>
      </w:r>
      <w:r w:rsidR="00000549" w:rsidRPr="00000549">
        <w:rPr>
          <w:i/>
        </w:rPr>
        <w:t>S2</w:t>
      </w:r>
      <w:r>
        <w:t xml:space="preserve"> này ta tính được độ tương tự của 2 </w:t>
      </w:r>
      <w:r w:rsidR="00C41CB2">
        <w:t xml:space="preserve">chuỗi </w:t>
      </w:r>
      <w:r w:rsidR="00C41CB2" w:rsidRPr="00000549">
        <w:rPr>
          <w:i/>
        </w:rPr>
        <w:t>S1</w:t>
      </w:r>
      <w:r w:rsidR="00C41CB2">
        <w:t xml:space="preserve">, </w:t>
      </w:r>
      <w:r w:rsidR="00C41CB2" w:rsidRPr="00000549">
        <w:rPr>
          <w:i/>
        </w:rPr>
        <w:t>S2</w:t>
      </w:r>
      <w:r w:rsidR="00C41CB2">
        <w:t xml:space="preserve"> là 50%</w:t>
      </w:r>
      <w:r>
        <w:t xml:space="preserve">  </w:t>
      </w:r>
    </w:p>
    <w:p w14:paraId="2E8CA5B4" w14:textId="77777777" w:rsidR="00193783" w:rsidRDefault="00193783" w:rsidP="00193783">
      <w:pPr>
        <w:pStyle w:val="Bngbiu-nidung"/>
      </w:pPr>
      <w:bookmarkStart w:id="457" w:name="_GoBack"/>
      <w:bookmarkEnd w:id="457"/>
    </w:p>
    <w:p w14:paraId="1F91F8AB" w14:textId="77777777" w:rsidR="00193783" w:rsidRDefault="00193783" w:rsidP="00193783">
      <w:pPr>
        <w:pStyle w:val="Bngbiu-nidung"/>
      </w:pPr>
    </w:p>
    <w:p w14:paraId="4DD79C51" w14:textId="77777777" w:rsidR="00193783" w:rsidRDefault="00193783" w:rsidP="00193783">
      <w:pPr>
        <w:pStyle w:val="Bngbiu-nidung"/>
      </w:pPr>
    </w:p>
    <w:p w14:paraId="6394A42B" w14:textId="77777777" w:rsidR="00193783" w:rsidRDefault="00193783" w:rsidP="00193783">
      <w:pPr>
        <w:pStyle w:val="Bngbiu-nidung"/>
      </w:pPr>
    </w:p>
    <w:p w14:paraId="586AF02B" w14:textId="77777777" w:rsidR="00193783" w:rsidRDefault="00193783" w:rsidP="00193783">
      <w:pPr>
        <w:pStyle w:val="Bngbiu-nidung"/>
      </w:pPr>
    </w:p>
    <w:p w14:paraId="198C86B4" w14:textId="77777777" w:rsidR="00193783" w:rsidRDefault="00193783" w:rsidP="00193783">
      <w:pPr>
        <w:pStyle w:val="Bngbiu-nidung"/>
      </w:pPr>
    </w:p>
    <w:p w14:paraId="3F185C24" w14:textId="77777777" w:rsidR="00193783" w:rsidRDefault="00193783" w:rsidP="00193783">
      <w:pPr>
        <w:pStyle w:val="Bngbiu-nidung"/>
      </w:pPr>
    </w:p>
    <w:p w14:paraId="2493A620" w14:textId="77777777" w:rsidR="00193783" w:rsidRDefault="00193783" w:rsidP="00193783">
      <w:pPr>
        <w:pStyle w:val="Bngbiu-nidung"/>
      </w:pPr>
    </w:p>
    <w:p w14:paraId="4F58D352" w14:textId="77777777" w:rsidR="00193783" w:rsidRDefault="00193783" w:rsidP="00193783">
      <w:pPr>
        <w:pStyle w:val="Bngbiu-nidung"/>
      </w:pPr>
    </w:p>
    <w:p w14:paraId="60B19070" w14:textId="77777777" w:rsidR="00193783" w:rsidRDefault="00193783" w:rsidP="00CE79D0">
      <w:pPr>
        <w:pStyle w:val="Bngbiu-nidung"/>
        <w:ind w:firstLine="0"/>
      </w:pPr>
    </w:p>
    <w:p w14:paraId="45F0FEB9" w14:textId="77777777" w:rsidR="00104BA4" w:rsidRDefault="00104BA4" w:rsidP="00CE79D0">
      <w:pPr>
        <w:pStyle w:val="Bngbiu-nidung"/>
        <w:ind w:firstLine="0"/>
      </w:pPr>
    </w:p>
    <w:p w14:paraId="4968DEF7" w14:textId="77777777" w:rsidR="00104BA4" w:rsidRDefault="00104BA4" w:rsidP="00CE79D0">
      <w:pPr>
        <w:pStyle w:val="Bngbiu-nidung"/>
        <w:ind w:firstLine="0"/>
      </w:pPr>
    </w:p>
    <w:p w14:paraId="07B77CFA" w14:textId="77777777" w:rsidR="00236C80" w:rsidRDefault="00236C80" w:rsidP="00CE79D0">
      <w:pPr>
        <w:pStyle w:val="Bngbiu-nidung"/>
        <w:ind w:firstLine="0"/>
      </w:pPr>
    </w:p>
    <w:p w14:paraId="254228BC" w14:textId="77777777" w:rsidR="00236C80" w:rsidRPr="00D93231" w:rsidRDefault="00236C80" w:rsidP="00CE79D0">
      <w:pPr>
        <w:pStyle w:val="Bngbiu-nidung"/>
        <w:ind w:firstLine="0"/>
      </w:pPr>
    </w:p>
    <w:p w14:paraId="38905774" w14:textId="1800D763" w:rsidR="00453AB1" w:rsidRDefault="00453AB1" w:rsidP="00207835">
      <w:pPr>
        <w:pStyle w:val="Chng"/>
        <w:outlineLvl w:val="0"/>
      </w:pPr>
      <w:bookmarkStart w:id="458" w:name="_Toc476111353"/>
      <w:bookmarkStart w:id="459" w:name="_Toc476213455"/>
      <w:bookmarkStart w:id="460" w:name="_Toc476412788"/>
      <w:bookmarkStart w:id="461" w:name="_Toc476499698"/>
      <w:r w:rsidRPr="00B32C74">
        <w:t xml:space="preserve">CHƯƠNG </w:t>
      </w:r>
      <w:r w:rsidR="001D6455">
        <w:t>4</w:t>
      </w:r>
      <w:r w:rsidR="004A7C39" w:rsidRPr="00B32C74">
        <w:t>–</w:t>
      </w:r>
      <w:r w:rsidRPr="00B32C74">
        <w:t>NGHIÊN CỨU THỰC NGHIỆM</w:t>
      </w:r>
      <w:bookmarkEnd w:id="458"/>
      <w:bookmarkEnd w:id="459"/>
      <w:bookmarkEnd w:id="460"/>
      <w:bookmarkEnd w:id="461"/>
    </w:p>
    <w:p w14:paraId="34CBCEA4" w14:textId="279C68E8" w:rsidR="00BB770A" w:rsidRDefault="007B5B19" w:rsidP="00BB770A">
      <w:pPr>
        <w:pStyle w:val="Bngbiu-nidung"/>
      </w:pPr>
      <w:bookmarkStart w:id="462" w:name="_Toc476111357"/>
      <w:bookmarkStart w:id="463" w:name="_Toc476213459"/>
      <w:r>
        <w:t>Để đo độ hiệu quả và</w:t>
      </w:r>
      <w:r w:rsidRPr="007B5B19">
        <w:t xml:space="preserve"> </w:t>
      </w:r>
      <w:r w:rsidRPr="001457BF">
        <w:t xml:space="preserve">kiểm trả độ chính xác </w:t>
      </w:r>
      <w:r w:rsidR="00BB770A" w:rsidRPr="001457BF">
        <w:t>của</w:t>
      </w:r>
      <w:r>
        <w:t xml:space="preserve"> giải thuật cũng như hệ thống </w:t>
      </w:r>
      <w:r w:rsidR="00BB770A" w:rsidRPr="001457BF">
        <w:t>khi hoạt động ch</w:t>
      </w:r>
      <w:r w:rsidR="00BB770A">
        <w:t>úng em xây dựng</w:t>
      </w:r>
      <w:r w:rsidR="00236C80">
        <w:t xml:space="preserve"> 2</w:t>
      </w:r>
      <w:r w:rsidR="00BB770A">
        <w:t xml:space="preserve"> bộ đán</w:t>
      </w:r>
      <w:r w:rsidR="00236C80">
        <w:t>h giá: bộ</w:t>
      </w:r>
      <w:r w:rsidR="00D27C88">
        <w:t xml:space="preserve"> đánh giá về giải thuật phân loại câu hỏi và</w:t>
      </w:r>
      <w:r w:rsidR="00236C80">
        <w:t xml:space="preserve"> bộ</w:t>
      </w:r>
      <w:r w:rsidR="00D27C88">
        <w:t xml:space="preserve"> đánh</w:t>
      </w:r>
      <w:r w:rsidR="002A56D8">
        <w:t xml:space="preserve"> giá</w:t>
      </w:r>
      <w:r w:rsidR="00D27C88">
        <w:t xml:space="preserve"> </w:t>
      </w:r>
      <w:r>
        <w:t>mô-đun trả lời tự động</w:t>
      </w:r>
      <w:r w:rsidR="00D27C88">
        <w:t>.</w:t>
      </w:r>
    </w:p>
    <w:p w14:paraId="05ECE5E0" w14:textId="586199B4" w:rsidR="00D27C88" w:rsidRDefault="00D27C88" w:rsidP="00605DB2">
      <w:pPr>
        <w:pStyle w:val="Tiumccp1"/>
        <w:outlineLvl w:val="1"/>
      </w:pPr>
      <w:bookmarkStart w:id="464" w:name="_Toc476499699"/>
      <w:r w:rsidRPr="00E552FC">
        <w:t>4.1 Bộ đánh giá giải thuật phân loại câu hỏi</w:t>
      </w:r>
      <w:bookmarkEnd w:id="464"/>
    </w:p>
    <w:p w14:paraId="62D4B10E" w14:textId="14995223" w:rsidR="002A2650" w:rsidRDefault="002A2650" w:rsidP="00E552FC">
      <w:pPr>
        <w:pStyle w:val="Bngbiu-nidung"/>
        <w:ind w:firstLine="0"/>
        <w:rPr>
          <w:b/>
          <w:sz w:val="28"/>
          <w:szCs w:val="28"/>
        </w:rPr>
      </w:pPr>
      <w:r>
        <w:t>Bộ đánh giá giải thuật phân loại câu hỏi nhầm đánh giá xem giải thuật phân loại câu hỏi hoạt động đúng hay sai? Tì lệ phân loại đúng là bao nhiêu?</w:t>
      </w:r>
    </w:p>
    <w:p w14:paraId="6A292855" w14:textId="3D410BB1" w:rsidR="00E552FC" w:rsidRDefault="00E552FC" w:rsidP="00605DB2">
      <w:pPr>
        <w:pStyle w:val="Tiumccp2"/>
        <w:outlineLvl w:val="2"/>
      </w:pPr>
      <w:bookmarkStart w:id="465" w:name="_Toc476499700"/>
      <w:r>
        <w:t>4.1.1 Xây dựng bộ đánh giá giải thuật phân loại câu hỏi</w:t>
      </w:r>
      <w:bookmarkEnd w:id="465"/>
    </w:p>
    <w:p w14:paraId="3EBAEABD" w14:textId="0FB111B1" w:rsidR="000C4470" w:rsidRPr="000C4470" w:rsidRDefault="00605DB2" w:rsidP="00E552FC">
      <w:pPr>
        <w:pStyle w:val="Bngbiu-nidung"/>
        <w:ind w:firstLine="0"/>
      </w:pPr>
      <w:r>
        <w:rPr>
          <w:noProof/>
        </w:rPr>
        <mc:AlternateContent>
          <mc:Choice Requires="wps">
            <w:drawing>
              <wp:anchor distT="0" distB="0" distL="114300" distR="114300" simplePos="0" relativeHeight="251680768" behindDoc="0" locked="0" layoutInCell="1" allowOverlap="1" wp14:anchorId="17006BBA" wp14:editId="2C5EF7FE">
                <wp:simplePos x="0" y="0"/>
                <wp:positionH relativeFrom="column">
                  <wp:posOffset>1476375</wp:posOffset>
                </wp:positionH>
                <wp:positionV relativeFrom="paragraph">
                  <wp:posOffset>4562475</wp:posOffset>
                </wp:positionV>
                <wp:extent cx="3518535" cy="635"/>
                <wp:effectExtent l="0" t="0" r="5715" b="6985"/>
                <wp:wrapTopAndBottom/>
                <wp:docPr id="24" name="Text Box 24"/>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a:effectLst/>
                      </wps:spPr>
                      <wps:txbx>
                        <w:txbxContent>
                          <w:p w14:paraId="5FC47B0A" w14:textId="42EE7C8C" w:rsidR="00E548FB" w:rsidRPr="00E65B14" w:rsidRDefault="00E548FB" w:rsidP="00605DB2">
                            <w:pPr>
                              <w:pStyle w:val="Caption"/>
                              <w:rPr>
                                <w:b/>
                                <w:noProof/>
                                <w:sz w:val="28"/>
                                <w:szCs w:val="28"/>
                              </w:rPr>
                            </w:pPr>
                            <w:bookmarkStart w:id="466" w:name="_Toc476500037"/>
                            <w:r>
                              <w:t xml:space="preserve">Hình 4. </w:t>
                            </w:r>
                            <w:fldSimple w:instr=" SEQ Hình_4. \* ARABIC ">
                              <w:r w:rsidR="00E94687">
                                <w:rPr>
                                  <w:noProof/>
                                </w:rPr>
                                <w:t>1</w:t>
                              </w:r>
                            </w:fldSimple>
                            <w:r>
                              <w:t>: Tổng quan mô hình bộ dánh giá giải thuật phân loại câu hỏi</w:t>
                            </w:r>
                            <w:bookmarkEnd w:id="4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06BBA" id="Text Box 24" o:spid="_x0000_s1029" type="#_x0000_t202" style="position:absolute;left:0;text-align:left;margin-left:116.25pt;margin-top:359.2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4ENQIAAHQ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" stroked="f">
                <v:textbox style="mso-fit-shape-to-text:t" inset="0,0,0,0">
                  <w:txbxContent>
                    <w:p w14:paraId="5FC47B0A" w14:textId="42EE7C8C" w:rsidR="00E548FB" w:rsidRPr="00E65B14" w:rsidRDefault="00E548FB" w:rsidP="00605DB2">
                      <w:pPr>
                        <w:pStyle w:val="Caption"/>
                        <w:rPr>
                          <w:b/>
                          <w:noProof/>
                          <w:sz w:val="28"/>
                          <w:szCs w:val="28"/>
                        </w:rPr>
                      </w:pPr>
                      <w:bookmarkStart w:id="471" w:name="_Toc476500037"/>
                      <w:r>
                        <w:t xml:space="preserve">Hình 4. </w:t>
                      </w:r>
                      <w:r w:rsidR="00B0388A">
                        <w:fldChar w:fldCharType="begin"/>
                      </w:r>
                      <w:r w:rsidR="00B0388A">
                        <w:instrText xml:space="preserve"> SEQ Hì</w:instrText>
                      </w:r>
                      <w:r w:rsidR="00B0388A">
                        <w:instrText xml:space="preserve">nh_4. \* ARABIC </w:instrText>
                      </w:r>
                      <w:r w:rsidR="00B0388A">
                        <w:fldChar w:fldCharType="separate"/>
                      </w:r>
                      <w:r w:rsidR="00E94687">
                        <w:rPr>
                          <w:noProof/>
                        </w:rPr>
                        <w:t>1</w:t>
                      </w:r>
                      <w:r w:rsidR="00B0388A">
                        <w:rPr>
                          <w:noProof/>
                        </w:rPr>
                        <w:fldChar w:fldCharType="end"/>
                      </w:r>
                      <w:r>
                        <w:t>: Tổng quan mô hình bộ dánh giá giải thuật phân loại câu hỏi</w:t>
                      </w:r>
                      <w:bookmarkEnd w:id="471"/>
                    </w:p>
                  </w:txbxContent>
                </v:textbox>
                <w10:wrap type="topAndBottom"/>
              </v:shape>
            </w:pict>
          </mc:Fallback>
        </mc:AlternateContent>
      </w:r>
      <w:r w:rsidRPr="000C4470">
        <w:rPr>
          <w:b/>
          <w:noProof/>
          <w:sz w:val="28"/>
          <w:szCs w:val="28"/>
        </w:rPr>
        <w:drawing>
          <wp:anchor distT="0" distB="0" distL="114300" distR="114300" simplePos="0" relativeHeight="251673600" behindDoc="0" locked="0" layoutInCell="1" allowOverlap="1" wp14:anchorId="66551BBF" wp14:editId="493E1350">
            <wp:simplePos x="0" y="0"/>
            <wp:positionH relativeFrom="page">
              <wp:posOffset>2466340</wp:posOffset>
            </wp:positionH>
            <wp:positionV relativeFrom="paragraph">
              <wp:posOffset>863600</wp:posOffset>
            </wp:positionV>
            <wp:extent cx="3518535" cy="3637915"/>
            <wp:effectExtent l="0" t="0" r="5715"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853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t>Bộ đánh giá phân loại câu hỏi gồm các câu hỏi thử nghiệm, mối câu hỏi thử nghiệm được gán sẵn loại câu hỏi (“yesno”, “how”, “what”, “why”, “when”, “where”) và bộ phân loại câu hỏi.</w:t>
      </w:r>
    </w:p>
    <w:p w14:paraId="10967E90" w14:textId="4747F67B" w:rsidR="00E552FC" w:rsidRDefault="00824E49" w:rsidP="00E552FC">
      <w:pPr>
        <w:pStyle w:val="Bngbiu-nidung"/>
        <w:ind w:firstLine="0"/>
      </w:pPr>
      <w:r>
        <w:rPr>
          <w:b/>
          <w:sz w:val="28"/>
          <w:szCs w:val="28"/>
        </w:rPr>
        <w:lastRenderedPageBreak/>
        <w:tab/>
      </w:r>
      <w:r>
        <w:t>Từng câu hỏi thử nghiệm sẽ được gán sẵn loại câu hỏi đúng bởi con người và đi qua bộ phân loại câu hỏi. Sau khi đi qua bộ phân loại câu hỏi ta sẽ nhận được loại câu hỏi do giải thuật xử lý, đem loại câu hỏi do giải thuật xử lý so sánh với loại câu hỏi đúng</w:t>
      </w:r>
      <w:r w:rsidR="00814309">
        <w:t xml:space="preserve"> đã được gán trước đó</w:t>
      </w:r>
      <w:r>
        <w:t>, nếu trùng nhau chứng tỏ giải thuật chạy đúng, nếu khác nhau chứng tỏ giải thuật chạy sai.</w:t>
      </w:r>
    </w:p>
    <w:p w14:paraId="3C8A431E" w14:textId="77777777" w:rsidR="00814309" w:rsidRDefault="00814309" w:rsidP="00E552FC">
      <w:pPr>
        <w:pStyle w:val="Bngbiu-nidung"/>
        <w:ind w:firstLine="0"/>
      </w:pPr>
      <w:r>
        <w:t xml:space="preserve">Ví dụ: </w:t>
      </w:r>
    </w:p>
    <w:p w14:paraId="59320D23" w14:textId="0AE7CF84" w:rsidR="00F2236C" w:rsidRDefault="00814309" w:rsidP="00814309">
      <w:pPr>
        <w:pStyle w:val="Bngbiu-nidung"/>
        <w:numPr>
          <w:ilvl w:val="0"/>
          <w:numId w:val="2"/>
        </w:numPr>
      </w:pPr>
      <w:r>
        <w:t>Trong bộ thử nghiệm có 1 câu: “</w:t>
      </w:r>
      <w:r w:rsidRPr="00814309">
        <w:t>Xin giấy xác nhận sinh viên ở đâu?</w:t>
      </w:r>
      <w:r>
        <w:t xml:space="preserve">” câu này được gán sẵn loại “where”, Sau khi cho câu này đi qua bộ phân loại câu hỏi, bộ phân loại </w:t>
      </w:r>
      <w:r w:rsidR="007B5B19">
        <w:t xml:space="preserve">cũng </w:t>
      </w:r>
      <w:r>
        <w:t>trả về câu này loại “where”. Như vậy ta thấy đối với câu hỏi này thì giải thuật đã phân loại được chính xác.</w:t>
      </w:r>
    </w:p>
    <w:p w14:paraId="42527BEF" w14:textId="5138B653" w:rsidR="00814309" w:rsidRDefault="00236C80" w:rsidP="00236C80">
      <w:pPr>
        <w:pStyle w:val="Bngbiu-nidung"/>
        <w:numPr>
          <w:ilvl w:val="0"/>
          <w:numId w:val="2"/>
        </w:numPr>
      </w:pPr>
      <w:r>
        <w:t>Trong bộ thử nghiệm có 1 câu: “</w:t>
      </w:r>
      <w:r w:rsidRPr="00236C80">
        <w:t>Lệ phí thực tập, luận văn là bao nhiêu?</w:t>
      </w:r>
      <w:r>
        <w:t>” câu này được gán sắn loại “how”. Tuy nhiên sau khi cho câu này qua bộ phân loại câu hỏi, bộ phân loại lại trả về cho ta loại “what”. Như vậy ta thấy đối với câu hỏi này, giải thuật đã phân loại không chính xác.</w:t>
      </w:r>
    </w:p>
    <w:p w14:paraId="5E8A38D9" w14:textId="1AE1E9AB" w:rsidR="00824E49" w:rsidRDefault="00824E49" w:rsidP="00E552FC">
      <w:pPr>
        <w:pStyle w:val="Bngbiu-nidung"/>
        <w:ind w:firstLine="0"/>
      </w:pPr>
      <w:r>
        <w:t>Bộ đánh giá giải thuật gồm có:</w:t>
      </w:r>
    </w:p>
    <w:p w14:paraId="2D2B2208" w14:textId="77777777" w:rsidR="0055511C" w:rsidRDefault="00824E49" w:rsidP="00E552FC">
      <w:pPr>
        <w:pStyle w:val="Bngbiu-nidung"/>
        <w:ind w:firstLine="0"/>
      </w:pPr>
      <w:r>
        <w:t xml:space="preserve">- Số câu hỏi </w:t>
      </w:r>
      <w:r w:rsidR="0055511C">
        <w:t>huấn luyện: 269, trong đó có:</w:t>
      </w:r>
    </w:p>
    <w:p w14:paraId="4603442E" w14:textId="5FD7EB7C" w:rsidR="00824E49" w:rsidRDefault="0055511C" w:rsidP="0055511C">
      <w:pPr>
        <w:pStyle w:val="Bngbiu-nidung"/>
        <w:numPr>
          <w:ilvl w:val="0"/>
          <w:numId w:val="42"/>
        </w:numPr>
      </w:pPr>
      <w:r>
        <w:t>71 câu hỏi loại “yesno”</w:t>
      </w:r>
    </w:p>
    <w:p w14:paraId="7971EB1B" w14:textId="3FD21C77" w:rsidR="00164C40" w:rsidRDefault="00164C40" w:rsidP="00164C40">
      <w:pPr>
        <w:pStyle w:val="Bngbiu-nidung"/>
        <w:ind w:left="1500" w:firstLine="0"/>
      </w:pPr>
      <w:r>
        <w:t>Ví dụ: Nếu rớt môn anh văn 6 có phải học lại không?</w:t>
      </w:r>
    </w:p>
    <w:p w14:paraId="785C7BAC" w14:textId="4E227B33" w:rsidR="0055511C" w:rsidRDefault="0055511C" w:rsidP="0055511C">
      <w:pPr>
        <w:pStyle w:val="Bngbiu-nidung"/>
        <w:numPr>
          <w:ilvl w:val="0"/>
          <w:numId w:val="42"/>
        </w:numPr>
      </w:pPr>
      <w:r>
        <w:t>52 câu hỏi loại “how”</w:t>
      </w:r>
    </w:p>
    <w:p w14:paraId="7A9AC81C" w14:textId="0376F7EF" w:rsidR="00164C40" w:rsidRDefault="00164C40" w:rsidP="00164C40">
      <w:pPr>
        <w:pStyle w:val="Bngbiu-nidung"/>
        <w:ind w:left="1500" w:firstLine="0"/>
      </w:pPr>
      <w:r>
        <w:t>Ví dụ: Cách xếp loại học lực của trường như thế nào?</w:t>
      </w:r>
    </w:p>
    <w:p w14:paraId="1BDD2042" w14:textId="00DEEFF7" w:rsidR="0055511C" w:rsidRDefault="0055511C" w:rsidP="0055511C">
      <w:pPr>
        <w:pStyle w:val="Bngbiu-nidung"/>
        <w:numPr>
          <w:ilvl w:val="0"/>
          <w:numId w:val="42"/>
        </w:numPr>
      </w:pPr>
      <w:r>
        <w:t>56 câu hỏi loại “what”</w:t>
      </w:r>
    </w:p>
    <w:p w14:paraId="06122D8C" w14:textId="70CD600C" w:rsidR="00164C40" w:rsidRDefault="00164C40" w:rsidP="00164C40">
      <w:pPr>
        <w:pStyle w:val="Bngbiu-nidung"/>
        <w:ind w:left="1500" w:firstLine="0"/>
      </w:pPr>
      <w:r>
        <w:t>Ví du: Em muốn đăng ký học lại và học cải thiện điểm thì cần phải làm gì?</w:t>
      </w:r>
    </w:p>
    <w:p w14:paraId="03A89453" w14:textId="296344E9" w:rsidR="0055511C" w:rsidRDefault="0055511C" w:rsidP="0055511C">
      <w:pPr>
        <w:pStyle w:val="Bngbiu-nidung"/>
        <w:numPr>
          <w:ilvl w:val="0"/>
          <w:numId w:val="42"/>
        </w:numPr>
      </w:pPr>
      <w:r>
        <w:t>30 câu hỏi loại “why”</w:t>
      </w:r>
    </w:p>
    <w:p w14:paraId="11EAAC1E" w14:textId="5BBFA316" w:rsidR="00164C40" w:rsidRDefault="00164C40" w:rsidP="00164C40">
      <w:pPr>
        <w:pStyle w:val="Bngbiu-nidung"/>
        <w:ind w:left="1500" w:firstLine="0"/>
      </w:pPr>
      <w:r>
        <w:lastRenderedPageBreak/>
        <w:t xml:space="preserve">Ví dụ: Tại sao môn học </w:t>
      </w:r>
      <w:proofErr w:type="gramStart"/>
      <w:r>
        <w:t>chung</w:t>
      </w:r>
      <w:proofErr w:type="gramEnd"/>
      <w:r>
        <w:t xml:space="preserve"> của các khoa lại có học phí khác nhau?</w:t>
      </w:r>
    </w:p>
    <w:p w14:paraId="60575CD5" w14:textId="57F9217D" w:rsidR="0055511C" w:rsidRDefault="0055511C" w:rsidP="0055511C">
      <w:pPr>
        <w:pStyle w:val="Bngbiu-nidung"/>
        <w:numPr>
          <w:ilvl w:val="0"/>
          <w:numId w:val="42"/>
        </w:numPr>
      </w:pPr>
      <w:r>
        <w:t>35 câu hỏi loại “where”</w:t>
      </w:r>
    </w:p>
    <w:p w14:paraId="61E0643F" w14:textId="64ACA449" w:rsidR="00164C40" w:rsidRDefault="00164C40" w:rsidP="00164C40">
      <w:pPr>
        <w:pStyle w:val="Bngbiu-nidung"/>
        <w:ind w:left="1500" w:firstLine="0"/>
      </w:pPr>
      <w:r>
        <w:t>Ví dụ: Xem thời gian nộp đơn phúc khảo bài thi ở đâu?</w:t>
      </w:r>
    </w:p>
    <w:p w14:paraId="050434C4" w14:textId="28E7A1AC" w:rsidR="00F2236C" w:rsidRDefault="0055511C" w:rsidP="00F2236C">
      <w:pPr>
        <w:pStyle w:val="Bngbiu-nidung"/>
        <w:numPr>
          <w:ilvl w:val="0"/>
          <w:numId w:val="42"/>
        </w:numPr>
      </w:pPr>
      <w:r>
        <w:t>25 câu hỏi loại “when”</w:t>
      </w:r>
    </w:p>
    <w:p w14:paraId="4E2777D5" w14:textId="6B9031EE" w:rsidR="00164C40" w:rsidRDefault="00164C40" w:rsidP="00164C40">
      <w:pPr>
        <w:pStyle w:val="Bngbiu-nidung"/>
        <w:ind w:left="1500" w:firstLine="0"/>
      </w:pPr>
      <w:r>
        <w:t>Ví dụ: Khi nào nhận kết quả phúc khảo bài thi?</w:t>
      </w:r>
    </w:p>
    <w:p w14:paraId="7D3BDDE4" w14:textId="648E2AB8" w:rsidR="0055511C" w:rsidRDefault="0055511C" w:rsidP="0055511C">
      <w:pPr>
        <w:pStyle w:val="Bngbiu-nidung"/>
        <w:ind w:firstLine="0"/>
      </w:pPr>
      <w:r>
        <w:t>- Số câu hỏi kiểm thử: 30, trong đó có:</w:t>
      </w:r>
    </w:p>
    <w:p w14:paraId="7CBC72D4" w14:textId="778C6235" w:rsidR="0055511C" w:rsidRDefault="0055511C" w:rsidP="0055511C">
      <w:pPr>
        <w:pStyle w:val="Bngbiu-nidung"/>
        <w:numPr>
          <w:ilvl w:val="0"/>
          <w:numId w:val="43"/>
        </w:numPr>
      </w:pPr>
      <w:r>
        <w:t>17 câu hỏi loại “how”</w:t>
      </w:r>
    </w:p>
    <w:p w14:paraId="1A595516" w14:textId="7021E436" w:rsidR="00814309" w:rsidRDefault="00814309" w:rsidP="00814309">
      <w:pPr>
        <w:pStyle w:val="Bngbiu-nidung"/>
        <w:ind w:left="1440" w:firstLine="0"/>
      </w:pPr>
      <w:r>
        <w:t>Ví dụ: Làm thế nào khi đăng ký môn học không thành công?</w:t>
      </w:r>
    </w:p>
    <w:p w14:paraId="5FA0755A" w14:textId="4EAF491B" w:rsidR="0055511C" w:rsidRDefault="0055511C" w:rsidP="0055511C">
      <w:pPr>
        <w:pStyle w:val="Bngbiu-nidung"/>
        <w:numPr>
          <w:ilvl w:val="0"/>
          <w:numId w:val="43"/>
        </w:numPr>
      </w:pPr>
      <w:r>
        <w:t>6 câu hỏi loại “yesno”</w:t>
      </w:r>
    </w:p>
    <w:p w14:paraId="5F3CE6CC" w14:textId="6DE8FBAF" w:rsidR="00814309" w:rsidRDefault="00814309" w:rsidP="00814309">
      <w:pPr>
        <w:pStyle w:val="Bngbiu-nidung"/>
        <w:ind w:left="1440" w:firstLine="0"/>
      </w:pPr>
      <w:r>
        <w:t xml:space="preserve">Ví dụ: </w:t>
      </w:r>
      <w:r w:rsidRPr="00814309">
        <w:t>Có được nộp đơn xét miễn anh văn khi có bằng TOEIC không?</w:t>
      </w:r>
    </w:p>
    <w:p w14:paraId="359474B0" w14:textId="1E855F74" w:rsidR="0055511C" w:rsidRDefault="0055511C" w:rsidP="0055511C">
      <w:pPr>
        <w:pStyle w:val="Bngbiu-nidung"/>
        <w:numPr>
          <w:ilvl w:val="0"/>
          <w:numId w:val="43"/>
        </w:numPr>
      </w:pPr>
      <w:r>
        <w:t>3 câu hỏi loại “what”</w:t>
      </w:r>
    </w:p>
    <w:p w14:paraId="1E0C6568" w14:textId="21B4B28B" w:rsidR="00814309" w:rsidRDefault="00814309" w:rsidP="00814309">
      <w:pPr>
        <w:pStyle w:val="Bngbiu-nidung"/>
        <w:ind w:left="1440" w:firstLine="0"/>
      </w:pPr>
      <w:r>
        <w:t xml:space="preserve">Ví dụ: </w:t>
      </w:r>
      <w:r w:rsidRPr="00814309">
        <w:t>Điều k</w:t>
      </w:r>
      <w:r>
        <w:t>iện để được thực tập tốt nghiệp là gì?</w:t>
      </w:r>
    </w:p>
    <w:p w14:paraId="7DABA74D" w14:textId="58D01CB0" w:rsidR="0055511C" w:rsidRDefault="0055511C" w:rsidP="0055511C">
      <w:pPr>
        <w:pStyle w:val="Bngbiu-nidung"/>
        <w:numPr>
          <w:ilvl w:val="0"/>
          <w:numId w:val="43"/>
        </w:numPr>
      </w:pPr>
      <w:r>
        <w:t>1 câu hỏi loại “when”</w:t>
      </w:r>
    </w:p>
    <w:p w14:paraId="2C324980" w14:textId="203A8686" w:rsidR="00814309" w:rsidRDefault="00814309" w:rsidP="00814309">
      <w:pPr>
        <w:pStyle w:val="Bngbiu-nidung"/>
        <w:ind w:left="1440" w:firstLine="0"/>
      </w:pPr>
      <w:r>
        <w:t>Ví dụ: Khi nào thi em bị thôi học?</w:t>
      </w:r>
    </w:p>
    <w:p w14:paraId="42E95F1C" w14:textId="017BDAF0" w:rsidR="0055511C" w:rsidRDefault="0055511C" w:rsidP="0055511C">
      <w:pPr>
        <w:pStyle w:val="Bngbiu-nidung"/>
        <w:numPr>
          <w:ilvl w:val="0"/>
          <w:numId w:val="43"/>
        </w:numPr>
      </w:pPr>
      <w:r>
        <w:t>1 câu hỏi loại “why”</w:t>
      </w:r>
    </w:p>
    <w:p w14:paraId="0047800D" w14:textId="52081D22" w:rsidR="00814309" w:rsidRDefault="00814309" w:rsidP="00814309">
      <w:pPr>
        <w:pStyle w:val="Bngbiu-nidung"/>
        <w:ind w:left="1440" w:firstLine="0"/>
      </w:pPr>
      <w:r>
        <w:t>Ví dụ: Vì sao môn học đã đăng ký bị hủy?</w:t>
      </w:r>
    </w:p>
    <w:p w14:paraId="078AD194" w14:textId="44527EB6" w:rsidR="0055511C" w:rsidRDefault="0055511C" w:rsidP="0055511C">
      <w:pPr>
        <w:pStyle w:val="Bngbiu-nidung"/>
        <w:numPr>
          <w:ilvl w:val="0"/>
          <w:numId w:val="43"/>
        </w:numPr>
      </w:pPr>
      <w:r>
        <w:t>2 câu hỏi loại “where”</w:t>
      </w:r>
    </w:p>
    <w:p w14:paraId="1C5273DA" w14:textId="75854D78" w:rsidR="00814309" w:rsidRDefault="00814309" w:rsidP="00814309">
      <w:pPr>
        <w:pStyle w:val="Bngbiu-nidung"/>
        <w:ind w:left="1440" w:firstLine="0"/>
      </w:pPr>
      <w:r>
        <w:t xml:space="preserve">Ví dụ: </w:t>
      </w:r>
      <w:r w:rsidRPr="00814309">
        <w:t>Xin giấy xác nhận sinh viên ở đâu?</w:t>
      </w:r>
    </w:p>
    <w:p w14:paraId="60E77A23" w14:textId="21BD0162" w:rsidR="0086635E" w:rsidRDefault="0086635E" w:rsidP="00605DB2">
      <w:pPr>
        <w:pStyle w:val="Tiumccp2"/>
        <w:outlineLvl w:val="2"/>
      </w:pPr>
      <w:bookmarkStart w:id="467" w:name="_Toc476499701"/>
      <w:r w:rsidRPr="0086635E">
        <w:t>4.2.2 Kế</w:t>
      </w:r>
      <w:r>
        <w:t>t quả</w:t>
      </w:r>
      <w:r w:rsidRPr="0086635E">
        <w:t xml:space="preserve"> thử nghiệm</w:t>
      </w:r>
      <w:bookmarkEnd w:id="467"/>
    </w:p>
    <w:p w14:paraId="09A25A45" w14:textId="3DB1612C" w:rsidR="0086635E" w:rsidRDefault="0086635E" w:rsidP="0086635E">
      <w:pPr>
        <w:pStyle w:val="Bngbiu-nidung"/>
        <w:ind w:firstLine="0"/>
      </w:pPr>
      <w:r>
        <w:rPr>
          <w:sz w:val="28"/>
          <w:szCs w:val="28"/>
        </w:rPr>
        <w:tab/>
      </w:r>
      <w:r>
        <w:t xml:space="preserve">Sau khi chạy bộ đánh giá giải thuật phân loại câu hỏi ta </w:t>
      </w:r>
      <w:proofErr w:type="gramStart"/>
      <w:r>
        <w:t>thu</w:t>
      </w:r>
      <w:proofErr w:type="gramEnd"/>
      <w:r>
        <w:t xml:space="preserve"> được kết quả</w:t>
      </w:r>
      <w:r w:rsidR="00DB6995">
        <w:t xml:space="preserve"> như dưới bảng</w:t>
      </w:r>
      <w:r w:rsidR="00F2236C">
        <w:t>:</w:t>
      </w:r>
    </w:p>
    <w:p w14:paraId="470D1826" w14:textId="77777777" w:rsidR="00DB6995" w:rsidRDefault="0086635E" w:rsidP="0086635E">
      <w:pPr>
        <w:pStyle w:val="Bngbiu-nidung"/>
        <w:ind w:firstLine="0"/>
      </w:pPr>
      <w:r>
        <w:lastRenderedPageBreak/>
        <w:tab/>
      </w:r>
    </w:p>
    <w:p w14:paraId="7FC2B1EE" w14:textId="77777777" w:rsidR="00050E84" w:rsidRPr="0086635E" w:rsidRDefault="00050E84" w:rsidP="0086635E">
      <w:pPr>
        <w:pStyle w:val="Bngbiu-nidung"/>
        <w:ind w:firstLine="0"/>
      </w:pPr>
    </w:p>
    <w:tbl>
      <w:tblPr>
        <w:tblStyle w:val="TableGrid"/>
        <w:tblW w:w="9684" w:type="dxa"/>
        <w:tblLook w:val="04A0" w:firstRow="1" w:lastRow="0" w:firstColumn="1" w:lastColumn="0" w:noHBand="0" w:noVBand="1"/>
      </w:tblPr>
      <w:tblGrid>
        <w:gridCol w:w="2421"/>
        <w:gridCol w:w="2421"/>
        <w:gridCol w:w="2421"/>
        <w:gridCol w:w="2421"/>
      </w:tblGrid>
      <w:tr w:rsidR="00DB6995" w14:paraId="7DBBA6C3" w14:textId="77777777" w:rsidTr="00DB6995">
        <w:trPr>
          <w:trHeight w:val="1008"/>
        </w:trPr>
        <w:tc>
          <w:tcPr>
            <w:tcW w:w="2421" w:type="dxa"/>
          </w:tcPr>
          <w:p w14:paraId="11620716" w14:textId="41C88E2F" w:rsidR="00DB6995" w:rsidRDefault="00DB6995" w:rsidP="0086635E">
            <w:pPr>
              <w:pStyle w:val="Bngbiu-nidung"/>
              <w:ind w:firstLine="0"/>
            </w:pPr>
            <w:r>
              <w:t xml:space="preserve"> Loại câu hỏi</w:t>
            </w:r>
          </w:p>
        </w:tc>
        <w:tc>
          <w:tcPr>
            <w:tcW w:w="2421" w:type="dxa"/>
          </w:tcPr>
          <w:p w14:paraId="78B6872B" w14:textId="6D6BDEAA" w:rsidR="00DB6995" w:rsidRDefault="00DB6995" w:rsidP="0086635E">
            <w:pPr>
              <w:pStyle w:val="Bngbiu-nidung"/>
              <w:ind w:firstLine="0"/>
            </w:pPr>
            <w:r>
              <w:t>Số kết quả đúng</w:t>
            </w:r>
          </w:p>
        </w:tc>
        <w:tc>
          <w:tcPr>
            <w:tcW w:w="2421" w:type="dxa"/>
          </w:tcPr>
          <w:p w14:paraId="0D6C74F6" w14:textId="5E4A1E03" w:rsidR="00DB6995" w:rsidRDefault="00DB6995" w:rsidP="0086635E">
            <w:pPr>
              <w:pStyle w:val="Bngbiu-nidung"/>
              <w:ind w:firstLine="0"/>
            </w:pPr>
            <w:r>
              <w:t>Số câu trong cơ sở dữ liệu</w:t>
            </w:r>
          </w:p>
        </w:tc>
        <w:tc>
          <w:tcPr>
            <w:tcW w:w="2421" w:type="dxa"/>
          </w:tcPr>
          <w:p w14:paraId="14CFAA0E" w14:textId="5C6E357A" w:rsidR="00DB6995" w:rsidRDefault="00DB6995" w:rsidP="0086635E">
            <w:pPr>
              <w:pStyle w:val="Bngbiu-nidung"/>
              <w:ind w:firstLine="0"/>
            </w:pPr>
            <w:r>
              <w:t>Tỉ lệ đúng</w:t>
            </w:r>
          </w:p>
        </w:tc>
      </w:tr>
      <w:tr w:rsidR="00DB6995" w14:paraId="52E36B4D" w14:textId="77777777" w:rsidTr="00DB6995">
        <w:trPr>
          <w:trHeight w:val="571"/>
        </w:trPr>
        <w:tc>
          <w:tcPr>
            <w:tcW w:w="2421" w:type="dxa"/>
          </w:tcPr>
          <w:p w14:paraId="22F97237" w14:textId="4E6AD124" w:rsidR="00DB6995" w:rsidRDefault="00DB6995" w:rsidP="0086635E">
            <w:pPr>
              <w:pStyle w:val="Bngbiu-nidung"/>
              <w:ind w:firstLine="0"/>
            </w:pPr>
            <w:r>
              <w:t>How</w:t>
            </w:r>
          </w:p>
        </w:tc>
        <w:tc>
          <w:tcPr>
            <w:tcW w:w="2421" w:type="dxa"/>
          </w:tcPr>
          <w:p w14:paraId="569F66B2" w14:textId="6D3B8321" w:rsidR="00DB6995" w:rsidRDefault="00DB6995" w:rsidP="0086635E">
            <w:pPr>
              <w:pStyle w:val="Bngbiu-nidung"/>
              <w:ind w:firstLine="0"/>
            </w:pPr>
            <w:r>
              <w:t>13</w:t>
            </w:r>
          </w:p>
        </w:tc>
        <w:tc>
          <w:tcPr>
            <w:tcW w:w="2421" w:type="dxa"/>
          </w:tcPr>
          <w:p w14:paraId="3C3395C7" w14:textId="0F99C283" w:rsidR="00DB6995" w:rsidRDefault="00DB6995" w:rsidP="0086635E">
            <w:pPr>
              <w:pStyle w:val="Bngbiu-nidung"/>
              <w:ind w:firstLine="0"/>
            </w:pPr>
            <w:r>
              <w:t>17</w:t>
            </w:r>
          </w:p>
        </w:tc>
        <w:tc>
          <w:tcPr>
            <w:tcW w:w="2421" w:type="dxa"/>
          </w:tcPr>
          <w:p w14:paraId="2205C857" w14:textId="6C785CF4" w:rsidR="00DB6995" w:rsidRDefault="00DB6995" w:rsidP="0086635E">
            <w:pPr>
              <w:pStyle w:val="Bngbiu-nidung"/>
              <w:ind w:firstLine="0"/>
            </w:pPr>
            <w:r>
              <w:t>76.47 %</w:t>
            </w:r>
          </w:p>
        </w:tc>
      </w:tr>
      <w:tr w:rsidR="00DB6995" w14:paraId="1A89A6D5" w14:textId="77777777" w:rsidTr="00DB6995">
        <w:trPr>
          <w:trHeight w:val="571"/>
        </w:trPr>
        <w:tc>
          <w:tcPr>
            <w:tcW w:w="2421" w:type="dxa"/>
          </w:tcPr>
          <w:p w14:paraId="79983D90" w14:textId="325EE6BE" w:rsidR="00DB6995" w:rsidRDefault="00DB6995" w:rsidP="0086635E">
            <w:pPr>
              <w:pStyle w:val="Bngbiu-nidung"/>
              <w:ind w:firstLine="0"/>
            </w:pPr>
            <w:r>
              <w:t>Yesno</w:t>
            </w:r>
          </w:p>
        </w:tc>
        <w:tc>
          <w:tcPr>
            <w:tcW w:w="2421" w:type="dxa"/>
          </w:tcPr>
          <w:p w14:paraId="607EC049" w14:textId="1F227496" w:rsidR="00DB6995" w:rsidRDefault="00DB6995" w:rsidP="0086635E">
            <w:pPr>
              <w:pStyle w:val="Bngbiu-nidung"/>
              <w:ind w:firstLine="0"/>
            </w:pPr>
            <w:r>
              <w:t>6</w:t>
            </w:r>
          </w:p>
        </w:tc>
        <w:tc>
          <w:tcPr>
            <w:tcW w:w="2421" w:type="dxa"/>
          </w:tcPr>
          <w:p w14:paraId="79A39DD6" w14:textId="18C7E060" w:rsidR="00DB6995" w:rsidRDefault="00DB6995" w:rsidP="0086635E">
            <w:pPr>
              <w:pStyle w:val="Bngbiu-nidung"/>
              <w:ind w:firstLine="0"/>
            </w:pPr>
            <w:r>
              <w:t>6</w:t>
            </w:r>
          </w:p>
        </w:tc>
        <w:tc>
          <w:tcPr>
            <w:tcW w:w="2421" w:type="dxa"/>
          </w:tcPr>
          <w:p w14:paraId="14EB1B79" w14:textId="6092EBC2" w:rsidR="00DB6995" w:rsidRDefault="00DB6995" w:rsidP="0086635E">
            <w:pPr>
              <w:pStyle w:val="Bngbiu-nidung"/>
              <w:ind w:firstLine="0"/>
            </w:pPr>
            <w:r>
              <w:t>100 %</w:t>
            </w:r>
          </w:p>
        </w:tc>
      </w:tr>
      <w:tr w:rsidR="00DB6995" w14:paraId="02C510C7" w14:textId="77777777" w:rsidTr="00DB6995">
        <w:trPr>
          <w:trHeight w:val="571"/>
        </w:trPr>
        <w:tc>
          <w:tcPr>
            <w:tcW w:w="2421" w:type="dxa"/>
          </w:tcPr>
          <w:p w14:paraId="2DD203DC" w14:textId="6215AB20" w:rsidR="00DB6995" w:rsidRDefault="00DB6995" w:rsidP="0086635E">
            <w:pPr>
              <w:pStyle w:val="Bngbiu-nidung"/>
              <w:ind w:firstLine="0"/>
            </w:pPr>
            <w:r>
              <w:t>What</w:t>
            </w:r>
          </w:p>
        </w:tc>
        <w:tc>
          <w:tcPr>
            <w:tcW w:w="2421" w:type="dxa"/>
          </w:tcPr>
          <w:p w14:paraId="6CEAD786" w14:textId="417109CC" w:rsidR="00DB6995" w:rsidRDefault="00DB6995" w:rsidP="0086635E">
            <w:pPr>
              <w:pStyle w:val="Bngbiu-nidung"/>
              <w:ind w:firstLine="0"/>
            </w:pPr>
            <w:r>
              <w:t>2</w:t>
            </w:r>
          </w:p>
        </w:tc>
        <w:tc>
          <w:tcPr>
            <w:tcW w:w="2421" w:type="dxa"/>
          </w:tcPr>
          <w:p w14:paraId="085B3043" w14:textId="46F792F9" w:rsidR="00DB6995" w:rsidRDefault="00DB6995" w:rsidP="0086635E">
            <w:pPr>
              <w:pStyle w:val="Bngbiu-nidung"/>
              <w:ind w:firstLine="0"/>
            </w:pPr>
            <w:r>
              <w:t>3</w:t>
            </w:r>
          </w:p>
        </w:tc>
        <w:tc>
          <w:tcPr>
            <w:tcW w:w="2421" w:type="dxa"/>
          </w:tcPr>
          <w:p w14:paraId="2D572221" w14:textId="7F6B59B3" w:rsidR="00DB6995" w:rsidRDefault="00DB6995" w:rsidP="0086635E">
            <w:pPr>
              <w:pStyle w:val="Bngbiu-nidung"/>
              <w:ind w:firstLine="0"/>
            </w:pPr>
            <w:r>
              <w:t>66.66 %</w:t>
            </w:r>
          </w:p>
        </w:tc>
      </w:tr>
      <w:tr w:rsidR="00DB6995" w14:paraId="05F135FF" w14:textId="77777777" w:rsidTr="00DB6995">
        <w:trPr>
          <w:trHeight w:val="556"/>
        </w:trPr>
        <w:tc>
          <w:tcPr>
            <w:tcW w:w="2421" w:type="dxa"/>
          </w:tcPr>
          <w:p w14:paraId="5D214C07" w14:textId="11ED2A87" w:rsidR="00DB6995" w:rsidRDefault="00DB6995" w:rsidP="0086635E">
            <w:pPr>
              <w:pStyle w:val="Bngbiu-nidung"/>
              <w:ind w:firstLine="0"/>
            </w:pPr>
            <w:r>
              <w:t>When</w:t>
            </w:r>
          </w:p>
        </w:tc>
        <w:tc>
          <w:tcPr>
            <w:tcW w:w="2421" w:type="dxa"/>
          </w:tcPr>
          <w:p w14:paraId="616E890D" w14:textId="2891AC3B" w:rsidR="00DB6995" w:rsidRDefault="00DB6995" w:rsidP="0086635E">
            <w:pPr>
              <w:pStyle w:val="Bngbiu-nidung"/>
              <w:ind w:firstLine="0"/>
            </w:pPr>
            <w:r>
              <w:t>1</w:t>
            </w:r>
          </w:p>
        </w:tc>
        <w:tc>
          <w:tcPr>
            <w:tcW w:w="2421" w:type="dxa"/>
          </w:tcPr>
          <w:p w14:paraId="688CA6C4" w14:textId="22CE3AF7" w:rsidR="00DB6995" w:rsidRDefault="00DB6995" w:rsidP="0086635E">
            <w:pPr>
              <w:pStyle w:val="Bngbiu-nidung"/>
              <w:ind w:firstLine="0"/>
            </w:pPr>
            <w:r>
              <w:t>1</w:t>
            </w:r>
          </w:p>
        </w:tc>
        <w:tc>
          <w:tcPr>
            <w:tcW w:w="2421" w:type="dxa"/>
          </w:tcPr>
          <w:p w14:paraId="76E68E62" w14:textId="545D1B44" w:rsidR="00DB6995" w:rsidRDefault="00DB6995" w:rsidP="0086635E">
            <w:pPr>
              <w:pStyle w:val="Bngbiu-nidung"/>
              <w:ind w:firstLine="0"/>
            </w:pPr>
            <w:r>
              <w:t>100 %</w:t>
            </w:r>
          </w:p>
        </w:tc>
      </w:tr>
      <w:tr w:rsidR="00DB6995" w14:paraId="20B7B775" w14:textId="77777777" w:rsidTr="00DB6995">
        <w:trPr>
          <w:trHeight w:val="571"/>
        </w:trPr>
        <w:tc>
          <w:tcPr>
            <w:tcW w:w="2421" w:type="dxa"/>
          </w:tcPr>
          <w:p w14:paraId="11B13CCC" w14:textId="01CCB6CD" w:rsidR="00DB6995" w:rsidRDefault="00DB6995" w:rsidP="0086635E">
            <w:pPr>
              <w:pStyle w:val="Bngbiu-nidung"/>
              <w:ind w:firstLine="0"/>
            </w:pPr>
            <w:r>
              <w:t>Why</w:t>
            </w:r>
          </w:p>
        </w:tc>
        <w:tc>
          <w:tcPr>
            <w:tcW w:w="2421" w:type="dxa"/>
          </w:tcPr>
          <w:p w14:paraId="57762AAF" w14:textId="77891418" w:rsidR="00DB6995" w:rsidRDefault="00DB6995" w:rsidP="0086635E">
            <w:pPr>
              <w:pStyle w:val="Bngbiu-nidung"/>
              <w:ind w:firstLine="0"/>
            </w:pPr>
            <w:r>
              <w:t>1</w:t>
            </w:r>
          </w:p>
        </w:tc>
        <w:tc>
          <w:tcPr>
            <w:tcW w:w="2421" w:type="dxa"/>
          </w:tcPr>
          <w:p w14:paraId="6B506DD6" w14:textId="5CB8EDC5" w:rsidR="00DB6995" w:rsidRDefault="00DB6995" w:rsidP="0086635E">
            <w:pPr>
              <w:pStyle w:val="Bngbiu-nidung"/>
              <w:ind w:firstLine="0"/>
            </w:pPr>
            <w:r>
              <w:t>1</w:t>
            </w:r>
          </w:p>
        </w:tc>
        <w:tc>
          <w:tcPr>
            <w:tcW w:w="2421" w:type="dxa"/>
          </w:tcPr>
          <w:p w14:paraId="0792AB06" w14:textId="12EBE7A2" w:rsidR="00DB6995" w:rsidRDefault="00DB6995" w:rsidP="0086635E">
            <w:pPr>
              <w:pStyle w:val="Bngbiu-nidung"/>
              <w:ind w:firstLine="0"/>
            </w:pPr>
            <w:r>
              <w:t>100 %</w:t>
            </w:r>
          </w:p>
        </w:tc>
      </w:tr>
      <w:tr w:rsidR="00DB6995" w14:paraId="36D91A09" w14:textId="77777777" w:rsidTr="00DB6995">
        <w:trPr>
          <w:trHeight w:val="556"/>
        </w:trPr>
        <w:tc>
          <w:tcPr>
            <w:tcW w:w="2421" w:type="dxa"/>
          </w:tcPr>
          <w:p w14:paraId="4305D8C6" w14:textId="52B5480B" w:rsidR="00DB6995" w:rsidRDefault="00DB6995" w:rsidP="0086635E">
            <w:pPr>
              <w:pStyle w:val="Bngbiu-nidung"/>
              <w:ind w:firstLine="0"/>
            </w:pPr>
            <w:r>
              <w:t>Where</w:t>
            </w:r>
          </w:p>
        </w:tc>
        <w:tc>
          <w:tcPr>
            <w:tcW w:w="2421" w:type="dxa"/>
          </w:tcPr>
          <w:p w14:paraId="5259F287" w14:textId="60D4D38E" w:rsidR="00DB6995" w:rsidRDefault="00DB6995" w:rsidP="0086635E">
            <w:pPr>
              <w:pStyle w:val="Bngbiu-nidung"/>
              <w:ind w:firstLine="0"/>
            </w:pPr>
            <w:r>
              <w:t>2</w:t>
            </w:r>
          </w:p>
        </w:tc>
        <w:tc>
          <w:tcPr>
            <w:tcW w:w="2421" w:type="dxa"/>
          </w:tcPr>
          <w:p w14:paraId="5FBA13A3" w14:textId="3D8688D1" w:rsidR="00DB6995" w:rsidRDefault="00DB6995" w:rsidP="0086635E">
            <w:pPr>
              <w:pStyle w:val="Bngbiu-nidung"/>
              <w:ind w:firstLine="0"/>
            </w:pPr>
            <w:r>
              <w:t>2</w:t>
            </w:r>
          </w:p>
        </w:tc>
        <w:tc>
          <w:tcPr>
            <w:tcW w:w="2421" w:type="dxa"/>
          </w:tcPr>
          <w:p w14:paraId="009031F4" w14:textId="7F21E2DA" w:rsidR="00DB6995" w:rsidRDefault="00DB6995" w:rsidP="0086635E">
            <w:pPr>
              <w:pStyle w:val="Bngbiu-nidung"/>
              <w:ind w:firstLine="0"/>
            </w:pPr>
            <w:r>
              <w:t>100 %</w:t>
            </w:r>
          </w:p>
        </w:tc>
      </w:tr>
      <w:tr w:rsidR="00DB6995" w14:paraId="68D05A55" w14:textId="77777777" w:rsidTr="00DB6995">
        <w:trPr>
          <w:trHeight w:val="556"/>
        </w:trPr>
        <w:tc>
          <w:tcPr>
            <w:tcW w:w="2421" w:type="dxa"/>
          </w:tcPr>
          <w:p w14:paraId="17244E48" w14:textId="77777777" w:rsidR="00DB6995" w:rsidRDefault="00DB6995" w:rsidP="0086635E">
            <w:pPr>
              <w:pStyle w:val="Bngbiu-nidung"/>
              <w:ind w:firstLine="0"/>
            </w:pPr>
          </w:p>
        </w:tc>
        <w:tc>
          <w:tcPr>
            <w:tcW w:w="2421" w:type="dxa"/>
          </w:tcPr>
          <w:p w14:paraId="66DBD847" w14:textId="3AA387B4" w:rsidR="00DB6995" w:rsidRDefault="00DB6995" w:rsidP="0086635E">
            <w:pPr>
              <w:pStyle w:val="Bngbiu-nidung"/>
              <w:ind w:firstLine="0"/>
            </w:pPr>
            <w:r>
              <w:t>25</w:t>
            </w:r>
          </w:p>
        </w:tc>
        <w:tc>
          <w:tcPr>
            <w:tcW w:w="2421" w:type="dxa"/>
          </w:tcPr>
          <w:p w14:paraId="1B04F782" w14:textId="2E99D551" w:rsidR="00DB6995" w:rsidRDefault="00DB6995" w:rsidP="0086635E">
            <w:pPr>
              <w:pStyle w:val="Bngbiu-nidung"/>
              <w:ind w:firstLine="0"/>
            </w:pPr>
            <w:r>
              <w:t>30</w:t>
            </w:r>
          </w:p>
        </w:tc>
        <w:tc>
          <w:tcPr>
            <w:tcW w:w="2421" w:type="dxa"/>
          </w:tcPr>
          <w:p w14:paraId="2897F64B" w14:textId="5208BD74" w:rsidR="00DB6995" w:rsidRDefault="00DB6995" w:rsidP="00770AD6">
            <w:pPr>
              <w:pStyle w:val="Bngbiu-nidung"/>
              <w:keepNext/>
              <w:ind w:firstLine="0"/>
            </w:pPr>
            <w:r>
              <w:t>83.33 %</w:t>
            </w:r>
          </w:p>
        </w:tc>
      </w:tr>
    </w:tbl>
    <w:p w14:paraId="1CEC0952" w14:textId="1B997330" w:rsidR="00770AD6" w:rsidRDefault="00770AD6">
      <w:pPr>
        <w:pStyle w:val="Caption"/>
      </w:pPr>
      <w:bookmarkStart w:id="468" w:name="_Toc476500161"/>
      <w:r>
        <w:t xml:space="preserve">Bảng 4. </w:t>
      </w:r>
      <w:fldSimple w:instr=" SEQ Bảng_4. \* ARABIC ">
        <w:r w:rsidR="00E94687">
          <w:rPr>
            <w:noProof/>
          </w:rPr>
          <w:t>1</w:t>
        </w:r>
      </w:fldSimple>
      <w:r>
        <w:t>: Kết quả thực nghiệm bộ đánh giá giải thuật phân loại câu hỏi</w:t>
      </w:r>
      <w:bookmarkEnd w:id="468"/>
    </w:p>
    <w:p w14:paraId="4CF5E33C" w14:textId="01B5FFA0" w:rsidR="00F2236C" w:rsidRDefault="00DB6995" w:rsidP="0086635E">
      <w:pPr>
        <w:pStyle w:val="Bngbiu-nidung"/>
        <w:ind w:firstLine="0"/>
      </w:pPr>
      <w:r>
        <w:tab/>
      </w:r>
      <w:r w:rsidR="00F2236C">
        <w:t xml:space="preserve">Nhận xét: </w:t>
      </w:r>
    </w:p>
    <w:p w14:paraId="44CB0296" w14:textId="6FC5AD03" w:rsidR="0086635E" w:rsidRDefault="00F2236C" w:rsidP="00F2236C">
      <w:pPr>
        <w:pStyle w:val="Bngbiu-nidung"/>
        <w:ind w:left="270" w:firstLine="0"/>
      </w:pPr>
      <w:r>
        <w:t xml:space="preserve">- </w:t>
      </w:r>
      <w:r w:rsidR="00DB6995">
        <w:t>Như vậy sau khi chạy bộ đánh giá ta thấy tỉ lệ phân loại đúng của giải thuật là 25/30 tương đương với 83.33%</w:t>
      </w:r>
      <w:r>
        <w:t>.</w:t>
      </w:r>
    </w:p>
    <w:p w14:paraId="5EC612A2" w14:textId="30C62FBB" w:rsidR="00F2236C" w:rsidRPr="0086635E" w:rsidRDefault="00F2236C" w:rsidP="00F2236C">
      <w:pPr>
        <w:pStyle w:val="Bngbiu-nidung"/>
        <w:ind w:left="270" w:firstLine="0"/>
      </w:pPr>
      <w:r>
        <w:t xml:space="preserve">- Mặc dù số lượng câu hỏi huấn luyện có loại </w:t>
      </w:r>
      <w:r w:rsidR="00164C40">
        <w:t>“</w:t>
      </w:r>
      <w:r>
        <w:t>when</w:t>
      </w:r>
      <w:r w:rsidR="00164C40">
        <w:t>”</w:t>
      </w:r>
      <w:r>
        <w:t xml:space="preserve"> thấp, chỉ 25 câu nhưng vẫn có thể phân loại chuẩn xác.</w:t>
      </w:r>
    </w:p>
    <w:p w14:paraId="2EBB0954" w14:textId="79E4670B" w:rsidR="00D27C88" w:rsidRDefault="00D27C88" w:rsidP="00605DB2">
      <w:pPr>
        <w:pStyle w:val="Tiumccp1"/>
        <w:outlineLvl w:val="1"/>
      </w:pPr>
      <w:bookmarkStart w:id="469" w:name="_Toc476499702"/>
      <w:r w:rsidRPr="00D27C88">
        <w:t xml:space="preserve">4.2 Bộ đánh giá </w:t>
      </w:r>
      <w:bookmarkEnd w:id="469"/>
      <w:r w:rsidR="00605DB2">
        <w:t>mô-đun trả lời tự động</w:t>
      </w:r>
    </w:p>
    <w:p w14:paraId="6B30EAD9" w14:textId="6C534E7B" w:rsidR="00050E84" w:rsidRDefault="00050E84" w:rsidP="00E552FC">
      <w:pPr>
        <w:pStyle w:val="Bngbiu-nidung"/>
        <w:ind w:firstLine="0"/>
      </w:pPr>
      <w:r>
        <w:t xml:space="preserve">Bộ đánh giá giải thuật đo độ tương tự nhầm đánh giá xem giải thuật đo độ tương tự chạy đúng hay sai? </w:t>
      </w:r>
      <w:r w:rsidR="001263AE">
        <w:t>Tỉ lệ đúng là bao nhiêu? Tỉ lệ sai là bao nhiêu?</w:t>
      </w:r>
    </w:p>
    <w:p w14:paraId="30D39D5B" w14:textId="77777777" w:rsidR="0004699B" w:rsidRDefault="0004699B" w:rsidP="00E552FC">
      <w:pPr>
        <w:pStyle w:val="Bngbiu-nidung"/>
        <w:ind w:firstLine="0"/>
      </w:pPr>
    </w:p>
    <w:p w14:paraId="41487FD4" w14:textId="77777777" w:rsidR="0004699B" w:rsidRPr="00050E84" w:rsidRDefault="0004699B" w:rsidP="00E552FC">
      <w:pPr>
        <w:pStyle w:val="Bngbiu-nidung"/>
        <w:ind w:firstLine="0"/>
      </w:pPr>
    </w:p>
    <w:p w14:paraId="173C78A4" w14:textId="1A7B5780" w:rsidR="00D27C88" w:rsidRPr="00D27C88" w:rsidRDefault="008F3A21" w:rsidP="00605DB2">
      <w:pPr>
        <w:pStyle w:val="Tiumccp2"/>
        <w:outlineLvl w:val="2"/>
      </w:pPr>
      <w:bookmarkStart w:id="470" w:name="_Toc476111356"/>
      <w:bookmarkStart w:id="471" w:name="_Toc476213458"/>
      <w:bookmarkStart w:id="472" w:name="_Toc476412789"/>
      <w:bookmarkStart w:id="473" w:name="_Toc476499703"/>
      <w:r w:rsidRPr="008F3A21">
        <w:rPr>
          <w:noProof/>
        </w:rPr>
        <w:lastRenderedPageBreak/>
        <w:drawing>
          <wp:anchor distT="0" distB="0" distL="114300" distR="114300" simplePos="0" relativeHeight="251683840" behindDoc="0" locked="0" layoutInCell="1" allowOverlap="1" wp14:anchorId="48EBD87A" wp14:editId="57E681CA">
            <wp:simplePos x="0" y="0"/>
            <wp:positionH relativeFrom="page">
              <wp:align>center</wp:align>
            </wp:positionH>
            <wp:positionV relativeFrom="paragraph">
              <wp:posOffset>434975</wp:posOffset>
            </wp:positionV>
            <wp:extent cx="3152775" cy="38957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anchor>
        </w:drawing>
      </w:r>
      <w:r w:rsidR="00D27C88" w:rsidRPr="00D27C88">
        <w:t xml:space="preserve">4.2.1 Xây dựng bộ đánh giá </w:t>
      </w:r>
      <w:bookmarkEnd w:id="470"/>
      <w:bookmarkEnd w:id="471"/>
      <w:bookmarkEnd w:id="472"/>
      <w:bookmarkEnd w:id="473"/>
      <w:r w:rsidR="00605DB2">
        <w:t>mô-đun trả lời tự động</w:t>
      </w:r>
    </w:p>
    <w:p w14:paraId="7CE6CFC4" w14:textId="0605758D" w:rsidR="00D27C88" w:rsidRDefault="00605DB2" w:rsidP="00BB770A">
      <w:pPr>
        <w:pStyle w:val="Bngbiu-nidung"/>
      </w:pPr>
      <w:r>
        <w:rPr>
          <w:noProof/>
        </w:rPr>
        <mc:AlternateContent>
          <mc:Choice Requires="wps">
            <w:drawing>
              <wp:anchor distT="0" distB="0" distL="114300" distR="114300" simplePos="0" relativeHeight="251682816" behindDoc="0" locked="0" layoutInCell="1" allowOverlap="1" wp14:anchorId="3DA90B62" wp14:editId="08D88299">
                <wp:simplePos x="0" y="0"/>
                <wp:positionH relativeFrom="column">
                  <wp:posOffset>1314450</wp:posOffset>
                </wp:positionH>
                <wp:positionV relativeFrom="paragraph">
                  <wp:posOffset>4381500</wp:posOffset>
                </wp:positionV>
                <wp:extent cx="315277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14:paraId="68CE8E4A" w14:textId="1ED132A3" w:rsidR="00E548FB" w:rsidRPr="00471434" w:rsidRDefault="00E548FB" w:rsidP="00605DB2">
                            <w:pPr>
                              <w:pStyle w:val="Caption"/>
                              <w:rPr>
                                <w:noProof/>
                              </w:rPr>
                            </w:pPr>
                            <w:bookmarkStart w:id="474" w:name="_Toc476500038"/>
                            <w:r>
                              <w:t xml:space="preserve">Hình 4. </w:t>
                            </w:r>
                            <w:fldSimple w:instr=" SEQ Hình_4. \* ARABIC ">
                              <w:r w:rsidR="00E94687">
                                <w:rPr>
                                  <w:noProof/>
                                </w:rPr>
                                <w:t>2</w:t>
                              </w:r>
                            </w:fldSimple>
                            <w:r>
                              <w:t>: Tổng quan mô hình bộ dánh giá giải thuật phân loại câu hỏi</w:t>
                            </w:r>
                            <w:bookmarkEnd w:id="4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90B62" id="Text Box 27" o:spid="_x0000_s1030" type="#_x0000_t202" style="position:absolute;left:0;text-align:left;margin-left:103.5pt;margin-top:345pt;width:24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7NQIAAHQEAAAOAAAAZHJzL2Uyb0RvYy54bWysVFFv2jAQfp+0/2D5fQToaKe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" stroked="f">
                <v:textbox style="mso-fit-shape-to-text:t" inset="0,0,0,0">
                  <w:txbxContent>
                    <w:p w14:paraId="68CE8E4A" w14:textId="1ED132A3" w:rsidR="00E548FB" w:rsidRPr="00471434" w:rsidRDefault="00E548FB" w:rsidP="00605DB2">
                      <w:pPr>
                        <w:pStyle w:val="Caption"/>
                        <w:rPr>
                          <w:noProof/>
                        </w:rPr>
                      </w:pPr>
                      <w:bookmarkStart w:id="480" w:name="_Toc476500038"/>
                      <w:r>
                        <w:t xml:space="preserve">Hình 4. </w:t>
                      </w:r>
                      <w:r w:rsidR="00B0388A">
                        <w:fldChar w:fldCharType="begin"/>
                      </w:r>
                      <w:r w:rsidR="00B0388A">
                        <w:instrText xml:space="preserve"> SEQ Hình_4. \* ARABIC </w:instrText>
                      </w:r>
                      <w:r w:rsidR="00B0388A">
                        <w:fldChar w:fldCharType="separate"/>
                      </w:r>
                      <w:r w:rsidR="00E94687">
                        <w:rPr>
                          <w:noProof/>
                        </w:rPr>
                        <w:t>2</w:t>
                      </w:r>
                      <w:r w:rsidR="00B0388A">
                        <w:rPr>
                          <w:noProof/>
                        </w:rPr>
                        <w:fldChar w:fldCharType="end"/>
                      </w:r>
                      <w:r>
                        <w:t>: Tổng quan mô hình bộ dánh giá giải thuật phân loại câu hỏi</w:t>
                      </w:r>
                      <w:bookmarkEnd w:id="480"/>
                    </w:p>
                  </w:txbxContent>
                </v:textbox>
                <w10:wrap type="topAndBottom"/>
              </v:shape>
            </w:pict>
          </mc:Fallback>
        </mc:AlternateContent>
      </w:r>
    </w:p>
    <w:bookmarkEnd w:id="462"/>
    <w:bookmarkEnd w:id="463"/>
    <w:p w14:paraId="10966555" w14:textId="43B09FCE" w:rsidR="00841454" w:rsidRDefault="00841454" w:rsidP="00104BA4">
      <w:pPr>
        <w:pStyle w:val="Tiumccp1"/>
      </w:pPr>
    </w:p>
    <w:p w14:paraId="228553D4" w14:textId="621B6B5F" w:rsidR="00EF57FF" w:rsidRDefault="00641215" w:rsidP="00641215">
      <w:pPr>
        <w:spacing w:line="360" w:lineRule="auto"/>
        <w:rPr>
          <w:sz w:val="26"/>
          <w:szCs w:val="26"/>
        </w:rPr>
      </w:pPr>
      <w:r w:rsidRPr="00641215">
        <w:rPr>
          <w:sz w:val="26"/>
          <w:szCs w:val="26"/>
        </w:rPr>
        <w:t>Từng câu hỏi thử nghiệm sẽ được con người gán từ 1-3 câu hỏi</w:t>
      </w:r>
      <w:r w:rsidR="00C91CAE">
        <w:rPr>
          <w:sz w:val="26"/>
          <w:szCs w:val="26"/>
        </w:rPr>
        <w:t xml:space="preserve"> tham khảo</w:t>
      </w:r>
      <w:r w:rsidRPr="00641215">
        <w:rPr>
          <w:sz w:val="26"/>
          <w:szCs w:val="26"/>
        </w:rPr>
        <w:t xml:space="preserve"> tương tự với nó. Sau đó từng câu hỏi thử nghiệm này sẽ được xử lý bởi hệ thống để tìm ra câu hỏi tương tự. Lấy câu hỏi tương tự do hệ thống xử lý đem so sánh với câu</w:t>
      </w:r>
      <w:r w:rsidR="00C91CAE">
        <w:rPr>
          <w:sz w:val="26"/>
          <w:szCs w:val="26"/>
        </w:rPr>
        <w:t xml:space="preserve"> hỏi tham khảo</w:t>
      </w:r>
      <w:r w:rsidRPr="00641215">
        <w:rPr>
          <w:sz w:val="26"/>
          <w:szCs w:val="26"/>
        </w:rPr>
        <w:t xml:space="preserve"> do người gán, nếu trùng nhau chứng tỏ giải thuật chạy đúng, ngược lại khác nhau thì giải thuật chạy sai. </w:t>
      </w:r>
    </w:p>
    <w:p w14:paraId="474CE3A5" w14:textId="5C5B50ED" w:rsidR="00EF57FF" w:rsidRDefault="00BB770A" w:rsidP="00641215">
      <w:pPr>
        <w:spacing w:line="360" w:lineRule="auto"/>
        <w:rPr>
          <w:sz w:val="26"/>
          <w:szCs w:val="26"/>
        </w:rPr>
      </w:pPr>
      <w:r>
        <w:rPr>
          <w:sz w:val="26"/>
          <w:szCs w:val="26"/>
        </w:rPr>
        <w:t>Dữ liệu trong b</w:t>
      </w:r>
      <w:r w:rsidR="00EF57FF">
        <w:rPr>
          <w:sz w:val="26"/>
          <w:szCs w:val="26"/>
        </w:rPr>
        <w:t>ộ đánh giá gồm:</w:t>
      </w:r>
    </w:p>
    <w:p w14:paraId="28FFBC2A" w14:textId="072FF10A" w:rsidR="00EF57FF" w:rsidRDefault="00EF57FF" w:rsidP="00EF57FF">
      <w:pPr>
        <w:pStyle w:val="ListParagraph"/>
        <w:numPr>
          <w:ilvl w:val="0"/>
          <w:numId w:val="2"/>
        </w:numPr>
        <w:spacing w:line="360" w:lineRule="auto"/>
        <w:rPr>
          <w:sz w:val="26"/>
          <w:szCs w:val="26"/>
        </w:rPr>
      </w:pPr>
      <w:r>
        <w:rPr>
          <w:sz w:val="26"/>
          <w:szCs w:val="26"/>
        </w:rPr>
        <w:t xml:space="preserve">Dữ liệu </w:t>
      </w:r>
      <w:r w:rsidR="00BB770A">
        <w:rPr>
          <w:sz w:val="26"/>
          <w:szCs w:val="26"/>
        </w:rPr>
        <w:t xml:space="preserve">huấn luyện: </w:t>
      </w:r>
      <w:r>
        <w:rPr>
          <w:sz w:val="26"/>
          <w:szCs w:val="26"/>
        </w:rPr>
        <w:t>190 câu hỏi lấy từ diễn đàn</w:t>
      </w:r>
      <w:r w:rsidR="00586452">
        <w:rPr>
          <w:sz w:val="26"/>
          <w:szCs w:val="26"/>
        </w:rPr>
        <w:t>,</w:t>
      </w:r>
      <w:r w:rsidR="00131EA1">
        <w:rPr>
          <w:sz w:val="26"/>
          <w:szCs w:val="26"/>
        </w:rPr>
        <w:t xml:space="preserve"> ứng với mỗi câu hỏi này sẽ có ít nhất 1 câu trả lời chính xác</w:t>
      </w:r>
      <w:r>
        <w:rPr>
          <w:sz w:val="26"/>
          <w:szCs w:val="26"/>
        </w:rPr>
        <w:t xml:space="preserve">. Đây là những câu hỏi đáp được </w:t>
      </w:r>
      <w:proofErr w:type="gramStart"/>
      <w:r>
        <w:rPr>
          <w:sz w:val="26"/>
          <w:szCs w:val="26"/>
        </w:rPr>
        <w:t>thu</w:t>
      </w:r>
      <w:proofErr w:type="gramEnd"/>
      <w:r>
        <w:rPr>
          <w:sz w:val="26"/>
          <w:szCs w:val="26"/>
        </w:rPr>
        <w:t xml:space="preserve"> thập từ các phòng, ban trong nhà trường</w:t>
      </w:r>
      <w:r w:rsidR="00586452">
        <w:rPr>
          <w:sz w:val="26"/>
          <w:szCs w:val="26"/>
        </w:rPr>
        <w:t xml:space="preserve"> nên có độ tin cậy và chính xác cao. Mỗi câu hỏi này</w:t>
      </w:r>
      <w:r w:rsidR="008A2338">
        <w:rPr>
          <w:sz w:val="26"/>
          <w:szCs w:val="26"/>
        </w:rPr>
        <w:t xml:space="preserve"> cũng</w:t>
      </w:r>
      <w:r w:rsidR="00586452">
        <w:rPr>
          <w:sz w:val="26"/>
          <w:szCs w:val="26"/>
        </w:rPr>
        <w:t xml:space="preserve"> sẽ </w:t>
      </w:r>
      <w:r w:rsidR="00586452">
        <w:rPr>
          <w:sz w:val="26"/>
          <w:szCs w:val="26"/>
        </w:rPr>
        <w:lastRenderedPageBreak/>
        <w:t>ứng với một chủ đề</w:t>
      </w:r>
      <w:r w:rsidR="008A2338">
        <w:rPr>
          <w:sz w:val="26"/>
          <w:szCs w:val="26"/>
        </w:rPr>
        <w:t xml:space="preserve"> như “Học dự thính”, “Học phí”, “Nội quy”, “Luận văn, đồ án, thực tập”…</w:t>
      </w:r>
      <w:r w:rsidR="00586452">
        <w:rPr>
          <w:sz w:val="26"/>
          <w:szCs w:val="26"/>
        </w:rPr>
        <w:t xml:space="preserve"> </w:t>
      </w:r>
      <w:r w:rsidR="008A2338">
        <w:rPr>
          <w:sz w:val="26"/>
          <w:szCs w:val="26"/>
        </w:rPr>
        <w:t>(</w:t>
      </w:r>
      <w:proofErr w:type="gramStart"/>
      <w:r w:rsidR="00586452">
        <w:rPr>
          <w:sz w:val="26"/>
          <w:szCs w:val="26"/>
        </w:rPr>
        <w:t>cả</w:t>
      </w:r>
      <w:proofErr w:type="gramEnd"/>
      <w:r w:rsidR="00586452">
        <w:rPr>
          <w:sz w:val="26"/>
          <w:szCs w:val="26"/>
        </w:rPr>
        <w:t xml:space="preserve"> diễn đàn có tất cả 14 chủ đề</w:t>
      </w:r>
      <w:r w:rsidR="008A2338">
        <w:rPr>
          <w:sz w:val="26"/>
          <w:szCs w:val="26"/>
        </w:rPr>
        <w:t>)</w:t>
      </w:r>
      <w:r w:rsidR="00586452">
        <w:rPr>
          <w:sz w:val="26"/>
          <w:szCs w:val="26"/>
        </w:rPr>
        <w:t>.</w:t>
      </w:r>
    </w:p>
    <w:p w14:paraId="323FCD17" w14:textId="1D41024B" w:rsidR="00717E1A" w:rsidRPr="00BB770A" w:rsidRDefault="00EF57FF" w:rsidP="00BB770A">
      <w:pPr>
        <w:pStyle w:val="ListParagraph"/>
        <w:numPr>
          <w:ilvl w:val="0"/>
          <w:numId w:val="2"/>
        </w:numPr>
        <w:spacing w:line="360" w:lineRule="auto"/>
        <w:rPr>
          <w:sz w:val="26"/>
          <w:szCs w:val="26"/>
        </w:rPr>
      </w:pPr>
      <w:r>
        <w:rPr>
          <w:sz w:val="26"/>
          <w:szCs w:val="26"/>
        </w:rPr>
        <w:t>Dữ liệu kiểm thử gồm 30 câu hỏi</w:t>
      </w:r>
      <w:r w:rsidR="00BB770A">
        <w:rPr>
          <w:sz w:val="26"/>
          <w:szCs w:val="26"/>
        </w:rPr>
        <w:t xml:space="preserve"> được lưu trong Hệ CSDL MySQL</w:t>
      </w:r>
      <w:r>
        <w:rPr>
          <w:sz w:val="26"/>
          <w:szCs w:val="26"/>
        </w:rPr>
        <w:t xml:space="preserve"> và mỗi câu hỏi trong dữ liệu kiểm thử sẽ được gán từ 1-3 câu hỏi</w:t>
      </w:r>
      <w:r w:rsidR="00C91CAE">
        <w:rPr>
          <w:sz w:val="26"/>
          <w:szCs w:val="26"/>
        </w:rPr>
        <w:t xml:space="preserve"> tham khảo </w:t>
      </w:r>
      <w:r>
        <w:rPr>
          <w:sz w:val="26"/>
          <w:szCs w:val="26"/>
        </w:rPr>
        <w:t xml:space="preserve">tương tự với nó (các câu hỏi </w:t>
      </w:r>
      <w:r w:rsidR="00C91CAE">
        <w:rPr>
          <w:sz w:val="26"/>
          <w:szCs w:val="26"/>
        </w:rPr>
        <w:t>tham khảo</w:t>
      </w:r>
      <w:r>
        <w:rPr>
          <w:sz w:val="26"/>
          <w:szCs w:val="26"/>
        </w:rPr>
        <w:t xml:space="preserve"> này lấy từ dữ liệu huấn luyện)</w:t>
      </w:r>
      <w:r w:rsidR="00BB770A">
        <w:rPr>
          <w:sz w:val="26"/>
          <w:szCs w:val="26"/>
        </w:rPr>
        <w:t>.</w:t>
      </w:r>
    </w:p>
    <w:p w14:paraId="7416E9FB" w14:textId="725C1F2D" w:rsidR="00717E1A" w:rsidRPr="00D27C88" w:rsidRDefault="00717E1A" w:rsidP="00605DB2">
      <w:pPr>
        <w:pStyle w:val="Tiumccp2"/>
        <w:outlineLvl w:val="2"/>
      </w:pPr>
      <w:bookmarkStart w:id="475" w:name="_Toc476412791"/>
      <w:bookmarkStart w:id="476" w:name="_Toc476499704"/>
      <w:bookmarkStart w:id="477" w:name="_Toc476111355"/>
      <w:bookmarkStart w:id="478" w:name="_Toc476213457"/>
      <w:r w:rsidRPr="00D27C88">
        <w:t>4.2</w:t>
      </w:r>
      <w:r w:rsidR="00D27C88" w:rsidRPr="00D27C88">
        <w:t>.2</w:t>
      </w:r>
      <w:r w:rsidRPr="00D27C88">
        <w:t xml:space="preserve"> Kế hoạch thử nghiệm</w:t>
      </w:r>
      <w:bookmarkEnd w:id="475"/>
      <w:bookmarkEnd w:id="476"/>
      <w:r w:rsidRPr="00D27C88">
        <w:t xml:space="preserve"> </w:t>
      </w:r>
      <w:bookmarkEnd w:id="477"/>
      <w:bookmarkEnd w:id="478"/>
    </w:p>
    <w:p w14:paraId="6AD4349C" w14:textId="1B490B50" w:rsidR="00EF57FF" w:rsidRPr="00BB770A" w:rsidRDefault="00BB770A" w:rsidP="00104BA4">
      <w:pPr>
        <w:pStyle w:val="Tiumccp1"/>
        <w:tabs>
          <w:tab w:val="clear" w:pos="6379"/>
        </w:tabs>
        <w:rPr>
          <w:b w:val="0"/>
          <w:sz w:val="26"/>
          <w:szCs w:val="26"/>
        </w:rPr>
      </w:pPr>
      <w:r>
        <w:tab/>
      </w:r>
      <w:bookmarkStart w:id="479" w:name="_Toc476412792"/>
      <w:r>
        <w:rPr>
          <w:b w:val="0"/>
          <w:sz w:val="26"/>
          <w:szCs w:val="26"/>
        </w:rPr>
        <w:t>Từng câu hỏi trong bộ dữ liệu kiểm thử sẽ</w:t>
      </w:r>
      <w:r w:rsidR="00C91CAE">
        <w:rPr>
          <w:b w:val="0"/>
          <w:sz w:val="26"/>
          <w:szCs w:val="26"/>
        </w:rPr>
        <w:t xml:space="preserve"> lần lượt</w:t>
      </w:r>
      <w:r>
        <w:rPr>
          <w:b w:val="0"/>
          <w:sz w:val="26"/>
          <w:szCs w:val="26"/>
        </w:rPr>
        <w:t xml:space="preserve"> được</w:t>
      </w:r>
      <w:r w:rsidR="00C91CAE">
        <w:rPr>
          <w:b w:val="0"/>
          <w:sz w:val="26"/>
          <w:szCs w:val="26"/>
        </w:rPr>
        <w:t xml:space="preserve"> đưa vào</w:t>
      </w:r>
      <w:r>
        <w:rPr>
          <w:b w:val="0"/>
          <w:sz w:val="26"/>
          <w:szCs w:val="26"/>
        </w:rPr>
        <w:t xml:space="preserve"> hệ thống xử lý và </w:t>
      </w:r>
      <w:r w:rsidR="00C91CAE">
        <w:rPr>
          <w:b w:val="0"/>
          <w:sz w:val="26"/>
          <w:szCs w:val="26"/>
        </w:rPr>
        <w:t>lấy</w:t>
      </w:r>
      <w:r>
        <w:rPr>
          <w:b w:val="0"/>
          <w:sz w:val="26"/>
          <w:szCs w:val="26"/>
        </w:rPr>
        <w:t xml:space="preserve"> về kết quả. Chúng ta sẽ chia ra làm </w:t>
      </w:r>
      <w:r w:rsidR="00C91CAE">
        <w:rPr>
          <w:b w:val="0"/>
          <w:sz w:val="26"/>
          <w:szCs w:val="26"/>
        </w:rPr>
        <w:t>2</w:t>
      </w:r>
      <w:r>
        <w:rPr>
          <w:b w:val="0"/>
          <w:sz w:val="26"/>
          <w:szCs w:val="26"/>
        </w:rPr>
        <w:t xml:space="preserve"> trường hợp</w:t>
      </w:r>
      <w:r w:rsidR="005D69E0">
        <w:rPr>
          <w:b w:val="0"/>
          <w:sz w:val="26"/>
          <w:szCs w:val="26"/>
        </w:rPr>
        <w:t>:</w:t>
      </w:r>
      <w:bookmarkEnd w:id="479"/>
    </w:p>
    <w:p w14:paraId="2E1B3713" w14:textId="33500C78" w:rsidR="00717E1A" w:rsidRPr="001457BF" w:rsidRDefault="005D69E0" w:rsidP="00717E1A">
      <w:pPr>
        <w:pStyle w:val="Bngbiu-nidung"/>
        <w:jc w:val="left"/>
      </w:pPr>
      <w:r>
        <w:t>- Sử dụng mô hình 1-gram.</w:t>
      </w:r>
    </w:p>
    <w:p w14:paraId="722890EA" w14:textId="6EC34B65" w:rsidR="00717E1A" w:rsidRPr="001457BF" w:rsidRDefault="005D69E0" w:rsidP="00717E1A">
      <w:pPr>
        <w:pStyle w:val="Bngbiu-nidung"/>
        <w:jc w:val="left"/>
      </w:pPr>
      <w:r>
        <w:t>- Sử dụng mô hình 2-gram.</w:t>
      </w:r>
    </w:p>
    <w:p w14:paraId="5134DD34" w14:textId="6782E073" w:rsidR="00717E1A" w:rsidRPr="00641215" w:rsidRDefault="00C91CAE" w:rsidP="00641215">
      <w:pPr>
        <w:spacing w:line="360" w:lineRule="auto"/>
        <w:rPr>
          <w:sz w:val="26"/>
          <w:szCs w:val="26"/>
        </w:rPr>
      </w:pPr>
      <w:r>
        <w:rPr>
          <w:sz w:val="26"/>
          <w:szCs w:val="26"/>
        </w:rPr>
        <w:t>Các kết quả sau khi lấy được sẽ so sánh với với câu hỏi tham khảo, nêu một trong các câu hỏi của kết quả tham khảo trùng với câu hỏi trong kết quả lấy được này thì ta sẽ gán nó là đúng.</w:t>
      </w:r>
    </w:p>
    <w:p w14:paraId="659C0383" w14:textId="2E378231" w:rsidR="00EA3C63" w:rsidRPr="00D27C88" w:rsidRDefault="00EA3C63" w:rsidP="00605DB2">
      <w:pPr>
        <w:pStyle w:val="Tiumccp2"/>
        <w:numPr>
          <w:ilvl w:val="0"/>
          <w:numId w:val="41"/>
        </w:numPr>
      </w:pPr>
      <w:bookmarkStart w:id="480" w:name="_Toc476111359"/>
      <w:bookmarkStart w:id="481" w:name="_Toc476213461"/>
      <w:bookmarkStart w:id="482" w:name="_Toc476412793"/>
      <w:r w:rsidRPr="00D27C88">
        <w:t>Mô hình 1-gram</w:t>
      </w:r>
      <w:bookmarkEnd w:id="480"/>
      <w:bookmarkEnd w:id="481"/>
      <w:bookmarkEnd w:id="482"/>
    </w:p>
    <w:p w14:paraId="041803B2" w14:textId="30525D86" w:rsidR="00966B62" w:rsidRDefault="005D69E0" w:rsidP="00966B62">
      <w:pPr>
        <w:pStyle w:val="Bngbiu-nidung"/>
      </w:pPr>
      <w:r>
        <w:t>Với mô hình 1-gram ta sẽ xét 2 lần:</w:t>
      </w:r>
    </w:p>
    <w:p w14:paraId="0D936861" w14:textId="5027DAA4" w:rsidR="00966B62" w:rsidRDefault="00966B62" w:rsidP="004B0C77">
      <w:pPr>
        <w:pStyle w:val="Bngbiu-nidung"/>
        <w:numPr>
          <w:ilvl w:val="0"/>
          <w:numId w:val="10"/>
        </w:numPr>
      </w:pPr>
      <w:r>
        <w:t xml:space="preserve">Lấy </w:t>
      </w:r>
      <w:r w:rsidR="00447233">
        <w:t xml:space="preserve">1 </w:t>
      </w:r>
      <w:r>
        <w:t>câu hỏi có số điểm cao nhất</w:t>
      </w:r>
    </w:p>
    <w:p w14:paraId="21E52738" w14:textId="77777777" w:rsidR="00966B62" w:rsidRDefault="00966B62" w:rsidP="004B0C77">
      <w:pPr>
        <w:pStyle w:val="Bngbiu-nidung"/>
        <w:numPr>
          <w:ilvl w:val="0"/>
          <w:numId w:val="10"/>
        </w:numPr>
      </w:pPr>
      <w:r>
        <w:t>Lấy 3 câu hỏi có số điểm cao nhất</w:t>
      </w:r>
    </w:p>
    <w:p w14:paraId="61F13F6A" w14:textId="5A60A159" w:rsidR="00C6231A" w:rsidRDefault="002F4A68" w:rsidP="00131EA1">
      <w:pPr>
        <w:pStyle w:val="Bngbiu-nidung"/>
        <w:ind w:left="786" w:firstLine="0"/>
      </w:pPr>
      <w:r>
        <w:t>Ví dụ 1: Lấy</w:t>
      </w:r>
      <w:r w:rsidR="001263AE">
        <w:t xml:space="preserve"> 1 câu hỏi có điểm số cao nhất</w:t>
      </w:r>
      <w:r>
        <w:t xml:space="preserve"> với kết quả đúng:</w:t>
      </w:r>
    </w:p>
    <w:p w14:paraId="0FCED425" w14:textId="5979F996" w:rsidR="00C6231A" w:rsidRDefault="0047619E" w:rsidP="0065199E">
      <w:pPr>
        <w:pStyle w:val="Bngbiu-nidung"/>
        <w:numPr>
          <w:ilvl w:val="0"/>
          <w:numId w:val="10"/>
        </w:numPr>
      </w:pPr>
      <w:r>
        <w:t>Câu hỏi kiểm thử</w:t>
      </w:r>
      <w:r w:rsidR="00C6231A">
        <w:t>:</w:t>
      </w:r>
      <w:r w:rsidR="00C6231A" w:rsidRPr="00C6231A">
        <w:t xml:space="preserve"> </w:t>
      </w:r>
      <w:r>
        <w:t>“</w:t>
      </w:r>
      <w:r w:rsidR="001263AE" w:rsidRPr="001263AE">
        <w:t>Có được tốt nghiệp sớm không?</w:t>
      </w:r>
      <w:proofErr w:type="gramStart"/>
      <w:r w:rsidR="001263AE">
        <w:t>”</w:t>
      </w:r>
      <w:r w:rsidR="0065199E">
        <w:t>,</w:t>
      </w:r>
      <w:proofErr w:type="gramEnd"/>
      <w:r w:rsidR="0065199E">
        <w:t xml:space="preserve"> được gán sẵn câu hỏi tương tự bởi người là: “</w:t>
      </w:r>
      <w:r w:rsidR="0065199E" w:rsidRPr="0065199E">
        <w:t>Em muốn tốt nghiệp sớm khoảng 2 năm có được không?</w:t>
      </w:r>
      <w:r w:rsidR="0065199E">
        <w:t xml:space="preserve">”. </w:t>
      </w:r>
    </w:p>
    <w:p w14:paraId="586F618A" w14:textId="289534DA" w:rsidR="00C6231A" w:rsidRDefault="0047619E" w:rsidP="001263AE">
      <w:pPr>
        <w:pStyle w:val="Bngbiu-nidung"/>
        <w:numPr>
          <w:ilvl w:val="0"/>
          <w:numId w:val="10"/>
        </w:numPr>
      </w:pPr>
      <w:r>
        <w:t xml:space="preserve">Sau khi </w:t>
      </w:r>
      <w:r w:rsidR="001263AE">
        <w:t xml:space="preserve">được xử lý bởi mô đun trả lời tự động ta nhận được một câu hỏi tương tự </w:t>
      </w:r>
      <w:r w:rsidR="0065199E">
        <w:t>có trọng số cao nhất (</w:t>
      </w:r>
      <w:r w:rsidR="0065199E" w:rsidRPr="001263AE">
        <w:t>0.7058823529411765</w:t>
      </w:r>
      <w:r w:rsidR="0065199E">
        <w:t>) là</w:t>
      </w:r>
      <w:r w:rsidR="00C6231A">
        <w:t>:</w:t>
      </w:r>
      <w:r w:rsidR="001263AE">
        <w:t xml:space="preserve"> “</w:t>
      </w:r>
      <w:r w:rsidR="001263AE" w:rsidRPr="001263AE">
        <w:t>Em muốn tốt nghiệp sớm khoảng 2 năm có được không?</w:t>
      </w:r>
      <w:proofErr w:type="gramStart"/>
      <w:r w:rsidR="001263AE">
        <w:t>”</w:t>
      </w:r>
      <w:r w:rsidR="0065199E">
        <w:t>.</w:t>
      </w:r>
      <w:proofErr w:type="gramEnd"/>
    </w:p>
    <w:p w14:paraId="2DA3CD62" w14:textId="38AF5459" w:rsidR="00C6231A" w:rsidRDefault="0065199E" w:rsidP="0065199E">
      <w:pPr>
        <w:pStyle w:val="Bngbiu-nidung"/>
        <w:numPr>
          <w:ilvl w:val="0"/>
          <w:numId w:val="10"/>
        </w:numPr>
      </w:pPr>
      <w:r>
        <w:lastRenderedPageBreak/>
        <w:t>Câu</w:t>
      </w:r>
      <w:r w:rsidR="000F6D41">
        <w:t xml:space="preserve"> hỏi tương tự được mô-đun trả về</w:t>
      </w:r>
      <w:r>
        <w:t xml:space="preserve"> sẽ </w:t>
      </w:r>
      <w:r w:rsidR="000F6D41">
        <w:t>đem</w:t>
      </w:r>
      <w:r>
        <w:t xml:space="preserve"> so sánh với các câu hỏi do người gán </w:t>
      </w:r>
      <w:r w:rsidR="000F6D41">
        <w:t>ở trên</w:t>
      </w:r>
      <w:r>
        <w:t xml:space="preserve"> </w:t>
      </w:r>
      <w:r w:rsidR="000F6D41">
        <w:t>(</w:t>
      </w:r>
      <w:r>
        <w:t>“</w:t>
      </w:r>
      <w:r w:rsidRPr="0065199E">
        <w:t>Em muốn tốt nghiệp sớm khoảng 2 năm có được không?</w:t>
      </w:r>
      <w:r>
        <w:t>”</w:t>
      </w:r>
      <w:r w:rsidR="000F6D41">
        <w:t>)</w:t>
      </w:r>
      <w:r>
        <w:t>. Ta thấy 2 câu trùng nhau nên có thể kết luận rằng đối với câu hỏi kiểm thử này giải thuật chạy đúng.</w:t>
      </w:r>
    </w:p>
    <w:p w14:paraId="059287A4" w14:textId="5370C555" w:rsidR="002F4A68" w:rsidRDefault="002F4A68" w:rsidP="002F4A68">
      <w:pPr>
        <w:pStyle w:val="Bngbiu-nidung"/>
        <w:ind w:left="1080" w:firstLine="0"/>
      </w:pPr>
      <w:r>
        <w:t>Ví dụ 2: Lấy 1 câu hỏi có điểm số cao nhất với kết quả sai.</w:t>
      </w:r>
    </w:p>
    <w:p w14:paraId="42FC3C73" w14:textId="2EE87661" w:rsidR="002F4A68" w:rsidRDefault="002F4A68" w:rsidP="000F6D41">
      <w:pPr>
        <w:pStyle w:val="Bngbiu-nidung"/>
        <w:numPr>
          <w:ilvl w:val="0"/>
          <w:numId w:val="10"/>
        </w:numPr>
      </w:pPr>
      <w:r w:rsidRPr="000F6D41">
        <w:t>Câu hỏi kiểm thử: “</w:t>
      </w:r>
      <w:r w:rsidR="000F6D41" w:rsidRPr="000F6D41">
        <w:t>Lệ phí thực tập, luận văn là bao nhiêu?</w:t>
      </w:r>
      <w:proofErr w:type="gramStart"/>
      <w:r w:rsidR="000F6D41">
        <w:t>”,</w:t>
      </w:r>
      <w:proofErr w:type="gramEnd"/>
      <w:r w:rsidR="000F6D41">
        <w:t xml:space="preserve"> được gán sẵn câu hỏi tương tự bởi người là: “</w:t>
      </w:r>
      <w:r w:rsidR="000F6D41" w:rsidRPr="000F6D41">
        <w:t>Lệ phí thực tập tốt nghiệp, ôn và thi tốt nghiệp, khóa luận tốt nghiệp tính như thế nào</w:t>
      </w:r>
      <w:r w:rsidR="000F6D41">
        <w:t>?”.</w:t>
      </w:r>
    </w:p>
    <w:p w14:paraId="67307990" w14:textId="3E6FB167" w:rsidR="000F6D41" w:rsidRDefault="000F6D41" w:rsidP="000F6D41">
      <w:pPr>
        <w:pStyle w:val="Bngbiu-nidung"/>
        <w:numPr>
          <w:ilvl w:val="0"/>
          <w:numId w:val="10"/>
        </w:numPr>
      </w:pPr>
      <w:r>
        <w:t>Sau khi được xử lý bởi mô đun trả lời tự động ta nhận được một câu hỏi tương tự có trọng số cao nhất (</w:t>
      </w:r>
      <w:r w:rsidRPr="000F6D41">
        <w:t>0.5714285714285714</w:t>
      </w:r>
      <w:r>
        <w:t>) là: “</w:t>
      </w:r>
      <w:r w:rsidRPr="000F6D41">
        <w:t>Lệ phí thi chứng chỉ MOS là bao nhiêu?</w:t>
      </w:r>
      <w:proofErr w:type="gramStart"/>
      <w:r>
        <w:t>”.</w:t>
      </w:r>
      <w:proofErr w:type="gramEnd"/>
    </w:p>
    <w:p w14:paraId="0F21D3F6" w14:textId="5DF58552" w:rsidR="000F6D41" w:rsidRDefault="000F6D41" w:rsidP="000F6D41">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2F0890E1" w14:textId="648A6756" w:rsidR="000F6D41" w:rsidRDefault="000F6D41" w:rsidP="000F6D41">
      <w:pPr>
        <w:pStyle w:val="Bngbiu-nidung"/>
        <w:ind w:left="1080" w:firstLine="0"/>
      </w:pPr>
      <w:r>
        <w:t>Ví dụ 3: Lấy 3 câu hỏi có điểm số cao nhất với kết quả đúng.</w:t>
      </w:r>
    </w:p>
    <w:p w14:paraId="1063ED11" w14:textId="3A359183" w:rsidR="000F6D41" w:rsidRDefault="000F6D41" w:rsidP="003044E0">
      <w:pPr>
        <w:pStyle w:val="Bngbiu-nidung"/>
        <w:numPr>
          <w:ilvl w:val="0"/>
          <w:numId w:val="10"/>
        </w:numPr>
      </w:pPr>
      <w:r>
        <w:t xml:space="preserve">Câu hỏi kiểm thử: </w:t>
      </w:r>
      <w:r w:rsidR="003044E0">
        <w:t>“</w:t>
      </w:r>
      <w:r w:rsidR="003044E0" w:rsidRPr="003044E0">
        <w:t>Làm thế nào khi đăng ký môn học không thành công?</w:t>
      </w:r>
      <w:proofErr w:type="gramStart"/>
      <w:r w:rsidR="003044E0">
        <w:t>”,</w:t>
      </w:r>
      <w:proofErr w:type="gramEnd"/>
      <w:r w:rsidR="003044E0">
        <w:t xml:space="preserve"> được gán sẵn câu hỏi tương tự bởi người là: “</w:t>
      </w:r>
      <w:r w:rsidR="003044E0" w:rsidRPr="003044E0">
        <w:t>Em phải làm sao khi đăng ký môn học thành công nhưng không hiện các môn?</w:t>
      </w:r>
      <w:r w:rsidR="003044E0">
        <w:t>”</w:t>
      </w:r>
    </w:p>
    <w:p w14:paraId="0DA26C5E" w14:textId="180B5B92" w:rsidR="003044E0" w:rsidRDefault="003044E0" w:rsidP="00E548FB">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6C4AC5C" w14:textId="677F00B8" w:rsidR="003044E0" w:rsidRDefault="003044E0" w:rsidP="003044E0">
      <w:pPr>
        <w:pStyle w:val="Bngbiu-nidung"/>
        <w:numPr>
          <w:ilvl w:val="0"/>
          <w:numId w:val="43"/>
        </w:numPr>
        <w:ind w:firstLine="270"/>
      </w:pPr>
      <w:r>
        <w:t>“</w:t>
      </w:r>
      <w:r w:rsidRPr="003044E0">
        <w:t>Em phải làm thế nào để đăng ký môn học? Em có thể hủy môn học đã đăng ký không?</w:t>
      </w:r>
      <w:r>
        <w:t>”, có trọng số:</w:t>
      </w:r>
      <w:r w:rsidRPr="003044E0">
        <w:t xml:space="preserve"> 0.75</w:t>
      </w:r>
    </w:p>
    <w:p w14:paraId="5AEBC2F4" w14:textId="28D5FEDF" w:rsidR="003044E0" w:rsidRDefault="003044E0" w:rsidP="003044E0">
      <w:pPr>
        <w:pStyle w:val="Bngbiu-nidung"/>
        <w:numPr>
          <w:ilvl w:val="0"/>
          <w:numId w:val="43"/>
        </w:numPr>
        <w:ind w:firstLine="270"/>
      </w:pPr>
      <w:r>
        <w:t>“</w:t>
      </w:r>
      <w:r w:rsidRPr="003044E0">
        <w:t>Em phải làm sao khi đăng ký môn học thành công nhưng không hiện các môn?</w:t>
      </w:r>
      <w:r>
        <w:t>”, có trọng số:</w:t>
      </w:r>
      <w:r w:rsidRPr="003044E0">
        <w:t xml:space="preserve"> 0.5714285714285714</w:t>
      </w:r>
    </w:p>
    <w:p w14:paraId="62A29A3E" w14:textId="1021DB4F" w:rsidR="003044E0" w:rsidRDefault="003044E0" w:rsidP="003044E0">
      <w:pPr>
        <w:pStyle w:val="Bngbiu-nidung"/>
        <w:numPr>
          <w:ilvl w:val="0"/>
          <w:numId w:val="43"/>
        </w:numPr>
        <w:ind w:firstLine="270"/>
      </w:pPr>
      <w:r>
        <w:lastRenderedPageBreak/>
        <w:t>“</w:t>
      </w:r>
      <w:r w:rsidRPr="003044E0">
        <w:t>Sau khi đăng ký kế hoạch học tập muốn tăng hay giảm thêm môn học sinh viên phải làm thế nào?</w:t>
      </w:r>
      <w:r>
        <w:t xml:space="preserve">”, có trọng số: </w:t>
      </w:r>
      <w:r w:rsidRPr="003044E0">
        <w:t>0.5</w:t>
      </w:r>
    </w:p>
    <w:p w14:paraId="7FCF958C" w14:textId="11DBF673" w:rsidR="003044E0" w:rsidRDefault="003044E0" w:rsidP="003044E0">
      <w:pPr>
        <w:pStyle w:val="Bngbiu-nidung"/>
        <w:numPr>
          <w:ilvl w:val="0"/>
          <w:numId w:val="10"/>
        </w:numPr>
      </w:pPr>
      <w:r>
        <w:t>Như vậy trong các câu mà mô-đun trả lời tự động trả về, có câu thứ 2(</w:t>
      </w:r>
      <w:r w:rsidRPr="003044E0">
        <w:t>Em phải làm sao khi đăng ký môn học thành công nhưng không hiện các môn?</w:t>
      </w:r>
      <w:r>
        <w:t>) trùng với câu do người gán. Nên kết luận trong trường hợp này giải thuật chạy đúng.</w:t>
      </w:r>
    </w:p>
    <w:p w14:paraId="775AE484" w14:textId="40FA953E" w:rsidR="003044E0" w:rsidRDefault="003044E0" w:rsidP="003044E0">
      <w:pPr>
        <w:pStyle w:val="Bngbiu-nidung"/>
        <w:ind w:left="1080" w:firstLine="0"/>
      </w:pPr>
      <w:r>
        <w:t>Ví dụ 4: Lấy 3 câu hỏi có điểm số cao nhất với kết quả sai.</w:t>
      </w:r>
    </w:p>
    <w:p w14:paraId="2FBEED55" w14:textId="177FC142" w:rsidR="003044E0" w:rsidRDefault="003044E0" w:rsidP="00741D58">
      <w:pPr>
        <w:pStyle w:val="Bngbiu-nidung"/>
        <w:numPr>
          <w:ilvl w:val="0"/>
          <w:numId w:val="10"/>
        </w:numPr>
      </w:pPr>
      <w:r>
        <w:t>Câu hỏi kiểm thử: “</w:t>
      </w:r>
      <w:r w:rsidRPr="003044E0">
        <w:t>Khi nào thì em bị thôi học?</w:t>
      </w:r>
      <w:proofErr w:type="gramStart"/>
      <w:r>
        <w:t>”,</w:t>
      </w:r>
      <w:proofErr w:type="gramEnd"/>
      <w:r>
        <w:t xml:space="preserve"> được gán sẵn câu hỏi tương tự bởi người là: “</w:t>
      </w:r>
      <w:r w:rsidR="00741D58" w:rsidRPr="00741D58">
        <w:t>Trong trường hợp nào thì em sẽ bị buộc thôi học ở trường?</w:t>
      </w:r>
      <w:r>
        <w:t>”</w:t>
      </w:r>
    </w:p>
    <w:p w14:paraId="4AA39412" w14:textId="77777777" w:rsidR="003044E0" w:rsidRDefault="003044E0" w:rsidP="003044E0">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074473E" w14:textId="5F4A338B" w:rsidR="003044E0" w:rsidRDefault="003044E0" w:rsidP="00741D58">
      <w:pPr>
        <w:pStyle w:val="Bngbiu-nidung"/>
        <w:numPr>
          <w:ilvl w:val="0"/>
          <w:numId w:val="43"/>
        </w:numPr>
        <w:ind w:firstLine="270"/>
      </w:pPr>
      <w:r>
        <w:t>“</w:t>
      </w:r>
      <w:r w:rsidR="00741D58" w:rsidRPr="00741D58">
        <w:t>Khi nào thì bị cấm thi TOEIC?</w:t>
      </w:r>
      <w:r>
        <w:t>”, có trọng số:</w:t>
      </w:r>
      <w:r w:rsidRPr="003044E0">
        <w:t xml:space="preserve"> </w:t>
      </w:r>
      <w:r w:rsidR="00741D58" w:rsidRPr="00741D58">
        <w:t>0.625</w:t>
      </w:r>
    </w:p>
    <w:p w14:paraId="07DDBAB1" w14:textId="51354C2E" w:rsidR="003044E0" w:rsidRDefault="003044E0" w:rsidP="00741D58">
      <w:pPr>
        <w:pStyle w:val="Bngbiu-nidung"/>
        <w:numPr>
          <w:ilvl w:val="0"/>
          <w:numId w:val="43"/>
        </w:numPr>
        <w:ind w:firstLine="270"/>
      </w:pPr>
      <w:r>
        <w:t>“</w:t>
      </w:r>
      <w:r w:rsidR="00741D58" w:rsidRPr="00741D58">
        <w:t>Em muốn phúc khảo thì liên hệ ở đâu? Trong thời gian nào?</w:t>
      </w:r>
      <w:r>
        <w:t>”, có trọng số:</w:t>
      </w:r>
      <w:r w:rsidRPr="003044E0">
        <w:t xml:space="preserve"> </w:t>
      </w:r>
      <w:r w:rsidR="00741D58" w:rsidRPr="00741D58">
        <w:t>0.5</w:t>
      </w:r>
    </w:p>
    <w:p w14:paraId="604FCF5F" w14:textId="57CF0B28" w:rsidR="003044E0" w:rsidRDefault="003044E0" w:rsidP="00741D58">
      <w:pPr>
        <w:pStyle w:val="Bngbiu-nidung"/>
        <w:numPr>
          <w:ilvl w:val="0"/>
          <w:numId w:val="43"/>
        </w:numPr>
        <w:ind w:firstLine="270"/>
      </w:pPr>
      <w:r>
        <w:t>“</w:t>
      </w:r>
      <w:r w:rsidR="00741D58" w:rsidRPr="00741D58">
        <w:t>Học kỳ dự thính là gì? Học vào buổi nào? Học phí một tín chỉ là bao nhiêu?</w:t>
      </w:r>
      <w:r>
        <w:t xml:space="preserve">”, có trọng số: </w:t>
      </w:r>
      <w:r w:rsidR="00741D58" w:rsidRPr="00741D58">
        <w:t>0.4166666666666667</w:t>
      </w:r>
    </w:p>
    <w:p w14:paraId="70D36842" w14:textId="43AFD90C" w:rsidR="003044E0" w:rsidRDefault="003044E0" w:rsidP="003044E0">
      <w:pPr>
        <w:pStyle w:val="Bngbiu-nidung"/>
        <w:numPr>
          <w:ilvl w:val="0"/>
          <w:numId w:val="10"/>
        </w:numPr>
      </w:pPr>
      <w:r>
        <w:t xml:space="preserve">Như vậy trong các câu mà mô-đun trả lời tự động trả về, </w:t>
      </w:r>
      <w:r w:rsidR="00741D58">
        <w:t xml:space="preserve">không có câu hỏi nào </w:t>
      </w:r>
      <w:r>
        <w:t xml:space="preserve">trùng với câu do người gán. Nên kết luận trong trường hợp này giải thuật chạy </w:t>
      </w:r>
      <w:r w:rsidR="00741D58">
        <w:t>sai</w:t>
      </w:r>
      <w:r>
        <w:t>.</w:t>
      </w:r>
    </w:p>
    <w:p w14:paraId="30FA6AB2" w14:textId="680D772F" w:rsidR="003044E0" w:rsidRDefault="003044E0" w:rsidP="003044E0">
      <w:pPr>
        <w:pStyle w:val="Bngbiu-nidung"/>
        <w:ind w:left="1440" w:firstLine="0"/>
      </w:pPr>
    </w:p>
    <w:p w14:paraId="5F5D2617" w14:textId="77777777" w:rsidR="00741D58" w:rsidRDefault="00741D58" w:rsidP="003044E0">
      <w:pPr>
        <w:pStyle w:val="Bngbiu-nidung"/>
        <w:ind w:left="1440" w:firstLine="0"/>
      </w:pPr>
    </w:p>
    <w:p w14:paraId="138B388B" w14:textId="77777777" w:rsidR="00741D58" w:rsidRDefault="00741D58" w:rsidP="003044E0">
      <w:pPr>
        <w:pStyle w:val="Bngbiu-nidung"/>
        <w:ind w:left="1440" w:firstLine="0"/>
      </w:pPr>
    </w:p>
    <w:p w14:paraId="5F04ED75" w14:textId="77777777" w:rsidR="00741D58" w:rsidRDefault="00741D58" w:rsidP="003044E0">
      <w:pPr>
        <w:pStyle w:val="Bngbiu-nidung"/>
        <w:ind w:left="1440" w:firstLine="0"/>
      </w:pPr>
    </w:p>
    <w:p w14:paraId="5B168DD9" w14:textId="77777777" w:rsidR="00741D58" w:rsidRDefault="00741D58" w:rsidP="003044E0">
      <w:pPr>
        <w:pStyle w:val="Bngbiu-nidung"/>
        <w:ind w:left="1440" w:firstLine="0"/>
      </w:pPr>
    </w:p>
    <w:p w14:paraId="0B4CB0B3" w14:textId="77777777" w:rsidR="00741D58" w:rsidRDefault="00741D58" w:rsidP="003044E0">
      <w:pPr>
        <w:pStyle w:val="Bngbiu-nidung"/>
        <w:ind w:left="1440" w:firstLine="0"/>
      </w:pPr>
    </w:p>
    <w:p w14:paraId="182387F7" w14:textId="77777777" w:rsidR="00741D58" w:rsidRPr="000F6D41" w:rsidRDefault="00741D58" w:rsidP="003044E0">
      <w:pPr>
        <w:pStyle w:val="Bngbiu-nidung"/>
        <w:ind w:left="1440" w:firstLine="0"/>
      </w:pPr>
    </w:p>
    <w:tbl>
      <w:tblPr>
        <w:tblStyle w:val="TableGrid"/>
        <w:tblpPr w:leftFromText="180" w:rightFromText="180" w:vertAnchor="text" w:horzAnchor="margin" w:tblpY="558"/>
        <w:tblW w:w="9918" w:type="dxa"/>
        <w:tblLook w:val="04A0" w:firstRow="1" w:lastRow="0" w:firstColumn="1" w:lastColumn="0" w:noHBand="0" w:noVBand="1"/>
      </w:tblPr>
      <w:tblGrid>
        <w:gridCol w:w="3178"/>
        <w:gridCol w:w="3179"/>
        <w:gridCol w:w="3561"/>
      </w:tblGrid>
      <w:tr w:rsidR="0070416A" w:rsidRPr="00C23CCD" w14:paraId="559EC672" w14:textId="77777777" w:rsidTr="0070416A">
        <w:trPr>
          <w:trHeight w:val="841"/>
        </w:trPr>
        <w:tc>
          <w:tcPr>
            <w:tcW w:w="3178" w:type="dxa"/>
          </w:tcPr>
          <w:p w14:paraId="55474B8D" w14:textId="77777777" w:rsidR="0070416A" w:rsidRPr="00C23CCD" w:rsidRDefault="0070416A" w:rsidP="0070416A">
            <w:pPr>
              <w:pStyle w:val="Bngbiu-nidung"/>
              <w:ind w:firstLine="0"/>
              <w:jc w:val="center"/>
              <w:rPr>
                <w:b/>
              </w:rPr>
            </w:pPr>
            <w:r w:rsidRPr="00C23CCD">
              <w:rPr>
                <w:b/>
              </w:rPr>
              <w:t>Tiêu chí đánh giá</w:t>
            </w:r>
          </w:p>
        </w:tc>
        <w:tc>
          <w:tcPr>
            <w:tcW w:w="3179" w:type="dxa"/>
          </w:tcPr>
          <w:p w14:paraId="2B2A4321" w14:textId="77777777" w:rsidR="0070416A" w:rsidRPr="00C23CCD" w:rsidRDefault="0070416A" w:rsidP="0070416A">
            <w:pPr>
              <w:pStyle w:val="Bngbiu-nidung"/>
              <w:ind w:firstLine="0"/>
              <w:jc w:val="center"/>
              <w:rPr>
                <w:b/>
              </w:rPr>
            </w:pPr>
            <w:r w:rsidRPr="00C23CCD">
              <w:rPr>
                <w:b/>
              </w:rPr>
              <w:t>Lấy 1 câu hỏi có số điểm cao nhất</w:t>
            </w:r>
          </w:p>
          <w:p w14:paraId="0F5E19D7" w14:textId="77777777" w:rsidR="0070416A" w:rsidRPr="00C23CCD" w:rsidRDefault="0070416A" w:rsidP="0070416A">
            <w:pPr>
              <w:pStyle w:val="Bngbiu-nidung"/>
              <w:ind w:firstLine="0"/>
              <w:jc w:val="center"/>
              <w:rPr>
                <w:b/>
              </w:rPr>
            </w:pPr>
          </w:p>
        </w:tc>
        <w:tc>
          <w:tcPr>
            <w:tcW w:w="3561" w:type="dxa"/>
          </w:tcPr>
          <w:p w14:paraId="28120035" w14:textId="77777777" w:rsidR="0070416A" w:rsidRPr="00C23CCD" w:rsidRDefault="0070416A" w:rsidP="0070416A">
            <w:pPr>
              <w:pStyle w:val="Bngbiu-nidung"/>
              <w:ind w:firstLine="0"/>
              <w:jc w:val="center"/>
              <w:rPr>
                <w:b/>
              </w:rPr>
            </w:pPr>
            <w:r w:rsidRPr="00C23CCD">
              <w:rPr>
                <w:b/>
              </w:rPr>
              <w:t>Lấy 3 câu hỏi có số điểm cao nhất</w:t>
            </w:r>
          </w:p>
        </w:tc>
      </w:tr>
      <w:tr w:rsidR="0070416A" w14:paraId="7EBA9C69" w14:textId="77777777" w:rsidTr="0070416A">
        <w:tc>
          <w:tcPr>
            <w:tcW w:w="3178" w:type="dxa"/>
          </w:tcPr>
          <w:p w14:paraId="472FF169" w14:textId="77777777" w:rsidR="0070416A" w:rsidRDefault="0070416A" w:rsidP="0070416A">
            <w:pPr>
              <w:pStyle w:val="Bngbiu-nidung"/>
              <w:ind w:firstLine="0"/>
              <w:jc w:val="center"/>
            </w:pPr>
            <w:r>
              <w:t>Số lượng câu đánh giá</w:t>
            </w:r>
          </w:p>
        </w:tc>
        <w:tc>
          <w:tcPr>
            <w:tcW w:w="3179" w:type="dxa"/>
          </w:tcPr>
          <w:p w14:paraId="154D1580" w14:textId="77777777" w:rsidR="0070416A" w:rsidRDefault="0070416A" w:rsidP="0070416A">
            <w:pPr>
              <w:pStyle w:val="Bngbiu-nidung"/>
              <w:ind w:firstLine="0"/>
              <w:jc w:val="center"/>
            </w:pPr>
            <w:r>
              <w:t>30</w:t>
            </w:r>
          </w:p>
        </w:tc>
        <w:tc>
          <w:tcPr>
            <w:tcW w:w="3561" w:type="dxa"/>
          </w:tcPr>
          <w:p w14:paraId="493E867F" w14:textId="77777777" w:rsidR="0070416A" w:rsidRDefault="0070416A" w:rsidP="0070416A">
            <w:pPr>
              <w:pStyle w:val="Bngbiu-nidung"/>
              <w:ind w:firstLine="0"/>
              <w:jc w:val="center"/>
            </w:pPr>
            <w:r>
              <w:t>30</w:t>
            </w:r>
          </w:p>
        </w:tc>
      </w:tr>
      <w:tr w:rsidR="0070416A" w14:paraId="5F1D170D" w14:textId="77777777" w:rsidTr="0070416A">
        <w:tc>
          <w:tcPr>
            <w:tcW w:w="3178" w:type="dxa"/>
          </w:tcPr>
          <w:p w14:paraId="580F6606" w14:textId="77777777" w:rsidR="0070416A" w:rsidRDefault="0070416A" w:rsidP="0070416A">
            <w:pPr>
              <w:pStyle w:val="Bngbiu-nidung"/>
              <w:ind w:firstLine="0"/>
              <w:jc w:val="center"/>
            </w:pPr>
            <w:r>
              <w:t>Số lượng câu nguồn để kiểm tra</w:t>
            </w:r>
          </w:p>
        </w:tc>
        <w:tc>
          <w:tcPr>
            <w:tcW w:w="3179" w:type="dxa"/>
          </w:tcPr>
          <w:p w14:paraId="61C9D403" w14:textId="77777777" w:rsidR="0070416A" w:rsidRDefault="0070416A" w:rsidP="0070416A">
            <w:pPr>
              <w:pStyle w:val="Bngbiu-nidung"/>
              <w:ind w:firstLine="0"/>
              <w:jc w:val="center"/>
            </w:pPr>
            <w:r>
              <w:t>44</w:t>
            </w:r>
          </w:p>
        </w:tc>
        <w:tc>
          <w:tcPr>
            <w:tcW w:w="3561" w:type="dxa"/>
          </w:tcPr>
          <w:p w14:paraId="16D75D25" w14:textId="77777777" w:rsidR="0070416A" w:rsidRDefault="0070416A" w:rsidP="0070416A">
            <w:pPr>
              <w:pStyle w:val="Bngbiu-nidung"/>
              <w:ind w:firstLine="0"/>
              <w:jc w:val="center"/>
            </w:pPr>
            <w:r>
              <w:t>44</w:t>
            </w:r>
          </w:p>
        </w:tc>
      </w:tr>
      <w:tr w:rsidR="0070416A" w14:paraId="2B04230A" w14:textId="77777777" w:rsidTr="0070416A">
        <w:tc>
          <w:tcPr>
            <w:tcW w:w="3178" w:type="dxa"/>
          </w:tcPr>
          <w:p w14:paraId="7A0A39EA" w14:textId="77777777" w:rsidR="0070416A" w:rsidRDefault="0070416A" w:rsidP="0070416A">
            <w:pPr>
              <w:pStyle w:val="Bngbiu-nidung"/>
              <w:ind w:firstLine="0"/>
              <w:jc w:val="center"/>
            </w:pPr>
            <w:r>
              <w:t>Số lượng câu đúng</w:t>
            </w:r>
          </w:p>
        </w:tc>
        <w:tc>
          <w:tcPr>
            <w:tcW w:w="3179" w:type="dxa"/>
          </w:tcPr>
          <w:p w14:paraId="755CD14C" w14:textId="77777777" w:rsidR="0070416A" w:rsidRPr="00447233" w:rsidRDefault="003F3080" w:rsidP="0070416A">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04D6443A" w14:textId="77777777" w:rsidR="0070416A" w:rsidRPr="00447233" w:rsidRDefault="003F3080" w:rsidP="0070416A">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70416A" w14:paraId="7C0274A7" w14:textId="77777777" w:rsidTr="0070416A">
        <w:tc>
          <w:tcPr>
            <w:tcW w:w="3178" w:type="dxa"/>
          </w:tcPr>
          <w:p w14:paraId="58C0F26D" w14:textId="77777777" w:rsidR="0070416A" w:rsidRDefault="0070416A" w:rsidP="0070416A">
            <w:pPr>
              <w:pStyle w:val="Bngbiu-nidung"/>
              <w:ind w:firstLine="0"/>
              <w:jc w:val="center"/>
            </w:pPr>
            <w:r>
              <w:t>Tỉ lệ đúng</w:t>
            </w:r>
          </w:p>
        </w:tc>
        <w:tc>
          <w:tcPr>
            <w:tcW w:w="3179" w:type="dxa"/>
          </w:tcPr>
          <w:p w14:paraId="7D21177C" w14:textId="77777777" w:rsidR="0070416A" w:rsidRDefault="0070416A" w:rsidP="0070416A">
            <w:pPr>
              <w:pStyle w:val="Bngbiu-nidung"/>
              <w:ind w:firstLine="0"/>
              <w:jc w:val="center"/>
            </w:pPr>
            <w:r>
              <w:t>56%</w:t>
            </w:r>
          </w:p>
        </w:tc>
        <w:tc>
          <w:tcPr>
            <w:tcW w:w="3561" w:type="dxa"/>
          </w:tcPr>
          <w:p w14:paraId="798EF2B8" w14:textId="77777777" w:rsidR="0070416A" w:rsidRDefault="0070416A" w:rsidP="005B7DAD">
            <w:pPr>
              <w:pStyle w:val="Bngbiu-nidung"/>
              <w:keepNext/>
              <w:ind w:firstLine="0"/>
              <w:jc w:val="center"/>
            </w:pPr>
            <w:r>
              <w:t>80%</w:t>
            </w:r>
          </w:p>
        </w:tc>
      </w:tr>
    </w:tbl>
    <w:p w14:paraId="072F1B1F" w14:textId="1C670737" w:rsidR="00C830D9" w:rsidRDefault="00966B62" w:rsidP="00741D58">
      <w:pPr>
        <w:pStyle w:val="Bngbiu-nidung"/>
        <w:numPr>
          <w:ilvl w:val="0"/>
          <w:numId w:val="2"/>
        </w:numPr>
      </w:pPr>
      <w:r>
        <w:t>Sau đây là bảng so sánh 2 trường hợp:</w:t>
      </w:r>
    </w:p>
    <w:p w14:paraId="7C049142" w14:textId="77777777" w:rsidR="0047619E" w:rsidRDefault="0047619E" w:rsidP="0047619E">
      <w:pPr>
        <w:pStyle w:val="Caption"/>
        <w:framePr w:hSpace="180" w:wrap="around" w:vAnchor="text" w:hAnchor="page" w:x="4426" w:y="4708"/>
      </w:pPr>
      <w:bookmarkStart w:id="483" w:name="_Toc476499942"/>
      <w:bookmarkStart w:id="484" w:name="_Toc476500162"/>
      <w:r>
        <w:t xml:space="preserve">Bảng 4. </w:t>
      </w:r>
      <w:fldSimple w:instr=" SEQ Bảng_4. \* ARABIC ">
        <w:r w:rsidR="00E94687">
          <w:rPr>
            <w:noProof/>
          </w:rPr>
          <w:t>2</w:t>
        </w:r>
      </w:fldSimple>
      <w:r>
        <w:t>: Kết quả thực nghiệm mô hình 1-gram</w:t>
      </w:r>
      <w:bookmarkEnd w:id="483"/>
      <w:bookmarkEnd w:id="484"/>
    </w:p>
    <w:p w14:paraId="56458C88" w14:textId="77777777" w:rsidR="0047619E" w:rsidRDefault="0047619E" w:rsidP="00741D58">
      <w:pPr>
        <w:pStyle w:val="Bngbiu-nidung"/>
        <w:ind w:firstLine="0"/>
      </w:pPr>
    </w:p>
    <w:p w14:paraId="378C7D0E" w14:textId="77777777" w:rsidR="00741D58" w:rsidRDefault="00741D58" w:rsidP="00741D58">
      <w:pPr>
        <w:pStyle w:val="Bngbiu-nidung"/>
        <w:ind w:left="786" w:firstLine="0"/>
      </w:pPr>
    </w:p>
    <w:p w14:paraId="03693F43" w14:textId="71B7BC81" w:rsidR="0070416A" w:rsidRDefault="0070416A" w:rsidP="004B0C77">
      <w:pPr>
        <w:pStyle w:val="Bngbiu-nidung"/>
        <w:numPr>
          <w:ilvl w:val="0"/>
          <w:numId w:val="2"/>
        </w:numPr>
      </w:pPr>
      <w:r>
        <w:t>Vậy ta có thể thấy rõ việc lấy 1 câu hỏi có số điểm cao</w:t>
      </w:r>
      <w:r w:rsidR="00A37036">
        <w:t xml:space="preserve"> nhất cho kết quả đúng thấp hơn</w:t>
      </w:r>
      <w:r w:rsidR="00BE1D18">
        <w:t>.</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244CE524" w14:textId="75FADCF5" w:rsidR="005C7F48" w:rsidRDefault="005C7F48" w:rsidP="004B0C77">
      <w:pPr>
        <w:pStyle w:val="Bngbiu-nidung"/>
        <w:numPr>
          <w:ilvl w:val="0"/>
          <w:numId w:val="2"/>
        </w:numPr>
      </w:pPr>
      <w:r>
        <w:t>Như vậy chứng tỏ không phải lúc nào câu được gán trọng số cao nhất cũng đúng.</w:t>
      </w:r>
    </w:p>
    <w:p w14:paraId="4BBB779A" w14:textId="31B8169E" w:rsidR="00560AD9" w:rsidRPr="00D27C88" w:rsidRDefault="00D27C88" w:rsidP="00605DB2">
      <w:pPr>
        <w:pStyle w:val="Tiumccp2"/>
      </w:pPr>
      <w:bookmarkStart w:id="485" w:name="_Toc476111360"/>
      <w:bookmarkStart w:id="486" w:name="_Toc476213462"/>
      <w:bookmarkStart w:id="487" w:name="_Toc476412794"/>
      <w:r w:rsidRPr="00D27C88">
        <w:t xml:space="preserve">2. </w:t>
      </w:r>
      <w:r w:rsidR="00EA3C63" w:rsidRPr="00D27C88">
        <w:t>Mô hình 2-gram</w:t>
      </w:r>
      <w:bookmarkEnd w:id="485"/>
      <w:bookmarkEnd w:id="486"/>
      <w:bookmarkEnd w:id="487"/>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4B0C77">
      <w:pPr>
        <w:pStyle w:val="Bngbiu-nidung"/>
        <w:numPr>
          <w:ilvl w:val="0"/>
          <w:numId w:val="10"/>
        </w:numPr>
      </w:pPr>
      <w:r>
        <w:t>Lấy 1 câu hỏi có số điểm cao nhất</w:t>
      </w:r>
    </w:p>
    <w:p w14:paraId="71E83F1C" w14:textId="21644FD6" w:rsidR="00560AD9" w:rsidRDefault="00C77FD1" w:rsidP="004B0C77">
      <w:pPr>
        <w:pStyle w:val="Bngbiu-nidung"/>
        <w:numPr>
          <w:ilvl w:val="0"/>
          <w:numId w:val="10"/>
        </w:numPr>
      </w:pPr>
      <w:r>
        <w:lastRenderedPageBreak/>
        <w:t>Lấy 3 câu hỏi có số điểm cao nhất</w:t>
      </w:r>
    </w:p>
    <w:p w14:paraId="01DA0456" w14:textId="77777777" w:rsidR="00741D58" w:rsidRDefault="00741D58" w:rsidP="00741D58">
      <w:pPr>
        <w:pStyle w:val="Bngbiu-nidung"/>
        <w:ind w:left="786" w:firstLine="0"/>
      </w:pPr>
      <w:r>
        <w:t>Ví dụ 1: Lấy 1 câu hỏi có điểm số cao nhất với kết quả đúng:</w:t>
      </w:r>
    </w:p>
    <w:p w14:paraId="23E511D7" w14:textId="39106883" w:rsidR="00741D58" w:rsidRDefault="00741D58" w:rsidP="00816416">
      <w:pPr>
        <w:pStyle w:val="Bngbiu-nidung"/>
        <w:numPr>
          <w:ilvl w:val="0"/>
          <w:numId w:val="10"/>
        </w:numPr>
      </w:pPr>
      <w:r>
        <w:t>Câu hỏi kiểm thử:</w:t>
      </w:r>
      <w:r w:rsidRPr="00C6231A">
        <w:t xml:space="preserve"> </w:t>
      </w:r>
      <w:r w:rsidRPr="00741D58">
        <w:t>Làm thế nào khi đăng ký môn học không thành công?</w:t>
      </w:r>
      <w:proofErr w:type="gramStart"/>
      <w:r>
        <w:t>”,</w:t>
      </w:r>
      <w:proofErr w:type="gramEnd"/>
      <w:r>
        <w:t xml:space="preserve"> được gán sẵn câu hỏi tương tự bởi người là: “</w:t>
      </w:r>
      <w:r w:rsidR="00816416" w:rsidRPr="00816416">
        <w:t>Em phải làm sao khi đăng ký môn học thành công nhưng không hiện các môn?</w:t>
      </w:r>
      <w:r>
        <w:t xml:space="preserve">”. </w:t>
      </w:r>
    </w:p>
    <w:p w14:paraId="25EA1A3C" w14:textId="1905F4F6"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0.21052631578947367</w:t>
      </w:r>
      <w:r>
        <w:t>) là: “</w:t>
      </w:r>
      <w:r w:rsidR="00816416" w:rsidRPr="00816416">
        <w:t>Em phải làm sao khi đăng ký môn học thành công nhưng không hiện các môn?</w:t>
      </w:r>
      <w:proofErr w:type="gramStart"/>
      <w:r>
        <w:t>”.</w:t>
      </w:r>
      <w:proofErr w:type="gramEnd"/>
    </w:p>
    <w:p w14:paraId="20FD31F6" w14:textId="6E264CDD" w:rsidR="00741D58" w:rsidRDefault="00741D58" w:rsidP="00741D58">
      <w:pPr>
        <w:pStyle w:val="Bngbiu-nidung"/>
        <w:numPr>
          <w:ilvl w:val="0"/>
          <w:numId w:val="10"/>
        </w:numPr>
      </w:pPr>
      <w:r>
        <w:t>Câu hỏi tương tự được mô-đun trả về sẽ đem so sánh với các câu hỏi do người gán ở trên (“</w:t>
      </w:r>
      <w:r w:rsidR="00816416" w:rsidRPr="00816416">
        <w:t>Em phải làm sao khi đăng ký môn học thành công nhưng không hiện các môn?</w:t>
      </w:r>
      <w:r>
        <w:t>”). Ta thấy 2 câu trùng nhau nên có thể kết luận rằng đối với câu hỏi kiểm thử này giải thuật chạy đúng.</w:t>
      </w:r>
    </w:p>
    <w:p w14:paraId="2C726CC1" w14:textId="77777777" w:rsidR="00741D58" w:rsidRDefault="00741D58" w:rsidP="00741D58">
      <w:pPr>
        <w:pStyle w:val="Bngbiu-nidung"/>
        <w:ind w:left="1080" w:firstLine="0"/>
      </w:pPr>
      <w:r>
        <w:t>Ví dụ 2: Lấy 1 câu hỏi có điểm số cao nhất với kết quả sai.</w:t>
      </w:r>
    </w:p>
    <w:p w14:paraId="3CC2FF68" w14:textId="78C53617" w:rsidR="00741D58" w:rsidRDefault="00741D58" w:rsidP="00816416">
      <w:pPr>
        <w:pStyle w:val="Bngbiu-nidung"/>
        <w:numPr>
          <w:ilvl w:val="0"/>
          <w:numId w:val="10"/>
        </w:numPr>
      </w:pPr>
      <w:r w:rsidRPr="000F6D41">
        <w:t>Câu hỏi kiểm thử: “</w:t>
      </w:r>
      <w:r w:rsidR="00816416" w:rsidRPr="00816416">
        <w:t>Làm sao để xin bảng điêm?</w:t>
      </w:r>
      <w:proofErr w:type="gramStart"/>
      <w:r>
        <w:t>”,</w:t>
      </w:r>
      <w:proofErr w:type="gramEnd"/>
      <w:r>
        <w:t xml:space="preserve"> được gán sẵn câu hỏi tương tự bởi người là: “</w:t>
      </w:r>
      <w:r w:rsidR="00816416" w:rsidRPr="00816416">
        <w:t>Em muốn xin bảng điểm để tiện theo dõi quá trình học tập của bản thân thì em xin ở đâu?</w:t>
      </w:r>
      <w:r>
        <w:t>”.</w:t>
      </w:r>
    </w:p>
    <w:p w14:paraId="1FCD03B6" w14:textId="26FD57B2"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0.1818</w:t>
      </w:r>
      <w:r w:rsidR="00816416">
        <w:t>2</w:t>
      </w:r>
      <w:r>
        <w:t>) là: “</w:t>
      </w:r>
      <w:r w:rsidR="00816416" w:rsidRPr="00816416">
        <w:t>Làm sao để xin phép nghỉ học tạm thời?</w:t>
      </w:r>
      <w:proofErr w:type="gramStart"/>
      <w:r>
        <w:t>”.</w:t>
      </w:r>
      <w:proofErr w:type="gramEnd"/>
    </w:p>
    <w:p w14:paraId="1714292C" w14:textId="77777777" w:rsidR="00741D58" w:rsidRDefault="00741D58" w:rsidP="00741D58">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7B7C3E78" w14:textId="77777777" w:rsidR="00741D58" w:rsidRDefault="00741D58" w:rsidP="00741D58">
      <w:pPr>
        <w:pStyle w:val="Bngbiu-nidung"/>
        <w:ind w:left="1080" w:firstLine="0"/>
      </w:pPr>
      <w:r>
        <w:t>Ví dụ 3: Lấy 3 câu hỏi có điểm số cao nhất với kết quả đúng.</w:t>
      </w:r>
    </w:p>
    <w:p w14:paraId="6875785A" w14:textId="165B7AC1" w:rsidR="00741D58" w:rsidRDefault="00741D58" w:rsidP="00816416">
      <w:pPr>
        <w:pStyle w:val="Bngbiu-nidung"/>
        <w:numPr>
          <w:ilvl w:val="0"/>
          <w:numId w:val="10"/>
        </w:numPr>
      </w:pPr>
      <w:r>
        <w:t>Câu hỏi kiểm thử: “</w:t>
      </w:r>
      <w:r w:rsidR="00816416" w:rsidRPr="00816416">
        <w:t>Có được tốt nghiệp sớm không?</w:t>
      </w:r>
      <w:proofErr w:type="gramStart"/>
      <w:r>
        <w:t>”,</w:t>
      </w:r>
      <w:proofErr w:type="gramEnd"/>
      <w:r>
        <w:t xml:space="preserve"> được gán sẵn câu hỏi tương tự bởi người là: “</w:t>
      </w:r>
      <w:r w:rsidR="00816416" w:rsidRPr="00816416">
        <w:t>Em muốn tốt nghiệp sớm khoảng 2 năm có được không?</w:t>
      </w:r>
      <w:r>
        <w:t>”</w:t>
      </w:r>
    </w:p>
    <w:p w14:paraId="7D971126" w14:textId="77777777" w:rsidR="00741D58" w:rsidRDefault="00741D58" w:rsidP="00741D58">
      <w:pPr>
        <w:pStyle w:val="Bngbiu-nidung"/>
        <w:numPr>
          <w:ilvl w:val="0"/>
          <w:numId w:val="10"/>
        </w:numPr>
        <w:ind w:left="1080" w:firstLine="0"/>
      </w:pPr>
      <w:r>
        <w:lastRenderedPageBreak/>
        <w:t xml:space="preserve">Sau khi được xử lý bởi mô đun trả lời tự động ta nhận được 3 câu hỏi tương tự có trọng số cao là: </w:t>
      </w:r>
    </w:p>
    <w:p w14:paraId="2779D3B2" w14:textId="4AFC5CFE" w:rsidR="00741D58" w:rsidRDefault="00741D58" w:rsidP="00816416">
      <w:pPr>
        <w:pStyle w:val="Bngbiu-nidung"/>
        <w:numPr>
          <w:ilvl w:val="0"/>
          <w:numId w:val="43"/>
        </w:numPr>
      </w:pPr>
      <w:r>
        <w:t>“</w:t>
      </w:r>
      <w:r w:rsidR="00816416" w:rsidRPr="00816416">
        <w:t>Em muốn tốt nghiệp sớm khoảng 2 năm có được không?</w:t>
      </w:r>
      <w:r>
        <w:t>”, có trọng số:</w:t>
      </w:r>
      <w:r w:rsidRPr="003044E0">
        <w:t xml:space="preserve"> </w:t>
      </w:r>
      <w:r w:rsidR="00816416" w:rsidRPr="00816416">
        <w:t>0.4</w:t>
      </w:r>
    </w:p>
    <w:p w14:paraId="07BB14EE" w14:textId="6CF4CE12" w:rsidR="00741D58" w:rsidRDefault="00741D58" w:rsidP="00816416">
      <w:pPr>
        <w:pStyle w:val="Bngbiu-nidung"/>
        <w:numPr>
          <w:ilvl w:val="0"/>
          <w:numId w:val="43"/>
        </w:numPr>
      </w:pPr>
      <w:r>
        <w:t>“</w:t>
      </w:r>
      <w:r w:rsidR="00816416" w:rsidRPr="00816416">
        <w:t>Anh văn giao tiếp có được nhảy bậc không?</w:t>
      </w:r>
      <w:r>
        <w:t>”, có trọng số:</w:t>
      </w:r>
      <w:r w:rsidRPr="003044E0">
        <w:t xml:space="preserve"> </w:t>
      </w:r>
      <w:r w:rsidR="00816416" w:rsidRPr="00816416">
        <w:t>0.3076923076923077</w:t>
      </w:r>
    </w:p>
    <w:p w14:paraId="2F1EA9F5" w14:textId="4E925E5D" w:rsidR="00741D58" w:rsidRDefault="00741D58" w:rsidP="00816416">
      <w:pPr>
        <w:pStyle w:val="Bngbiu-nidung"/>
        <w:numPr>
          <w:ilvl w:val="0"/>
          <w:numId w:val="43"/>
        </w:numPr>
      </w:pPr>
      <w:r>
        <w:t>“</w:t>
      </w:r>
      <w:r w:rsidR="00816416" w:rsidRPr="00816416">
        <w:t>Em muốn đổi Giảng viên dạy TOEIC có được không?</w:t>
      </w:r>
      <w:r>
        <w:t xml:space="preserve">”, có trọng số: </w:t>
      </w:r>
      <w:r w:rsidR="00816416" w:rsidRPr="00816416">
        <w:t>0.2857142857142857</w:t>
      </w:r>
    </w:p>
    <w:p w14:paraId="466AD805" w14:textId="0A0854BE" w:rsidR="00741D58" w:rsidRDefault="00741D58" w:rsidP="00741D58">
      <w:pPr>
        <w:pStyle w:val="Bngbiu-nidung"/>
        <w:numPr>
          <w:ilvl w:val="0"/>
          <w:numId w:val="10"/>
        </w:numPr>
      </w:pPr>
      <w:r>
        <w:t xml:space="preserve">Như vậy trong các câu mà mô-đun trả lời tự động trả về, có câu thứ </w:t>
      </w:r>
      <w:proofErr w:type="gramStart"/>
      <w:r w:rsidR="00816416">
        <w:t>nhất</w:t>
      </w:r>
      <w:r>
        <w:t>(</w:t>
      </w:r>
      <w:proofErr w:type="gramEnd"/>
      <w:r w:rsidR="00816416">
        <w:t>“</w:t>
      </w:r>
      <w:r w:rsidR="00816416" w:rsidRPr="00816416">
        <w:t>Em muốn tốt nghiệp sớm khoảng 2 năm có được không?</w:t>
      </w:r>
      <w:r w:rsidR="00816416">
        <w:t>”</w:t>
      </w:r>
      <w:r>
        <w:t>) trùng với câu do người gán. Nên kết luận trong trường hợp này giải thuật chạy đúng.</w:t>
      </w:r>
    </w:p>
    <w:p w14:paraId="0BEE249E" w14:textId="77777777" w:rsidR="00741D58" w:rsidRDefault="00741D58" w:rsidP="00741D58">
      <w:pPr>
        <w:pStyle w:val="Bngbiu-nidung"/>
        <w:ind w:left="1080" w:firstLine="0"/>
      </w:pPr>
      <w:r>
        <w:t>Ví dụ 4: Lấy 3 câu hỏi có điểm số cao nhất với kết quả sai.</w:t>
      </w:r>
    </w:p>
    <w:p w14:paraId="49FF6AFC" w14:textId="47879D3C" w:rsidR="00741D58" w:rsidRDefault="00741D58" w:rsidP="008E0FCA">
      <w:pPr>
        <w:pStyle w:val="Bngbiu-nidung"/>
        <w:numPr>
          <w:ilvl w:val="0"/>
          <w:numId w:val="10"/>
        </w:numPr>
      </w:pPr>
      <w:r>
        <w:t>Câu hỏi kiểm thử: “</w:t>
      </w:r>
      <w:r w:rsidR="008E0FCA" w:rsidRPr="008E0FCA">
        <w:t>Làm sao để xin bảng điêm?</w:t>
      </w:r>
      <w:proofErr w:type="gramStart"/>
      <w:r>
        <w:t>”,</w:t>
      </w:r>
      <w:proofErr w:type="gramEnd"/>
      <w:r>
        <w:t xml:space="preserve"> được gán sẵn câu hỏi tương tự bởi người là: “</w:t>
      </w:r>
      <w:r w:rsidR="008E0FCA" w:rsidRPr="008E0FCA">
        <w:t>Em muốn xin bảng điểm để tiện theo dõi quá trình học tập của bản thân thì em xin ở đâu?</w:t>
      </w:r>
      <w:r>
        <w:t>”</w:t>
      </w:r>
    </w:p>
    <w:p w14:paraId="66B8181E"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3F82172F" w14:textId="2BE7592E" w:rsidR="00741D58" w:rsidRDefault="00741D58" w:rsidP="008E0FCA">
      <w:pPr>
        <w:pStyle w:val="Bngbiu-nidung"/>
        <w:numPr>
          <w:ilvl w:val="0"/>
          <w:numId w:val="43"/>
        </w:numPr>
      </w:pPr>
      <w:r>
        <w:t>“</w:t>
      </w:r>
      <w:r w:rsidR="008E0FCA" w:rsidRPr="008E0FCA">
        <w:t>Làm sao để xin phép nghỉ học tạm thời?</w:t>
      </w:r>
      <w:r>
        <w:t>”, có trọng số:</w:t>
      </w:r>
      <w:r w:rsidRPr="003044E0">
        <w:t xml:space="preserve"> </w:t>
      </w:r>
      <w:r w:rsidR="008E0FCA" w:rsidRPr="008E0FCA">
        <w:t>0.181818</w:t>
      </w:r>
      <w:r w:rsidR="008E0FCA">
        <w:t>2</w:t>
      </w:r>
    </w:p>
    <w:p w14:paraId="7CC02935" w14:textId="50C044DC" w:rsidR="00741D58" w:rsidRDefault="00741D58" w:rsidP="008E0FCA">
      <w:pPr>
        <w:pStyle w:val="Bngbiu-nidung"/>
        <w:numPr>
          <w:ilvl w:val="0"/>
          <w:numId w:val="43"/>
        </w:numPr>
      </w:pPr>
      <w:r>
        <w:t>“</w:t>
      </w:r>
      <w:r w:rsidR="008E0FCA" w:rsidRPr="008E0FCA">
        <w:t>Làm sao để học tốt tiếng anh?</w:t>
      </w:r>
      <w:r>
        <w:t>”, có trọng số:</w:t>
      </w:r>
      <w:r w:rsidRPr="003044E0">
        <w:t xml:space="preserve"> </w:t>
      </w:r>
      <w:r w:rsidR="008E0FCA" w:rsidRPr="008E0FCA">
        <w:t>0.1818181</w:t>
      </w:r>
      <w:r w:rsidR="008E0FCA">
        <w:t>2</w:t>
      </w:r>
    </w:p>
    <w:p w14:paraId="72F9CCDD" w14:textId="0D2BB997" w:rsidR="00741D58" w:rsidRDefault="00741D58" w:rsidP="008E0FCA">
      <w:pPr>
        <w:pStyle w:val="Bngbiu-nidung"/>
        <w:numPr>
          <w:ilvl w:val="0"/>
          <w:numId w:val="43"/>
        </w:numPr>
      </w:pPr>
      <w:r>
        <w:t>“</w:t>
      </w:r>
      <w:r w:rsidR="008E0FCA" w:rsidRPr="008E0FCA">
        <w:t>Em đăng ký môn học</w:t>
      </w:r>
      <w:r w:rsidR="008E0FCA">
        <w:t xml:space="preserve"> trễ thì làm sao để đăng ký lại</w:t>
      </w:r>
      <w:r w:rsidRPr="00741D58">
        <w:t>?</w:t>
      </w:r>
      <w:r>
        <w:t xml:space="preserve">”, có trọng số: </w:t>
      </w:r>
      <w:r w:rsidR="008E0FCA" w:rsidRPr="008E0FCA">
        <w:t>0.142857</w:t>
      </w:r>
    </w:p>
    <w:p w14:paraId="743528CD" w14:textId="77777777" w:rsidR="00741D58" w:rsidRDefault="00741D58" w:rsidP="00741D58">
      <w:pPr>
        <w:pStyle w:val="Bngbiu-nidung"/>
        <w:numPr>
          <w:ilvl w:val="0"/>
          <w:numId w:val="10"/>
        </w:numPr>
      </w:pPr>
      <w:r>
        <w:t>Như vậy trong các câu mà mô-đun trả lời tự động trả về, không có câu hỏi nào trùng với câu do người gán. Nên kết luận trong trường hợp này giải thuật chạy sai.</w:t>
      </w:r>
    </w:p>
    <w:p w14:paraId="75CA1226" w14:textId="38326F06" w:rsidR="00560AD9" w:rsidRDefault="00560AD9" w:rsidP="00741D58">
      <w:pPr>
        <w:pStyle w:val="Bngbiu-nidung"/>
        <w:ind w:left="1440" w:firstLine="0"/>
      </w:pP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CB6FE1">
        <w:trPr>
          <w:trHeight w:val="841"/>
        </w:trPr>
        <w:tc>
          <w:tcPr>
            <w:tcW w:w="3178" w:type="dxa"/>
          </w:tcPr>
          <w:p w14:paraId="141EFF53" w14:textId="77777777" w:rsidR="009C2A66" w:rsidRDefault="009C2A66" w:rsidP="00CB6FE1">
            <w:pPr>
              <w:pStyle w:val="Bngbiu-nidung"/>
              <w:ind w:firstLine="0"/>
              <w:jc w:val="center"/>
            </w:pPr>
            <w:r>
              <w:t>Tiêu chí đánh giá</w:t>
            </w:r>
          </w:p>
        </w:tc>
        <w:tc>
          <w:tcPr>
            <w:tcW w:w="3179" w:type="dxa"/>
          </w:tcPr>
          <w:p w14:paraId="0435BD0B" w14:textId="77777777" w:rsidR="009C2A66" w:rsidRDefault="009C2A66" w:rsidP="00CB6FE1">
            <w:pPr>
              <w:pStyle w:val="Bngbiu-nidung"/>
              <w:ind w:firstLine="0"/>
              <w:jc w:val="center"/>
            </w:pPr>
            <w:r>
              <w:t>Lấy 1 câu hỏi có số điểm cao nhất</w:t>
            </w:r>
          </w:p>
          <w:p w14:paraId="1CA1F0B7" w14:textId="77777777" w:rsidR="009C2A66" w:rsidRDefault="009C2A66" w:rsidP="00CB6FE1">
            <w:pPr>
              <w:pStyle w:val="Bngbiu-nidung"/>
              <w:ind w:firstLine="0"/>
              <w:jc w:val="center"/>
            </w:pPr>
          </w:p>
        </w:tc>
        <w:tc>
          <w:tcPr>
            <w:tcW w:w="3561" w:type="dxa"/>
          </w:tcPr>
          <w:p w14:paraId="0B9C6C48" w14:textId="77777777" w:rsidR="009C2A66" w:rsidRDefault="009C2A66" w:rsidP="00CB6FE1">
            <w:pPr>
              <w:pStyle w:val="Bngbiu-nidung"/>
              <w:ind w:firstLine="0"/>
              <w:jc w:val="center"/>
            </w:pPr>
            <w:r>
              <w:t>Lấy 3 câu hỏi có số điểm cao nhất</w:t>
            </w:r>
          </w:p>
        </w:tc>
      </w:tr>
      <w:tr w:rsidR="009C2A66" w14:paraId="5C4EB187" w14:textId="77777777" w:rsidTr="00CB6FE1">
        <w:tc>
          <w:tcPr>
            <w:tcW w:w="3178" w:type="dxa"/>
          </w:tcPr>
          <w:p w14:paraId="1F5A8FE9" w14:textId="77777777" w:rsidR="009C2A66" w:rsidRDefault="009C2A66" w:rsidP="00CB6FE1">
            <w:pPr>
              <w:pStyle w:val="Bngbiu-nidung"/>
              <w:ind w:firstLine="0"/>
              <w:jc w:val="center"/>
            </w:pPr>
            <w:r>
              <w:t>Số lượng câu đánh giá</w:t>
            </w:r>
          </w:p>
        </w:tc>
        <w:tc>
          <w:tcPr>
            <w:tcW w:w="3179" w:type="dxa"/>
          </w:tcPr>
          <w:p w14:paraId="704FA007" w14:textId="77777777" w:rsidR="009C2A66" w:rsidRDefault="009C2A66" w:rsidP="00CB6FE1">
            <w:pPr>
              <w:pStyle w:val="Bngbiu-nidung"/>
              <w:ind w:firstLine="0"/>
              <w:jc w:val="center"/>
            </w:pPr>
            <w:r>
              <w:t>30</w:t>
            </w:r>
          </w:p>
        </w:tc>
        <w:tc>
          <w:tcPr>
            <w:tcW w:w="3561" w:type="dxa"/>
          </w:tcPr>
          <w:p w14:paraId="39BB2A33" w14:textId="77777777" w:rsidR="009C2A66" w:rsidRDefault="009C2A66" w:rsidP="00CB6FE1">
            <w:pPr>
              <w:pStyle w:val="Bngbiu-nidung"/>
              <w:ind w:firstLine="0"/>
              <w:jc w:val="center"/>
            </w:pPr>
            <w:r>
              <w:t>30</w:t>
            </w:r>
          </w:p>
        </w:tc>
      </w:tr>
      <w:tr w:rsidR="009C2A66" w14:paraId="165E9A62" w14:textId="77777777" w:rsidTr="00CB6FE1">
        <w:tc>
          <w:tcPr>
            <w:tcW w:w="3178" w:type="dxa"/>
          </w:tcPr>
          <w:p w14:paraId="51FD816D" w14:textId="77777777" w:rsidR="009C2A66" w:rsidRDefault="009C2A66" w:rsidP="00CB6FE1">
            <w:pPr>
              <w:pStyle w:val="Bngbiu-nidung"/>
              <w:ind w:firstLine="0"/>
              <w:jc w:val="center"/>
            </w:pPr>
            <w:r>
              <w:t>Số lượng câu nguồn để kiểm tra</w:t>
            </w:r>
          </w:p>
        </w:tc>
        <w:tc>
          <w:tcPr>
            <w:tcW w:w="3179" w:type="dxa"/>
          </w:tcPr>
          <w:p w14:paraId="055B1655" w14:textId="77777777" w:rsidR="009C2A66" w:rsidRDefault="009C2A66" w:rsidP="00CB6FE1">
            <w:pPr>
              <w:pStyle w:val="Bngbiu-nidung"/>
              <w:ind w:firstLine="0"/>
              <w:jc w:val="center"/>
            </w:pPr>
            <w:r>
              <w:t>44</w:t>
            </w:r>
          </w:p>
        </w:tc>
        <w:tc>
          <w:tcPr>
            <w:tcW w:w="3561" w:type="dxa"/>
          </w:tcPr>
          <w:p w14:paraId="1274654B" w14:textId="77777777" w:rsidR="009C2A66" w:rsidRDefault="009C2A66" w:rsidP="00CB6FE1">
            <w:pPr>
              <w:pStyle w:val="Bngbiu-nidung"/>
              <w:ind w:firstLine="0"/>
              <w:jc w:val="center"/>
            </w:pPr>
            <w:r>
              <w:t>44</w:t>
            </w:r>
          </w:p>
        </w:tc>
      </w:tr>
      <w:tr w:rsidR="009C2A66" w:rsidRPr="00447233" w14:paraId="58B55392" w14:textId="77777777" w:rsidTr="00CB6FE1">
        <w:tc>
          <w:tcPr>
            <w:tcW w:w="3178" w:type="dxa"/>
          </w:tcPr>
          <w:p w14:paraId="4655548E" w14:textId="77777777" w:rsidR="009C2A66" w:rsidRDefault="009C2A66" w:rsidP="00CB6FE1">
            <w:pPr>
              <w:pStyle w:val="Bngbiu-nidung"/>
              <w:ind w:firstLine="0"/>
              <w:jc w:val="center"/>
            </w:pPr>
            <w:r>
              <w:t>Số lượng câu đúng</w:t>
            </w:r>
          </w:p>
        </w:tc>
        <w:tc>
          <w:tcPr>
            <w:tcW w:w="3179" w:type="dxa"/>
          </w:tcPr>
          <w:p w14:paraId="529992D8" w14:textId="2026281E" w:rsidR="009C2A66" w:rsidRPr="00447233" w:rsidRDefault="003F3080"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3561" w:type="dxa"/>
          </w:tcPr>
          <w:p w14:paraId="68A33857" w14:textId="3FAB41E4" w:rsidR="009C2A66" w:rsidRPr="00447233" w:rsidRDefault="003F3080"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CB6FE1">
        <w:tc>
          <w:tcPr>
            <w:tcW w:w="3178" w:type="dxa"/>
          </w:tcPr>
          <w:p w14:paraId="3F53EC71" w14:textId="77777777" w:rsidR="009C2A66" w:rsidRDefault="009C2A66" w:rsidP="00CB6FE1">
            <w:pPr>
              <w:pStyle w:val="Bngbiu-nidung"/>
              <w:ind w:firstLine="0"/>
              <w:jc w:val="center"/>
            </w:pPr>
            <w:r>
              <w:t>Tỉ lệ đúng</w:t>
            </w:r>
          </w:p>
        </w:tc>
        <w:tc>
          <w:tcPr>
            <w:tcW w:w="3179" w:type="dxa"/>
          </w:tcPr>
          <w:p w14:paraId="11A2942E" w14:textId="61A4EE53" w:rsidR="009C2A66" w:rsidRDefault="009C2A66" w:rsidP="00CB6FE1">
            <w:pPr>
              <w:pStyle w:val="Bngbiu-nidung"/>
              <w:ind w:firstLine="0"/>
              <w:jc w:val="center"/>
            </w:pPr>
            <w:r>
              <w:t>60%</w:t>
            </w:r>
          </w:p>
        </w:tc>
        <w:tc>
          <w:tcPr>
            <w:tcW w:w="3561" w:type="dxa"/>
          </w:tcPr>
          <w:p w14:paraId="251B561F" w14:textId="61FDE684" w:rsidR="009C2A66" w:rsidRDefault="009C2A66" w:rsidP="005B7DAD">
            <w:pPr>
              <w:pStyle w:val="Bngbiu-nidung"/>
              <w:keepNext/>
              <w:ind w:firstLine="0"/>
              <w:jc w:val="center"/>
            </w:pPr>
            <w:r>
              <w:t>63%</w:t>
            </w:r>
          </w:p>
        </w:tc>
      </w:tr>
    </w:tbl>
    <w:p w14:paraId="695009F7" w14:textId="1DB44D69" w:rsidR="005B7DAD" w:rsidRDefault="005B7DAD">
      <w:pPr>
        <w:pStyle w:val="Caption"/>
      </w:pPr>
      <w:bookmarkStart w:id="488" w:name="_Toc476499943"/>
      <w:bookmarkStart w:id="489" w:name="_Toc476500163"/>
      <w:r>
        <w:t xml:space="preserve">Bảng 4. </w:t>
      </w:r>
      <w:fldSimple w:instr=" SEQ Bảng_4. \* ARABIC ">
        <w:r w:rsidR="00E94687">
          <w:rPr>
            <w:noProof/>
          </w:rPr>
          <w:t>3</w:t>
        </w:r>
      </w:fldSimple>
      <w:r>
        <w:t xml:space="preserve"> Kết quả thực nghiệm mô hình 2-gram</w:t>
      </w:r>
      <w:bookmarkEnd w:id="488"/>
      <w:bookmarkEnd w:id="489"/>
    </w:p>
    <w:p w14:paraId="73B9BC05" w14:textId="5710013E" w:rsidR="00DE695D" w:rsidRDefault="005C7F48" w:rsidP="00F266B6">
      <w:pPr>
        <w:pStyle w:val="Bngbiu-nidung"/>
        <w:ind w:firstLine="0"/>
      </w:pPr>
      <w:r>
        <w:tab/>
        <w:t xml:space="preserve">So với mô hình 1-gram, ta có thể rút ra nhận xét: </w:t>
      </w:r>
    </w:p>
    <w:p w14:paraId="166642AE" w14:textId="6D41BBFA" w:rsidR="005C7F48" w:rsidRDefault="005C7F48" w:rsidP="00577FFD">
      <w:pPr>
        <w:pStyle w:val="Bngbiu-nidung"/>
        <w:numPr>
          <w:ilvl w:val="0"/>
          <w:numId w:val="2"/>
        </w:numPr>
      </w:pPr>
      <w:r>
        <w:t>Với mô hình 2-gram, t</w:t>
      </w:r>
      <w:r w:rsidR="00A56B0A">
        <w:t xml:space="preserve">ỉ lệ </w:t>
      </w:r>
      <w:r>
        <w:t xml:space="preserve">xuất hiện câu hỏi </w:t>
      </w:r>
      <w:r w:rsidR="00A56B0A">
        <w:t>đ</w:t>
      </w:r>
      <w:r w:rsidR="00577FFD">
        <w:t xml:space="preserve">úng không chênh lệch nhau nhiều, </w:t>
      </w:r>
      <w:r>
        <w:t>những câu có điểm số cao nhất thường là các câu đúng.</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43F9EB6B" w14:textId="77777777" w:rsidR="001B02C6" w:rsidRDefault="001B02C6" w:rsidP="001B02C6">
      <w:pPr>
        <w:pStyle w:val="Bngbiu-nidung"/>
        <w:ind w:firstLine="0"/>
      </w:pPr>
    </w:p>
    <w:p w14:paraId="768EC456" w14:textId="77777777" w:rsidR="00605DB2" w:rsidRDefault="00605DB2" w:rsidP="001B02C6">
      <w:pPr>
        <w:pStyle w:val="Bngbiu-nidung"/>
        <w:ind w:firstLine="0"/>
      </w:pPr>
    </w:p>
    <w:p w14:paraId="5E0F0529" w14:textId="77777777" w:rsidR="00605DB2" w:rsidRDefault="00605DB2" w:rsidP="001B02C6">
      <w:pPr>
        <w:pStyle w:val="Bngbiu-nidung"/>
        <w:ind w:firstLine="0"/>
      </w:pPr>
    </w:p>
    <w:p w14:paraId="0145E1B8" w14:textId="77777777" w:rsidR="00605DB2" w:rsidRDefault="00605DB2" w:rsidP="001B02C6">
      <w:pPr>
        <w:pStyle w:val="Bngbiu-nidung"/>
        <w:ind w:firstLine="0"/>
      </w:pPr>
    </w:p>
    <w:p w14:paraId="29665670" w14:textId="77777777" w:rsidR="00B00CA9" w:rsidRDefault="00B00CA9" w:rsidP="00F266B6">
      <w:pPr>
        <w:pStyle w:val="Chng"/>
        <w:outlineLvl w:val="0"/>
      </w:pPr>
      <w:bookmarkStart w:id="490" w:name="_Toc476412795"/>
      <w:bookmarkStart w:id="491" w:name="_Toc476499705"/>
      <w:r w:rsidRPr="00B32C74">
        <w:lastRenderedPageBreak/>
        <w:t xml:space="preserve">CHƯƠNG </w:t>
      </w:r>
      <w:r>
        <w:t>5</w:t>
      </w:r>
      <w:r w:rsidRPr="00B32C74">
        <w:t xml:space="preserve">– </w:t>
      </w:r>
      <w:r>
        <w:t>TỔNG KẾT</w:t>
      </w:r>
      <w:bookmarkEnd w:id="490"/>
      <w:bookmarkEnd w:id="491"/>
    </w:p>
    <w:p w14:paraId="560ED73C" w14:textId="77777777" w:rsidR="00B00CA9" w:rsidRDefault="00B00CA9" w:rsidP="00B00CA9">
      <w:pPr>
        <w:pStyle w:val="Tiumccp1"/>
      </w:pPr>
      <w:bookmarkStart w:id="492" w:name="_Toc476233899"/>
      <w:bookmarkStart w:id="493" w:name="_Toc476234329"/>
      <w:bookmarkStart w:id="494" w:name="_Toc476234972"/>
      <w:bookmarkStart w:id="495" w:name="_Toc476412796"/>
      <w:r>
        <w:t>Các vấn đề đã làm được:</w:t>
      </w:r>
      <w:bookmarkEnd w:id="492"/>
      <w:bookmarkEnd w:id="493"/>
      <w:bookmarkEnd w:id="494"/>
      <w:bookmarkEnd w:id="495"/>
    </w:p>
    <w:p w14:paraId="1263FCC1" w14:textId="3E1474C5" w:rsidR="00B00CA9" w:rsidRDefault="00B00CA9" w:rsidP="004B0C77">
      <w:pPr>
        <w:pStyle w:val="Bngbiu-nidung"/>
        <w:numPr>
          <w:ilvl w:val="0"/>
          <w:numId w:val="2"/>
        </w:numPr>
      </w:pPr>
      <w:r>
        <w:t>Xây dựng hệ thống hỏi đáp bằng web và mobile app.</w:t>
      </w:r>
    </w:p>
    <w:p w14:paraId="20E4376E" w14:textId="0CFC41AE" w:rsidR="00B00CA9" w:rsidRDefault="00B00CA9" w:rsidP="004B0C77">
      <w:pPr>
        <w:pStyle w:val="Bngbiu-nidung"/>
        <w:numPr>
          <w:ilvl w:val="0"/>
          <w:numId w:val="2"/>
        </w:numPr>
      </w:pPr>
      <w:r>
        <w:t>Xây dựng được hệ thống</w:t>
      </w:r>
      <w:r w:rsidR="001015A0">
        <w:t xml:space="preserve"> </w:t>
      </w:r>
      <w:r w:rsidR="001015A0" w:rsidRPr="001015A0">
        <w:t>Rest</w:t>
      </w:r>
      <w:r>
        <w:t xml:space="preserve"> API cho cả web và mobile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96" w:name="_Toc476233900"/>
      <w:bookmarkStart w:id="497" w:name="_Toc476234330"/>
      <w:bookmarkStart w:id="498" w:name="_Toc476234973"/>
      <w:bookmarkStart w:id="499" w:name="_Toc476412797"/>
      <w:r>
        <w:t>Các vấn đề chưa làm được:</w:t>
      </w:r>
      <w:bookmarkEnd w:id="496"/>
      <w:bookmarkEnd w:id="497"/>
      <w:bookmarkEnd w:id="498"/>
      <w:bookmarkEnd w:id="499"/>
    </w:p>
    <w:p w14:paraId="3913E299" w14:textId="0F19F27D" w:rsidR="00B00CA9" w:rsidRDefault="00454283" w:rsidP="004B0C77">
      <w:pPr>
        <w:pStyle w:val="Bngbiu-nidung"/>
        <w:numPr>
          <w:ilvl w:val="0"/>
          <w:numId w:val="2"/>
        </w:numPr>
      </w:pPr>
      <w:r>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500" w:name="_Toc476233901"/>
      <w:bookmarkStart w:id="501" w:name="_Toc476234331"/>
      <w:bookmarkStart w:id="502" w:name="_Toc476234974"/>
      <w:bookmarkStart w:id="503" w:name="_Toc476412798"/>
      <w:r>
        <w:t>Hướng phát triển cho tương lai:</w:t>
      </w:r>
      <w:bookmarkEnd w:id="500"/>
      <w:bookmarkEnd w:id="501"/>
      <w:bookmarkEnd w:id="502"/>
      <w:bookmarkEnd w:id="503"/>
    </w:p>
    <w:p w14:paraId="6B34DF90" w14:textId="59BDBC1B" w:rsidR="00B00CA9" w:rsidRDefault="00B00CA9" w:rsidP="00454283">
      <w:pPr>
        <w:pStyle w:val="Bngbiu-nidung"/>
      </w:pPr>
      <w:r>
        <w:t xml:space="preserve">Áp dụng thêm công nghệ thời gian thực thông báo cho </w:t>
      </w:r>
      <w:r w:rsidR="00454283">
        <w:t xml:space="preserve">người dùng khi có bài viết mới. </w:t>
      </w:r>
      <w:r>
        <w:t>Phát triển robot trả lời tự động cho người dùng những câu hỏi đơn giản.</w:t>
      </w:r>
    </w:p>
    <w:p w14:paraId="5EE63DB6" w14:textId="77777777" w:rsidR="00454283" w:rsidRDefault="00454283" w:rsidP="00075966">
      <w:pPr>
        <w:pStyle w:val="Bngbiu-nidung"/>
        <w:ind w:firstLine="0"/>
      </w:pPr>
    </w:p>
    <w:p w14:paraId="2EC4A6CA" w14:textId="77777777" w:rsidR="00605DB2" w:rsidRDefault="00605DB2" w:rsidP="00075966">
      <w:pPr>
        <w:pStyle w:val="Bngbiu-nidung"/>
        <w:ind w:firstLine="0"/>
      </w:pPr>
    </w:p>
    <w:p w14:paraId="048C9F12" w14:textId="77777777" w:rsidR="00605DB2" w:rsidRPr="00966B62" w:rsidRDefault="00605DB2" w:rsidP="00075966">
      <w:pPr>
        <w:pStyle w:val="Bngbiu-nidung"/>
        <w:ind w:firstLine="0"/>
      </w:pPr>
    </w:p>
    <w:p w14:paraId="5F63D224" w14:textId="77777777" w:rsidR="007E7FF7" w:rsidRPr="00C830D9" w:rsidRDefault="007E7FF7" w:rsidP="00C830D9">
      <w:pPr>
        <w:pStyle w:val="Heading1"/>
        <w:jc w:val="center"/>
        <w:rPr>
          <w:rFonts w:ascii="Times New Roman" w:hAnsi="Times New Roman" w:cs="Times New Roman"/>
          <w:color w:val="auto"/>
          <w:sz w:val="32"/>
          <w:szCs w:val="32"/>
        </w:rPr>
      </w:pPr>
      <w:bookmarkStart w:id="504" w:name="_Toc476499706"/>
      <w:r w:rsidRPr="00C830D9">
        <w:rPr>
          <w:rFonts w:ascii="Times New Roman" w:hAnsi="Times New Roman" w:cs="Times New Roman"/>
          <w:color w:val="auto"/>
          <w:sz w:val="32"/>
          <w:szCs w:val="32"/>
        </w:rPr>
        <w:lastRenderedPageBreak/>
        <w:t>TÀI LIỆU THAM KHẢO</w:t>
      </w:r>
      <w:bookmarkEnd w:id="504"/>
    </w:p>
    <w:p w14:paraId="4B255EDB" w14:textId="77777777" w:rsidR="0004699B" w:rsidRPr="00B10E7E" w:rsidRDefault="0004699B" w:rsidP="0004699B">
      <w:pPr>
        <w:spacing w:line="360" w:lineRule="auto"/>
        <w:ind w:left="360" w:firstLine="360"/>
        <w:rPr>
          <w:b/>
          <w:sz w:val="26"/>
          <w:szCs w:val="26"/>
        </w:rPr>
      </w:pPr>
      <w:r w:rsidRPr="00B10E7E">
        <w:rPr>
          <w:b/>
          <w:sz w:val="26"/>
          <w:szCs w:val="26"/>
        </w:rPr>
        <w:t>Tiếng Việt</w:t>
      </w:r>
    </w:p>
    <w:p w14:paraId="7DDFE48C" w14:textId="17663F6B" w:rsidR="0004699B" w:rsidRPr="00B731F3" w:rsidRDefault="0004699B" w:rsidP="0004699B">
      <w:pPr>
        <w:pStyle w:val="ListParagraph"/>
        <w:numPr>
          <w:ilvl w:val="0"/>
          <w:numId w:val="39"/>
        </w:numPr>
        <w:tabs>
          <w:tab w:val="left" w:pos="4080"/>
        </w:tabs>
        <w:spacing w:line="360" w:lineRule="auto"/>
        <w:rPr>
          <w:i/>
          <w:sz w:val="26"/>
          <w:szCs w:val="26"/>
        </w:rPr>
      </w:pPr>
      <w:r w:rsidRPr="00B731F3">
        <w:rPr>
          <w:sz w:val="26"/>
          <w:szCs w:val="26"/>
        </w:rPr>
        <w:t xml:space="preserve">Nguyễn Thanh Hùng, </w:t>
      </w:r>
      <w:r w:rsidRPr="00B731F3">
        <w:rPr>
          <w:i/>
          <w:sz w:val="26"/>
          <w:szCs w:val="26"/>
        </w:rPr>
        <w:t>Hướng tiếp cận mới trong việc tách từ để phân loại văn bản Tiếng Việt sử dụng giải thuật di truyền và thống kê trên Internet</w:t>
      </w:r>
      <w:r w:rsidR="005D1C3B">
        <w:rPr>
          <w:i/>
          <w:sz w:val="26"/>
          <w:szCs w:val="26"/>
        </w:rPr>
        <w:t xml:space="preserve"> </w:t>
      </w:r>
      <w:r w:rsidR="005D1C3B" w:rsidRPr="005D1C3B">
        <w:rPr>
          <w:sz w:val="26"/>
          <w:szCs w:val="26"/>
        </w:rPr>
        <w:t>(2006)</w:t>
      </w:r>
      <w:r w:rsidR="005D1C3B">
        <w:rPr>
          <w:sz w:val="26"/>
          <w:szCs w:val="26"/>
        </w:rPr>
        <w:t>.</w:t>
      </w:r>
    </w:p>
    <w:p w14:paraId="114FC660" w14:textId="682207FA" w:rsidR="0004699B" w:rsidRPr="00B731F3" w:rsidRDefault="0004699B" w:rsidP="0004699B">
      <w:pPr>
        <w:pStyle w:val="ListParagraph"/>
        <w:numPr>
          <w:ilvl w:val="0"/>
          <w:numId w:val="39"/>
        </w:numPr>
        <w:tabs>
          <w:tab w:val="left" w:pos="4080"/>
        </w:tabs>
        <w:spacing w:line="360" w:lineRule="auto"/>
        <w:rPr>
          <w:i/>
          <w:sz w:val="26"/>
          <w:szCs w:val="26"/>
        </w:rPr>
      </w:pPr>
      <w:r w:rsidRPr="00B731F3">
        <w:rPr>
          <w:sz w:val="26"/>
          <w:szCs w:val="26"/>
        </w:rPr>
        <w:t xml:space="preserve">Nguyễn Trần Thiên Thanh, Trần Khải Hoàng, </w:t>
      </w:r>
      <w:r w:rsidRPr="00B731F3">
        <w:rPr>
          <w:i/>
          <w:sz w:val="26"/>
          <w:szCs w:val="26"/>
        </w:rPr>
        <w:t>Tìm hiểu các hướng tiếp cận bài toán phân loại văn bản và xây dựng phần mề</w:t>
      </w:r>
      <w:r w:rsidR="005D1C3B">
        <w:rPr>
          <w:i/>
          <w:sz w:val="26"/>
          <w:szCs w:val="26"/>
        </w:rPr>
        <w:t xml:space="preserve">m phân loại tin tức báo điện tử, </w:t>
      </w:r>
      <w:r w:rsidR="005D1C3B">
        <w:rPr>
          <w:sz w:val="26"/>
          <w:szCs w:val="26"/>
        </w:rPr>
        <w:t>Hồ Chí Minh (2006)</w:t>
      </w:r>
    </w:p>
    <w:p w14:paraId="3C79F990" w14:textId="3C2CA297" w:rsidR="0004699B" w:rsidRPr="00B731F3" w:rsidRDefault="0004699B" w:rsidP="0004699B">
      <w:pPr>
        <w:pStyle w:val="ListParagraph"/>
        <w:numPr>
          <w:ilvl w:val="0"/>
          <w:numId w:val="39"/>
        </w:numPr>
        <w:tabs>
          <w:tab w:val="left" w:pos="4080"/>
        </w:tabs>
        <w:spacing w:line="360" w:lineRule="auto"/>
        <w:rPr>
          <w:i/>
          <w:sz w:val="26"/>
          <w:szCs w:val="26"/>
        </w:rPr>
      </w:pPr>
      <w:r w:rsidRPr="00B731F3">
        <w:rPr>
          <w:sz w:val="26"/>
          <w:szCs w:val="26"/>
        </w:rPr>
        <w:t xml:space="preserve">Trần Thị Oanh, </w:t>
      </w:r>
      <w:r w:rsidRPr="00B731F3">
        <w:rPr>
          <w:i/>
          <w:sz w:val="26"/>
          <w:szCs w:val="26"/>
        </w:rPr>
        <w:t>Mô hình tách từ, gán nhãn từ loại và hướng tiếp cận tích hợp cho Tiếng Việt</w:t>
      </w:r>
      <w:r w:rsidR="005D1C3B">
        <w:rPr>
          <w:i/>
          <w:sz w:val="26"/>
          <w:szCs w:val="26"/>
        </w:rPr>
        <w:t xml:space="preserve">, </w:t>
      </w:r>
      <w:r w:rsidR="005D1C3B">
        <w:rPr>
          <w:sz w:val="26"/>
          <w:szCs w:val="26"/>
        </w:rPr>
        <w:t>ĐHCN (2008)</w:t>
      </w:r>
    </w:p>
    <w:p w14:paraId="2E67D4FE" w14:textId="77777777" w:rsidR="0004699B" w:rsidRPr="00F4573B" w:rsidRDefault="0004699B" w:rsidP="0004699B">
      <w:pPr>
        <w:pStyle w:val="Bngbiu-nidung"/>
        <w:ind w:firstLine="0"/>
      </w:pPr>
    </w:p>
    <w:p w14:paraId="6062D948" w14:textId="77777777" w:rsidR="0004699B" w:rsidRDefault="0004699B" w:rsidP="0004699B">
      <w:pPr>
        <w:spacing w:line="360" w:lineRule="auto"/>
        <w:ind w:left="360" w:firstLine="360"/>
        <w:rPr>
          <w:b/>
          <w:sz w:val="26"/>
          <w:szCs w:val="26"/>
        </w:rPr>
      </w:pPr>
      <w:r w:rsidRPr="00B10E7E">
        <w:rPr>
          <w:b/>
          <w:sz w:val="26"/>
          <w:szCs w:val="26"/>
        </w:rPr>
        <w:t>Tiếng Anh</w:t>
      </w:r>
    </w:p>
    <w:p w14:paraId="4B368429" w14:textId="77777777" w:rsidR="0004699B" w:rsidRPr="00A4453C" w:rsidRDefault="0004699B" w:rsidP="0004699B">
      <w:pPr>
        <w:pStyle w:val="Bngbiu-nidung"/>
        <w:numPr>
          <w:ilvl w:val="0"/>
          <w:numId w:val="40"/>
        </w:numPr>
        <w:rPr>
          <w:i/>
        </w:rPr>
      </w:pPr>
      <w:r w:rsidRPr="00AA4DAD">
        <w:rPr>
          <w:rFonts w:eastAsiaTheme="minorHAnsi"/>
        </w:rPr>
        <w:t>Robin D. Burke, Kristian J. Hammond, Vladimir Kulyukin,Steven L. Lytinen, Noriko</w:t>
      </w:r>
      <w:r>
        <w:rPr>
          <w:rFonts w:eastAsiaTheme="minorHAnsi"/>
        </w:rPr>
        <w:t xml:space="preserve"> Tomuro, and Scott Schoenberg,</w:t>
      </w:r>
      <w:r w:rsidRPr="00AA4DAD">
        <w:rPr>
          <w:rFonts w:eastAsiaTheme="minorHAnsi"/>
        </w:rPr>
        <w:t xml:space="preserve"> </w:t>
      </w:r>
      <w:r w:rsidRPr="00A4453C">
        <w:rPr>
          <w:rFonts w:eastAsiaTheme="minorHAnsi"/>
          <w:i/>
        </w:rPr>
        <w:t>Question Answering from Frequently Asked Question Files</w:t>
      </w:r>
      <w:r>
        <w:rPr>
          <w:rFonts w:eastAsiaTheme="minorHAnsi"/>
          <w:i/>
        </w:rPr>
        <w:t>.(1997)</w:t>
      </w:r>
    </w:p>
    <w:p w14:paraId="0578ED0B" w14:textId="77777777" w:rsidR="0004699B" w:rsidRPr="00A4453C" w:rsidRDefault="0004699B" w:rsidP="0004699B">
      <w:pPr>
        <w:pStyle w:val="Bngbiu-nidung"/>
        <w:numPr>
          <w:ilvl w:val="0"/>
          <w:numId w:val="40"/>
        </w:numPr>
        <w:rPr>
          <w:rFonts w:eastAsiaTheme="minorHAnsi"/>
          <w:i/>
        </w:rPr>
      </w:pPr>
      <w:r w:rsidRPr="00AA4DAD">
        <w:rPr>
          <w:rFonts w:eastAsiaTheme="minorHAnsi"/>
        </w:rPr>
        <w:t>Eric Brill, Susan Dumais and Michele Banko</w:t>
      </w:r>
      <w:r>
        <w:rPr>
          <w:rFonts w:eastAsiaTheme="minorHAnsi"/>
        </w:rPr>
        <w:t xml:space="preserve">, </w:t>
      </w:r>
      <w:r w:rsidRPr="00A4453C">
        <w:rPr>
          <w:rFonts w:eastAsiaTheme="minorHAnsi"/>
          <w:i/>
        </w:rPr>
        <w:t>An Analysis of the AskMSR Question-Answering System</w:t>
      </w:r>
      <w:r>
        <w:rPr>
          <w:rFonts w:eastAsiaTheme="minorHAnsi"/>
          <w:i/>
        </w:rPr>
        <w:t xml:space="preserve"> (2002)</w:t>
      </w:r>
    </w:p>
    <w:p w14:paraId="0B2A71CD" w14:textId="77777777" w:rsidR="0004699B" w:rsidRPr="00801CEE" w:rsidRDefault="0004699B" w:rsidP="0004699B">
      <w:pPr>
        <w:pStyle w:val="Bngbiu-nidung"/>
        <w:numPr>
          <w:ilvl w:val="0"/>
          <w:numId w:val="40"/>
        </w:numPr>
        <w:rPr>
          <w:i/>
        </w:rPr>
      </w:pPr>
      <w:r w:rsidRPr="00AA4DAD">
        <w:rPr>
          <w:rFonts w:eastAsiaTheme="minorHAnsi"/>
        </w:rPr>
        <w:t>Deepak Ravichandran and Eduard HovyLearning</w:t>
      </w:r>
      <w:r>
        <w:rPr>
          <w:rFonts w:eastAsiaTheme="minorHAnsi"/>
        </w:rPr>
        <w:t>,</w:t>
      </w:r>
      <w:r w:rsidRPr="00AA4DAD">
        <w:rPr>
          <w:rFonts w:eastAsiaTheme="minorHAnsi"/>
        </w:rPr>
        <w:t xml:space="preserve"> </w:t>
      </w:r>
      <w:r w:rsidRPr="00104BA4">
        <w:rPr>
          <w:rFonts w:eastAsiaTheme="minorHAnsi"/>
          <w:i/>
        </w:rPr>
        <w:t>Surface Text Patterns</w:t>
      </w:r>
      <w:r w:rsidRPr="00104BA4">
        <w:rPr>
          <w:i/>
        </w:rPr>
        <w:t xml:space="preserve"> </w:t>
      </w:r>
      <w:r>
        <w:rPr>
          <w:rFonts w:eastAsiaTheme="minorHAnsi"/>
          <w:i/>
        </w:rPr>
        <w:t>for a Question Answering System.</w:t>
      </w:r>
      <w:r w:rsidRPr="00126325">
        <w:rPr>
          <w:rFonts w:eastAsiaTheme="minorHAnsi"/>
          <w:i/>
        </w:rPr>
        <w:t xml:space="preserve"> </w:t>
      </w:r>
      <w:r>
        <w:rPr>
          <w:rFonts w:eastAsiaTheme="minorHAnsi"/>
          <w:i/>
        </w:rPr>
        <w:t>(2002)</w:t>
      </w:r>
    </w:p>
    <w:p w14:paraId="765C7ECA" w14:textId="0F1DBABA" w:rsidR="0004699B" w:rsidRPr="00A4453C" w:rsidRDefault="0004699B" w:rsidP="0004699B">
      <w:pPr>
        <w:pStyle w:val="Bngbiu-nidung"/>
        <w:numPr>
          <w:ilvl w:val="0"/>
          <w:numId w:val="40"/>
        </w:numPr>
        <w:jc w:val="left"/>
        <w:rPr>
          <w:i/>
        </w:rPr>
      </w:pPr>
      <w:r w:rsidRPr="00192678">
        <w:t xml:space="preserve">Kamal Nigam, John Lafferty, Andrew McCallum, </w:t>
      </w:r>
      <w:r w:rsidRPr="00A4453C">
        <w:rPr>
          <w:i/>
        </w:rPr>
        <w:t xml:space="preserve">Using Maximum </w:t>
      </w:r>
      <w:r w:rsidR="007E7EFC">
        <w:rPr>
          <w:i/>
        </w:rPr>
        <w:t xml:space="preserve">Entropy for Text Classification, </w:t>
      </w:r>
      <w:r w:rsidR="007E7EFC">
        <w:t>School of Computer Science Carnegie Mellon University Pittburgh, PA 15213.</w:t>
      </w:r>
      <w:r w:rsidR="007E7EFC">
        <w:tab/>
      </w:r>
    </w:p>
    <w:p w14:paraId="557909DC" w14:textId="77777777" w:rsidR="0004699B" w:rsidRPr="00A4453C" w:rsidRDefault="003F3080" w:rsidP="0004699B">
      <w:pPr>
        <w:pStyle w:val="Bngbiu-nidung"/>
        <w:numPr>
          <w:ilvl w:val="0"/>
          <w:numId w:val="40"/>
        </w:numPr>
        <w:rPr>
          <w:i/>
        </w:rPr>
      </w:pPr>
      <w:hyperlink r:id="rId36" w:history="1">
        <w:r w:rsidR="0004699B" w:rsidRPr="00AA4DAD">
          <w:rPr>
            <w:rStyle w:val="Hyperlink"/>
            <w:color w:val="auto"/>
            <w:u w:val="none"/>
          </w:rPr>
          <w:t>Le-Hong, P.</w:t>
        </w:r>
      </w:hyperlink>
      <w:r w:rsidR="0004699B" w:rsidRPr="00AA4DAD">
        <w:t>,</w:t>
      </w:r>
      <w:r w:rsidR="0004699B" w:rsidRPr="00AA4DAD">
        <w:rPr>
          <w:rStyle w:val="apple-converted-space"/>
        </w:rPr>
        <w:t> </w:t>
      </w:r>
      <w:hyperlink r:id="rId37" w:history="1">
        <w:r w:rsidR="0004699B" w:rsidRPr="00AA4DAD">
          <w:rPr>
            <w:rStyle w:val="Hyperlink"/>
            <w:color w:val="auto"/>
            <w:u w:val="none"/>
          </w:rPr>
          <w:t>T M H. Nguyen</w:t>
        </w:r>
      </w:hyperlink>
      <w:r w:rsidR="0004699B" w:rsidRPr="00AA4DAD">
        <w:t>,</w:t>
      </w:r>
      <w:r w:rsidR="0004699B" w:rsidRPr="00AA4DAD">
        <w:rPr>
          <w:rStyle w:val="apple-converted-space"/>
        </w:rPr>
        <w:t> </w:t>
      </w:r>
      <w:hyperlink r:id="rId38" w:history="1">
        <w:r w:rsidR="0004699B" w:rsidRPr="00AA4DAD">
          <w:rPr>
            <w:rStyle w:val="Hyperlink"/>
            <w:color w:val="auto"/>
            <w:u w:val="none"/>
          </w:rPr>
          <w:t>A. Roussanaly</w:t>
        </w:r>
      </w:hyperlink>
      <w:r w:rsidR="0004699B" w:rsidRPr="00AA4DAD">
        <w:t>, and</w:t>
      </w:r>
      <w:r w:rsidR="0004699B" w:rsidRPr="00AA4DAD">
        <w:rPr>
          <w:rStyle w:val="apple-converted-space"/>
        </w:rPr>
        <w:t> </w:t>
      </w:r>
      <w:hyperlink r:id="rId39" w:history="1">
        <w:r w:rsidR="0004699B" w:rsidRPr="00AA4DAD">
          <w:rPr>
            <w:rStyle w:val="Hyperlink"/>
            <w:color w:val="auto"/>
            <w:u w:val="none"/>
          </w:rPr>
          <w:t>T V. Ho</w:t>
        </w:r>
      </w:hyperlink>
      <w:r w:rsidR="0004699B" w:rsidRPr="00AA4DAD">
        <w:t xml:space="preserve">, </w:t>
      </w:r>
      <w:r w:rsidR="0004699B" w:rsidRPr="00A4453C">
        <w:rPr>
          <w:i/>
        </w:rPr>
        <w:t>A hybrid approach to word segmentation of Vietnamese texts (2008)</w:t>
      </w:r>
    </w:p>
    <w:p w14:paraId="34B3CAFD" w14:textId="77777777" w:rsidR="00B731F3" w:rsidRDefault="00B731F3" w:rsidP="00075966">
      <w:pPr>
        <w:spacing w:line="360" w:lineRule="auto"/>
        <w:ind w:left="360" w:firstLine="360"/>
        <w:jc w:val="center"/>
        <w:rPr>
          <w:sz w:val="32"/>
          <w:szCs w:val="32"/>
        </w:rPr>
      </w:pPr>
    </w:p>
    <w:p w14:paraId="1DA7BDA3" w14:textId="6F77759E" w:rsidR="00D820F8" w:rsidRDefault="00D820F8" w:rsidP="0004699B">
      <w:pPr>
        <w:pStyle w:val="Heading1"/>
        <w:jc w:val="center"/>
        <w:rPr>
          <w:rFonts w:ascii="Times New Roman" w:hAnsi="Times New Roman" w:cs="Times New Roman"/>
          <w:color w:val="auto"/>
          <w:sz w:val="32"/>
          <w:szCs w:val="32"/>
        </w:rPr>
      </w:pPr>
      <w:bookmarkStart w:id="505" w:name="_Toc476499707"/>
      <w:r w:rsidRPr="0004699B">
        <w:rPr>
          <w:rFonts w:ascii="Times New Roman" w:hAnsi="Times New Roman" w:cs="Times New Roman"/>
          <w:color w:val="auto"/>
          <w:sz w:val="32"/>
          <w:szCs w:val="32"/>
        </w:rPr>
        <w:lastRenderedPageBreak/>
        <w:t>PHỤ LỤC</w:t>
      </w:r>
      <w:bookmarkEnd w:id="505"/>
    </w:p>
    <w:p w14:paraId="55EF00A8" w14:textId="77777777" w:rsidR="00367672" w:rsidRPr="00367672" w:rsidRDefault="00367672" w:rsidP="00367672"/>
    <w:p w14:paraId="54E81473" w14:textId="4A194B8D" w:rsidR="00B00CA9" w:rsidRPr="009F69B9" w:rsidRDefault="00D820F8" w:rsidP="00075966">
      <w:pPr>
        <w:pStyle w:val="ListParagraph"/>
        <w:numPr>
          <w:ilvl w:val="0"/>
          <w:numId w:val="2"/>
        </w:numPr>
        <w:tabs>
          <w:tab w:val="left" w:pos="990"/>
        </w:tabs>
        <w:spacing w:line="360" w:lineRule="auto"/>
        <w:rPr>
          <w:sz w:val="26"/>
          <w:szCs w:val="26"/>
        </w:rPr>
      </w:pPr>
      <w:r w:rsidRPr="009F69B9">
        <w:rPr>
          <w:sz w:val="26"/>
          <w:szCs w:val="26"/>
        </w:rPr>
        <w:t>Android: là một hệ điều hành mã nguồn mở dựa trên Linux dành cho các thiết bị điện thoại hoặc máy tính bảng.</w:t>
      </w:r>
    </w:p>
    <w:p w14:paraId="27AE209C" w14:textId="7E261EE5" w:rsidR="009F69B9" w:rsidRPr="00075966" w:rsidRDefault="009F69B9" w:rsidP="00075966">
      <w:pPr>
        <w:pStyle w:val="ListParagraph"/>
        <w:numPr>
          <w:ilvl w:val="0"/>
          <w:numId w:val="2"/>
        </w:numPr>
        <w:tabs>
          <w:tab w:val="left" w:pos="990"/>
        </w:tabs>
        <w:spacing w:line="360" w:lineRule="auto"/>
        <w:rPr>
          <w:sz w:val="26"/>
          <w:szCs w:val="26"/>
        </w:rPr>
      </w:pPr>
      <w:r w:rsidRPr="009F69B9">
        <w:rPr>
          <w:sz w:val="26"/>
          <w:szCs w:val="26"/>
        </w:rPr>
        <w:t xml:space="preserve">Rest API: viết tắt của Representational State Transfer </w:t>
      </w:r>
      <w:r w:rsidRPr="009F69B9">
        <w:rPr>
          <w:color w:val="000000"/>
          <w:sz w:val="26"/>
          <w:szCs w:val="26"/>
          <w:shd w:val="clear" w:color="auto" w:fill="FFFFFF"/>
        </w:rPr>
        <w:t>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14:paraId="7A9A282B" w14:textId="20F17492" w:rsidR="00075966" w:rsidRPr="00075966" w:rsidRDefault="00075966" w:rsidP="00075966">
      <w:pPr>
        <w:pStyle w:val="ListParagraph"/>
        <w:numPr>
          <w:ilvl w:val="0"/>
          <w:numId w:val="2"/>
        </w:numPr>
        <w:tabs>
          <w:tab w:val="left" w:pos="990"/>
        </w:tabs>
        <w:spacing w:line="360" w:lineRule="auto"/>
        <w:rPr>
          <w:sz w:val="26"/>
          <w:szCs w:val="26"/>
        </w:rPr>
      </w:pPr>
      <w:r w:rsidRPr="00075966">
        <w:rPr>
          <w:sz w:val="26"/>
          <w:szCs w:val="26"/>
        </w:rPr>
        <w:t>Giao thức TCP: viết tắt của Transmission Control Protocol (Giao thức điều khiển vận chuyển) là một trong các giao thức cốt lõi của bộ giao thức TCP/IP, các ứng dụng trên các máy chủ được nối mạng có thể tạo các kết nối với nhau, mà qua đó chúng ta có thể trao đổi dữ liệu hoặc các gói tin.</w:t>
      </w:r>
    </w:p>
    <w:p w14:paraId="44BF23EB" w14:textId="77777777" w:rsidR="00075966" w:rsidRPr="009F69B9" w:rsidRDefault="00075966" w:rsidP="00075966">
      <w:pPr>
        <w:pStyle w:val="ListParagraph"/>
        <w:tabs>
          <w:tab w:val="left" w:pos="990"/>
        </w:tabs>
        <w:spacing w:line="360" w:lineRule="auto"/>
        <w:ind w:left="786"/>
        <w:rPr>
          <w:sz w:val="26"/>
          <w:szCs w:val="26"/>
        </w:rPr>
      </w:pPr>
    </w:p>
    <w:sectPr w:rsidR="00075966" w:rsidRPr="009F69B9" w:rsidSect="003E5DFC">
      <w:headerReference w:type="default" r:id="rId40"/>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8A28A" w14:textId="77777777" w:rsidR="003F3080" w:rsidRDefault="003F3080" w:rsidP="00453AB1">
      <w:r>
        <w:separator/>
      </w:r>
    </w:p>
  </w:endnote>
  <w:endnote w:type="continuationSeparator" w:id="0">
    <w:p w14:paraId="0A855AD3" w14:textId="77777777" w:rsidR="003F3080" w:rsidRDefault="003F308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6AE0E" w14:textId="77777777" w:rsidR="003F3080" w:rsidRDefault="003F3080" w:rsidP="00453AB1">
      <w:r>
        <w:separator/>
      </w:r>
    </w:p>
  </w:footnote>
  <w:footnote w:type="continuationSeparator" w:id="0">
    <w:p w14:paraId="271AD37B" w14:textId="77777777" w:rsidR="003F3080" w:rsidRDefault="003F3080"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E548FB" w:rsidRPr="00453AB1" w:rsidRDefault="00E548FB">
    <w:pPr>
      <w:pStyle w:val="Header"/>
      <w:jc w:val="center"/>
      <w:rPr>
        <w:rStyle w:val="NidungvnbnChar"/>
      </w:rPr>
    </w:pPr>
  </w:p>
  <w:p w14:paraId="2E6281EB" w14:textId="77777777" w:rsidR="00E548FB" w:rsidRDefault="00E548FB"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146290"/>
      <w:docPartObj>
        <w:docPartGallery w:val="Page Numbers (Top of Page)"/>
        <w:docPartUnique/>
      </w:docPartObj>
    </w:sdtPr>
    <w:sdtEndPr>
      <w:rPr>
        <w:noProof/>
      </w:rPr>
    </w:sdtEndPr>
    <w:sdtContent>
      <w:p w14:paraId="02043B06" w14:textId="0A1BBDD7" w:rsidR="00E548FB" w:rsidRDefault="00E548FB">
        <w:pPr>
          <w:pStyle w:val="Header"/>
          <w:jc w:val="center"/>
        </w:pPr>
        <w:r>
          <w:fldChar w:fldCharType="begin"/>
        </w:r>
        <w:r>
          <w:instrText xml:space="preserve"> PAGE   \* MERGEFORMAT </w:instrText>
        </w:r>
        <w:r>
          <w:fldChar w:fldCharType="separate"/>
        </w:r>
        <w:r w:rsidR="00C41CB2">
          <w:rPr>
            <w:noProof/>
          </w:rPr>
          <w:t>iii</w:t>
        </w:r>
        <w:r>
          <w:rPr>
            <w:noProof/>
          </w:rPr>
          <w:fldChar w:fldCharType="end"/>
        </w:r>
      </w:p>
    </w:sdtContent>
  </w:sdt>
  <w:p w14:paraId="775919A9" w14:textId="77777777" w:rsidR="00E548FB" w:rsidRDefault="00E548FB"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E548FB" w:rsidRPr="00453AB1" w:rsidRDefault="00E548FB">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000549">
          <w:rPr>
            <w:rStyle w:val="NidungvnbnChar"/>
            <w:noProof/>
          </w:rPr>
          <w:t>54</w:t>
        </w:r>
        <w:r w:rsidRPr="00453AB1">
          <w:rPr>
            <w:rStyle w:val="NidungvnbnChar"/>
          </w:rPr>
          <w:fldChar w:fldCharType="end"/>
        </w:r>
      </w:p>
    </w:sdtContent>
  </w:sdt>
  <w:p w14:paraId="2C433D35" w14:textId="77777777" w:rsidR="00E548FB" w:rsidRDefault="00E548FB"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524E0"/>
    <w:multiLevelType w:val="hybridMultilevel"/>
    <w:tmpl w:val="9202FF32"/>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56743F9"/>
    <w:multiLevelType w:val="hybridMultilevel"/>
    <w:tmpl w:val="CBE6ADD6"/>
    <w:lvl w:ilvl="0" w:tplc="BA889900">
      <w:start w:val="1"/>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8DD095A"/>
    <w:multiLevelType w:val="hybridMultilevel"/>
    <w:tmpl w:val="FEF0C07E"/>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BD608D6"/>
    <w:multiLevelType w:val="hybridMultilevel"/>
    <w:tmpl w:val="3D425B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3867700"/>
    <w:multiLevelType w:val="hybridMultilevel"/>
    <w:tmpl w:val="029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D350A"/>
    <w:multiLevelType w:val="hybridMultilevel"/>
    <w:tmpl w:val="1C6CE084"/>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0">
    <w:nsid w:val="27B0423B"/>
    <w:multiLevelType w:val="hybridMultilevel"/>
    <w:tmpl w:val="03D0C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BD54948"/>
    <w:multiLevelType w:val="hybridMultilevel"/>
    <w:tmpl w:val="21089F3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311A7A52"/>
    <w:multiLevelType w:val="hybridMultilevel"/>
    <w:tmpl w:val="B884103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nsid w:val="35CF1322"/>
    <w:multiLevelType w:val="hybridMultilevel"/>
    <w:tmpl w:val="5D96B1FE"/>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C9D1563"/>
    <w:multiLevelType w:val="hybridMultilevel"/>
    <w:tmpl w:val="31FAA6B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C32ECD"/>
    <w:multiLevelType w:val="hybridMultilevel"/>
    <w:tmpl w:val="AD58AE84"/>
    <w:lvl w:ilvl="0" w:tplc="A38A6A6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43858B6"/>
    <w:multiLevelType w:val="hybridMultilevel"/>
    <w:tmpl w:val="1A6E645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4B205A79"/>
    <w:multiLevelType w:val="hybridMultilevel"/>
    <w:tmpl w:val="D0106AB6"/>
    <w:lvl w:ilvl="0" w:tplc="FF22499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481C10"/>
    <w:multiLevelType w:val="hybridMultilevel"/>
    <w:tmpl w:val="8E5256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8">
    <w:nsid w:val="511A2B53"/>
    <w:multiLevelType w:val="hybridMultilevel"/>
    <w:tmpl w:val="6F9412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252569F"/>
    <w:multiLevelType w:val="hybridMultilevel"/>
    <w:tmpl w:val="BBAC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8172D0"/>
    <w:multiLevelType w:val="hybridMultilevel"/>
    <w:tmpl w:val="B638037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nsid w:val="537C78FC"/>
    <w:multiLevelType w:val="hybridMultilevel"/>
    <w:tmpl w:val="51A2178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73142B2"/>
    <w:multiLevelType w:val="hybridMultilevel"/>
    <w:tmpl w:val="CB2045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6993671E"/>
    <w:multiLevelType w:val="hybridMultilevel"/>
    <w:tmpl w:val="2DAA466A"/>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7">
    <w:nsid w:val="6BDD5063"/>
    <w:multiLevelType w:val="hybridMultilevel"/>
    <w:tmpl w:val="44B06194"/>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nsid w:val="729042A3"/>
    <w:multiLevelType w:val="hybridMultilevel"/>
    <w:tmpl w:val="D8D4ED52"/>
    <w:lvl w:ilvl="0" w:tplc="54DAAA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1D5F5C"/>
    <w:multiLevelType w:val="hybridMultilevel"/>
    <w:tmpl w:val="3D3229A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nsid w:val="755215A0"/>
    <w:multiLevelType w:val="hybridMultilevel"/>
    <w:tmpl w:val="C01EF1E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3">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4">
    <w:nsid w:val="76F856AA"/>
    <w:multiLevelType w:val="hybridMultilevel"/>
    <w:tmpl w:val="DBE0DBFA"/>
    <w:lvl w:ilvl="0" w:tplc="BA889900">
      <w:start w:val="1"/>
      <w:numFmt w:val="bullet"/>
      <w:lvlText w:val="-"/>
      <w:lvlJc w:val="left"/>
      <w:pPr>
        <w:ind w:left="99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nsid w:val="7EA71A47"/>
    <w:multiLevelType w:val="hybridMultilevel"/>
    <w:tmpl w:val="A7887ADC"/>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9">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11"/>
  </w:num>
  <w:num w:numId="3">
    <w:abstractNumId w:val="35"/>
  </w:num>
  <w:num w:numId="4">
    <w:abstractNumId w:val="2"/>
  </w:num>
  <w:num w:numId="5">
    <w:abstractNumId w:val="36"/>
  </w:num>
  <w:num w:numId="6">
    <w:abstractNumId w:val="6"/>
  </w:num>
  <w:num w:numId="7">
    <w:abstractNumId w:val="38"/>
  </w:num>
  <w:num w:numId="8">
    <w:abstractNumId w:val="17"/>
  </w:num>
  <w:num w:numId="9">
    <w:abstractNumId w:val="44"/>
  </w:num>
  <w:num w:numId="10">
    <w:abstractNumId w:val="34"/>
  </w:num>
  <w:num w:numId="11">
    <w:abstractNumId w:val="33"/>
  </w:num>
  <w:num w:numId="12">
    <w:abstractNumId w:val="13"/>
  </w:num>
  <w:num w:numId="13">
    <w:abstractNumId w:val="0"/>
  </w:num>
  <w:num w:numId="14">
    <w:abstractNumId w:val="3"/>
  </w:num>
  <w:num w:numId="15">
    <w:abstractNumId w:val="19"/>
  </w:num>
  <w:num w:numId="16">
    <w:abstractNumId w:val="14"/>
  </w:num>
  <w:num w:numId="17">
    <w:abstractNumId w:val="21"/>
  </w:num>
  <w:num w:numId="18">
    <w:abstractNumId w:val="39"/>
  </w:num>
  <w:num w:numId="19">
    <w:abstractNumId w:val="5"/>
  </w:num>
  <w:num w:numId="20">
    <w:abstractNumId w:val="47"/>
  </w:num>
  <w:num w:numId="21">
    <w:abstractNumId w:val="12"/>
  </w:num>
  <w:num w:numId="22">
    <w:abstractNumId w:val="32"/>
  </w:num>
  <w:num w:numId="23">
    <w:abstractNumId w:val="41"/>
  </w:num>
  <w:num w:numId="24">
    <w:abstractNumId w:val="25"/>
  </w:num>
  <w:num w:numId="25">
    <w:abstractNumId w:val="10"/>
  </w:num>
  <w:num w:numId="26">
    <w:abstractNumId w:val="8"/>
  </w:num>
  <w:num w:numId="27">
    <w:abstractNumId w:val="45"/>
  </w:num>
  <w:num w:numId="28">
    <w:abstractNumId w:val="24"/>
  </w:num>
  <w:num w:numId="29">
    <w:abstractNumId w:val="7"/>
  </w:num>
  <w:num w:numId="30">
    <w:abstractNumId w:val="43"/>
  </w:num>
  <w:num w:numId="31">
    <w:abstractNumId w:val="18"/>
  </w:num>
  <w:num w:numId="32">
    <w:abstractNumId w:val="46"/>
  </w:num>
  <w:num w:numId="33">
    <w:abstractNumId w:val="9"/>
  </w:num>
  <w:num w:numId="34">
    <w:abstractNumId w:val="48"/>
  </w:num>
  <w:num w:numId="35">
    <w:abstractNumId w:val="23"/>
  </w:num>
  <w:num w:numId="36">
    <w:abstractNumId w:val="27"/>
  </w:num>
  <w:num w:numId="37">
    <w:abstractNumId w:val="42"/>
  </w:num>
  <w:num w:numId="38">
    <w:abstractNumId w:val="15"/>
  </w:num>
  <w:num w:numId="39">
    <w:abstractNumId w:val="30"/>
  </w:num>
  <w:num w:numId="40">
    <w:abstractNumId w:val="49"/>
  </w:num>
  <w:num w:numId="41">
    <w:abstractNumId w:val="29"/>
  </w:num>
  <w:num w:numId="42">
    <w:abstractNumId w:val="26"/>
  </w:num>
  <w:num w:numId="43">
    <w:abstractNumId w:val="20"/>
  </w:num>
  <w:num w:numId="44">
    <w:abstractNumId w:val="4"/>
  </w:num>
  <w:num w:numId="45">
    <w:abstractNumId w:val="31"/>
  </w:num>
  <w:num w:numId="46">
    <w:abstractNumId w:val="16"/>
  </w:num>
  <w:num w:numId="47">
    <w:abstractNumId w:val="28"/>
  </w:num>
  <w:num w:numId="48">
    <w:abstractNumId w:val="37"/>
  </w:num>
  <w:num w:numId="49">
    <w:abstractNumId w:val="22"/>
  </w:num>
  <w:num w:numId="50">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00549"/>
    <w:rsid w:val="00015E3E"/>
    <w:rsid w:val="00020A7E"/>
    <w:rsid w:val="00024496"/>
    <w:rsid w:val="000459D8"/>
    <w:rsid w:val="0004699B"/>
    <w:rsid w:val="00047BB7"/>
    <w:rsid w:val="00050E84"/>
    <w:rsid w:val="000519D3"/>
    <w:rsid w:val="00052053"/>
    <w:rsid w:val="000576F6"/>
    <w:rsid w:val="00067CAC"/>
    <w:rsid w:val="00070F38"/>
    <w:rsid w:val="000744B6"/>
    <w:rsid w:val="00075728"/>
    <w:rsid w:val="00075966"/>
    <w:rsid w:val="00075EA8"/>
    <w:rsid w:val="000814B8"/>
    <w:rsid w:val="00081EA7"/>
    <w:rsid w:val="0008548A"/>
    <w:rsid w:val="00085697"/>
    <w:rsid w:val="00090730"/>
    <w:rsid w:val="00091B11"/>
    <w:rsid w:val="000A0B81"/>
    <w:rsid w:val="000A1479"/>
    <w:rsid w:val="000A582B"/>
    <w:rsid w:val="000C2A3B"/>
    <w:rsid w:val="000C4470"/>
    <w:rsid w:val="000C5A13"/>
    <w:rsid w:val="000C77D3"/>
    <w:rsid w:val="000D1821"/>
    <w:rsid w:val="000D34BB"/>
    <w:rsid w:val="000F566E"/>
    <w:rsid w:val="000F5972"/>
    <w:rsid w:val="000F640A"/>
    <w:rsid w:val="000F6D41"/>
    <w:rsid w:val="000F79B1"/>
    <w:rsid w:val="001005C1"/>
    <w:rsid w:val="001015A0"/>
    <w:rsid w:val="001045CA"/>
    <w:rsid w:val="00104BA4"/>
    <w:rsid w:val="00107B62"/>
    <w:rsid w:val="00115628"/>
    <w:rsid w:val="001225C3"/>
    <w:rsid w:val="00122E68"/>
    <w:rsid w:val="001253DA"/>
    <w:rsid w:val="001263AE"/>
    <w:rsid w:val="00127DB7"/>
    <w:rsid w:val="00131EA1"/>
    <w:rsid w:val="001328CD"/>
    <w:rsid w:val="001457BF"/>
    <w:rsid w:val="001636D4"/>
    <w:rsid w:val="00163BB7"/>
    <w:rsid w:val="00164C40"/>
    <w:rsid w:val="00173B59"/>
    <w:rsid w:val="001742D3"/>
    <w:rsid w:val="00182F70"/>
    <w:rsid w:val="00193783"/>
    <w:rsid w:val="00194078"/>
    <w:rsid w:val="00195621"/>
    <w:rsid w:val="001A0BB3"/>
    <w:rsid w:val="001B02C6"/>
    <w:rsid w:val="001C6682"/>
    <w:rsid w:val="001D38F0"/>
    <w:rsid w:val="001D3D30"/>
    <w:rsid w:val="001D5957"/>
    <w:rsid w:val="001D5B7B"/>
    <w:rsid w:val="001D6455"/>
    <w:rsid w:val="001E0274"/>
    <w:rsid w:val="001E0697"/>
    <w:rsid w:val="001E51C3"/>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6C80"/>
    <w:rsid w:val="0023744D"/>
    <w:rsid w:val="00250F77"/>
    <w:rsid w:val="00252F26"/>
    <w:rsid w:val="002563F5"/>
    <w:rsid w:val="00260A5C"/>
    <w:rsid w:val="00261FBC"/>
    <w:rsid w:val="00265309"/>
    <w:rsid w:val="00272BE2"/>
    <w:rsid w:val="0027580C"/>
    <w:rsid w:val="00275C62"/>
    <w:rsid w:val="0028614B"/>
    <w:rsid w:val="00286FCD"/>
    <w:rsid w:val="0029041F"/>
    <w:rsid w:val="00291721"/>
    <w:rsid w:val="0029362F"/>
    <w:rsid w:val="002A2650"/>
    <w:rsid w:val="002A56D8"/>
    <w:rsid w:val="002A5EC5"/>
    <w:rsid w:val="002A77C1"/>
    <w:rsid w:val="002A7D54"/>
    <w:rsid w:val="002B2E12"/>
    <w:rsid w:val="002B5B4C"/>
    <w:rsid w:val="002C3297"/>
    <w:rsid w:val="002C7AB4"/>
    <w:rsid w:val="002C7C30"/>
    <w:rsid w:val="002D3C11"/>
    <w:rsid w:val="002D53C7"/>
    <w:rsid w:val="002E38BA"/>
    <w:rsid w:val="002E3F68"/>
    <w:rsid w:val="002F00FD"/>
    <w:rsid w:val="002F35A8"/>
    <w:rsid w:val="002F4A68"/>
    <w:rsid w:val="002F60D5"/>
    <w:rsid w:val="002F6B2E"/>
    <w:rsid w:val="003021D8"/>
    <w:rsid w:val="00304262"/>
    <w:rsid w:val="003044E0"/>
    <w:rsid w:val="00305DAD"/>
    <w:rsid w:val="003103CF"/>
    <w:rsid w:val="00314267"/>
    <w:rsid w:val="003150E6"/>
    <w:rsid w:val="003218FF"/>
    <w:rsid w:val="003251A6"/>
    <w:rsid w:val="00330B0D"/>
    <w:rsid w:val="00330BF0"/>
    <w:rsid w:val="003415A8"/>
    <w:rsid w:val="003454AE"/>
    <w:rsid w:val="00350DAE"/>
    <w:rsid w:val="0035188A"/>
    <w:rsid w:val="00351CDC"/>
    <w:rsid w:val="00352112"/>
    <w:rsid w:val="003656B9"/>
    <w:rsid w:val="00367672"/>
    <w:rsid w:val="0038308B"/>
    <w:rsid w:val="00385A70"/>
    <w:rsid w:val="00393351"/>
    <w:rsid w:val="003A0A28"/>
    <w:rsid w:val="003A0BBD"/>
    <w:rsid w:val="003B2017"/>
    <w:rsid w:val="003B54FD"/>
    <w:rsid w:val="003B5789"/>
    <w:rsid w:val="003B5A5F"/>
    <w:rsid w:val="003C161B"/>
    <w:rsid w:val="003C43B9"/>
    <w:rsid w:val="003C5B22"/>
    <w:rsid w:val="003C60CF"/>
    <w:rsid w:val="003C69F2"/>
    <w:rsid w:val="003C6EF7"/>
    <w:rsid w:val="003D5715"/>
    <w:rsid w:val="003D7054"/>
    <w:rsid w:val="003E15CD"/>
    <w:rsid w:val="003E1955"/>
    <w:rsid w:val="003E3684"/>
    <w:rsid w:val="003E5DFC"/>
    <w:rsid w:val="003F0A5A"/>
    <w:rsid w:val="003F3080"/>
    <w:rsid w:val="003F3CB7"/>
    <w:rsid w:val="003F47FC"/>
    <w:rsid w:val="00404BD5"/>
    <w:rsid w:val="00405FAB"/>
    <w:rsid w:val="00412FF9"/>
    <w:rsid w:val="00415BFC"/>
    <w:rsid w:val="004167FC"/>
    <w:rsid w:val="00421FD0"/>
    <w:rsid w:val="004350D7"/>
    <w:rsid w:val="00441089"/>
    <w:rsid w:val="00445998"/>
    <w:rsid w:val="00447233"/>
    <w:rsid w:val="00450293"/>
    <w:rsid w:val="00453AB1"/>
    <w:rsid w:val="00454283"/>
    <w:rsid w:val="00455C29"/>
    <w:rsid w:val="00464AC3"/>
    <w:rsid w:val="00466E91"/>
    <w:rsid w:val="00471771"/>
    <w:rsid w:val="0047619E"/>
    <w:rsid w:val="00480BA4"/>
    <w:rsid w:val="00484DA8"/>
    <w:rsid w:val="00486DB2"/>
    <w:rsid w:val="00493B4B"/>
    <w:rsid w:val="004A07F4"/>
    <w:rsid w:val="004A2721"/>
    <w:rsid w:val="004A3CB5"/>
    <w:rsid w:val="004A4200"/>
    <w:rsid w:val="004A7C39"/>
    <w:rsid w:val="004B0C77"/>
    <w:rsid w:val="004C6DF1"/>
    <w:rsid w:val="004E3C16"/>
    <w:rsid w:val="004E65C5"/>
    <w:rsid w:val="004F1F1D"/>
    <w:rsid w:val="004F5668"/>
    <w:rsid w:val="004F6652"/>
    <w:rsid w:val="0050174D"/>
    <w:rsid w:val="005036A0"/>
    <w:rsid w:val="00504573"/>
    <w:rsid w:val="00510ECE"/>
    <w:rsid w:val="00513160"/>
    <w:rsid w:val="00515DB1"/>
    <w:rsid w:val="00520E69"/>
    <w:rsid w:val="00524737"/>
    <w:rsid w:val="00525678"/>
    <w:rsid w:val="005322A6"/>
    <w:rsid w:val="005339E8"/>
    <w:rsid w:val="00533E96"/>
    <w:rsid w:val="00534060"/>
    <w:rsid w:val="00536351"/>
    <w:rsid w:val="0054545B"/>
    <w:rsid w:val="005461A8"/>
    <w:rsid w:val="0055511C"/>
    <w:rsid w:val="00560AD9"/>
    <w:rsid w:val="00567280"/>
    <w:rsid w:val="005700A0"/>
    <w:rsid w:val="0057114B"/>
    <w:rsid w:val="00573C5B"/>
    <w:rsid w:val="00577405"/>
    <w:rsid w:val="00577FFD"/>
    <w:rsid w:val="005804FC"/>
    <w:rsid w:val="00586452"/>
    <w:rsid w:val="005929F4"/>
    <w:rsid w:val="005A72D4"/>
    <w:rsid w:val="005B1C4E"/>
    <w:rsid w:val="005B7DAD"/>
    <w:rsid w:val="005C45AC"/>
    <w:rsid w:val="005C7BFB"/>
    <w:rsid w:val="005C7F48"/>
    <w:rsid w:val="005D00C8"/>
    <w:rsid w:val="005D1C3B"/>
    <w:rsid w:val="005D5C20"/>
    <w:rsid w:val="005D69E0"/>
    <w:rsid w:val="005E0F54"/>
    <w:rsid w:val="005F1F99"/>
    <w:rsid w:val="005F54C3"/>
    <w:rsid w:val="00601C64"/>
    <w:rsid w:val="00605DB2"/>
    <w:rsid w:val="006150A9"/>
    <w:rsid w:val="00616435"/>
    <w:rsid w:val="00623016"/>
    <w:rsid w:val="00623A9F"/>
    <w:rsid w:val="00623BA0"/>
    <w:rsid w:val="0062692F"/>
    <w:rsid w:val="00641215"/>
    <w:rsid w:val="0064189C"/>
    <w:rsid w:val="00646AB7"/>
    <w:rsid w:val="006509ED"/>
    <w:rsid w:val="00650D6A"/>
    <w:rsid w:val="0065199E"/>
    <w:rsid w:val="00661140"/>
    <w:rsid w:val="00675666"/>
    <w:rsid w:val="00677119"/>
    <w:rsid w:val="00686A9A"/>
    <w:rsid w:val="00690F7D"/>
    <w:rsid w:val="00694DC1"/>
    <w:rsid w:val="00695C93"/>
    <w:rsid w:val="006A340B"/>
    <w:rsid w:val="006C61C0"/>
    <w:rsid w:val="006D6F0B"/>
    <w:rsid w:val="006E18C3"/>
    <w:rsid w:val="00703AA9"/>
    <w:rsid w:val="0070416A"/>
    <w:rsid w:val="00706779"/>
    <w:rsid w:val="00707514"/>
    <w:rsid w:val="007122F7"/>
    <w:rsid w:val="007146F1"/>
    <w:rsid w:val="00717E1A"/>
    <w:rsid w:val="00721295"/>
    <w:rsid w:val="00727C50"/>
    <w:rsid w:val="007326FB"/>
    <w:rsid w:val="00736AA2"/>
    <w:rsid w:val="00737340"/>
    <w:rsid w:val="00741D58"/>
    <w:rsid w:val="00770AD6"/>
    <w:rsid w:val="00784B9E"/>
    <w:rsid w:val="007913E4"/>
    <w:rsid w:val="00794B8C"/>
    <w:rsid w:val="007A1F75"/>
    <w:rsid w:val="007B0003"/>
    <w:rsid w:val="007B16C7"/>
    <w:rsid w:val="007B1A23"/>
    <w:rsid w:val="007B2768"/>
    <w:rsid w:val="007B4EB0"/>
    <w:rsid w:val="007B5B19"/>
    <w:rsid w:val="007B7FF5"/>
    <w:rsid w:val="007D511D"/>
    <w:rsid w:val="007D6B04"/>
    <w:rsid w:val="007E0F37"/>
    <w:rsid w:val="007E2012"/>
    <w:rsid w:val="007E54A8"/>
    <w:rsid w:val="007E6AB9"/>
    <w:rsid w:val="007E7EFC"/>
    <w:rsid w:val="007E7FF7"/>
    <w:rsid w:val="007F11D0"/>
    <w:rsid w:val="007F566F"/>
    <w:rsid w:val="00801948"/>
    <w:rsid w:val="008117A6"/>
    <w:rsid w:val="00814309"/>
    <w:rsid w:val="00816416"/>
    <w:rsid w:val="00824E49"/>
    <w:rsid w:val="00841454"/>
    <w:rsid w:val="00850393"/>
    <w:rsid w:val="0085063F"/>
    <w:rsid w:val="008530E5"/>
    <w:rsid w:val="00856168"/>
    <w:rsid w:val="0085704E"/>
    <w:rsid w:val="00860389"/>
    <w:rsid w:val="00865D36"/>
    <w:rsid w:val="0086635E"/>
    <w:rsid w:val="00867C2D"/>
    <w:rsid w:val="0087225D"/>
    <w:rsid w:val="008746BE"/>
    <w:rsid w:val="00876010"/>
    <w:rsid w:val="00880D36"/>
    <w:rsid w:val="008824F1"/>
    <w:rsid w:val="00883AFC"/>
    <w:rsid w:val="00891D8A"/>
    <w:rsid w:val="00893B46"/>
    <w:rsid w:val="008A16F8"/>
    <w:rsid w:val="008A2338"/>
    <w:rsid w:val="008A3DF0"/>
    <w:rsid w:val="008A58FB"/>
    <w:rsid w:val="008C7EE0"/>
    <w:rsid w:val="008D2FDD"/>
    <w:rsid w:val="008E09EE"/>
    <w:rsid w:val="008E0FCA"/>
    <w:rsid w:val="008E2DDC"/>
    <w:rsid w:val="008E6453"/>
    <w:rsid w:val="008F3A21"/>
    <w:rsid w:val="00903099"/>
    <w:rsid w:val="00903EE5"/>
    <w:rsid w:val="00904B2C"/>
    <w:rsid w:val="00906CE0"/>
    <w:rsid w:val="00907A2E"/>
    <w:rsid w:val="00912317"/>
    <w:rsid w:val="009155D5"/>
    <w:rsid w:val="0092636A"/>
    <w:rsid w:val="00933884"/>
    <w:rsid w:val="00941433"/>
    <w:rsid w:val="00942B81"/>
    <w:rsid w:val="009441EE"/>
    <w:rsid w:val="00944C9E"/>
    <w:rsid w:val="00950EF4"/>
    <w:rsid w:val="0095316B"/>
    <w:rsid w:val="009538A1"/>
    <w:rsid w:val="00960444"/>
    <w:rsid w:val="00966A79"/>
    <w:rsid w:val="00966B62"/>
    <w:rsid w:val="00975B04"/>
    <w:rsid w:val="009816D3"/>
    <w:rsid w:val="00984099"/>
    <w:rsid w:val="0099254F"/>
    <w:rsid w:val="00994385"/>
    <w:rsid w:val="009C2A66"/>
    <w:rsid w:val="009D46F0"/>
    <w:rsid w:val="009D5B5F"/>
    <w:rsid w:val="009E0D0D"/>
    <w:rsid w:val="009E6DF6"/>
    <w:rsid w:val="009F0D7A"/>
    <w:rsid w:val="009F2903"/>
    <w:rsid w:val="009F69B9"/>
    <w:rsid w:val="009F7252"/>
    <w:rsid w:val="00A04D37"/>
    <w:rsid w:val="00A27750"/>
    <w:rsid w:val="00A308F4"/>
    <w:rsid w:val="00A3143F"/>
    <w:rsid w:val="00A33AFF"/>
    <w:rsid w:val="00A37036"/>
    <w:rsid w:val="00A40B1A"/>
    <w:rsid w:val="00A40CD1"/>
    <w:rsid w:val="00A416EC"/>
    <w:rsid w:val="00A41F65"/>
    <w:rsid w:val="00A4453C"/>
    <w:rsid w:val="00A544DF"/>
    <w:rsid w:val="00A56ACB"/>
    <w:rsid w:val="00A56B0A"/>
    <w:rsid w:val="00A57395"/>
    <w:rsid w:val="00A57444"/>
    <w:rsid w:val="00A630A6"/>
    <w:rsid w:val="00A70051"/>
    <w:rsid w:val="00A753FC"/>
    <w:rsid w:val="00A77F8B"/>
    <w:rsid w:val="00A8013C"/>
    <w:rsid w:val="00A8262A"/>
    <w:rsid w:val="00A855D2"/>
    <w:rsid w:val="00A87AF0"/>
    <w:rsid w:val="00A910C6"/>
    <w:rsid w:val="00A977CA"/>
    <w:rsid w:val="00AA05C0"/>
    <w:rsid w:val="00AA62D1"/>
    <w:rsid w:val="00AB0227"/>
    <w:rsid w:val="00AB2D44"/>
    <w:rsid w:val="00AB3535"/>
    <w:rsid w:val="00AB53B4"/>
    <w:rsid w:val="00AC5F95"/>
    <w:rsid w:val="00AD029C"/>
    <w:rsid w:val="00AD67D9"/>
    <w:rsid w:val="00AD6FCD"/>
    <w:rsid w:val="00AE1A5E"/>
    <w:rsid w:val="00AE4C75"/>
    <w:rsid w:val="00AF0068"/>
    <w:rsid w:val="00AF2BD0"/>
    <w:rsid w:val="00B00CA9"/>
    <w:rsid w:val="00B0388A"/>
    <w:rsid w:val="00B13BAC"/>
    <w:rsid w:val="00B153F0"/>
    <w:rsid w:val="00B16635"/>
    <w:rsid w:val="00B16970"/>
    <w:rsid w:val="00B234C4"/>
    <w:rsid w:val="00B32C74"/>
    <w:rsid w:val="00B349D0"/>
    <w:rsid w:val="00B560A9"/>
    <w:rsid w:val="00B5773E"/>
    <w:rsid w:val="00B611AD"/>
    <w:rsid w:val="00B64019"/>
    <w:rsid w:val="00B65839"/>
    <w:rsid w:val="00B731F3"/>
    <w:rsid w:val="00B81575"/>
    <w:rsid w:val="00B8489D"/>
    <w:rsid w:val="00B90768"/>
    <w:rsid w:val="00B94992"/>
    <w:rsid w:val="00B96265"/>
    <w:rsid w:val="00BA4636"/>
    <w:rsid w:val="00BA6A5F"/>
    <w:rsid w:val="00BB1A2C"/>
    <w:rsid w:val="00BB2B2A"/>
    <w:rsid w:val="00BB4F71"/>
    <w:rsid w:val="00BB59A1"/>
    <w:rsid w:val="00BB770A"/>
    <w:rsid w:val="00BD1051"/>
    <w:rsid w:val="00BD4A7B"/>
    <w:rsid w:val="00BD54FF"/>
    <w:rsid w:val="00BD6938"/>
    <w:rsid w:val="00BE067A"/>
    <w:rsid w:val="00BE1D18"/>
    <w:rsid w:val="00BE2B3E"/>
    <w:rsid w:val="00BE3D2A"/>
    <w:rsid w:val="00BF7A8C"/>
    <w:rsid w:val="00C02129"/>
    <w:rsid w:val="00C05007"/>
    <w:rsid w:val="00C1263E"/>
    <w:rsid w:val="00C1483A"/>
    <w:rsid w:val="00C200DA"/>
    <w:rsid w:val="00C23CCD"/>
    <w:rsid w:val="00C37181"/>
    <w:rsid w:val="00C41CB2"/>
    <w:rsid w:val="00C42EC6"/>
    <w:rsid w:val="00C4342A"/>
    <w:rsid w:val="00C50822"/>
    <w:rsid w:val="00C5347A"/>
    <w:rsid w:val="00C56904"/>
    <w:rsid w:val="00C6194A"/>
    <w:rsid w:val="00C6231A"/>
    <w:rsid w:val="00C62B2A"/>
    <w:rsid w:val="00C63C15"/>
    <w:rsid w:val="00C70A1B"/>
    <w:rsid w:val="00C74BF1"/>
    <w:rsid w:val="00C75086"/>
    <w:rsid w:val="00C76004"/>
    <w:rsid w:val="00C77FD1"/>
    <w:rsid w:val="00C830D9"/>
    <w:rsid w:val="00C91CAE"/>
    <w:rsid w:val="00CA04D9"/>
    <w:rsid w:val="00CA1C39"/>
    <w:rsid w:val="00CA6B6E"/>
    <w:rsid w:val="00CA7844"/>
    <w:rsid w:val="00CB0792"/>
    <w:rsid w:val="00CB5E8F"/>
    <w:rsid w:val="00CB5F1E"/>
    <w:rsid w:val="00CB6015"/>
    <w:rsid w:val="00CB6FE1"/>
    <w:rsid w:val="00CD13EC"/>
    <w:rsid w:val="00CE5555"/>
    <w:rsid w:val="00CE5C28"/>
    <w:rsid w:val="00CE79D0"/>
    <w:rsid w:val="00CF2B4A"/>
    <w:rsid w:val="00CF6CF5"/>
    <w:rsid w:val="00D00205"/>
    <w:rsid w:val="00D00638"/>
    <w:rsid w:val="00D124DC"/>
    <w:rsid w:val="00D14657"/>
    <w:rsid w:val="00D27C88"/>
    <w:rsid w:val="00D32CB0"/>
    <w:rsid w:val="00D355AE"/>
    <w:rsid w:val="00D4103C"/>
    <w:rsid w:val="00D47199"/>
    <w:rsid w:val="00D61F71"/>
    <w:rsid w:val="00D6285D"/>
    <w:rsid w:val="00D820F8"/>
    <w:rsid w:val="00D86442"/>
    <w:rsid w:val="00D87A85"/>
    <w:rsid w:val="00D904CF"/>
    <w:rsid w:val="00D93231"/>
    <w:rsid w:val="00DA01E0"/>
    <w:rsid w:val="00DA2317"/>
    <w:rsid w:val="00DA38AA"/>
    <w:rsid w:val="00DB5D28"/>
    <w:rsid w:val="00DB6995"/>
    <w:rsid w:val="00DD2E97"/>
    <w:rsid w:val="00DE0385"/>
    <w:rsid w:val="00DE0F50"/>
    <w:rsid w:val="00DE1E73"/>
    <w:rsid w:val="00DE21E4"/>
    <w:rsid w:val="00DE2425"/>
    <w:rsid w:val="00DE695D"/>
    <w:rsid w:val="00E01A88"/>
    <w:rsid w:val="00E04E7C"/>
    <w:rsid w:val="00E071B6"/>
    <w:rsid w:val="00E16E7F"/>
    <w:rsid w:val="00E334B0"/>
    <w:rsid w:val="00E5476F"/>
    <w:rsid w:val="00E548FB"/>
    <w:rsid w:val="00E552FC"/>
    <w:rsid w:val="00E560BA"/>
    <w:rsid w:val="00E64E20"/>
    <w:rsid w:val="00E66B24"/>
    <w:rsid w:val="00E81240"/>
    <w:rsid w:val="00E92F98"/>
    <w:rsid w:val="00E93324"/>
    <w:rsid w:val="00E94687"/>
    <w:rsid w:val="00EA0D8D"/>
    <w:rsid w:val="00EA3C63"/>
    <w:rsid w:val="00EA7B60"/>
    <w:rsid w:val="00EB05F9"/>
    <w:rsid w:val="00EB4442"/>
    <w:rsid w:val="00EC65DE"/>
    <w:rsid w:val="00EE1500"/>
    <w:rsid w:val="00EF1491"/>
    <w:rsid w:val="00EF57FF"/>
    <w:rsid w:val="00EF61B5"/>
    <w:rsid w:val="00F039CE"/>
    <w:rsid w:val="00F05637"/>
    <w:rsid w:val="00F06C30"/>
    <w:rsid w:val="00F117AC"/>
    <w:rsid w:val="00F12AD0"/>
    <w:rsid w:val="00F2236C"/>
    <w:rsid w:val="00F25635"/>
    <w:rsid w:val="00F266B6"/>
    <w:rsid w:val="00F34684"/>
    <w:rsid w:val="00F4573B"/>
    <w:rsid w:val="00F6183C"/>
    <w:rsid w:val="00F863FB"/>
    <w:rsid w:val="00F86505"/>
    <w:rsid w:val="00FA1FF6"/>
    <w:rsid w:val="00FB07CE"/>
    <w:rsid w:val="00FB4962"/>
    <w:rsid w:val="00FC6D93"/>
    <w:rsid w:val="00FD035A"/>
    <w:rsid w:val="00FD0EB5"/>
    <w:rsid w:val="00FD5F07"/>
    <w:rsid w:val="00FD6207"/>
    <w:rsid w:val="00FF6491"/>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906CE0"/>
    <w:pPr>
      <w:tabs>
        <w:tab w:val="right" w:leader="dot" w:pos="9111"/>
      </w:tabs>
      <w:spacing w:line="360" w:lineRule="auto"/>
      <w:ind w:left="36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05DB2"/>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285746280">
      <w:bodyDiv w:val="1"/>
      <w:marLeft w:val="0"/>
      <w:marRight w:val="0"/>
      <w:marTop w:val="0"/>
      <w:marBottom w:val="0"/>
      <w:divBdr>
        <w:top w:val="none" w:sz="0" w:space="0" w:color="auto"/>
        <w:left w:val="none" w:sz="0" w:space="0" w:color="auto"/>
        <w:bottom w:val="none" w:sz="0" w:space="0" w:color="auto"/>
        <w:right w:val="none" w:sz="0" w:space="0" w:color="auto"/>
      </w:divBdr>
      <w:divsChild>
        <w:div w:id="1285770230">
          <w:marLeft w:val="0"/>
          <w:marRight w:val="0"/>
          <w:marTop w:val="0"/>
          <w:marBottom w:val="0"/>
          <w:divBdr>
            <w:top w:val="none" w:sz="0" w:space="0" w:color="auto"/>
            <w:left w:val="none" w:sz="0" w:space="0" w:color="auto"/>
            <w:bottom w:val="none" w:sz="0" w:space="0" w:color="auto"/>
            <w:right w:val="none" w:sz="0" w:space="0" w:color="auto"/>
          </w:divBdr>
        </w:div>
        <w:div w:id="1307395245">
          <w:marLeft w:val="0"/>
          <w:marRight w:val="0"/>
          <w:marTop w:val="0"/>
          <w:marBottom w:val="0"/>
          <w:divBdr>
            <w:top w:val="none" w:sz="0" w:space="0" w:color="auto"/>
            <w:left w:val="none" w:sz="0" w:space="0" w:color="auto"/>
            <w:bottom w:val="none" w:sz="0" w:space="0" w:color="auto"/>
            <w:right w:val="none" w:sz="0" w:space="0" w:color="auto"/>
          </w:divBdr>
        </w:div>
        <w:div w:id="795484419">
          <w:marLeft w:val="0"/>
          <w:marRight w:val="0"/>
          <w:marTop w:val="0"/>
          <w:marBottom w:val="0"/>
          <w:divBdr>
            <w:top w:val="none" w:sz="0" w:space="0" w:color="auto"/>
            <w:left w:val="none" w:sz="0" w:space="0" w:color="auto"/>
            <w:bottom w:val="none" w:sz="0" w:space="0" w:color="auto"/>
            <w:right w:val="none" w:sz="0" w:space="0" w:color="auto"/>
          </w:divBdr>
        </w:div>
      </w:divsChild>
    </w:div>
    <w:div w:id="754084624">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 w:id="2012831485">
      <w:bodyDiv w:val="1"/>
      <w:marLeft w:val="0"/>
      <w:marRight w:val="0"/>
      <w:marTop w:val="0"/>
      <w:marBottom w:val="0"/>
      <w:divBdr>
        <w:top w:val="none" w:sz="0" w:space="0" w:color="auto"/>
        <w:left w:val="none" w:sz="0" w:space="0" w:color="auto"/>
        <w:bottom w:val="none" w:sz="0" w:space="0" w:color="auto"/>
        <w:right w:val="none" w:sz="0" w:space="0" w:color="auto"/>
      </w:divBdr>
      <w:divsChild>
        <w:div w:id="263534929">
          <w:marLeft w:val="0"/>
          <w:marRight w:val="0"/>
          <w:marTop w:val="0"/>
          <w:marBottom w:val="0"/>
          <w:divBdr>
            <w:top w:val="none" w:sz="0" w:space="0" w:color="auto"/>
            <w:left w:val="none" w:sz="0" w:space="0" w:color="auto"/>
            <w:bottom w:val="none" w:sz="0" w:space="0" w:color="auto"/>
            <w:right w:val="none" w:sz="0" w:space="0" w:color="auto"/>
          </w:divBdr>
        </w:div>
        <w:div w:id="1756708803">
          <w:marLeft w:val="0"/>
          <w:marRight w:val="0"/>
          <w:marTop w:val="0"/>
          <w:marBottom w:val="0"/>
          <w:divBdr>
            <w:top w:val="none" w:sz="0" w:space="0" w:color="auto"/>
            <w:left w:val="none" w:sz="0" w:space="0" w:color="auto"/>
            <w:bottom w:val="none" w:sz="0" w:space="0" w:color="auto"/>
            <w:right w:val="none" w:sz="0" w:space="0" w:color="auto"/>
          </w:divBdr>
        </w:div>
        <w:div w:id="96234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hat%20Nguyen\Desktop\baocao_update6.docx" TargetMode="Externa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hyperlink" Target="http://mim.hus.vnu.edu.vn/phuonglh/publications?f%5bauthor%5d=11" TargetMode="External"/><Relationship Id="rId21" Type="http://schemas.openxmlformats.org/officeDocument/2006/relationships/image" Target="media/image7.emf"/><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hat%20Nguyen\Desktop\baocao_update6.docx" TargetMode="External"/><Relationship Id="rId24" Type="http://schemas.openxmlformats.org/officeDocument/2006/relationships/image" Target="media/image10.emf"/><Relationship Id="rId32" Type="http://schemas.openxmlformats.org/officeDocument/2006/relationships/image" Target="media/image17.png"/><Relationship Id="rId37" Type="http://schemas.openxmlformats.org/officeDocument/2006/relationships/hyperlink" Target="http://mim.hus.vnu.edu.vn/phuonglh/publications?f%5bauthor%5d=2"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Nhat%20Nguyen\Desktop\BaoCao_Updated7.docx"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hyperlink" Target="http://mim.hus.vnu.edu.vn/phuonglh/publications?f%5bauthor%5d=5" TargetMode="Externa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yperlink" Target="https://quantrimang.com/so-sanh-hieu-suat-hoat-dong-cua-mongodb-va-sql-server-2008-8458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hat%20Nguyen\Desktop\BaoCao_Updated7.docx" TargetMode="Externa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image" Target="media/image20.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Nhat%20Nguyen\Desktop\baocao_update6.docx"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8.emf"/><Relationship Id="rId38" Type="http://schemas.openxmlformats.org/officeDocument/2006/relationships/hyperlink" Target="http://mim.hus.vnu.edu.vn/phuonglh/publications?f%5bauthor%5d=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8A7D8-24CC-4A34-9D7F-CB693BE8A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812</TotalTime>
  <Pages>65</Pages>
  <Words>9732</Words>
  <Characters>55474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Nguyen Nguyen Nhat</cp:lastModifiedBy>
  <cp:revision>32</cp:revision>
  <cp:lastPrinted>2017-03-05T11:24:00Z</cp:lastPrinted>
  <dcterms:created xsi:type="dcterms:W3CDTF">2017-03-04T04:49:00Z</dcterms:created>
  <dcterms:modified xsi:type="dcterms:W3CDTF">2017-03-05T17:44:00Z</dcterms:modified>
</cp:coreProperties>
</file>