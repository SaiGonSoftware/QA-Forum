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17F74"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5B933B9D"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A62DD66"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7DD46EAA" w14:textId="77777777" w:rsidR="003218FF" w:rsidRPr="00B10E7E" w:rsidRDefault="003218FF" w:rsidP="003218FF">
      <w:pPr>
        <w:suppressAutoHyphens/>
        <w:autoSpaceDE w:val="0"/>
        <w:autoSpaceDN w:val="0"/>
        <w:adjustRightInd w:val="0"/>
        <w:ind w:firstLine="720"/>
        <w:jc w:val="center"/>
        <w:rPr>
          <w:lang w:val="en"/>
        </w:rPr>
      </w:pPr>
    </w:p>
    <w:p w14:paraId="59A65D14"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0197F820" wp14:editId="3E169A53">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E4DA2B4" w14:textId="77777777" w:rsidR="003218FF" w:rsidRPr="00B10E7E" w:rsidRDefault="003218FF" w:rsidP="003218FF">
      <w:pPr>
        <w:suppressAutoHyphens/>
        <w:autoSpaceDE w:val="0"/>
        <w:autoSpaceDN w:val="0"/>
        <w:adjustRightInd w:val="0"/>
        <w:ind w:firstLine="720"/>
        <w:rPr>
          <w:b/>
          <w:bCs/>
          <w:sz w:val="28"/>
          <w:szCs w:val="28"/>
          <w:lang w:val="en"/>
        </w:rPr>
      </w:pPr>
    </w:p>
    <w:p w14:paraId="6367B672" w14:textId="0BF5C976" w:rsidR="003218FF" w:rsidRPr="00B10E7E" w:rsidRDefault="005461A8"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KHÓA LUẬN</w:t>
      </w:r>
      <w:r w:rsidR="003218FF" w:rsidRPr="00B10E7E">
        <w:rPr>
          <w:b/>
          <w:bCs/>
          <w:sz w:val="32"/>
          <w:szCs w:val="32"/>
          <w:lang w:val="en"/>
        </w:rPr>
        <w:t xml:space="preserve"> TỐT NGHIỆP</w:t>
      </w:r>
    </w:p>
    <w:p w14:paraId="1CCF1233"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EF9FFC0" w14:textId="77777777" w:rsidR="003218FF" w:rsidRPr="00B10E7E" w:rsidRDefault="003218FF" w:rsidP="003218FF">
      <w:pPr>
        <w:suppressAutoHyphens/>
        <w:autoSpaceDE w:val="0"/>
        <w:autoSpaceDN w:val="0"/>
        <w:adjustRightInd w:val="0"/>
        <w:spacing w:line="360" w:lineRule="auto"/>
        <w:rPr>
          <w:b/>
          <w:bCs/>
          <w:lang w:val="en"/>
        </w:rPr>
      </w:pPr>
    </w:p>
    <w:p w14:paraId="67D53EB1" w14:textId="77777777" w:rsidR="00A910C6"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AD2F340" w14:textId="77777777" w:rsidR="003218FF" w:rsidRPr="00B10E7E"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09CACE1F"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4523615" w14:textId="77777777" w:rsidR="003218FF" w:rsidRPr="00B10E7E" w:rsidRDefault="003218FF" w:rsidP="003218FF">
      <w:pPr>
        <w:suppressAutoHyphens/>
        <w:autoSpaceDE w:val="0"/>
        <w:autoSpaceDN w:val="0"/>
        <w:adjustRightInd w:val="0"/>
        <w:spacing w:line="360" w:lineRule="auto"/>
        <w:jc w:val="center"/>
        <w:rPr>
          <w:b/>
          <w:bCs/>
          <w:lang w:val="en"/>
        </w:rPr>
      </w:pPr>
    </w:p>
    <w:p w14:paraId="20F18DA9" w14:textId="77777777" w:rsidR="003218FF" w:rsidRDefault="003218FF" w:rsidP="003218FF">
      <w:pPr>
        <w:suppressAutoHyphens/>
        <w:autoSpaceDE w:val="0"/>
        <w:autoSpaceDN w:val="0"/>
        <w:adjustRightInd w:val="0"/>
        <w:spacing w:line="360" w:lineRule="auto"/>
        <w:jc w:val="both"/>
        <w:rPr>
          <w:b/>
          <w:bCs/>
          <w:lang w:val="en"/>
        </w:rPr>
      </w:pPr>
    </w:p>
    <w:p w14:paraId="6DD4518D" w14:textId="77777777" w:rsidR="00A910C6" w:rsidRPr="00B10E7E" w:rsidRDefault="00A910C6" w:rsidP="003218FF">
      <w:pPr>
        <w:suppressAutoHyphens/>
        <w:autoSpaceDE w:val="0"/>
        <w:autoSpaceDN w:val="0"/>
        <w:adjustRightInd w:val="0"/>
        <w:spacing w:line="360" w:lineRule="auto"/>
        <w:jc w:val="both"/>
        <w:rPr>
          <w:b/>
          <w:bCs/>
          <w:lang w:val="en"/>
        </w:rPr>
      </w:pPr>
    </w:p>
    <w:p w14:paraId="0549812B" w14:textId="77777777" w:rsidR="003218FF" w:rsidRPr="00B10E7E" w:rsidRDefault="003218FF" w:rsidP="003218FF">
      <w:pPr>
        <w:suppressAutoHyphens/>
        <w:autoSpaceDE w:val="0"/>
        <w:autoSpaceDN w:val="0"/>
        <w:adjustRightInd w:val="0"/>
        <w:spacing w:line="360" w:lineRule="auto"/>
        <w:jc w:val="both"/>
        <w:rPr>
          <w:b/>
          <w:bCs/>
          <w:lang w:val="en"/>
        </w:rPr>
      </w:pPr>
    </w:p>
    <w:p w14:paraId="6FECF44F" w14:textId="77777777" w:rsidR="003218FF" w:rsidRPr="00B10E7E" w:rsidRDefault="003218FF" w:rsidP="003218FF">
      <w:pPr>
        <w:suppressAutoHyphens/>
        <w:autoSpaceDE w:val="0"/>
        <w:autoSpaceDN w:val="0"/>
        <w:adjustRightInd w:val="0"/>
        <w:spacing w:line="360" w:lineRule="auto"/>
        <w:jc w:val="both"/>
        <w:rPr>
          <w:b/>
          <w:bCs/>
          <w:lang w:val="en"/>
        </w:rPr>
      </w:pPr>
    </w:p>
    <w:p w14:paraId="7065628C" w14:textId="77777777" w:rsidR="003218FF" w:rsidRPr="00A910C6"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A910C6">
        <w:rPr>
          <w:b/>
          <w:sz w:val="28"/>
          <w:szCs w:val="28"/>
        </w:rPr>
        <w:t>PGS.TS LÊ ANH CƯỜNG</w:t>
      </w:r>
    </w:p>
    <w:p w14:paraId="7C828BC4" w14:textId="77777777" w:rsidR="003218FF" w:rsidRPr="00A910C6"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A910C6">
        <w:rPr>
          <w:b/>
          <w:bCs/>
          <w:sz w:val="28"/>
          <w:szCs w:val="28"/>
        </w:rPr>
        <w:t>NGÔ HÙNG PHÚC-51303129</w:t>
      </w:r>
    </w:p>
    <w:p w14:paraId="3738E899" w14:textId="375B1205" w:rsidR="00291721" w:rsidRPr="00D6285D" w:rsidRDefault="00A910C6" w:rsidP="003218FF">
      <w:pPr>
        <w:suppressAutoHyphens/>
        <w:autoSpaceDE w:val="0"/>
        <w:autoSpaceDN w:val="0"/>
        <w:adjustRightInd w:val="0"/>
        <w:spacing w:line="360" w:lineRule="auto"/>
        <w:jc w:val="right"/>
        <w:rPr>
          <w:b/>
          <w:sz w:val="28"/>
          <w:szCs w:val="28"/>
        </w:rPr>
      </w:pPr>
      <w:r>
        <w:rPr>
          <w:b/>
          <w:sz w:val="28"/>
          <w:szCs w:val="28"/>
          <w:lang w:val="vi-VN"/>
        </w:rPr>
        <w:t>NGUYỄN NHẬT NGUYÊN-5130</w:t>
      </w:r>
      <w:r w:rsidR="00D6285D">
        <w:rPr>
          <w:b/>
          <w:sz w:val="28"/>
          <w:szCs w:val="28"/>
        </w:rPr>
        <w:t>3352</w:t>
      </w:r>
    </w:p>
    <w:p w14:paraId="1D3FFBF1" w14:textId="52346278" w:rsidR="003218FF" w:rsidRPr="00D6285D"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1</w:t>
      </w:r>
      <w:r w:rsidR="00D6285D">
        <w:rPr>
          <w:b/>
          <w:bCs/>
          <w:sz w:val="28"/>
          <w:szCs w:val="28"/>
        </w:rPr>
        <w:t>3</w:t>
      </w:r>
      <w:r w:rsidRPr="00CA1C39">
        <w:rPr>
          <w:b/>
          <w:bCs/>
          <w:sz w:val="28"/>
          <w:szCs w:val="28"/>
          <w:lang w:val="vi-VN"/>
        </w:rPr>
        <w:t>05030</w:t>
      </w:r>
      <w:r w:rsidR="00D6285D">
        <w:rPr>
          <w:b/>
          <w:bCs/>
          <w:sz w:val="28"/>
          <w:szCs w:val="28"/>
        </w:rPr>
        <w:t>2</w:t>
      </w:r>
    </w:p>
    <w:p w14:paraId="3AB11588"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3693D919" w14:textId="77777777" w:rsidR="003218FF" w:rsidRPr="00CA1C39" w:rsidRDefault="003218FF" w:rsidP="003218FF">
      <w:pPr>
        <w:suppressAutoHyphens/>
        <w:autoSpaceDE w:val="0"/>
        <w:autoSpaceDN w:val="0"/>
        <w:adjustRightInd w:val="0"/>
        <w:jc w:val="center"/>
        <w:rPr>
          <w:b/>
          <w:bCs/>
          <w:lang w:val="vi-VN"/>
        </w:rPr>
      </w:pPr>
    </w:p>
    <w:p w14:paraId="60FC73FD" w14:textId="77777777" w:rsidR="003218FF" w:rsidRPr="00CA1C39" w:rsidRDefault="00A910C6" w:rsidP="00291721">
      <w:pPr>
        <w:suppressAutoHyphens/>
        <w:autoSpaceDE w:val="0"/>
        <w:autoSpaceDN w:val="0"/>
        <w:adjustRightInd w:val="0"/>
        <w:jc w:val="center"/>
        <w:rPr>
          <w:b/>
          <w:sz w:val="26"/>
          <w:szCs w:val="26"/>
          <w:lang w:val="vi-VN"/>
        </w:rPr>
      </w:pPr>
      <w:r>
        <w:rPr>
          <w:b/>
          <w:bCs/>
          <w:iCs/>
          <w:sz w:val="28"/>
          <w:szCs w:val="28"/>
          <w:lang w:val="vi-VN"/>
        </w:rPr>
        <w:t>THÀNH PHỐ HỒ CHÍ MINH, NĂM 201</w:t>
      </w:r>
      <w:r w:rsidRPr="00A910C6">
        <w:rPr>
          <w:b/>
          <w:bCs/>
          <w:iCs/>
          <w:sz w:val="28"/>
          <w:szCs w:val="28"/>
          <w:lang w:val="vi-VN"/>
        </w:rPr>
        <w:t>7</w:t>
      </w:r>
      <w:r w:rsidR="003218FF" w:rsidRPr="00CA1C39">
        <w:rPr>
          <w:b/>
          <w:sz w:val="26"/>
          <w:szCs w:val="26"/>
          <w:lang w:val="vi-VN"/>
        </w:rPr>
        <w:br w:type="page"/>
      </w:r>
    </w:p>
    <w:p w14:paraId="4FFA9DEE" w14:textId="77777777" w:rsidR="003218FF" w:rsidRPr="00115628" w:rsidRDefault="003218FF" w:rsidP="003218FF">
      <w:pPr>
        <w:suppressAutoHyphens/>
        <w:autoSpaceDE w:val="0"/>
        <w:autoSpaceDN w:val="0"/>
        <w:adjustRightInd w:val="0"/>
        <w:jc w:val="center"/>
        <w:rPr>
          <w:sz w:val="28"/>
          <w:szCs w:val="28"/>
          <w:lang w:val="vi-VN"/>
        </w:rPr>
      </w:pPr>
      <w:r w:rsidRPr="00115628">
        <w:rPr>
          <w:bCs/>
          <w:sz w:val="28"/>
          <w:szCs w:val="28"/>
          <w:lang w:val="vi-VN"/>
        </w:rPr>
        <w:lastRenderedPageBreak/>
        <w:t>TỔNG LIÊN ĐOÀN LAO ĐỘNG VIỆT NAM</w:t>
      </w:r>
    </w:p>
    <w:p w14:paraId="5C899850" w14:textId="77777777" w:rsidR="003218FF" w:rsidRPr="00B10E7E" w:rsidRDefault="003218FF" w:rsidP="003218FF">
      <w:pPr>
        <w:suppressAutoHyphens/>
        <w:autoSpaceDE w:val="0"/>
        <w:autoSpaceDN w:val="0"/>
        <w:adjustRightInd w:val="0"/>
        <w:jc w:val="center"/>
        <w:rPr>
          <w:sz w:val="28"/>
          <w:szCs w:val="28"/>
          <w:lang w:val="vi-VN"/>
        </w:rPr>
      </w:pPr>
      <w:r w:rsidRPr="00115628">
        <w:rPr>
          <w:b/>
          <w:bCs/>
          <w:sz w:val="28"/>
          <w:szCs w:val="28"/>
          <w:lang w:val="vi-VN"/>
        </w:rPr>
        <w:t>TR</w:t>
      </w:r>
      <w:r w:rsidRPr="00B10E7E">
        <w:rPr>
          <w:b/>
          <w:bCs/>
          <w:sz w:val="28"/>
          <w:szCs w:val="28"/>
          <w:lang w:val="vi-VN"/>
        </w:rPr>
        <w:t>ƯỜNG ĐẠI HỌC TÔN ĐỨC THẮNG</w:t>
      </w:r>
    </w:p>
    <w:p w14:paraId="25A521A3"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4B082542" w14:textId="77777777" w:rsidR="003218FF" w:rsidRPr="00B10E7E" w:rsidRDefault="003218FF" w:rsidP="003218FF">
      <w:pPr>
        <w:suppressAutoHyphens/>
        <w:autoSpaceDE w:val="0"/>
        <w:autoSpaceDN w:val="0"/>
        <w:adjustRightInd w:val="0"/>
        <w:ind w:firstLine="720"/>
        <w:jc w:val="center"/>
        <w:rPr>
          <w:lang w:val="en"/>
        </w:rPr>
      </w:pPr>
    </w:p>
    <w:p w14:paraId="128A33EA" w14:textId="77777777" w:rsidR="003218FF" w:rsidRDefault="003218FF" w:rsidP="003218FF">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042B2C90" wp14:editId="0759370E">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449B64CA" w14:textId="77777777" w:rsidR="00CB6FE1" w:rsidRPr="00B10E7E" w:rsidRDefault="00CB6FE1" w:rsidP="003218FF">
      <w:pPr>
        <w:suppressAutoHyphens/>
        <w:autoSpaceDE w:val="0"/>
        <w:autoSpaceDN w:val="0"/>
        <w:adjustRightInd w:val="0"/>
        <w:ind w:firstLine="720"/>
        <w:jc w:val="center"/>
        <w:rPr>
          <w:b/>
          <w:bCs/>
          <w:sz w:val="28"/>
          <w:szCs w:val="28"/>
          <w:lang w:val="en"/>
        </w:rPr>
      </w:pPr>
    </w:p>
    <w:p w14:paraId="76E1843F" w14:textId="46FA091F" w:rsidR="00CB6FE1" w:rsidRPr="00B10E7E" w:rsidRDefault="005461A8" w:rsidP="00CB6FE1">
      <w:pPr>
        <w:suppressAutoHyphens/>
        <w:autoSpaceDE w:val="0"/>
        <w:autoSpaceDN w:val="0"/>
        <w:adjustRightInd w:val="0"/>
        <w:spacing w:line="360" w:lineRule="auto"/>
        <w:ind w:firstLine="720"/>
        <w:jc w:val="center"/>
        <w:rPr>
          <w:b/>
          <w:bCs/>
          <w:sz w:val="32"/>
          <w:szCs w:val="32"/>
          <w:lang w:val="en"/>
        </w:rPr>
      </w:pPr>
      <w:r>
        <w:rPr>
          <w:b/>
          <w:bCs/>
          <w:sz w:val="32"/>
          <w:szCs w:val="32"/>
          <w:lang w:val="en"/>
        </w:rPr>
        <w:t>KHÓA LUẬN</w:t>
      </w:r>
      <w:r w:rsidR="00CB6FE1" w:rsidRPr="00B10E7E">
        <w:rPr>
          <w:b/>
          <w:bCs/>
          <w:sz w:val="32"/>
          <w:szCs w:val="32"/>
          <w:lang w:val="en"/>
        </w:rPr>
        <w:t xml:space="preserve"> TỐT NGHIỆP</w:t>
      </w:r>
    </w:p>
    <w:p w14:paraId="5AF650CD" w14:textId="77777777" w:rsidR="003218FF" w:rsidRPr="00B10E7E" w:rsidRDefault="003218FF" w:rsidP="003218FF">
      <w:pPr>
        <w:suppressAutoHyphens/>
        <w:autoSpaceDE w:val="0"/>
        <w:autoSpaceDN w:val="0"/>
        <w:adjustRightInd w:val="0"/>
        <w:ind w:firstLine="720"/>
        <w:rPr>
          <w:b/>
          <w:bCs/>
          <w:sz w:val="28"/>
          <w:szCs w:val="28"/>
          <w:lang w:val="en"/>
        </w:rPr>
      </w:pPr>
    </w:p>
    <w:p w14:paraId="3686BC8A" w14:textId="77777777" w:rsidR="00A910C6" w:rsidRPr="00B10E7E" w:rsidRDefault="00A910C6" w:rsidP="00A910C6">
      <w:pPr>
        <w:suppressAutoHyphens/>
        <w:autoSpaceDE w:val="0"/>
        <w:autoSpaceDN w:val="0"/>
        <w:adjustRightInd w:val="0"/>
        <w:spacing w:line="360" w:lineRule="auto"/>
        <w:rPr>
          <w:b/>
          <w:bCs/>
          <w:lang w:val="en"/>
        </w:rPr>
      </w:pPr>
    </w:p>
    <w:p w14:paraId="69FBBB78" w14:textId="77777777" w:rsidR="00A910C6"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953D36A" w14:textId="77777777" w:rsidR="00A910C6" w:rsidRPr="00B10E7E"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1FE28E22" w14:textId="77777777" w:rsidR="00A910C6" w:rsidRPr="00B10E7E" w:rsidRDefault="00A910C6" w:rsidP="00A910C6">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173754F" w14:textId="77777777" w:rsidR="00A910C6" w:rsidRPr="00B10E7E" w:rsidRDefault="00A910C6" w:rsidP="00A910C6">
      <w:pPr>
        <w:suppressAutoHyphens/>
        <w:autoSpaceDE w:val="0"/>
        <w:autoSpaceDN w:val="0"/>
        <w:adjustRightInd w:val="0"/>
        <w:spacing w:line="360" w:lineRule="auto"/>
        <w:jc w:val="center"/>
        <w:rPr>
          <w:b/>
          <w:bCs/>
          <w:lang w:val="en"/>
        </w:rPr>
      </w:pPr>
    </w:p>
    <w:p w14:paraId="55683210" w14:textId="77777777" w:rsidR="00A910C6" w:rsidRDefault="00A910C6" w:rsidP="00A910C6">
      <w:pPr>
        <w:suppressAutoHyphens/>
        <w:autoSpaceDE w:val="0"/>
        <w:autoSpaceDN w:val="0"/>
        <w:adjustRightInd w:val="0"/>
        <w:spacing w:line="360" w:lineRule="auto"/>
        <w:jc w:val="both"/>
        <w:rPr>
          <w:b/>
          <w:bCs/>
          <w:lang w:val="en"/>
        </w:rPr>
      </w:pPr>
    </w:p>
    <w:p w14:paraId="19556BE7" w14:textId="77777777" w:rsidR="00A910C6" w:rsidRPr="00B10E7E" w:rsidRDefault="00A910C6" w:rsidP="00A910C6">
      <w:pPr>
        <w:suppressAutoHyphens/>
        <w:autoSpaceDE w:val="0"/>
        <w:autoSpaceDN w:val="0"/>
        <w:adjustRightInd w:val="0"/>
        <w:spacing w:line="360" w:lineRule="auto"/>
        <w:jc w:val="both"/>
        <w:rPr>
          <w:b/>
          <w:bCs/>
          <w:lang w:val="en"/>
        </w:rPr>
      </w:pPr>
    </w:p>
    <w:p w14:paraId="7D193975" w14:textId="77777777" w:rsidR="00A910C6" w:rsidRPr="00B10E7E" w:rsidRDefault="00A910C6" w:rsidP="00A910C6">
      <w:pPr>
        <w:suppressAutoHyphens/>
        <w:autoSpaceDE w:val="0"/>
        <w:autoSpaceDN w:val="0"/>
        <w:adjustRightInd w:val="0"/>
        <w:spacing w:line="360" w:lineRule="auto"/>
        <w:jc w:val="both"/>
        <w:rPr>
          <w:b/>
          <w:bCs/>
          <w:lang w:val="en"/>
        </w:rPr>
      </w:pPr>
    </w:p>
    <w:p w14:paraId="4BBE34B7" w14:textId="77777777" w:rsidR="00A910C6" w:rsidRPr="00B10E7E" w:rsidRDefault="00A910C6" w:rsidP="00A910C6">
      <w:pPr>
        <w:suppressAutoHyphens/>
        <w:autoSpaceDE w:val="0"/>
        <w:autoSpaceDN w:val="0"/>
        <w:adjustRightInd w:val="0"/>
        <w:spacing w:line="360" w:lineRule="auto"/>
        <w:jc w:val="both"/>
        <w:rPr>
          <w:b/>
          <w:bCs/>
          <w:lang w:val="en"/>
        </w:rPr>
      </w:pPr>
    </w:p>
    <w:p w14:paraId="5AF92A05" w14:textId="77777777" w:rsidR="00A910C6" w:rsidRPr="00A910C6" w:rsidRDefault="00A910C6" w:rsidP="00A910C6">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PGS.TS LÊ ANH CƯỜNG</w:t>
      </w:r>
    </w:p>
    <w:p w14:paraId="23CDDDFB" w14:textId="77777777" w:rsidR="00A910C6" w:rsidRPr="00A910C6" w:rsidRDefault="00A910C6" w:rsidP="00A910C6">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NGÔ HÙNG PHÚC-51303129</w:t>
      </w:r>
    </w:p>
    <w:p w14:paraId="2BC9A9B2" w14:textId="3EB283BD" w:rsidR="00A910C6" w:rsidRPr="00D6285D" w:rsidRDefault="00A910C6" w:rsidP="00A910C6">
      <w:pPr>
        <w:suppressAutoHyphens/>
        <w:autoSpaceDE w:val="0"/>
        <w:autoSpaceDN w:val="0"/>
        <w:adjustRightInd w:val="0"/>
        <w:spacing w:line="360" w:lineRule="auto"/>
        <w:jc w:val="right"/>
        <w:rPr>
          <w:b/>
          <w:sz w:val="28"/>
          <w:szCs w:val="28"/>
        </w:rPr>
      </w:pPr>
      <w:r>
        <w:rPr>
          <w:b/>
          <w:sz w:val="28"/>
          <w:szCs w:val="28"/>
          <w:lang w:val="vi-VN"/>
        </w:rPr>
        <w:t>NGUYỄN NHẬT NGUYÊN-5130</w:t>
      </w:r>
      <w:r w:rsidR="00D6285D">
        <w:rPr>
          <w:b/>
          <w:sz w:val="28"/>
          <w:szCs w:val="28"/>
        </w:rPr>
        <w:t>3352</w:t>
      </w:r>
    </w:p>
    <w:p w14:paraId="727FDE63"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w:t>
      </w:r>
      <w:r>
        <w:rPr>
          <w:b/>
          <w:bCs/>
          <w:sz w:val="28"/>
          <w:szCs w:val="28"/>
        </w:rPr>
        <w:t>30</w:t>
      </w:r>
      <w:r>
        <w:rPr>
          <w:b/>
          <w:bCs/>
          <w:sz w:val="28"/>
          <w:szCs w:val="28"/>
          <w:lang w:val="vi-VN"/>
        </w:rPr>
        <w:t>50302</w:t>
      </w:r>
    </w:p>
    <w:p w14:paraId="2E837C2B"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053F4F5F" w14:textId="77777777" w:rsidR="003218FF" w:rsidRPr="00CA1C39" w:rsidRDefault="003218FF" w:rsidP="003218FF">
      <w:pPr>
        <w:suppressAutoHyphens/>
        <w:autoSpaceDE w:val="0"/>
        <w:autoSpaceDN w:val="0"/>
        <w:adjustRightInd w:val="0"/>
        <w:jc w:val="center"/>
        <w:rPr>
          <w:b/>
          <w:bCs/>
          <w:lang w:val="vi-VN"/>
        </w:rPr>
      </w:pPr>
    </w:p>
    <w:p w14:paraId="26CE4B02" w14:textId="77777777" w:rsidR="00A910C6" w:rsidRPr="00CA1C39" w:rsidRDefault="00A910C6" w:rsidP="003218FF">
      <w:pPr>
        <w:suppressAutoHyphens/>
        <w:autoSpaceDE w:val="0"/>
        <w:autoSpaceDN w:val="0"/>
        <w:adjustRightInd w:val="0"/>
        <w:jc w:val="center"/>
        <w:rPr>
          <w:b/>
          <w:bCs/>
          <w:lang w:val="vi-VN"/>
        </w:rPr>
      </w:pPr>
    </w:p>
    <w:p w14:paraId="5320542E" w14:textId="77777777" w:rsidR="003218FF" w:rsidRPr="00CA1C39" w:rsidRDefault="003218FF" w:rsidP="003218FF">
      <w:pPr>
        <w:suppressAutoHyphens/>
        <w:autoSpaceDE w:val="0"/>
        <w:autoSpaceDN w:val="0"/>
        <w:adjustRightInd w:val="0"/>
        <w:jc w:val="center"/>
        <w:rPr>
          <w:b/>
          <w:bCs/>
          <w:lang w:val="vi-VN"/>
        </w:rPr>
      </w:pPr>
    </w:p>
    <w:p w14:paraId="1A4A5B5B" w14:textId="77777777" w:rsidR="003C69F2" w:rsidRPr="00A910C6" w:rsidRDefault="00A910C6" w:rsidP="003C69F2">
      <w:pPr>
        <w:suppressAutoHyphens/>
        <w:autoSpaceDE w:val="0"/>
        <w:autoSpaceDN w:val="0"/>
        <w:adjustRightInd w:val="0"/>
        <w:jc w:val="center"/>
        <w:rPr>
          <w:b/>
          <w:bCs/>
          <w:iCs/>
          <w:sz w:val="28"/>
          <w:szCs w:val="28"/>
          <w:lang w:val="vi-VN"/>
        </w:rPr>
        <w:sectPr w:rsidR="003C69F2" w:rsidRPr="00A910C6"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201</w:t>
      </w:r>
      <w:r w:rsidRPr="00A910C6">
        <w:rPr>
          <w:b/>
          <w:bCs/>
          <w:iCs/>
          <w:sz w:val="28"/>
          <w:szCs w:val="28"/>
          <w:lang w:val="vi-VN"/>
        </w:rPr>
        <w:t>7</w:t>
      </w:r>
    </w:p>
    <w:p w14:paraId="319F6217" w14:textId="2455E145" w:rsidR="00BB2B2A" w:rsidRDefault="00BB2B2A" w:rsidP="003C69F2">
      <w:pPr>
        <w:pStyle w:val="Chng"/>
        <w:jc w:val="center"/>
        <w:rPr>
          <w:lang w:val="vi-VN"/>
        </w:rPr>
      </w:pPr>
      <w:bookmarkStart w:id="0" w:name="_Toc476412692"/>
      <w:r w:rsidRPr="003C69F2">
        <w:rPr>
          <w:lang w:val="vi-VN"/>
        </w:rPr>
        <w:lastRenderedPageBreak/>
        <w:t>LỜI CẢM ƠN</w:t>
      </w:r>
      <w:bookmarkEnd w:id="0"/>
    </w:p>
    <w:p w14:paraId="25DC8B16" w14:textId="5CCCC5DE" w:rsidR="00784B9E" w:rsidRPr="009E0D0D" w:rsidRDefault="00784B9E" w:rsidP="00784B9E">
      <w:pPr>
        <w:pStyle w:val="Bngbiu-nidung"/>
        <w:rPr>
          <w:lang w:val="vi-VN"/>
        </w:rPr>
      </w:pPr>
      <w:r w:rsidRPr="009E0D0D">
        <w:rPr>
          <w:lang w:val="vi-VN"/>
        </w:rPr>
        <w:t xml:space="preserve"> Lời đầu tiên,</w:t>
      </w:r>
      <w:r w:rsidR="00B153F0" w:rsidRPr="000F566E">
        <w:rPr>
          <w:lang w:val="vi-VN"/>
        </w:rPr>
        <w:t>chúng</w:t>
      </w:r>
      <w:r w:rsidRPr="009E0D0D">
        <w:rPr>
          <w:lang w:val="vi-VN"/>
        </w:rPr>
        <w:t xml:space="preserve"> em xin chân thành cảm ơn quý thầy cô trong k</w:t>
      </w:r>
      <w:r w:rsidR="00AB3535">
        <w:rPr>
          <w:lang w:val="vi-VN"/>
        </w:rPr>
        <w:t>hoa Công nghệ thông tin cũng như</w:t>
      </w:r>
      <w:r w:rsidRPr="009E0D0D">
        <w:rPr>
          <w:lang w:val="vi-VN"/>
        </w:rPr>
        <w:t xml:space="preserve"> các quý thầy cô đang giảng dạy và công tác tại trường Đại học Tôn Đức Thắng đã truyền đạt những kiến thức quý báu cho chúng em trong những năm học vừa qua. </w:t>
      </w:r>
    </w:p>
    <w:p w14:paraId="4A82D064" w14:textId="72C3CE43" w:rsidR="003C69F2" w:rsidRPr="00204442" w:rsidRDefault="00784B9E" w:rsidP="00784B9E">
      <w:pPr>
        <w:pStyle w:val="Bngbiu-nidung"/>
        <w:rPr>
          <w:lang w:val="vi-VN"/>
        </w:rPr>
      </w:pPr>
      <w:r w:rsidRPr="009E0D0D">
        <w:rPr>
          <w:lang w:val="vi-VN"/>
        </w:rPr>
        <w:t xml:space="preserve">Đặc biệt, </w:t>
      </w:r>
      <w:r w:rsidRPr="00A910C6">
        <w:rPr>
          <w:lang w:val="vi-VN"/>
        </w:rPr>
        <w:t>Chúng em xin gửi lời cảm ơn</w:t>
      </w:r>
      <w:r w:rsidRPr="00204442">
        <w:rPr>
          <w:lang w:val="vi-VN"/>
        </w:rPr>
        <w:t xml:space="preserve"> đến thầy Lê Anh Cường đã hỗ trợ </w:t>
      </w:r>
      <w:r w:rsidR="00B153F0" w:rsidRPr="000F566E">
        <w:rPr>
          <w:lang w:val="vi-VN"/>
        </w:rPr>
        <w:t>chúng</w:t>
      </w:r>
      <w:r w:rsidRPr="00204442">
        <w:rPr>
          <w:lang w:val="vi-VN"/>
        </w:rPr>
        <w:t xml:space="preserve"> em trong suốt thời gian làm luận văn đã đưa ra những ý tưởng để cải tiến cho hệ thống của chúng em giúp chúng em có được một hệ thống hoàn chỉnh hơn</w:t>
      </w:r>
      <w:r w:rsidRPr="009E0D0D">
        <w:rPr>
          <w:lang w:val="vi-VN"/>
        </w:rPr>
        <w:t>, giúp đỡ và động viên em trong suốt thời gian thực hiện đề tài. Và để có đ</w:t>
      </w:r>
      <w:r w:rsidR="00893B46" w:rsidRPr="00AB3535">
        <w:rPr>
          <w:lang w:val="vi-VN"/>
        </w:rPr>
        <w:t>ượ</w:t>
      </w:r>
      <w:r w:rsidRPr="009E0D0D">
        <w:rPr>
          <w:lang w:val="vi-VN"/>
        </w:rPr>
        <w:t>c kết quả nh</w:t>
      </w:r>
      <w:r w:rsidR="00893B46" w:rsidRPr="00893B46">
        <w:rPr>
          <w:lang w:val="vi-VN"/>
        </w:rPr>
        <w:t>ư</w:t>
      </w:r>
      <w:r w:rsidRPr="009E0D0D">
        <w:rPr>
          <w:lang w:val="vi-VN"/>
        </w:rPr>
        <w:t xml:space="preserve"> ngày hôm nay, em rất biết ơn gia đình đã động viên, khích lệ, tạo mọi điều kiện thuận lợi nhất trong suốt quá trình học tập cũng như </w:t>
      </w:r>
      <w:r w:rsidR="00893B46" w:rsidRPr="00893B46">
        <w:rPr>
          <w:lang w:val="vi-VN"/>
        </w:rPr>
        <w:t>q</w:t>
      </w:r>
      <w:r w:rsidRPr="009E0D0D">
        <w:rPr>
          <w:lang w:val="vi-VN"/>
        </w:rPr>
        <w:t xml:space="preserve">uá trình thực hiện đề tài tốt nghiệp này. </w:t>
      </w:r>
    </w:p>
    <w:p w14:paraId="17816379" w14:textId="77777777" w:rsidR="003C69F2" w:rsidRPr="00A910C6" w:rsidRDefault="003C69F2" w:rsidP="0064189C">
      <w:pPr>
        <w:pStyle w:val="Nidungvnbn"/>
        <w:rPr>
          <w:b/>
          <w:bCs/>
          <w:sz w:val="32"/>
          <w:szCs w:val="32"/>
          <w:lang w:val="vi-VN"/>
        </w:rPr>
        <w:sectPr w:rsidR="003C69F2" w:rsidRPr="00A910C6" w:rsidSect="003C69F2">
          <w:headerReference w:type="default" r:id="rId10"/>
          <w:pgSz w:w="12240" w:h="15840"/>
          <w:pgMar w:top="1985" w:right="1134" w:bottom="1701" w:left="1985" w:header="720" w:footer="720" w:gutter="0"/>
          <w:pgNumType w:fmt="lowerRoman" w:start="1"/>
          <w:cols w:space="720"/>
          <w:docGrid w:linePitch="360"/>
        </w:sectPr>
      </w:pPr>
      <w:r>
        <w:rPr>
          <w:b/>
          <w:bCs/>
          <w:sz w:val="32"/>
          <w:szCs w:val="32"/>
          <w:lang w:val="vi-VN"/>
        </w:rPr>
        <w:t xml:space="preserve"> </w:t>
      </w:r>
    </w:p>
    <w:p w14:paraId="59D1D5F3"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lastRenderedPageBreak/>
        <w:t>CÔNG TRÌNH ĐƯỢC HOÀN THÀNH</w:t>
      </w:r>
    </w:p>
    <w:p w14:paraId="62099F92"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t>TẠI TRƯỜNG ĐẠI HỌC TÔN ĐỨC THẮNG</w:t>
      </w:r>
    </w:p>
    <w:p w14:paraId="263B8B24" w14:textId="77777777" w:rsidR="00291721" w:rsidRPr="003C69F2" w:rsidRDefault="00291721" w:rsidP="003218FF">
      <w:pPr>
        <w:autoSpaceDE w:val="0"/>
        <w:autoSpaceDN w:val="0"/>
        <w:adjustRightInd w:val="0"/>
        <w:spacing w:line="360" w:lineRule="auto"/>
        <w:ind w:firstLine="720"/>
        <w:jc w:val="both"/>
        <w:rPr>
          <w:sz w:val="26"/>
          <w:szCs w:val="26"/>
          <w:lang w:val="vi-VN"/>
        </w:rPr>
      </w:pPr>
    </w:p>
    <w:p w14:paraId="5555BB85" w14:textId="594417CE"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Tôi xin cam đoan đây là công trình nghiên cứu của riêng</w:t>
      </w:r>
      <w:r w:rsidR="00B153F0" w:rsidRPr="000F566E">
        <w:rPr>
          <w:sz w:val="26"/>
          <w:szCs w:val="26"/>
          <w:lang w:val="vi-VN"/>
        </w:rPr>
        <w:t xml:space="preserve"> chúng</w:t>
      </w:r>
      <w:r w:rsidRPr="003C69F2">
        <w:rPr>
          <w:sz w:val="26"/>
          <w:szCs w:val="26"/>
          <w:lang w:val="vi-VN"/>
        </w:rPr>
        <w:t xml:space="preserve"> tôi và được sự hướng dẫn khoa học của </w:t>
      </w:r>
      <w:r w:rsidR="00204442" w:rsidRPr="00204442">
        <w:rPr>
          <w:sz w:val="26"/>
          <w:szCs w:val="26"/>
          <w:lang w:val="vi-VN"/>
        </w:rPr>
        <w:t>PGS.TS Lê Anh Cường</w:t>
      </w:r>
      <w:r w:rsidRPr="003C69F2">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507B62E"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23E4ECE3" w14:textId="77777777" w:rsidR="003218FF" w:rsidRPr="003C69F2" w:rsidRDefault="003218FF" w:rsidP="003218FF">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tôi xin hoàn toàn chịu trách nhiệm về nội dung luận văn của mình. </w:t>
      </w:r>
      <w:r w:rsidRPr="003C69F2">
        <w:rPr>
          <w:sz w:val="26"/>
          <w:szCs w:val="26"/>
          <w:lang w:val="vi-VN"/>
        </w:rPr>
        <w:t>Trường đại học Tôn Đức Thắng không liên quan đến những vi phạm tác quyền, bản quyền do tôi gây ra trong quá trình thực hiện (nếu có).</w:t>
      </w:r>
    </w:p>
    <w:p w14:paraId="206082B4" w14:textId="77777777" w:rsidR="003218FF" w:rsidRPr="003C69F2" w:rsidRDefault="003218FF" w:rsidP="003218FF">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tháng   năm      </w:t>
      </w:r>
    </w:p>
    <w:p w14:paraId="3182FCBF" w14:textId="77777777" w:rsidR="003218FF" w:rsidRPr="003C69F2" w:rsidRDefault="003218FF" w:rsidP="00BB2B2A">
      <w:pPr>
        <w:tabs>
          <w:tab w:val="center" w:pos="6521"/>
        </w:tabs>
        <w:autoSpaceDE w:val="0"/>
        <w:autoSpaceDN w:val="0"/>
        <w:adjustRightInd w:val="0"/>
        <w:spacing w:line="360" w:lineRule="auto"/>
        <w:ind w:left="3600"/>
        <w:jc w:val="center"/>
        <w:rPr>
          <w:i/>
          <w:sz w:val="26"/>
          <w:szCs w:val="26"/>
          <w:lang w:val="vi-VN"/>
        </w:rPr>
      </w:pPr>
      <w:r w:rsidRPr="003C69F2">
        <w:rPr>
          <w:i/>
          <w:sz w:val="26"/>
          <w:szCs w:val="26"/>
          <w:lang w:val="vi-VN"/>
        </w:rPr>
        <w:t>Tác giả</w:t>
      </w:r>
    </w:p>
    <w:p w14:paraId="0926FE90" w14:textId="77777777" w:rsidR="003E3684" w:rsidRPr="003C69F2" w:rsidRDefault="00BB2B2A" w:rsidP="00BB2B2A">
      <w:pPr>
        <w:tabs>
          <w:tab w:val="center" w:pos="6379"/>
        </w:tabs>
        <w:spacing w:after="200" w:line="276" w:lineRule="auto"/>
        <w:rPr>
          <w:i/>
          <w:sz w:val="26"/>
          <w:szCs w:val="26"/>
          <w:lang w:val="vi-VN"/>
        </w:rPr>
      </w:pPr>
      <w:r w:rsidRPr="003C69F2">
        <w:rPr>
          <w:i/>
          <w:sz w:val="26"/>
          <w:szCs w:val="26"/>
          <w:lang w:val="vi-VN"/>
        </w:rPr>
        <w:tab/>
      </w:r>
      <w:r w:rsidR="003218FF" w:rsidRPr="003C69F2">
        <w:rPr>
          <w:i/>
          <w:sz w:val="26"/>
          <w:szCs w:val="26"/>
          <w:lang w:val="vi-VN"/>
        </w:rPr>
        <w:t>(ký tên và ghi rõ họ tên)</w:t>
      </w:r>
    </w:p>
    <w:p w14:paraId="38007F41" w14:textId="77777777" w:rsidR="00BB2B2A" w:rsidRPr="003C69F2" w:rsidRDefault="00BB2B2A" w:rsidP="00BB2B2A">
      <w:pPr>
        <w:tabs>
          <w:tab w:val="center" w:pos="6379"/>
        </w:tabs>
        <w:spacing w:after="200" w:line="276" w:lineRule="auto"/>
        <w:rPr>
          <w:i/>
          <w:sz w:val="26"/>
          <w:szCs w:val="26"/>
          <w:lang w:val="vi-VN"/>
        </w:rPr>
      </w:pPr>
    </w:p>
    <w:p w14:paraId="061EA926"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Ngô Hùng Phúc</w:t>
      </w:r>
    </w:p>
    <w:p w14:paraId="614BC3AF" w14:textId="77777777" w:rsidR="00BB2B2A" w:rsidRPr="003C69F2" w:rsidRDefault="00BB2B2A" w:rsidP="00BB2B2A">
      <w:pPr>
        <w:tabs>
          <w:tab w:val="center" w:pos="6379"/>
        </w:tabs>
        <w:spacing w:after="200" w:line="276" w:lineRule="auto"/>
        <w:rPr>
          <w:i/>
          <w:sz w:val="26"/>
          <w:szCs w:val="26"/>
          <w:lang w:val="vi-VN"/>
        </w:rPr>
      </w:pPr>
    </w:p>
    <w:p w14:paraId="329F0936" w14:textId="77777777" w:rsidR="00BB2B2A" w:rsidRPr="003C69F2" w:rsidRDefault="00BB2B2A" w:rsidP="00BB2B2A">
      <w:pPr>
        <w:tabs>
          <w:tab w:val="center" w:pos="6379"/>
        </w:tabs>
        <w:spacing w:after="200" w:line="276" w:lineRule="auto"/>
        <w:rPr>
          <w:i/>
          <w:sz w:val="26"/>
          <w:szCs w:val="26"/>
          <w:lang w:val="vi-VN"/>
        </w:rPr>
      </w:pPr>
    </w:p>
    <w:p w14:paraId="1A312108" w14:textId="77777777" w:rsidR="00BB2B2A" w:rsidRPr="003C69F2" w:rsidRDefault="00BB2B2A" w:rsidP="00BB2B2A">
      <w:pPr>
        <w:tabs>
          <w:tab w:val="center" w:pos="6379"/>
        </w:tabs>
        <w:spacing w:after="200" w:line="276" w:lineRule="auto"/>
        <w:rPr>
          <w:i/>
          <w:sz w:val="26"/>
          <w:szCs w:val="26"/>
          <w:lang w:val="vi-VN"/>
        </w:rPr>
      </w:pPr>
    </w:p>
    <w:p w14:paraId="69CCDD29"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Nguyễn Nhật Nguyên</w:t>
      </w:r>
    </w:p>
    <w:p w14:paraId="734D6301" w14:textId="77777777" w:rsidR="00BB2B2A" w:rsidRPr="00115628" w:rsidRDefault="00BB2B2A">
      <w:pPr>
        <w:spacing w:after="200" w:line="276" w:lineRule="auto"/>
        <w:rPr>
          <w:i/>
          <w:sz w:val="26"/>
          <w:szCs w:val="26"/>
          <w:lang w:val="vi-VN"/>
        </w:rPr>
      </w:pPr>
    </w:p>
    <w:p w14:paraId="7ADC19E4" w14:textId="77777777" w:rsidR="003C69F2" w:rsidRDefault="003C69F2" w:rsidP="00291721">
      <w:pPr>
        <w:pStyle w:val="Tiucctrangmu"/>
        <w:rPr>
          <w:lang w:val="vi-VN"/>
        </w:rPr>
        <w:sectPr w:rsidR="003C69F2" w:rsidSect="003C69F2">
          <w:pgSz w:w="12240" w:h="15840"/>
          <w:pgMar w:top="1985" w:right="1134" w:bottom="1701" w:left="1985" w:header="720" w:footer="720" w:gutter="0"/>
          <w:pgNumType w:fmt="lowerRoman"/>
          <w:cols w:space="720"/>
          <w:docGrid w:linePitch="360"/>
        </w:sectPr>
      </w:pPr>
    </w:p>
    <w:p w14:paraId="68DA3BD5" w14:textId="61A94B01" w:rsidR="00BB2B2A" w:rsidRPr="003C69F2" w:rsidRDefault="00BB2B2A" w:rsidP="003C69F2">
      <w:pPr>
        <w:pStyle w:val="Chng"/>
        <w:jc w:val="center"/>
        <w:rPr>
          <w:lang w:val="vi-VN"/>
        </w:rPr>
      </w:pPr>
      <w:bookmarkStart w:id="1" w:name="_Toc476412693"/>
      <w:r w:rsidRPr="003C69F2">
        <w:rPr>
          <w:lang w:val="vi-VN"/>
        </w:rPr>
        <w:lastRenderedPageBreak/>
        <w:t>TÓM TẮT</w:t>
      </w:r>
      <w:bookmarkEnd w:id="1"/>
    </w:p>
    <w:p w14:paraId="17364BE6" w14:textId="77777777" w:rsidR="00291721" w:rsidRPr="003C69F2" w:rsidRDefault="00291721" w:rsidP="00291721">
      <w:pPr>
        <w:pStyle w:val="Nidungvnbn"/>
        <w:rPr>
          <w:lang w:val="vi-VN"/>
        </w:rPr>
      </w:pPr>
    </w:p>
    <w:p w14:paraId="1A567616" w14:textId="03625ADA" w:rsidR="001E7D59" w:rsidRDefault="00204442">
      <w:pPr>
        <w:spacing w:after="200" w:line="276" w:lineRule="auto"/>
        <w:rPr>
          <w:sz w:val="26"/>
          <w:szCs w:val="26"/>
          <w:lang w:val="vi-VN"/>
        </w:rPr>
      </w:pPr>
      <w:r w:rsidRPr="00204442">
        <w:rPr>
          <w:sz w:val="26"/>
          <w:szCs w:val="26"/>
          <w:lang w:val="vi-VN"/>
        </w:rPr>
        <w:t>Nhận thấy những khó khăn của các bạn sinh viên đặc biệt là các sinh viên mới vào trư</w:t>
      </w:r>
      <w:r>
        <w:rPr>
          <w:sz w:val="26"/>
          <w:szCs w:val="26"/>
          <w:lang w:val="vi-VN"/>
        </w:rPr>
        <w:t xml:space="preserve">ờng </w:t>
      </w:r>
      <w:r w:rsidR="00E66B24">
        <w:rPr>
          <w:sz w:val="26"/>
          <w:szCs w:val="26"/>
          <w:lang w:val="vi-VN"/>
        </w:rPr>
        <w:t xml:space="preserve"> </w:t>
      </w:r>
      <w:r w:rsidR="00E66B24" w:rsidRPr="00E66B24">
        <w:rPr>
          <w:sz w:val="26"/>
          <w:szCs w:val="26"/>
          <w:lang w:val="vi-VN"/>
        </w:rPr>
        <w:t>khi có những thắc mắc trăn tr</w:t>
      </w:r>
      <w:r w:rsidR="00E66B24">
        <w:rPr>
          <w:sz w:val="26"/>
          <w:szCs w:val="26"/>
          <w:lang w:val="vi-VN"/>
        </w:rPr>
        <w:t>ở trong</w:t>
      </w:r>
      <w:r w:rsidR="00E66B24" w:rsidRPr="00E66B24">
        <w:rPr>
          <w:sz w:val="26"/>
          <w:szCs w:val="26"/>
          <w:lang w:val="vi-VN"/>
        </w:rPr>
        <w:t xml:space="preserve"> quá trình học tập sinh hoạt tại trường nhưng không biết trình bày những thắc mắc với ai.</w:t>
      </w:r>
    </w:p>
    <w:p w14:paraId="65FCE35A" w14:textId="138B1F3E" w:rsidR="00E66B24" w:rsidRPr="00330BF0" w:rsidRDefault="00E66B24">
      <w:pPr>
        <w:spacing w:after="200" w:line="276" w:lineRule="auto"/>
        <w:rPr>
          <w:sz w:val="26"/>
          <w:szCs w:val="26"/>
          <w:lang w:val="vi-VN"/>
        </w:rPr>
      </w:pPr>
      <w:r w:rsidRPr="00330BF0">
        <w:rPr>
          <w:sz w:val="26"/>
          <w:szCs w:val="26"/>
          <w:lang w:val="vi-VN"/>
        </w:rPr>
        <w:t>Thậm chí nếu có thắc mắc và đặt câu hỏi thì đôi khi thông tin không chính xác làm các bạn có thể đánh mất quyền lợi của bản thân.</w:t>
      </w:r>
    </w:p>
    <w:p w14:paraId="09BEBE37" w14:textId="5B3A5621" w:rsidR="00E66B24" w:rsidRDefault="00E66B24">
      <w:pPr>
        <w:spacing w:after="200" w:line="276" w:lineRule="auto"/>
        <w:rPr>
          <w:sz w:val="26"/>
          <w:szCs w:val="26"/>
          <w:lang w:val="vi-VN"/>
        </w:rPr>
      </w:pPr>
      <w:r w:rsidRPr="00E66B24">
        <w:rPr>
          <w:sz w:val="26"/>
          <w:szCs w:val="26"/>
          <w:lang w:val="vi-VN"/>
        </w:rPr>
        <w:t>Do suy nghĩ đó nên chúng em đã đưa ra ý tưởng xây dựng  một hệ thống hỏi đáp giành cho các bạn sinh viên sử dụng để đặt ra những câu hỏi và trò chuyện cùng nhau.</w:t>
      </w:r>
    </w:p>
    <w:p w14:paraId="190A7127" w14:textId="5628D9C7" w:rsidR="003C69F2" w:rsidRPr="00E66B24" w:rsidRDefault="001E7D59">
      <w:pPr>
        <w:spacing w:after="200" w:line="276" w:lineRule="auto"/>
        <w:rPr>
          <w:lang w:val="vi-VN"/>
        </w:rPr>
        <w:sectPr w:rsidR="003C69F2" w:rsidRPr="00E66B24" w:rsidSect="003C69F2">
          <w:pgSz w:w="12240" w:h="15840"/>
          <w:pgMar w:top="1985" w:right="1134" w:bottom="1701" w:left="1985" w:header="720" w:footer="720" w:gutter="0"/>
          <w:pgNumType w:fmt="lowerRoman"/>
          <w:cols w:space="720"/>
          <w:docGrid w:linePitch="360"/>
        </w:sectPr>
      </w:pPr>
      <w:r w:rsidRPr="001E7D59">
        <w:rPr>
          <w:sz w:val="26"/>
          <w:szCs w:val="26"/>
          <w:lang w:val="vi-VN"/>
        </w:rPr>
        <w:t xml:space="preserve"> </w:t>
      </w:r>
      <w:r w:rsidR="00E66B24" w:rsidRPr="00E66B24">
        <w:rPr>
          <w:sz w:val="26"/>
          <w:szCs w:val="26"/>
          <w:lang w:val="vi-VN"/>
        </w:rPr>
        <w:t>Hệ thống đã bước đầu đáp ứng được nhu cầu sử dụng của một diễn đàn</w:t>
      </w:r>
      <w:r w:rsidR="00D6285D" w:rsidRPr="00BD54FF">
        <w:rPr>
          <w:sz w:val="26"/>
          <w:szCs w:val="26"/>
          <w:lang w:val="vi-VN"/>
        </w:rPr>
        <w:t xml:space="preserve"> cho phép hỏi đáp, tìm kiếm những câu hỏi chuẩn xác</w:t>
      </w:r>
      <w:r w:rsidR="00E04E7C">
        <w:rPr>
          <w:sz w:val="26"/>
          <w:szCs w:val="26"/>
          <w:lang w:val="vi-VN"/>
        </w:rPr>
        <w:t>.</w:t>
      </w:r>
      <w:r w:rsidR="00E66B24">
        <w:rPr>
          <w:lang w:val="vi-VN"/>
        </w:rPr>
        <w:tab/>
      </w:r>
    </w:p>
    <w:sdt>
      <w:sdtPr>
        <w:rPr>
          <w:rFonts w:ascii="Times New Roman" w:eastAsia="Times New Roman" w:hAnsi="Times New Roman" w:cs="Times New Roman"/>
          <w:color w:val="auto"/>
          <w:sz w:val="24"/>
          <w:szCs w:val="24"/>
        </w:rPr>
        <w:id w:val="296886965"/>
        <w:docPartObj>
          <w:docPartGallery w:val="Table of Contents"/>
          <w:docPartUnique/>
        </w:docPartObj>
      </w:sdtPr>
      <w:sdtEndPr>
        <w:rPr>
          <w:b/>
          <w:bCs/>
          <w:noProof/>
        </w:rPr>
      </w:sdtEndPr>
      <w:sdtContent>
        <w:p w14:paraId="5DA324FA" w14:textId="57ED6523" w:rsidR="00605DB2" w:rsidRDefault="00605DB2" w:rsidP="00605DB2">
          <w:pPr>
            <w:pStyle w:val="TOCHeading"/>
            <w:jc w:val="center"/>
            <w:rPr>
              <w:rFonts w:ascii="Times New Roman" w:hAnsi="Times New Roman" w:cs="Times New Roman"/>
              <w:b/>
              <w:color w:val="auto"/>
            </w:rPr>
          </w:pPr>
          <w:r w:rsidRPr="00605DB2">
            <w:rPr>
              <w:rFonts w:ascii="Times New Roman" w:hAnsi="Times New Roman" w:cs="Times New Roman"/>
              <w:b/>
              <w:color w:val="auto"/>
            </w:rPr>
            <w:t>MỤC LỤC</w:t>
          </w:r>
        </w:p>
        <w:p w14:paraId="7F56DB71" w14:textId="77777777" w:rsidR="00122E68" w:rsidRPr="00122E68" w:rsidRDefault="00122E68" w:rsidP="00122E68"/>
        <w:p w14:paraId="194C6491" w14:textId="77777777" w:rsidR="00605DB2" w:rsidRDefault="00605DB2">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76499669" w:history="1">
            <w:r w:rsidRPr="00985357">
              <w:rPr>
                <w:rStyle w:val="Hyperlink"/>
                <w:noProof/>
              </w:rPr>
              <w:t>DANH MỤC KÍ HIỆU VÀ CHỮ VIẾT TẮT</w:t>
            </w:r>
            <w:r>
              <w:rPr>
                <w:noProof/>
                <w:webHidden/>
              </w:rPr>
              <w:tab/>
            </w:r>
            <w:r>
              <w:rPr>
                <w:noProof/>
                <w:webHidden/>
              </w:rPr>
              <w:fldChar w:fldCharType="begin"/>
            </w:r>
            <w:r>
              <w:rPr>
                <w:noProof/>
                <w:webHidden/>
              </w:rPr>
              <w:instrText xml:space="preserve"> PAGEREF _Toc476499669 \h </w:instrText>
            </w:r>
            <w:r>
              <w:rPr>
                <w:noProof/>
                <w:webHidden/>
              </w:rPr>
            </w:r>
            <w:r>
              <w:rPr>
                <w:noProof/>
                <w:webHidden/>
              </w:rPr>
              <w:fldChar w:fldCharType="separate"/>
            </w:r>
            <w:r w:rsidR="00586B2A">
              <w:rPr>
                <w:noProof/>
                <w:webHidden/>
              </w:rPr>
              <w:t>3</w:t>
            </w:r>
            <w:r>
              <w:rPr>
                <w:noProof/>
                <w:webHidden/>
              </w:rPr>
              <w:fldChar w:fldCharType="end"/>
            </w:r>
          </w:hyperlink>
        </w:p>
        <w:p w14:paraId="22BABB13" w14:textId="77777777" w:rsidR="00605DB2" w:rsidRDefault="00C84FFB">
          <w:pPr>
            <w:pStyle w:val="TOC1"/>
            <w:rPr>
              <w:rFonts w:asciiTheme="minorHAnsi" w:eastAsiaTheme="minorEastAsia" w:hAnsiTheme="minorHAnsi" w:cstheme="minorBidi"/>
              <w:noProof/>
              <w:sz w:val="22"/>
              <w:szCs w:val="22"/>
            </w:rPr>
          </w:pPr>
          <w:hyperlink w:anchor="_Toc476499670" w:history="1">
            <w:r w:rsidR="00605DB2" w:rsidRPr="00985357">
              <w:rPr>
                <w:rStyle w:val="Hyperlink"/>
                <w:noProof/>
              </w:rPr>
              <w:t>DANH MỤC CÁC BẢNG BIỂU, HÌNH VẼ, ĐỒ THỊ</w:t>
            </w:r>
            <w:r w:rsidR="00605DB2">
              <w:rPr>
                <w:noProof/>
                <w:webHidden/>
              </w:rPr>
              <w:tab/>
            </w:r>
            <w:r w:rsidR="00605DB2">
              <w:rPr>
                <w:noProof/>
                <w:webHidden/>
              </w:rPr>
              <w:fldChar w:fldCharType="begin"/>
            </w:r>
            <w:r w:rsidR="00605DB2">
              <w:rPr>
                <w:noProof/>
                <w:webHidden/>
              </w:rPr>
              <w:instrText xml:space="preserve"> PAGEREF _Toc476499670 \h </w:instrText>
            </w:r>
            <w:r w:rsidR="00605DB2">
              <w:rPr>
                <w:noProof/>
                <w:webHidden/>
              </w:rPr>
            </w:r>
            <w:r w:rsidR="00605DB2">
              <w:rPr>
                <w:noProof/>
                <w:webHidden/>
              </w:rPr>
              <w:fldChar w:fldCharType="separate"/>
            </w:r>
            <w:r w:rsidR="00586B2A">
              <w:rPr>
                <w:noProof/>
                <w:webHidden/>
              </w:rPr>
              <w:t>4</w:t>
            </w:r>
            <w:r w:rsidR="00605DB2">
              <w:rPr>
                <w:noProof/>
                <w:webHidden/>
              </w:rPr>
              <w:fldChar w:fldCharType="end"/>
            </w:r>
          </w:hyperlink>
        </w:p>
        <w:p w14:paraId="70A7800F" w14:textId="77777777" w:rsidR="00605DB2" w:rsidRDefault="00C84FFB">
          <w:pPr>
            <w:pStyle w:val="TOC1"/>
            <w:rPr>
              <w:rFonts w:asciiTheme="minorHAnsi" w:eastAsiaTheme="minorEastAsia" w:hAnsiTheme="minorHAnsi" w:cstheme="minorBidi"/>
              <w:noProof/>
              <w:sz w:val="22"/>
              <w:szCs w:val="22"/>
            </w:rPr>
          </w:pPr>
          <w:hyperlink w:anchor="_Toc476499671" w:history="1">
            <w:r w:rsidR="00605DB2" w:rsidRPr="00985357">
              <w:rPr>
                <w:rStyle w:val="Hyperlink"/>
                <w:noProof/>
              </w:rPr>
              <w:t>CHƯƠNG 1 – MỞ ĐẦU</w:t>
            </w:r>
            <w:r w:rsidR="00605DB2">
              <w:rPr>
                <w:noProof/>
                <w:webHidden/>
              </w:rPr>
              <w:tab/>
            </w:r>
            <w:r w:rsidR="00605DB2">
              <w:rPr>
                <w:noProof/>
                <w:webHidden/>
              </w:rPr>
              <w:fldChar w:fldCharType="begin"/>
            </w:r>
            <w:r w:rsidR="00605DB2">
              <w:rPr>
                <w:noProof/>
                <w:webHidden/>
              </w:rPr>
              <w:instrText xml:space="preserve"> PAGEREF _Toc476499671 \h </w:instrText>
            </w:r>
            <w:r w:rsidR="00605DB2">
              <w:rPr>
                <w:noProof/>
                <w:webHidden/>
              </w:rPr>
            </w:r>
            <w:r w:rsidR="00605DB2">
              <w:rPr>
                <w:noProof/>
                <w:webHidden/>
              </w:rPr>
              <w:fldChar w:fldCharType="separate"/>
            </w:r>
            <w:r w:rsidR="00586B2A">
              <w:rPr>
                <w:noProof/>
                <w:webHidden/>
              </w:rPr>
              <w:t>6</w:t>
            </w:r>
            <w:r w:rsidR="00605DB2">
              <w:rPr>
                <w:noProof/>
                <w:webHidden/>
              </w:rPr>
              <w:fldChar w:fldCharType="end"/>
            </w:r>
          </w:hyperlink>
        </w:p>
        <w:p w14:paraId="64E8B1D3" w14:textId="08388E70" w:rsidR="00605DB2" w:rsidRDefault="00C84FFB">
          <w:pPr>
            <w:pStyle w:val="TOC2"/>
            <w:tabs>
              <w:tab w:val="left" w:pos="1440"/>
              <w:tab w:val="right" w:leader="dot" w:pos="9536"/>
            </w:tabs>
            <w:rPr>
              <w:rFonts w:asciiTheme="minorHAnsi" w:eastAsiaTheme="minorEastAsia" w:hAnsiTheme="minorHAnsi" w:cstheme="minorBidi"/>
              <w:noProof/>
              <w:sz w:val="22"/>
              <w:szCs w:val="22"/>
            </w:rPr>
          </w:pPr>
          <w:hyperlink w:anchor="_Toc476499672" w:history="1">
            <w:r w:rsidR="00605DB2" w:rsidRPr="00985357">
              <w:rPr>
                <w:rStyle w:val="Hyperlink"/>
                <w:noProof/>
              </w:rPr>
              <w:t>1.1</w:t>
            </w:r>
            <w:r w:rsidR="00605DB2">
              <w:rPr>
                <w:rFonts w:asciiTheme="minorHAnsi" w:eastAsiaTheme="minorEastAsia" w:hAnsiTheme="minorHAnsi" w:cstheme="minorBidi"/>
                <w:noProof/>
                <w:sz w:val="22"/>
                <w:szCs w:val="22"/>
              </w:rPr>
              <w:t xml:space="preserve"> </w:t>
            </w:r>
            <w:r w:rsidR="00605DB2" w:rsidRPr="00985357">
              <w:rPr>
                <w:rStyle w:val="Hyperlink"/>
                <w:noProof/>
              </w:rPr>
              <w:t>Giới thiệu hệ thống hỏi đáp tự động</w:t>
            </w:r>
            <w:r w:rsidR="00605DB2">
              <w:rPr>
                <w:noProof/>
                <w:webHidden/>
              </w:rPr>
              <w:tab/>
            </w:r>
            <w:r w:rsidR="00605DB2">
              <w:rPr>
                <w:noProof/>
                <w:webHidden/>
              </w:rPr>
              <w:fldChar w:fldCharType="begin"/>
            </w:r>
            <w:r w:rsidR="00605DB2">
              <w:rPr>
                <w:noProof/>
                <w:webHidden/>
              </w:rPr>
              <w:instrText xml:space="preserve"> PAGEREF _Toc476499672 \h </w:instrText>
            </w:r>
            <w:r w:rsidR="00605DB2">
              <w:rPr>
                <w:noProof/>
                <w:webHidden/>
              </w:rPr>
            </w:r>
            <w:r w:rsidR="00605DB2">
              <w:rPr>
                <w:noProof/>
                <w:webHidden/>
              </w:rPr>
              <w:fldChar w:fldCharType="separate"/>
            </w:r>
            <w:r w:rsidR="00586B2A">
              <w:rPr>
                <w:noProof/>
                <w:webHidden/>
              </w:rPr>
              <w:t>6</w:t>
            </w:r>
            <w:r w:rsidR="00605DB2">
              <w:rPr>
                <w:noProof/>
                <w:webHidden/>
              </w:rPr>
              <w:fldChar w:fldCharType="end"/>
            </w:r>
          </w:hyperlink>
        </w:p>
        <w:p w14:paraId="4DFAE350" w14:textId="77777777" w:rsidR="00605DB2" w:rsidRDefault="00C84FFB">
          <w:pPr>
            <w:pStyle w:val="TOC2"/>
            <w:tabs>
              <w:tab w:val="right" w:leader="dot" w:pos="9536"/>
            </w:tabs>
            <w:rPr>
              <w:rFonts w:asciiTheme="minorHAnsi" w:eastAsiaTheme="minorEastAsia" w:hAnsiTheme="minorHAnsi" w:cstheme="minorBidi"/>
              <w:noProof/>
              <w:sz w:val="22"/>
              <w:szCs w:val="22"/>
            </w:rPr>
          </w:pPr>
          <w:hyperlink w:anchor="_Toc476499673" w:history="1">
            <w:r w:rsidR="00605DB2" w:rsidRPr="00985357">
              <w:rPr>
                <w:rStyle w:val="Hyperlink"/>
                <w:noProof/>
              </w:rPr>
              <w:t>1.2 Mục đích đề tài</w:t>
            </w:r>
            <w:r w:rsidR="00605DB2">
              <w:rPr>
                <w:noProof/>
                <w:webHidden/>
              </w:rPr>
              <w:tab/>
            </w:r>
            <w:r w:rsidR="00605DB2">
              <w:rPr>
                <w:noProof/>
                <w:webHidden/>
              </w:rPr>
              <w:fldChar w:fldCharType="begin"/>
            </w:r>
            <w:r w:rsidR="00605DB2">
              <w:rPr>
                <w:noProof/>
                <w:webHidden/>
              </w:rPr>
              <w:instrText xml:space="preserve"> PAGEREF _Toc476499673 \h </w:instrText>
            </w:r>
            <w:r w:rsidR="00605DB2">
              <w:rPr>
                <w:noProof/>
                <w:webHidden/>
              </w:rPr>
            </w:r>
            <w:r w:rsidR="00605DB2">
              <w:rPr>
                <w:noProof/>
                <w:webHidden/>
              </w:rPr>
              <w:fldChar w:fldCharType="separate"/>
            </w:r>
            <w:r w:rsidR="00586B2A">
              <w:rPr>
                <w:noProof/>
                <w:webHidden/>
              </w:rPr>
              <w:t>7</w:t>
            </w:r>
            <w:r w:rsidR="00605DB2">
              <w:rPr>
                <w:noProof/>
                <w:webHidden/>
              </w:rPr>
              <w:fldChar w:fldCharType="end"/>
            </w:r>
          </w:hyperlink>
        </w:p>
        <w:p w14:paraId="2CEF50FA" w14:textId="77777777" w:rsidR="00605DB2" w:rsidRDefault="00C84FFB">
          <w:pPr>
            <w:pStyle w:val="TOC2"/>
            <w:tabs>
              <w:tab w:val="right" w:leader="dot" w:pos="9536"/>
            </w:tabs>
            <w:rPr>
              <w:rFonts w:asciiTheme="minorHAnsi" w:eastAsiaTheme="minorEastAsia" w:hAnsiTheme="minorHAnsi" w:cstheme="minorBidi"/>
              <w:noProof/>
              <w:sz w:val="22"/>
              <w:szCs w:val="22"/>
            </w:rPr>
          </w:pPr>
          <w:hyperlink w:anchor="_Toc476499674" w:history="1">
            <w:r w:rsidR="00605DB2" w:rsidRPr="00985357">
              <w:rPr>
                <w:rStyle w:val="Hyperlink"/>
                <w:noProof/>
              </w:rPr>
              <w:t>1.3 Các nghiên cứu liên quan</w:t>
            </w:r>
            <w:r w:rsidR="00605DB2">
              <w:rPr>
                <w:noProof/>
                <w:webHidden/>
              </w:rPr>
              <w:tab/>
            </w:r>
            <w:r w:rsidR="00605DB2">
              <w:rPr>
                <w:noProof/>
                <w:webHidden/>
              </w:rPr>
              <w:fldChar w:fldCharType="begin"/>
            </w:r>
            <w:r w:rsidR="00605DB2">
              <w:rPr>
                <w:noProof/>
                <w:webHidden/>
              </w:rPr>
              <w:instrText xml:space="preserve"> PAGEREF _Toc476499674 \h </w:instrText>
            </w:r>
            <w:r w:rsidR="00605DB2">
              <w:rPr>
                <w:noProof/>
                <w:webHidden/>
              </w:rPr>
            </w:r>
            <w:r w:rsidR="00605DB2">
              <w:rPr>
                <w:noProof/>
                <w:webHidden/>
              </w:rPr>
              <w:fldChar w:fldCharType="separate"/>
            </w:r>
            <w:r w:rsidR="00586B2A">
              <w:rPr>
                <w:noProof/>
                <w:webHidden/>
              </w:rPr>
              <w:t>8</w:t>
            </w:r>
            <w:r w:rsidR="00605DB2">
              <w:rPr>
                <w:noProof/>
                <w:webHidden/>
              </w:rPr>
              <w:fldChar w:fldCharType="end"/>
            </w:r>
          </w:hyperlink>
        </w:p>
        <w:p w14:paraId="74024349" w14:textId="77777777" w:rsidR="00605DB2" w:rsidRDefault="00C84FFB">
          <w:pPr>
            <w:pStyle w:val="TOC2"/>
            <w:tabs>
              <w:tab w:val="right" w:leader="dot" w:pos="9536"/>
            </w:tabs>
            <w:rPr>
              <w:rFonts w:asciiTheme="minorHAnsi" w:eastAsiaTheme="minorEastAsia" w:hAnsiTheme="minorHAnsi" w:cstheme="minorBidi"/>
              <w:noProof/>
              <w:sz w:val="22"/>
              <w:szCs w:val="22"/>
            </w:rPr>
          </w:pPr>
          <w:hyperlink w:anchor="_Toc476499675" w:history="1">
            <w:r w:rsidR="00605DB2" w:rsidRPr="00985357">
              <w:rPr>
                <w:rStyle w:val="Hyperlink"/>
                <w:noProof/>
              </w:rPr>
              <w:t>1.4 Đối tượng và phạm vi nghiên cứu</w:t>
            </w:r>
            <w:r w:rsidR="00605DB2">
              <w:rPr>
                <w:noProof/>
                <w:webHidden/>
              </w:rPr>
              <w:tab/>
            </w:r>
            <w:r w:rsidR="00605DB2">
              <w:rPr>
                <w:noProof/>
                <w:webHidden/>
              </w:rPr>
              <w:fldChar w:fldCharType="begin"/>
            </w:r>
            <w:r w:rsidR="00605DB2">
              <w:rPr>
                <w:noProof/>
                <w:webHidden/>
              </w:rPr>
              <w:instrText xml:space="preserve"> PAGEREF _Toc476499675 \h </w:instrText>
            </w:r>
            <w:r w:rsidR="00605DB2">
              <w:rPr>
                <w:noProof/>
                <w:webHidden/>
              </w:rPr>
            </w:r>
            <w:r w:rsidR="00605DB2">
              <w:rPr>
                <w:noProof/>
                <w:webHidden/>
              </w:rPr>
              <w:fldChar w:fldCharType="separate"/>
            </w:r>
            <w:r w:rsidR="00586B2A">
              <w:rPr>
                <w:noProof/>
                <w:webHidden/>
              </w:rPr>
              <w:t>15</w:t>
            </w:r>
            <w:r w:rsidR="00605DB2">
              <w:rPr>
                <w:noProof/>
                <w:webHidden/>
              </w:rPr>
              <w:fldChar w:fldCharType="end"/>
            </w:r>
          </w:hyperlink>
        </w:p>
        <w:p w14:paraId="15DC37C4" w14:textId="77777777" w:rsidR="00605DB2" w:rsidRDefault="00C84FFB">
          <w:pPr>
            <w:pStyle w:val="TOC1"/>
            <w:rPr>
              <w:rFonts w:asciiTheme="minorHAnsi" w:eastAsiaTheme="minorEastAsia" w:hAnsiTheme="minorHAnsi" w:cstheme="minorBidi"/>
              <w:noProof/>
              <w:sz w:val="22"/>
              <w:szCs w:val="22"/>
            </w:rPr>
          </w:pPr>
          <w:hyperlink w:anchor="_Toc476499676" w:history="1">
            <w:r w:rsidR="00605DB2" w:rsidRPr="00985357">
              <w:rPr>
                <w:rStyle w:val="Hyperlink"/>
                <w:noProof/>
              </w:rPr>
              <w:t>CHƯƠNG 2 – XÂY DỰNG HỆ THỐNG</w:t>
            </w:r>
            <w:r w:rsidR="00605DB2">
              <w:rPr>
                <w:noProof/>
                <w:webHidden/>
              </w:rPr>
              <w:tab/>
            </w:r>
            <w:r w:rsidR="00605DB2">
              <w:rPr>
                <w:noProof/>
                <w:webHidden/>
              </w:rPr>
              <w:fldChar w:fldCharType="begin"/>
            </w:r>
            <w:r w:rsidR="00605DB2">
              <w:rPr>
                <w:noProof/>
                <w:webHidden/>
              </w:rPr>
              <w:instrText xml:space="preserve"> PAGEREF _Toc476499676 \h </w:instrText>
            </w:r>
            <w:r w:rsidR="00605DB2">
              <w:rPr>
                <w:noProof/>
                <w:webHidden/>
              </w:rPr>
            </w:r>
            <w:r w:rsidR="00605DB2">
              <w:rPr>
                <w:noProof/>
                <w:webHidden/>
              </w:rPr>
              <w:fldChar w:fldCharType="separate"/>
            </w:r>
            <w:r w:rsidR="00586B2A">
              <w:rPr>
                <w:noProof/>
                <w:webHidden/>
              </w:rPr>
              <w:t>16</w:t>
            </w:r>
            <w:r w:rsidR="00605DB2">
              <w:rPr>
                <w:noProof/>
                <w:webHidden/>
              </w:rPr>
              <w:fldChar w:fldCharType="end"/>
            </w:r>
          </w:hyperlink>
        </w:p>
        <w:p w14:paraId="3C541193" w14:textId="77777777" w:rsidR="00605DB2" w:rsidRDefault="00C84FFB">
          <w:pPr>
            <w:pStyle w:val="TOC2"/>
            <w:tabs>
              <w:tab w:val="right" w:leader="dot" w:pos="9536"/>
            </w:tabs>
            <w:rPr>
              <w:rFonts w:asciiTheme="minorHAnsi" w:eastAsiaTheme="minorEastAsia" w:hAnsiTheme="minorHAnsi" w:cstheme="minorBidi"/>
              <w:noProof/>
              <w:sz w:val="22"/>
              <w:szCs w:val="22"/>
            </w:rPr>
          </w:pPr>
          <w:hyperlink w:anchor="_Toc476499677" w:history="1">
            <w:r w:rsidR="00605DB2" w:rsidRPr="00985357">
              <w:rPr>
                <w:rStyle w:val="Hyperlink"/>
                <w:noProof/>
              </w:rPr>
              <w:t>2.1 Kiến trúc tổng quan của hệ thống</w:t>
            </w:r>
            <w:r w:rsidR="00605DB2">
              <w:rPr>
                <w:noProof/>
                <w:webHidden/>
              </w:rPr>
              <w:tab/>
            </w:r>
            <w:r w:rsidR="00605DB2">
              <w:rPr>
                <w:noProof/>
                <w:webHidden/>
              </w:rPr>
              <w:fldChar w:fldCharType="begin"/>
            </w:r>
            <w:r w:rsidR="00605DB2">
              <w:rPr>
                <w:noProof/>
                <w:webHidden/>
              </w:rPr>
              <w:instrText xml:space="preserve"> PAGEREF _Toc476499677 \h </w:instrText>
            </w:r>
            <w:r w:rsidR="00605DB2">
              <w:rPr>
                <w:noProof/>
                <w:webHidden/>
              </w:rPr>
            </w:r>
            <w:r w:rsidR="00605DB2">
              <w:rPr>
                <w:noProof/>
                <w:webHidden/>
              </w:rPr>
              <w:fldChar w:fldCharType="separate"/>
            </w:r>
            <w:r w:rsidR="00586B2A">
              <w:rPr>
                <w:noProof/>
                <w:webHidden/>
              </w:rPr>
              <w:t>16</w:t>
            </w:r>
            <w:r w:rsidR="00605DB2">
              <w:rPr>
                <w:noProof/>
                <w:webHidden/>
              </w:rPr>
              <w:fldChar w:fldCharType="end"/>
            </w:r>
          </w:hyperlink>
        </w:p>
        <w:p w14:paraId="00331729" w14:textId="77777777" w:rsidR="00605DB2" w:rsidRDefault="00C84FFB">
          <w:pPr>
            <w:pStyle w:val="TOC2"/>
            <w:tabs>
              <w:tab w:val="right" w:leader="dot" w:pos="9536"/>
            </w:tabs>
            <w:rPr>
              <w:rFonts w:asciiTheme="minorHAnsi" w:eastAsiaTheme="minorEastAsia" w:hAnsiTheme="minorHAnsi" w:cstheme="minorBidi"/>
              <w:noProof/>
              <w:sz w:val="22"/>
              <w:szCs w:val="22"/>
            </w:rPr>
          </w:pPr>
          <w:hyperlink w:anchor="_Toc476499678" w:history="1">
            <w:r w:rsidR="00605DB2" w:rsidRPr="00985357">
              <w:rPr>
                <w:rStyle w:val="Hyperlink"/>
                <w:noProof/>
              </w:rPr>
              <w:t>2.2 Thiết kế hệ thống</w:t>
            </w:r>
            <w:r w:rsidR="00605DB2">
              <w:rPr>
                <w:noProof/>
                <w:webHidden/>
              </w:rPr>
              <w:tab/>
            </w:r>
            <w:r w:rsidR="00605DB2">
              <w:rPr>
                <w:noProof/>
                <w:webHidden/>
              </w:rPr>
              <w:fldChar w:fldCharType="begin"/>
            </w:r>
            <w:r w:rsidR="00605DB2">
              <w:rPr>
                <w:noProof/>
                <w:webHidden/>
              </w:rPr>
              <w:instrText xml:space="preserve"> PAGEREF _Toc476499678 \h </w:instrText>
            </w:r>
            <w:r w:rsidR="00605DB2">
              <w:rPr>
                <w:noProof/>
                <w:webHidden/>
              </w:rPr>
            </w:r>
            <w:r w:rsidR="00605DB2">
              <w:rPr>
                <w:noProof/>
                <w:webHidden/>
              </w:rPr>
              <w:fldChar w:fldCharType="separate"/>
            </w:r>
            <w:r w:rsidR="00586B2A">
              <w:rPr>
                <w:noProof/>
                <w:webHidden/>
              </w:rPr>
              <w:t>17</w:t>
            </w:r>
            <w:r w:rsidR="00605DB2">
              <w:rPr>
                <w:noProof/>
                <w:webHidden/>
              </w:rPr>
              <w:fldChar w:fldCharType="end"/>
            </w:r>
          </w:hyperlink>
        </w:p>
        <w:p w14:paraId="430C42CE" w14:textId="77777777" w:rsidR="00605DB2" w:rsidRDefault="00C84FFB">
          <w:pPr>
            <w:pStyle w:val="TOC3"/>
            <w:tabs>
              <w:tab w:val="right" w:leader="dot" w:pos="9536"/>
            </w:tabs>
            <w:rPr>
              <w:rFonts w:asciiTheme="minorHAnsi" w:eastAsiaTheme="minorEastAsia" w:hAnsiTheme="minorHAnsi" w:cstheme="minorBidi"/>
              <w:noProof/>
              <w:sz w:val="22"/>
              <w:szCs w:val="22"/>
            </w:rPr>
          </w:pPr>
          <w:hyperlink w:anchor="_Toc476499679" w:history="1">
            <w:r w:rsidR="00605DB2" w:rsidRPr="00985357">
              <w:rPr>
                <w:rStyle w:val="Hyperlink"/>
                <w:noProof/>
              </w:rPr>
              <w:t>2.2.1 Mô hình Use case</w:t>
            </w:r>
            <w:r w:rsidR="00605DB2">
              <w:rPr>
                <w:noProof/>
                <w:webHidden/>
              </w:rPr>
              <w:tab/>
            </w:r>
            <w:r w:rsidR="00605DB2">
              <w:rPr>
                <w:noProof/>
                <w:webHidden/>
              </w:rPr>
              <w:fldChar w:fldCharType="begin"/>
            </w:r>
            <w:r w:rsidR="00605DB2">
              <w:rPr>
                <w:noProof/>
                <w:webHidden/>
              </w:rPr>
              <w:instrText xml:space="preserve"> PAGEREF _Toc476499679 \h </w:instrText>
            </w:r>
            <w:r w:rsidR="00605DB2">
              <w:rPr>
                <w:noProof/>
                <w:webHidden/>
              </w:rPr>
            </w:r>
            <w:r w:rsidR="00605DB2">
              <w:rPr>
                <w:noProof/>
                <w:webHidden/>
              </w:rPr>
              <w:fldChar w:fldCharType="separate"/>
            </w:r>
            <w:r w:rsidR="00586B2A">
              <w:rPr>
                <w:noProof/>
                <w:webHidden/>
              </w:rPr>
              <w:t>17</w:t>
            </w:r>
            <w:r w:rsidR="00605DB2">
              <w:rPr>
                <w:noProof/>
                <w:webHidden/>
              </w:rPr>
              <w:fldChar w:fldCharType="end"/>
            </w:r>
          </w:hyperlink>
        </w:p>
        <w:p w14:paraId="486BBA8B" w14:textId="77777777" w:rsidR="00605DB2" w:rsidRDefault="00C84FFB">
          <w:pPr>
            <w:pStyle w:val="TOC3"/>
            <w:tabs>
              <w:tab w:val="right" w:leader="dot" w:pos="9536"/>
            </w:tabs>
            <w:rPr>
              <w:rFonts w:asciiTheme="minorHAnsi" w:eastAsiaTheme="minorEastAsia" w:hAnsiTheme="minorHAnsi" w:cstheme="minorBidi"/>
              <w:noProof/>
              <w:sz w:val="22"/>
              <w:szCs w:val="22"/>
            </w:rPr>
          </w:pPr>
          <w:hyperlink w:anchor="_Toc476499680" w:history="1">
            <w:r w:rsidR="00605DB2" w:rsidRPr="00985357">
              <w:rPr>
                <w:rStyle w:val="Hyperlink"/>
                <w:noProof/>
              </w:rPr>
              <w:t>2.2.2 Mô Hình Sequence Diagram</w:t>
            </w:r>
            <w:r w:rsidR="00605DB2">
              <w:rPr>
                <w:noProof/>
                <w:webHidden/>
              </w:rPr>
              <w:tab/>
            </w:r>
            <w:r w:rsidR="00605DB2">
              <w:rPr>
                <w:noProof/>
                <w:webHidden/>
              </w:rPr>
              <w:fldChar w:fldCharType="begin"/>
            </w:r>
            <w:r w:rsidR="00605DB2">
              <w:rPr>
                <w:noProof/>
                <w:webHidden/>
              </w:rPr>
              <w:instrText xml:space="preserve"> PAGEREF _Toc476499680 \h </w:instrText>
            </w:r>
            <w:r w:rsidR="00605DB2">
              <w:rPr>
                <w:noProof/>
                <w:webHidden/>
              </w:rPr>
            </w:r>
            <w:r w:rsidR="00605DB2">
              <w:rPr>
                <w:noProof/>
                <w:webHidden/>
              </w:rPr>
              <w:fldChar w:fldCharType="separate"/>
            </w:r>
            <w:r w:rsidR="00586B2A">
              <w:rPr>
                <w:noProof/>
                <w:webHidden/>
              </w:rPr>
              <w:t>21</w:t>
            </w:r>
            <w:r w:rsidR="00605DB2">
              <w:rPr>
                <w:noProof/>
                <w:webHidden/>
              </w:rPr>
              <w:fldChar w:fldCharType="end"/>
            </w:r>
          </w:hyperlink>
        </w:p>
        <w:p w14:paraId="67E04953" w14:textId="77777777" w:rsidR="00605DB2" w:rsidRDefault="00C84FFB">
          <w:pPr>
            <w:pStyle w:val="TOC2"/>
            <w:tabs>
              <w:tab w:val="right" w:leader="dot" w:pos="9536"/>
            </w:tabs>
            <w:rPr>
              <w:rFonts w:asciiTheme="minorHAnsi" w:eastAsiaTheme="minorEastAsia" w:hAnsiTheme="minorHAnsi" w:cstheme="minorBidi"/>
              <w:noProof/>
              <w:sz w:val="22"/>
              <w:szCs w:val="22"/>
            </w:rPr>
          </w:pPr>
          <w:hyperlink w:anchor="_Toc476499681" w:history="1">
            <w:r w:rsidR="00605DB2" w:rsidRPr="00985357">
              <w:rPr>
                <w:rStyle w:val="Hyperlink"/>
                <w:noProof/>
              </w:rPr>
              <w:t>2.3. Thiết kế cơ sỡ dữ liệu</w:t>
            </w:r>
            <w:r w:rsidR="00605DB2">
              <w:rPr>
                <w:noProof/>
                <w:webHidden/>
              </w:rPr>
              <w:tab/>
            </w:r>
            <w:r w:rsidR="00605DB2">
              <w:rPr>
                <w:noProof/>
                <w:webHidden/>
              </w:rPr>
              <w:fldChar w:fldCharType="begin"/>
            </w:r>
            <w:r w:rsidR="00605DB2">
              <w:rPr>
                <w:noProof/>
                <w:webHidden/>
              </w:rPr>
              <w:instrText xml:space="preserve"> PAGEREF _Toc476499681 \h </w:instrText>
            </w:r>
            <w:r w:rsidR="00605DB2">
              <w:rPr>
                <w:noProof/>
                <w:webHidden/>
              </w:rPr>
            </w:r>
            <w:r w:rsidR="00605DB2">
              <w:rPr>
                <w:noProof/>
                <w:webHidden/>
              </w:rPr>
              <w:fldChar w:fldCharType="separate"/>
            </w:r>
            <w:r w:rsidR="00586B2A">
              <w:rPr>
                <w:noProof/>
                <w:webHidden/>
              </w:rPr>
              <w:t>26</w:t>
            </w:r>
            <w:r w:rsidR="00605DB2">
              <w:rPr>
                <w:noProof/>
                <w:webHidden/>
              </w:rPr>
              <w:fldChar w:fldCharType="end"/>
            </w:r>
          </w:hyperlink>
        </w:p>
        <w:p w14:paraId="2269E566" w14:textId="77777777" w:rsidR="00605DB2" w:rsidRDefault="00C84FFB">
          <w:pPr>
            <w:pStyle w:val="TOC3"/>
            <w:tabs>
              <w:tab w:val="right" w:leader="dot" w:pos="9536"/>
            </w:tabs>
            <w:rPr>
              <w:rFonts w:asciiTheme="minorHAnsi" w:eastAsiaTheme="minorEastAsia" w:hAnsiTheme="minorHAnsi" w:cstheme="minorBidi"/>
              <w:noProof/>
              <w:sz w:val="22"/>
              <w:szCs w:val="22"/>
            </w:rPr>
          </w:pPr>
          <w:hyperlink w:anchor="_Toc476499682" w:history="1">
            <w:r w:rsidR="00605DB2" w:rsidRPr="00985357">
              <w:rPr>
                <w:rStyle w:val="Hyperlink"/>
                <w:noProof/>
              </w:rPr>
              <w:t>2.3.1. Các bước xây dựng cơ sở dữ liệu.</w:t>
            </w:r>
            <w:r w:rsidR="00605DB2">
              <w:rPr>
                <w:noProof/>
                <w:webHidden/>
              </w:rPr>
              <w:tab/>
            </w:r>
            <w:r w:rsidR="00605DB2">
              <w:rPr>
                <w:noProof/>
                <w:webHidden/>
              </w:rPr>
              <w:fldChar w:fldCharType="begin"/>
            </w:r>
            <w:r w:rsidR="00605DB2">
              <w:rPr>
                <w:noProof/>
                <w:webHidden/>
              </w:rPr>
              <w:instrText xml:space="preserve"> PAGEREF _Toc476499682 \h </w:instrText>
            </w:r>
            <w:r w:rsidR="00605DB2">
              <w:rPr>
                <w:noProof/>
                <w:webHidden/>
              </w:rPr>
            </w:r>
            <w:r w:rsidR="00605DB2">
              <w:rPr>
                <w:noProof/>
                <w:webHidden/>
              </w:rPr>
              <w:fldChar w:fldCharType="separate"/>
            </w:r>
            <w:r w:rsidR="00586B2A">
              <w:rPr>
                <w:noProof/>
                <w:webHidden/>
              </w:rPr>
              <w:t>26</w:t>
            </w:r>
            <w:r w:rsidR="00605DB2">
              <w:rPr>
                <w:noProof/>
                <w:webHidden/>
              </w:rPr>
              <w:fldChar w:fldCharType="end"/>
            </w:r>
          </w:hyperlink>
        </w:p>
        <w:p w14:paraId="53923147" w14:textId="77777777" w:rsidR="00605DB2" w:rsidRDefault="00C84FFB">
          <w:pPr>
            <w:pStyle w:val="TOC3"/>
            <w:tabs>
              <w:tab w:val="right" w:leader="dot" w:pos="9536"/>
            </w:tabs>
            <w:rPr>
              <w:rFonts w:asciiTheme="minorHAnsi" w:eastAsiaTheme="minorEastAsia" w:hAnsiTheme="minorHAnsi" w:cstheme="minorBidi"/>
              <w:noProof/>
              <w:sz w:val="22"/>
              <w:szCs w:val="22"/>
            </w:rPr>
          </w:pPr>
          <w:hyperlink w:anchor="_Toc476499683" w:history="1">
            <w:r w:rsidR="00605DB2" w:rsidRPr="00985357">
              <w:rPr>
                <w:rStyle w:val="Hyperlink"/>
                <w:noProof/>
              </w:rPr>
              <w:t>2.3.2. Xây dựng cơ sở dữ liệu</w:t>
            </w:r>
            <w:r w:rsidR="00605DB2">
              <w:rPr>
                <w:noProof/>
                <w:webHidden/>
              </w:rPr>
              <w:tab/>
            </w:r>
            <w:r w:rsidR="00605DB2">
              <w:rPr>
                <w:noProof/>
                <w:webHidden/>
              </w:rPr>
              <w:fldChar w:fldCharType="begin"/>
            </w:r>
            <w:r w:rsidR="00605DB2">
              <w:rPr>
                <w:noProof/>
                <w:webHidden/>
              </w:rPr>
              <w:instrText xml:space="preserve"> PAGEREF _Toc476499683 \h </w:instrText>
            </w:r>
            <w:r w:rsidR="00605DB2">
              <w:rPr>
                <w:noProof/>
                <w:webHidden/>
              </w:rPr>
            </w:r>
            <w:r w:rsidR="00605DB2">
              <w:rPr>
                <w:noProof/>
                <w:webHidden/>
              </w:rPr>
              <w:fldChar w:fldCharType="separate"/>
            </w:r>
            <w:r w:rsidR="00586B2A">
              <w:rPr>
                <w:noProof/>
                <w:webHidden/>
              </w:rPr>
              <w:t>27</w:t>
            </w:r>
            <w:r w:rsidR="00605DB2">
              <w:rPr>
                <w:noProof/>
                <w:webHidden/>
              </w:rPr>
              <w:fldChar w:fldCharType="end"/>
            </w:r>
          </w:hyperlink>
        </w:p>
        <w:p w14:paraId="2A79459D" w14:textId="77777777" w:rsidR="00605DB2" w:rsidRDefault="00C84FFB">
          <w:pPr>
            <w:pStyle w:val="TOC2"/>
            <w:tabs>
              <w:tab w:val="right" w:leader="dot" w:pos="9536"/>
            </w:tabs>
            <w:rPr>
              <w:rFonts w:asciiTheme="minorHAnsi" w:eastAsiaTheme="minorEastAsia" w:hAnsiTheme="minorHAnsi" w:cstheme="minorBidi"/>
              <w:noProof/>
              <w:sz w:val="22"/>
              <w:szCs w:val="22"/>
            </w:rPr>
          </w:pPr>
          <w:hyperlink w:anchor="_Toc476499684" w:history="1">
            <w:r w:rsidR="00605DB2" w:rsidRPr="00985357">
              <w:rPr>
                <w:rStyle w:val="Hyperlink"/>
                <w:noProof/>
              </w:rPr>
              <w:t>2.4 Kiến trúc web</w:t>
            </w:r>
            <w:r w:rsidR="00605DB2">
              <w:rPr>
                <w:noProof/>
                <w:webHidden/>
              </w:rPr>
              <w:tab/>
            </w:r>
            <w:r w:rsidR="00605DB2">
              <w:rPr>
                <w:noProof/>
                <w:webHidden/>
              </w:rPr>
              <w:fldChar w:fldCharType="begin"/>
            </w:r>
            <w:r w:rsidR="00605DB2">
              <w:rPr>
                <w:noProof/>
                <w:webHidden/>
              </w:rPr>
              <w:instrText xml:space="preserve"> PAGEREF _Toc476499684 \h </w:instrText>
            </w:r>
            <w:r w:rsidR="00605DB2">
              <w:rPr>
                <w:noProof/>
                <w:webHidden/>
              </w:rPr>
            </w:r>
            <w:r w:rsidR="00605DB2">
              <w:rPr>
                <w:noProof/>
                <w:webHidden/>
              </w:rPr>
              <w:fldChar w:fldCharType="separate"/>
            </w:r>
            <w:r w:rsidR="00586B2A">
              <w:rPr>
                <w:noProof/>
                <w:webHidden/>
              </w:rPr>
              <w:t>28</w:t>
            </w:r>
            <w:r w:rsidR="00605DB2">
              <w:rPr>
                <w:noProof/>
                <w:webHidden/>
              </w:rPr>
              <w:fldChar w:fldCharType="end"/>
            </w:r>
          </w:hyperlink>
        </w:p>
        <w:p w14:paraId="09706331" w14:textId="77777777" w:rsidR="00605DB2" w:rsidRDefault="00C84FFB">
          <w:pPr>
            <w:pStyle w:val="TOC3"/>
            <w:tabs>
              <w:tab w:val="right" w:leader="dot" w:pos="9536"/>
            </w:tabs>
            <w:rPr>
              <w:rFonts w:asciiTheme="minorHAnsi" w:eastAsiaTheme="minorEastAsia" w:hAnsiTheme="minorHAnsi" w:cstheme="minorBidi"/>
              <w:noProof/>
              <w:sz w:val="22"/>
              <w:szCs w:val="22"/>
            </w:rPr>
          </w:pPr>
          <w:hyperlink w:anchor="_Toc476499685" w:history="1">
            <w:r w:rsidR="00605DB2" w:rsidRPr="00985357">
              <w:rPr>
                <w:rStyle w:val="Hyperlink"/>
                <w:noProof/>
              </w:rPr>
              <w:t>2.4.1 Quản lý theo mô hình MVC</w:t>
            </w:r>
            <w:r w:rsidR="00605DB2">
              <w:rPr>
                <w:noProof/>
                <w:webHidden/>
              </w:rPr>
              <w:tab/>
            </w:r>
            <w:r w:rsidR="00605DB2">
              <w:rPr>
                <w:noProof/>
                <w:webHidden/>
              </w:rPr>
              <w:fldChar w:fldCharType="begin"/>
            </w:r>
            <w:r w:rsidR="00605DB2">
              <w:rPr>
                <w:noProof/>
                <w:webHidden/>
              </w:rPr>
              <w:instrText xml:space="preserve"> PAGEREF _Toc476499685 \h </w:instrText>
            </w:r>
            <w:r w:rsidR="00605DB2">
              <w:rPr>
                <w:noProof/>
                <w:webHidden/>
              </w:rPr>
            </w:r>
            <w:r w:rsidR="00605DB2">
              <w:rPr>
                <w:noProof/>
                <w:webHidden/>
              </w:rPr>
              <w:fldChar w:fldCharType="separate"/>
            </w:r>
            <w:r w:rsidR="00586B2A">
              <w:rPr>
                <w:noProof/>
                <w:webHidden/>
              </w:rPr>
              <w:t>28</w:t>
            </w:r>
            <w:r w:rsidR="00605DB2">
              <w:rPr>
                <w:noProof/>
                <w:webHidden/>
              </w:rPr>
              <w:fldChar w:fldCharType="end"/>
            </w:r>
          </w:hyperlink>
        </w:p>
        <w:p w14:paraId="379A0965" w14:textId="77777777" w:rsidR="00605DB2" w:rsidRDefault="00C84FFB">
          <w:pPr>
            <w:pStyle w:val="TOC3"/>
            <w:tabs>
              <w:tab w:val="right" w:leader="dot" w:pos="9536"/>
            </w:tabs>
            <w:rPr>
              <w:rFonts w:asciiTheme="minorHAnsi" w:eastAsiaTheme="minorEastAsia" w:hAnsiTheme="minorHAnsi" w:cstheme="minorBidi"/>
              <w:noProof/>
              <w:sz w:val="22"/>
              <w:szCs w:val="22"/>
            </w:rPr>
          </w:pPr>
          <w:hyperlink w:anchor="_Toc476499686" w:history="1">
            <w:r w:rsidR="00605DB2" w:rsidRPr="00985357">
              <w:rPr>
                <w:rStyle w:val="Hyperlink"/>
                <w:noProof/>
              </w:rPr>
              <w:t>2.4.2 Công cụ hiện thực</w:t>
            </w:r>
            <w:r w:rsidR="00605DB2">
              <w:rPr>
                <w:noProof/>
                <w:webHidden/>
              </w:rPr>
              <w:tab/>
            </w:r>
            <w:r w:rsidR="00605DB2">
              <w:rPr>
                <w:noProof/>
                <w:webHidden/>
              </w:rPr>
              <w:fldChar w:fldCharType="begin"/>
            </w:r>
            <w:r w:rsidR="00605DB2">
              <w:rPr>
                <w:noProof/>
                <w:webHidden/>
              </w:rPr>
              <w:instrText xml:space="preserve"> PAGEREF _Toc476499686 \h </w:instrText>
            </w:r>
            <w:r w:rsidR="00605DB2">
              <w:rPr>
                <w:noProof/>
                <w:webHidden/>
              </w:rPr>
            </w:r>
            <w:r w:rsidR="00605DB2">
              <w:rPr>
                <w:noProof/>
                <w:webHidden/>
              </w:rPr>
              <w:fldChar w:fldCharType="separate"/>
            </w:r>
            <w:r w:rsidR="00586B2A">
              <w:rPr>
                <w:noProof/>
                <w:webHidden/>
              </w:rPr>
              <w:t>29</w:t>
            </w:r>
            <w:r w:rsidR="00605DB2">
              <w:rPr>
                <w:noProof/>
                <w:webHidden/>
              </w:rPr>
              <w:fldChar w:fldCharType="end"/>
            </w:r>
          </w:hyperlink>
        </w:p>
        <w:p w14:paraId="2B67432E" w14:textId="77777777" w:rsidR="00605DB2" w:rsidRDefault="00C84FFB">
          <w:pPr>
            <w:pStyle w:val="TOC2"/>
            <w:tabs>
              <w:tab w:val="right" w:leader="dot" w:pos="9536"/>
            </w:tabs>
            <w:rPr>
              <w:rFonts w:asciiTheme="minorHAnsi" w:eastAsiaTheme="minorEastAsia" w:hAnsiTheme="minorHAnsi" w:cstheme="minorBidi"/>
              <w:noProof/>
              <w:sz w:val="22"/>
              <w:szCs w:val="22"/>
            </w:rPr>
          </w:pPr>
          <w:hyperlink w:anchor="_Toc476499687" w:history="1">
            <w:r w:rsidR="00605DB2" w:rsidRPr="00985357">
              <w:rPr>
                <w:rStyle w:val="Hyperlink"/>
                <w:noProof/>
              </w:rPr>
              <w:t>2.5 Ứng dụng trên điện thoại</w:t>
            </w:r>
            <w:r w:rsidR="00605DB2">
              <w:rPr>
                <w:noProof/>
                <w:webHidden/>
              </w:rPr>
              <w:tab/>
            </w:r>
            <w:r w:rsidR="00605DB2">
              <w:rPr>
                <w:noProof/>
                <w:webHidden/>
              </w:rPr>
              <w:fldChar w:fldCharType="begin"/>
            </w:r>
            <w:r w:rsidR="00605DB2">
              <w:rPr>
                <w:noProof/>
                <w:webHidden/>
              </w:rPr>
              <w:instrText xml:space="preserve"> PAGEREF _Toc476499687 \h </w:instrText>
            </w:r>
            <w:r w:rsidR="00605DB2">
              <w:rPr>
                <w:noProof/>
                <w:webHidden/>
              </w:rPr>
            </w:r>
            <w:r w:rsidR="00605DB2">
              <w:rPr>
                <w:noProof/>
                <w:webHidden/>
              </w:rPr>
              <w:fldChar w:fldCharType="separate"/>
            </w:r>
            <w:r w:rsidR="00586B2A">
              <w:rPr>
                <w:noProof/>
                <w:webHidden/>
              </w:rPr>
              <w:t>36</w:t>
            </w:r>
            <w:r w:rsidR="00605DB2">
              <w:rPr>
                <w:noProof/>
                <w:webHidden/>
              </w:rPr>
              <w:fldChar w:fldCharType="end"/>
            </w:r>
          </w:hyperlink>
        </w:p>
        <w:p w14:paraId="33890D3C" w14:textId="77777777" w:rsidR="00605DB2" w:rsidRDefault="00C84FFB">
          <w:pPr>
            <w:pStyle w:val="TOC3"/>
            <w:tabs>
              <w:tab w:val="right" w:leader="dot" w:pos="9536"/>
            </w:tabs>
            <w:rPr>
              <w:rFonts w:asciiTheme="minorHAnsi" w:eastAsiaTheme="minorEastAsia" w:hAnsiTheme="minorHAnsi" w:cstheme="minorBidi"/>
              <w:noProof/>
              <w:sz w:val="22"/>
              <w:szCs w:val="22"/>
            </w:rPr>
          </w:pPr>
          <w:hyperlink w:anchor="_Toc476499688" w:history="1">
            <w:r w:rsidR="00605DB2" w:rsidRPr="00985357">
              <w:rPr>
                <w:rStyle w:val="Hyperlink"/>
                <w:noProof/>
              </w:rPr>
              <w:t>2.5.1 Quản lý theo module</w:t>
            </w:r>
            <w:r w:rsidR="00605DB2">
              <w:rPr>
                <w:noProof/>
                <w:webHidden/>
              </w:rPr>
              <w:tab/>
            </w:r>
            <w:r w:rsidR="00605DB2">
              <w:rPr>
                <w:noProof/>
                <w:webHidden/>
              </w:rPr>
              <w:fldChar w:fldCharType="begin"/>
            </w:r>
            <w:r w:rsidR="00605DB2">
              <w:rPr>
                <w:noProof/>
                <w:webHidden/>
              </w:rPr>
              <w:instrText xml:space="preserve"> PAGEREF _Toc476499688 \h </w:instrText>
            </w:r>
            <w:r w:rsidR="00605DB2">
              <w:rPr>
                <w:noProof/>
                <w:webHidden/>
              </w:rPr>
            </w:r>
            <w:r w:rsidR="00605DB2">
              <w:rPr>
                <w:noProof/>
                <w:webHidden/>
              </w:rPr>
              <w:fldChar w:fldCharType="separate"/>
            </w:r>
            <w:r w:rsidR="00586B2A">
              <w:rPr>
                <w:noProof/>
                <w:webHidden/>
              </w:rPr>
              <w:t>36</w:t>
            </w:r>
            <w:r w:rsidR="00605DB2">
              <w:rPr>
                <w:noProof/>
                <w:webHidden/>
              </w:rPr>
              <w:fldChar w:fldCharType="end"/>
            </w:r>
          </w:hyperlink>
        </w:p>
        <w:p w14:paraId="2BCD8240" w14:textId="77777777" w:rsidR="00605DB2" w:rsidRDefault="00C84FFB">
          <w:pPr>
            <w:pStyle w:val="TOC3"/>
            <w:tabs>
              <w:tab w:val="right" w:leader="dot" w:pos="9536"/>
            </w:tabs>
            <w:rPr>
              <w:rFonts w:asciiTheme="minorHAnsi" w:eastAsiaTheme="minorEastAsia" w:hAnsiTheme="minorHAnsi" w:cstheme="minorBidi"/>
              <w:noProof/>
              <w:sz w:val="22"/>
              <w:szCs w:val="22"/>
            </w:rPr>
          </w:pPr>
          <w:hyperlink w:anchor="_Toc476499689" w:history="1">
            <w:r w:rsidR="00605DB2" w:rsidRPr="00985357">
              <w:rPr>
                <w:rStyle w:val="Hyperlink"/>
                <w:noProof/>
              </w:rPr>
              <w:t>2.5.2 Công cụ thực hiện</w:t>
            </w:r>
            <w:r w:rsidR="00605DB2">
              <w:rPr>
                <w:noProof/>
                <w:webHidden/>
              </w:rPr>
              <w:tab/>
            </w:r>
            <w:r w:rsidR="00605DB2">
              <w:rPr>
                <w:noProof/>
                <w:webHidden/>
              </w:rPr>
              <w:fldChar w:fldCharType="begin"/>
            </w:r>
            <w:r w:rsidR="00605DB2">
              <w:rPr>
                <w:noProof/>
                <w:webHidden/>
              </w:rPr>
              <w:instrText xml:space="preserve"> PAGEREF _Toc476499689 \h </w:instrText>
            </w:r>
            <w:r w:rsidR="00605DB2">
              <w:rPr>
                <w:noProof/>
                <w:webHidden/>
              </w:rPr>
            </w:r>
            <w:r w:rsidR="00605DB2">
              <w:rPr>
                <w:noProof/>
                <w:webHidden/>
              </w:rPr>
              <w:fldChar w:fldCharType="separate"/>
            </w:r>
            <w:r w:rsidR="00586B2A">
              <w:rPr>
                <w:noProof/>
                <w:webHidden/>
              </w:rPr>
              <w:t>36</w:t>
            </w:r>
            <w:r w:rsidR="00605DB2">
              <w:rPr>
                <w:noProof/>
                <w:webHidden/>
              </w:rPr>
              <w:fldChar w:fldCharType="end"/>
            </w:r>
          </w:hyperlink>
        </w:p>
        <w:p w14:paraId="060AA7B9" w14:textId="77777777" w:rsidR="00605DB2" w:rsidRDefault="00C84FFB">
          <w:pPr>
            <w:pStyle w:val="TOC2"/>
            <w:tabs>
              <w:tab w:val="right" w:leader="dot" w:pos="9536"/>
            </w:tabs>
            <w:rPr>
              <w:rFonts w:asciiTheme="minorHAnsi" w:eastAsiaTheme="minorEastAsia" w:hAnsiTheme="minorHAnsi" w:cstheme="minorBidi"/>
              <w:noProof/>
              <w:sz w:val="22"/>
              <w:szCs w:val="22"/>
            </w:rPr>
          </w:pPr>
          <w:hyperlink w:anchor="_Toc476499690" w:history="1">
            <w:r w:rsidR="00605DB2" w:rsidRPr="00985357">
              <w:rPr>
                <w:rStyle w:val="Hyperlink"/>
                <w:noProof/>
              </w:rPr>
              <w:t>2.6. Mô-đun trả lời tự động</w:t>
            </w:r>
            <w:r w:rsidR="00605DB2">
              <w:rPr>
                <w:noProof/>
                <w:webHidden/>
              </w:rPr>
              <w:tab/>
            </w:r>
            <w:r w:rsidR="00605DB2">
              <w:rPr>
                <w:noProof/>
                <w:webHidden/>
              </w:rPr>
              <w:fldChar w:fldCharType="begin"/>
            </w:r>
            <w:r w:rsidR="00605DB2">
              <w:rPr>
                <w:noProof/>
                <w:webHidden/>
              </w:rPr>
              <w:instrText xml:space="preserve"> PAGEREF _Toc476499690 \h </w:instrText>
            </w:r>
            <w:r w:rsidR="00605DB2">
              <w:rPr>
                <w:noProof/>
                <w:webHidden/>
              </w:rPr>
            </w:r>
            <w:r w:rsidR="00605DB2">
              <w:rPr>
                <w:noProof/>
                <w:webHidden/>
              </w:rPr>
              <w:fldChar w:fldCharType="separate"/>
            </w:r>
            <w:r w:rsidR="00586B2A">
              <w:rPr>
                <w:noProof/>
                <w:webHidden/>
              </w:rPr>
              <w:t>36</w:t>
            </w:r>
            <w:r w:rsidR="00605DB2">
              <w:rPr>
                <w:noProof/>
                <w:webHidden/>
              </w:rPr>
              <w:fldChar w:fldCharType="end"/>
            </w:r>
          </w:hyperlink>
        </w:p>
        <w:p w14:paraId="61D108D8" w14:textId="77777777" w:rsidR="00605DB2" w:rsidRDefault="00C84FFB">
          <w:pPr>
            <w:pStyle w:val="TOC1"/>
            <w:rPr>
              <w:rFonts w:asciiTheme="minorHAnsi" w:eastAsiaTheme="minorEastAsia" w:hAnsiTheme="minorHAnsi" w:cstheme="minorBidi"/>
              <w:noProof/>
              <w:sz w:val="22"/>
              <w:szCs w:val="22"/>
            </w:rPr>
          </w:pPr>
          <w:hyperlink w:anchor="_Toc476499691" w:history="1">
            <w:r w:rsidR="00605DB2" w:rsidRPr="00985357">
              <w:rPr>
                <w:rStyle w:val="Hyperlink"/>
                <w:noProof/>
              </w:rPr>
              <w:t>CHƯƠNG 3 – XÂY DỰNG CƠ CHẾ TRẢ LỜI TỰ ĐỘNG</w:t>
            </w:r>
            <w:r w:rsidR="00605DB2">
              <w:rPr>
                <w:noProof/>
                <w:webHidden/>
              </w:rPr>
              <w:tab/>
            </w:r>
            <w:r w:rsidR="00605DB2">
              <w:rPr>
                <w:noProof/>
                <w:webHidden/>
              </w:rPr>
              <w:fldChar w:fldCharType="begin"/>
            </w:r>
            <w:r w:rsidR="00605DB2">
              <w:rPr>
                <w:noProof/>
                <w:webHidden/>
              </w:rPr>
              <w:instrText xml:space="preserve"> PAGEREF _Toc476499691 \h </w:instrText>
            </w:r>
            <w:r w:rsidR="00605DB2">
              <w:rPr>
                <w:noProof/>
                <w:webHidden/>
              </w:rPr>
            </w:r>
            <w:r w:rsidR="00605DB2">
              <w:rPr>
                <w:noProof/>
                <w:webHidden/>
              </w:rPr>
              <w:fldChar w:fldCharType="separate"/>
            </w:r>
            <w:r w:rsidR="00586B2A">
              <w:rPr>
                <w:noProof/>
                <w:webHidden/>
              </w:rPr>
              <w:t>38</w:t>
            </w:r>
            <w:r w:rsidR="00605DB2">
              <w:rPr>
                <w:noProof/>
                <w:webHidden/>
              </w:rPr>
              <w:fldChar w:fldCharType="end"/>
            </w:r>
          </w:hyperlink>
        </w:p>
        <w:p w14:paraId="2B4D3FDB" w14:textId="77777777" w:rsidR="00605DB2" w:rsidRDefault="00C84FFB">
          <w:pPr>
            <w:pStyle w:val="TOC2"/>
            <w:tabs>
              <w:tab w:val="right" w:leader="dot" w:pos="9536"/>
            </w:tabs>
            <w:rPr>
              <w:rFonts w:asciiTheme="minorHAnsi" w:eastAsiaTheme="minorEastAsia" w:hAnsiTheme="minorHAnsi" w:cstheme="minorBidi"/>
              <w:noProof/>
              <w:sz w:val="22"/>
              <w:szCs w:val="22"/>
            </w:rPr>
          </w:pPr>
          <w:hyperlink w:anchor="_Toc476499692" w:history="1">
            <w:r w:rsidR="00605DB2" w:rsidRPr="00985357">
              <w:rPr>
                <w:rStyle w:val="Hyperlink"/>
                <w:noProof/>
              </w:rPr>
              <w:t>3.1 Kiến trúc tổng quan</w:t>
            </w:r>
            <w:r w:rsidR="00605DB2">
              <w:rPr>
                <w:noProof/>
                <w:webHidden/>
              </w:rPr>
              <w:tab/>
            </w:r>
            <w:r w:rsidR="00605DB2">
              <w:rPr>
                <w:noProof/>
                <w:webHidden/>
              </w:rPr>
              <w:fldChar w:fldCharType="begin"/>
            </w:r>
            <w:r w:rsidR="00605DB2">
              <w:rPr>
                <w:noProof/>
                <w:webHidden/>
              </w:rPr>
              <w:instrText xml:space="preserve"> PAGEREF _Toc476499692 \h </w:instrText>
            </w:r>
            <w:r w:rsidR="00605DB2">
              <w:rPr>
                <w:noProof/>
                <w:webHidden/>
              </w:rPr>
            </w:r>
            <w:r w:rsidR="00605DB2">
              <w:rPr>
                <w:noProof/>
                <w:webHidden/>
              </w:rPr>
              <w:fldChar w:fldCharType="separate"/>
            </w:r>
            <w:r w:rsidR="00586B2A">
              <w:rPr>
                <w:noProof/>
                <w:webHidden/>
              </w:rPr>
              <w:t>38</w:t>
            </w:r>
            <w:r w:rsidR="00605DB2">
              <w:rPr>
                <w:noProof/>
                <w:webHidden/>
              </w:rPr>
              <w:fldChar w:fldCharType="end"/>
            </w:r>
          </w:hyperlink>
        </w:p>
        <w:p w14:paraId="4D9771ED" w14:textId="77777777" w:rsidR="00605DB2" w:rsidRDefault="00C84FFB">
          <w:pPr>
            <w:pStyle w:val="TOC2"/>
            <w:tabs>
              <w:tab w:val="right" w:leader="dot" w:pos="9536"/>
            </w:tabs>
            <w:rPr>
              <w:rFonts w:asciiTheme="minorHAnsi" w:eastAsiaTheme="minorEastAsia" w:hAnsiTheme="minorHAnsi" w:cstheme="minorBidi"/>
              <w:noProof/>
              <w:sz w:val="22"/>
              <w:szCs w:val="22"/>
            </w:rPr>
          </w:pPr>
          <w:hyperlink w:anchor="_Toc476499693" w:history="1">
            <w:r w:rsidR="00605DB2" w:rsidRPr="00985357">
              <w:rPr>
                <w:rStyle w:val="Hyperlink"/>
                <w:noProof/>
              </w:rPr>
              <w:t>3.2 Phương pháp sử dụng:</w:t>
            </w:r>
            <w:r w:rsidR="00605DB2">
              <w:rPr>
                <w:noProof/>
                <w:webHidden/>
              </w:rPr>
              <w:tab/>
            </w:r>
            <w:r w:rsidR="00605DB2">
              <w:rPr>
                <w:noProof/>
                <w:webHidden/>
              </w:rPr>
              <w:fldChar w:fldCharType="begin"/>
            </w:r>
            <w:r w:rsidR="00605DB2">
              <w:rPr>
                <w:noProof/>
                <w:webHidden/>
              </w:rPr>
              <w:instrText xml:space="preserve"> PAGEREF _Toc476499693 \h </w:instrText>
            </w:r>
            <w:r w:rsidR="00605DB2">
              <w:rPr>
                <w:noProof/>
                <w:webHidden/>
              </w:rPr>
            </w:r>
            <w:r w:rsidR="00605DB2">
              <w:rPr>
                <w:noProof/>
                <w:webHidden/>
              </w:rPr>
              <w:fldChar w:fldCharType="separate"/>
            </w:r>
            <w:r w:rsidR="00586B2A">
              <w:rPr>
                <w:noProof/>
                <w:webHidden/>
              </w:rPr>
              <w:t>39</w:t>
            </w:r>
            <w:r w:rsidR="00605DB2">
              <w:rPr>
                <w:noProof/>
                <w:webHidden/>
              </w:rPr>
              <w:fldChar w:fldCharType="end"/>
            </w:r>
          </w:hyperlink>
        </w:p>
        <w:p w14:paraId="45FA61DF" w14:textId="77777777" w:rsidR="00605DB2" w:rsidRDefault="00C84FFB">
          <w:pPr>
            <w:pStyle w:val="TOC3"/>
            <w:tabs>
              <w:tab w:val="right" w:leader="dot" w:pos="9536"/>
            </w:tabs>
            <w:rPr>
              <w:rFonts w:asciiTheme="minorHAnsi" w:eastAsiaTheme="minorEastAsia" w:hAnsiTheme="minorHAnsi" w:cstheme="minorBidi"/>
              <w:noProof/>
              <w:sz w:val="22"/>
              <w:szCs w:val="22"/>
            </w:rPr>
          </w:pPr>
          <w:hyperlink w:anchor="_Toc476499694" w:history="1">
            <w:r w:rsidR="00605DB2" w:rsidRPr="00985357">
              <w:rPr>
                <w:rStyle w:val="Hyperlink"/>
                <w:noProof/>
              </w:rPr>
              <w:t>3.2.1 Lọc dữ liệu sử dụng Full Text Search</w:t>
            </w:r>
            <w:r w:rsidR="00605DB2">
              <w:rPr>
                <w:noProof/>
                <w:webHidden/>
              </w:rPr>
              <w:tab/>
            </w:r>
            <w:r w:rsidR="00605DB2">
              <w:rPr>
                <w:noProof/>
                <w:webHidden/>
              </w:rPr>
              <w:fldChar w:fldCharType="begin"/>
            </w:r>
            <w:r w:rsidR="00605DB2">
              <w:rPr>
                <w:noProof/>
                <w:webHidden/>
              </w:rPr>
              <w:instrText xml:space="preserve"> PAGEREF _Toc476499694 \h </w:instrText>
            </w:r>
            <w:r w:rsidR="00605DB2">
              <w:rPr>
                <w:noProof/>
                <w:webHidden/>
              </w:rPr>
            </w:r>
            <w:r w:rsidR="00605DB2">
              <w:rPr>
                <w:noProof/>
                <w:webHidden/>
              </w:rPr>
              <w:fldChar w:fldCharType="separate"/>
            </w:r>
            <w:r w:rsidR="00586B2A">
              <w:rPr>
                <w:noProof/>
                <w:webHidden/>
              </w:rPr>
              <w:t>39</w:t>
            </w:r>
            <w:r w:rsidR="00605DB2">
              <w:rPr>
                <w:noProof/>
                <w:webHidden/>
              </w:rPr>
              <w:fldChar w:fldCharType="end"/>
            </w:r>
          </w:hyperlink>
        </w:p>
        <w:p w14:paraId="31897A82" w14:textId="77777777" w:rsidR="00605DB2" w:rsidRDefault="00C84FFB">
          <w:pPr>
            <w:pStyle w:val="TOC3"/>
            <w:tabs>
              <w:tab w:val="right" w:leader="dot" w:pos="9536"/>
            </w:tabs>
            <w:rPr>
              <w:rFonts w:asciiTheme="minorHAnsi" w:eastAsiaTheme="minorEastAsia" w:hAnsiTheme="minorHAnsi" w:cstheme="minorBidi"/>
              <w:noProof/>
              <w:sz w:val="22"/>
              <w:szCs w:val="22"/>
            </w:rPr>
          </w:pPr>
          <w:hyperlink w:anchor="_Toc476499695" w:history="1">
            <w:r w:rsidR="00605DB2" w:rsidRPr="00985357">
              <w:rPr>
                <w:rStyle w:val="Hyperlink"/>
                <w:noProof/>
              </w:rPr>
              <w:t>3.2.2 Tách từ</w:t>
            </w:r>
            <w:r w:rsidR="00605DB2">
              <w:rPr>
                <w:noProof/>
                <w:webHidden/>
              </w:rPr>
              <w:tab/>
            </w:r>
            <w:r w:rsidR="00605DB2">
              <w:rPr>
                <w:noProof/>
                <w:webHidden/>
              </w:rPr>
              <w:fldChar w:fldCharType="begin"/>
            </w:r>
            <w:r w:rsidR="00605DB2">
              <w:rPr>
                <w:noProof/>
                <w:webHidden/>
              </w:rPr>
              <w:instrText xml:space="preserve"> PAGEREF _Toc476499695 \h </w:instrText>
            </w:r>
            <w:r w:rsidR="00605DB2">
              <w:rPr>
                <w:noProof/>
                <w:webHidden/>
              </w:rPr>
            </w:r>
            <w:r w:rsidR="00605DB2">
              <w:rPr>
                <w:noProof/>
                <w:webHidden/>
              </w:rPr>
              <w:fldChar w:fldCharType="separate"/>
            </w:r>
            <w:r w:rsidR="00586B2A">
              <w:rPr>
                <w:noProof/>
                <w:webHidden/>
              </w:rPr>
              <w:t>40</w:t>
            </w:r>
            <w:r w:rsidR="00605DB2">
              <w:rPr>
                <w:noProof/>
                <w:webHidden/>
              </w:rPr>
              <w:fldChar w:fldCharType="end"/>
            </w:r>
          </w:hyperlink>
        </w:p>
        <w:p w14:paraId="022DA68C" w14:textId="77777777" w:rsidR="00605DB2" w:rsidRDefault="00C84FFB">
          <w:pPr>
            <w:pStyle w:val="TOC3"/>
            <w:tabs>
              <w:tab w:val="right" w:leader="dot" w:pos="9536"/>
            </w:tabs>
            <w:rPr>
              <w:rFonts w:asciiTheme="minorHAnsi" w:eastAsiaTheme="minorEastAsia" w:hAnsiTheme="minorHAnsi" w:cstheme="minorBidi"/>
              <w:noProof/>
              <w:sz w:val="22"/>
              <w:szCs w:val="22"/>
            </w:rPr>
          </w:pPr>
          <w:hyperlink w:anchor="_Toc476499696" w:history="1">
            <w:r w:rsidR="00605DB2" w:rsidRPr="00985357">
              <w:rPr>
                <w:rStyle w:val="Hyperlink"/>
                <w:noProof/>
              </w:rPr>
              <w:t>3.2.3 Phân loại câu hỏi sử dụng Maximum entropy classifier</w:t>
            </w:r>
            <w:r w:rsidR="00605DB2">
              <w:rPr>
                <w:noProof/>
                <w:webHidden/>
              </w:rPr>
              <w:tab/>
            </w:r>
            <w:r w:rsidR="00605DB2">
              <w:rPr>
                <w:noProof/>
                <w:webHidden/>
              </w:rPr>
              <w:fldChar w:fldCharType="begin"/>
            </w:r>
            <w:r w:rsidR="00605DB2">
              <w:rPr>
                <w:noProof/>
                <w:webHidden/>
              </w:rPr>
              <w:instrText xml:space="preserve"> PAGEREF _Toc476499696 \h </w:instrText>
            </w:r>
            <w:r w:rsidR="00605DB2">
              <w:rPr>
                <w:noProof/>
                <w:webHidden/>
              </w:rPr>
            </w:r>
            <w:r w:rsidR="00605DB2">
              <w:rPr>
                <w:noProof/>
                <w:webHidden/>
              </w:rPr>
              <w:fldChar w:fldCharType="separate"/>
            </w:r>
            <w:r w:rsidR="00586B2A">
              <w:rPr>
                <w:noProof/>
                <w:webHidden/>
              </w:rPr>
              <w:t>42</w:t>
            </w:r>
            <w:r w:rsidR="00605DB2">
              <w:rPr>
                <w:noProof/>
                <w:webHidden/>
              </w:rPr>
              <w:fldChar w:fldCharType="end"/>
            </w:r>
          </w:hyperlink>
        </w:p>
        <w:p w14:paraId="2C5AE9C1" w14:textId="77777777" w:rsidR="00605DB2" w:rsidRDefault="00C84FFB">
          <w:pPr>
            <w:pStyle w:val="TOC3"/>
            <w:tabs>
              <w:tab w:val="right" w:leader="dot" w:pos="9536"/>
            </w:tabs>
            <w:rPr>
              <w:rFonts w:asciiTheme="minorHAnsi" w:eastAsiaTheme="minorEastAsia" w:hAnsiTheme="minorHAnsi" w:cstheme="minorBidi"/>
              <w:noProof/>
              <w:sz w:val="22"/>
              <w:szCs w:val="22"/>
            </w:rPr>
          </w:pPr>
          <w:hyperlink w:anchor="_Toc476499697" w:history="1">
            <w:r w:rsidR="00605DB2" w:rsidRPr="00985357">
              <w:rPr>
                <w:rStyle w:val="Hyperlink"/>
                <w:noProof/>
                <w:lang w:val="fr-FR"/>
              </w:rPr>
              <w:t>3.2.4 Đo độ tương tự giữa các câu hỏi.</w:t>
            </w:r>
            <w:r w:rsidR="00605DB2">
              <w:rPr>
                <w:noProof/>
                <w:webHidden/>
              </w:rPr>
              <w:tab/>
            </w:r>
            <w:r w:rsidR="00605DB2">
              <w:rPr>
                <w:noProof/>
                <w:webHidden/>
              </w:rPr>
              <w:fldChar w:fldCharType="begin"/>
            </w:r>
            <w:r w:rsidR="00605DB2">
              <w:rPr>
                <w:noProof/>
                <w:webHidden/>
              </w:rPr>
              <w:instrText xml:space="preserve"> PAGEREF _Toc476499697 \h </w:instrText>
            </w:r>
            <w:r w:rsidR="00605DB2">
              <w:rPr>
                <w:noProof/>
                <w:webHidden/>
              </w:rPr>
            </w:r>
            <w:r w:rsidR="00605DB2">
              <w:rPr>
                <w:noProof/>
                <w:webHidden/>
              </w:rPr>
              <w:fldChar w:fldCharType="separate"/>
            </w:r>
            <w:r w:rsidR="00586B2A">
              <w:rPr>
                <w:noProof/>
                <w:webHidden/>
              </w:rPr>
              <w:t>43</w:t>
            </w:r>
            <w:r w:rsidR="00605DB2">
              <w:rPr>
                <w:noProof/>
                <w:webHidden/>
              </w:rPr>
              <w:fldChar w:fldCharType="end"/>
            </w:r>
          </w:hyperlink>
        </w:p>
        <w:p w14:paraId="36C660FD" w14:textId="77777777" w:rsidR="00605DB2" w:rsidRDefault="00C84FFB">
          <w:pPr>
            <w:pStyle w:val="TOC1"/>
            <w:rPr>
              <w:rFonts w:asciiTheme="minorHAnsi" w:eastAsiaTheme="minorEastAsia" w:hAnsiTheme="minorHAnsi" w:cstheme="minorBidi"/>
              <w:noProof/>
              <w:sz w:val="22"/>
              <w:szCs w:val="22"/>
            </w:rPr>
          </w:pPr>
          <w:hyperlink w:anchor="_Toc476499698" w:history="1">
            <w:r w:rsidR="00605DB2" w:rsidRPr="00985357">
              <w:rPr>
                <w:rStyle w:val="Hyperlink"/>
                <w:noProof/>
              </w:rPr>
              <w:t>CHƯƠNG 4–NGHIÊN CỨU THỰC NGHIỆM</w:t>
            </w:r>
            <w:r w:rsidR="00605DB2">
              <w:rPr>
                <w:noProof/>
                <w:webHidden/>
              </w:rPr>
              <w:tab/>
            </w:r>
            <w:r w:rsidR="00605DB2">
              <w:rPr>
                <w:noProof/>
                <w:webHidden/>
              </w:rPr>
              <w:fldChar w:fldCharType="begin"/>
            </w:r>
            <w:r w:rsidR="00605DB2">
              <w:rPr>
                <w:noProof/>
                <w:webHidden/>
              </w:rPr>
              <w:instrText xml:space="preserve"> PAGEREF _Toc476499698 \h </w:instrText>
            </w:r>
            <w:r w:rsidR="00605DB2">
              <w:rPr>
                <w:noProof/>
                <w:webHidden/>
              </w:rPr>
            </w:r>
            <w:r w:rsidR="00605DB2">
              <w:rPr>
                <w:noProof/>
                <w:webHidden/>
              </w:rPr>
              <w:fldChar w:fldCharType="separate"/>
            </w:r>
            <w:r w:rsidR="00586B2A">
              <w:rPr>
                <w:noProof/>
                <w:webHidden/>
              </w:rPr>
              <w:t>46</w:t>
            </w:r>
            <w:r w:rsidR="00605DB2">
              <w:rPr>
                <w:noProof/>
                <w:webHidden/>
              </w:rPr>
              <w:fldChar w:fldCharType="end"/>
            </w:r>
          </w:hyperlink>
        </w:p>
        <w:p w14:paraId="7383AC83" w14:textId="77777777" w:rsidR="00605DB2" w:rsidRDefault="00C84FFB">
          <w:pPr>
            <w:pStyle w:val="TOC2"/>
            <w:tabs>
              <w:tab w:val="right" w:leader="dot" w:pos="9536"/>
            </w:tabs>
            <w:rPr>
              <w:rFonts w:asciiTheme="minorHAnsi" w:eastAsiaTheme="minorEastAsia" w:hAnsiTheme="minorHAnsi" w:cstheme="minorBidi"/>
              <w:noProof/>
              <w:sz w:val="22"/>
              <w:szCs w:val="22"/>
            </w:rPr>
          </w:pPr>
          <w:hyperlink w:anchor="_Toc476499699" w:history="1">
            <w:r w:rsidR="00605DB2" w:rsidRPr="00985357">
              <w:rPr>
                <w:rStyle w:val="Hyperlink"/>
                <w:noProof/>
              </w:rPr>
              <w:t>4.1 Bộ đánh giá giải thuật phân loại câu hỏi</w:t>
            </w:r>
            <w:r w:rsidR="00605DB2">
              <w:rPr>
                <w:noProof/>
                <w:webHidden/>
              </w:rPr>
              <w:tab/>
            </w:r>
            <w:r w:rsidR="00605DB2">
              <w:rPr>
                <w:noProof/>
                <w:webHidden/>
              </w:rPr>
              <w:fldChar w:fldCharType="begin"/>
            </w:r>
            <w:r w:rsidR="00605DB2">
              <w:rPr>
                <w:noProof/>
                <w:webHidden/>
              </w:rPr>
              <w:instrText xml:space="preserve"> PAGEREF _Toc476499699 \h </w:instrText>
            </w:r>
            <w:r w:rsidR="00605DB2">
              <w:rPr>
                <w:noProof/>
                <w:webHidden/>
              </w:rPr>
            </w:r>
            <w:r w:rsidR="00605DB2">
              <w:rPr>
                <w:noProof/>
                <w:webHidden/>
              </w:rPr>
              <w:fldChar w:fldCharType="separate"/>
            </w:r>
            <w:r w:rsidR="00586B2A">
              <w:rPr>
                <w:noProof/>
                <w:webHidden/>
              </w:rPr>
              <w:t>46</w:t>
            </w:r>
            <w:r w:rsidR="00605DB2">
              <w:rPr>
                <w:noProof/>
                <w:webHidden/>
              </w:rPr>
              <w:fldChar w:fldCharType="end"/>
            </w:r>
          </w:hyperlink>
        </w:p>
        <w:p w14:paraId="1D7E1F4B" w14:textId="77777777" w:rsidR="00605DB2" w:rsidRDefault="00C84FFB">
          <w:pPr>
            <w:pStyle w:val="TOC3"/>
            <w:tabs>
              <w:tab w:val="right" w:leader="dot" w:pos="9536"/>
            </w:tabs>
            <w:rPr>
              <w:rFonts w:asciiTheme="minorHAnsi" w:eastAsiaTheme="minorEastAsia" w:hAnsiTheme="minorHAnsi" w:cstheme="minorBidi"/>
              <w:noProof/>
              <w:sz w:val="22"/>
              <w:szCs w:val="22"/>
            </w:rPr>
          </w:pPr>
          <w:hyperlink w:anchor="_Toc476499700" w:history="1">
            <w:r w:rsidR="00605DB2" w:rsidRPr="00985357">
              <w:rPr>
                <w:rStyle w:val="Hyperlink"/>
                <w:noProof/>
              </w:rPr>
              <w:t>4.1.1 Xây dựng bộ đánh giá giải thuật phân loại câu hỏi</w:t>
            </w:r>
            <w:r w:rsidR="00605DB2">
              <w:rPr>
                <w:noProof/>
                <w:webHidden/>
              </w:rPr>
              <w:tab/>
            </w:r>
            <w:r w:rsidR="00605DB2">
              <w:rPr>
                <w:noProof/>
                <w:webHidden/>
              </w:rPr>
              <w:fldChar w:fldCharType="begin"/>
            </w:r>
            <w:r w:rsidR="00605DB2">
              <w:rPr>
                <w:noProof/>
                <w:webHidden/>
              </w:rPr>
              <w:instrText xml:space="preserve"> PAGEREF _Toc476499700 \h </w:instrText>
            </w:r>
            <w:r w:rsidR="00605DB2">
              <w:rPr>
                <w:noProof/>
                <w:webHidden/>
              </w:rPr>
            </w:r>
            <w:r w:rsidR="00605DB2">
              <w:rPr>
                <w:noProof/>
                <w:webHidden/>
              </w:rPr>
              <w:fldChar w:fldCharType="separate"/>
            </w:r>
            <w:r w:rsidR="00586B2A">
              <w:rPr>
                <w:noProof/>
                <w:webHidden/>
              </w:rPr>
              <w:t>46</w:t>
            </w:r>
            <w:r w:rsidR="00605DB2">
              <w:rPr>
                <w:noProof/>
                <w:webHidden/>
              </w:rPr>
              <w:fldChar w:fldCharType="end"/>
            </w:r>
          </w:hyperlink>
        </w:p>
        <w:p w14:paraId="0A8343E9" w14:textId="77777777" w:rsidR="00605DB2" w:rsidRDefault="00C84FFB">
          <w:pPr>
            <w:pStyle w:val="TOC3"/>
            <w:tabs>
              <w:tab w:val="right" w:leader="dot" w:pos="9536"/>
            </w:tabs>
            <w:rPr>
              <w:rFonts w:asciiTheme="minorHAnsi" w:eastAsiaTheme="minorEastAsia" w:hAnsiTheme="minorHAnsi" w:cstheme="minorBidi"/>
              <w:noProof/>
              <w:sz w:val="22"/>
              <w:szCs w:val="22"/>
            </w:rPr>
          </w:pPr>
          <w:hyperlink w:anchor="_Toc476499701" w:history="1">
            <w:r w:rsidR="00605DB2" w:rsidRPr="00985357">
              <w:rPr>
                <w:rStyle w:val="Hyperlink"/>
                <w:noProof/>
              </w:rPr>
              <w:t>4.2.2 Kết quả thử nghiệm</w:t>
            </w:r>
            <w:r w:rsidR="00605DB2">
              <w:rPr>
                <w:noProof/>
                <w:webHidden/>
              </w:rPr>
              <w:tab/>
            </w:r>
            <w:r w:rsidR="00605DB2">
              <w:rPr>
                <w:noProof/>
                <w:webHidden/>
              </w:rPr>
              <w:fldChar w:fldCharType="begin"/>
            </w:r>
            <w:r w:rsidR="00605DB2">
              <w:rPr>
                <w:noProof/>
                <w:webHidden/>
              </w:rPr>
              <w:instrText xml:space="preserve"> PAGEREF _Toc476499701 \h </w:instrText>
            </w:r>
            <w:r w:rsidR="00605DB2">
              <w:rPr>
                <w:noProof/>
                <w:webHidden/>
              </w:rPr>
            </w:r>
            <w:r w:rsidR="00605DB2">
              <w:rPr>
                <w:noProof/>
                <w:webHidden/>
              </w:rPr>
              <w:fldChar w:fldCharType="separate"/>
            </w:r>
            <w:r w:rsidR="00586B2A">
              <w:rPr>
                <w:noProof/>
                <w:webHidden/>
              </w:rPr>
              <w:t>48</w:t>
            </w:r>
            <w:r w:rsidR="00605DB2">
              <w:rPr>
                <w:noProof/>
                <w:webHidden/>
              </w:rPr>
              <w:fldChar w:fldCharType="end"/>
            </w:r>
          </w:hyperlink>
        </w:p>
        <w:p w14:paraId="68D0F5F1" w14:textId="77777777" w:rsidR="00605DB2" w:rsidRDefault="00C84FFB">
          <w:pPr>
            <w:pStyle w:val="TOC2"/>
            <w:tabs>
              <w:tab w:val="right" w:leader="dot" w:pos="9536"/>
            </w:tabs>
            <w:rPr>
              <w:rFonts w:asciiTheme="minorHAnsi" w:eastAsiaTheme="minorEastAsia" w:hAnsiTheme="minorHAnsi" w:cstheme="minorBidi"/>
              <w:noProof/>
              <w:sz w:val="22"/>
              <w:szCs w:val="22"/>
            </w:rPr>
          </w:pPr>
          <w:hyperlink w:anchor="_Toc476499702" w:history="1">
            <w:r w:rsidR="00605DB2" w:rsidRPr="00985357">
              <w:rPr>
                <w:rStyle w:val="Hyperlink"/>
                <w:noProof/>
              </w:rPr>
              <w:t>4.2 Bộ đánh giá giải thuật đo độ tương tự</w:t>
            </w:r>
            <w:r w:rsidR="00605DB2">
              <w:rPr>
                <w:noProof/>
                <w:webHidden/>
              </w:rPr>
              <w:tab/>
            </w:r>
            <w:r w:rsidR="00605DB2">
              <w:rPr>
                <w:noProof/>
                <w:webHidden/>
              </w:rPr>
              <w:fldChar w:fldCharType="begin"/>
            </w:r>
            <w:r w:rsidR="00605DB2">
              <w:rPr>
                <w:noProof/>
                <w:webHidden/>
              </w:rPr>
              <w:instrText xml:space="preserve"> PAGEREF _Toc476499702 \h </w:instrText>
            </w:r>
            <w:r w:rsidR="00605DB2">
              <w:rPr>
                <w:noProof/>
                <w:webHidden/>
              </w:rPr>
            </w:r>
            <w:r w:rsidR="00605DB2">
              <w:rPr>
                <w:noProof/>
                <w:webHidden/>
              </w:rPr>
              <w:fldChar w:fldCharType="separate"/>
            </w:r>
            <w:r w:rsidR="00586B2A">
              <w:rPr>
                <w:noProof/>
                <w:webHidden/>
              </w:rPr>
              <w:t>49</w:t>
            </w:r>
            <w:r w:rsidR="00605DB2">
              <w:rPr>
                <w:noProof/>
                <w:webHidden/>
              </w:rPr>
              <w:fldChar w:fldCharType="end"/>
            </w:r>
          </w:hyperlink>
        </w:p>
        <w:p w14:paraId="33781683" w14:textId="77777777" w:rsidR="00605DB2" w:rsidRDefault="00C84FFB">
          <w:pPr>
            <w:pStyle w:val="TOC3"/>
            <w:tabs>
              <w:tab w:val="right" w:leader="dot" w:pos="9536"/>
            </w:tabs>
            <w:rPr>
              <w:rFonts w:asciiTheme="minorHAnsi" w:eastAsiaTheme="minorEastAsia" w:hAnsiTheme="minorHAnsi" w:cstheme="minorBidi"/>
              <w:noProof/>
              <w:sz w:val="22"/>
              <w:szCs w:val="22"/>
            </w:rPr>
          </w:pPr>
          <w:hyperlink w:anchor="_Toc476499703" w:history="1">
            <w:r w:rsidR="00605DB2" w:rsidRPr="00985357">
              <w:rPr>
                <w:rStyle w:val="Hyperlink"/>
                <w:noProof/>
              </w:rPr>
              <w:t>4.2.1 Xây dựng bộ đánh giá giải thuật đo độ tương tự:</w:t>
            </w:r>
            <w:r w:rsidR="00605DB2">
              <w:rPr>
                <w:noProof/>
                <w:webHidden/>
              </w:rPr>
              <w:tab/>
            </w:r>
            <w:r w:rsidR="00605DB2">
              <w:rPr>
                <w:noProof/>
                <w:webHidden/>
              </w:rPr>
              <w:fldChar w:fldCharType="begin"/>
            </w:r>
            <w:r w:rsidR="00605DB2">
              <w:rPr>
                <w:noProof/>
                <w:webHidden/>
              </w:rPr>
              <w:instrText xml:space="preserve"> PAGEREF _Toc476499703 \h </w:instrText>
            </w:r>
            <w:r w:rsidR="00605DB2">
              <w:rPr>
                <w:noProof/>
                <w:webHidden/>
              </w:rPr>
            </w:r>
            <w:r w:rsidR="00605DB2">
              <w:rPr>
                <w:noProof/>
                <w:webHidden/>
              </w:rPr>
              <w:fldChar w:fldCharType="separate"/>
            </w:r>
            <w:r w:rsidR="00586B2A">
              <w:rPr>
                <w:noProof/>
                <w:webHidden/>
              </w:rPr>
              <w:t>50</w:t>
            </w:r>
            <w:r w:rsidR="00605DB2">
              <w:rPr>
                <w:noProof/>
                <w:webHidden/>
              </w:rPr>
              <w:fldChar w:fldCharType="end"/>
            </w:r>
          </w:hyperlink>
        </w:p>
        <w:p w14:paraId="21047203" w14:textId="77777777" w:rsidR="00605DB2" w:rsidRDefault="00C84FFB">
          <w:pPr>
            <w:pStyle w:val="TOC3"/>
            <w:tabs>
              <w:tab w:val="right" w:leader="dot" w:pos="9536"/>
            </w:tabs>
            <w:rPr>
              <w:rFonts w:asciiTheme="minorHAnsi" w:eastAsiaTheme="minorEastAsia" w:hAnsiTheme="minorHAnsi" w:cstheme="minorBidi"/>
              <w:noProof/>
              <w:sz w:val="22"/>
              <w:szCs w:val="22"/>
            </w:rPr>
          </w:pPr>
          <w:hyperlink w:anchor="_Toc476499704" w:history="1">
            <w:r w:rsidR="00605DB2" w:rsidRPr="00985357">
              <w:rPr>
                <w:rStyle w:val="Hyperlink"/>
                <w:noProof/>
              </w:rPr>
              <w:t>4.2.2 Kế hoạch thử nghiệm</w:t>
            </w:r>
            <w:r w:rsidR="00605DB2">
              <w:rPr>
                <w:noProof/>
                <w:webHidden/>
              </w:rPr>
              <w:tab/>
            </w:r>
            <w:r w:rsidR="00605DB2">
              <w:rPr>
                <w:noProof/>
                <w:webHidden/>
              </w:rPr>
              <w:fldChar w:fldCharType="begin"/>
            </w:r>
            <w:r w:rsidR="00605DB2">
              <w:rPr>
                <w:noProof/>
                <w:webHidden/>
              </w:rPr>
              <w:instrText xml:space="preserve"> PAGEREF _Toc476499704 \h </w:instrText>
            </w:r>
            <w:r w:rsidR="00605DB2">
              <w:rPr>
                <w:noProof/>
                <w:webHidden/>
              </w:rPr>
            </w:r>
            <w:r w:rsidR="00605DB2">
              <w:rPr>
                <w:noProof/>
                <w:webHidden/>
              </w:rPr>
              <w:fldChar w:fldCharType="separate"/>
            </w:r>
            <w:r w:rsidR="00586B2A">
              <w:rPr>
                <w:noProof/>
                <w:webHidden/>
              </w:rPr>
              <w:t>51</w:t>
            </w:r>
            <w:r w:rsidR="00605DB2">
              <w:rPr>
                <w:noProof/>
                <w:webHidden/>
              </w:rPr>
              <w:fldChar w:fldCharType="end"/>
            </w:r>
          </w:hyperlink>
        </w:p>
        <w:p w14:paraId="4296AF70" w14:textId="77777777" w:rsidR="00605DB2" w:rsidRDefault="00C84FFB">
          <w:pPr>
            <w:pStyle w:val="TOC1"/>
            <w:rPr>
              <w:rFonts w:asciiTheme="minorHAnsi" w:eastAsiaTheme="minorEastAsia" w:hAnsiTheme="minorHAnsi" w:cstheme="minorBidi"/>
              <w:noProof/>
              <w:sz w:val="22"/>
              <w:szCs w:val="22"/>
            </w:rPr>
          </w:pPr>
          <w:hyperlink w:anchor="_Toc476499705" w:history="1">
            <w:r w:rsidR="00605DB2" w:rsidRPr="00985357">
              <w:rPr>
                <w:rStyle w:val="Hyperlink"/>
                <w:noProof/>
              </w:rPr>
              <w:t>CHƯƠNG 5– TỔNG KẾT</w:t>
            </w:r>
            <w:r w:rsidR="00605DB2">
              <w:rPr>
                <w:noProof/>
                <w:webHidden/>
              </w:rPr>
              <w:tab/>
            </w:r>
            <w:r w:rsidR="00605DB2">
              <w:rPr>
                <w:noProof/>
                <w:webHidden/>
              </w:rPr>
              <w:fldChar w:fldCharType="begin"/>
            </w:r>
            <w:r w:rsidR="00605DB2">
              <w:rPr>
                <w:noProof/>
                <w:webHidden/>
              </w:rPr>
              <w:instrText xml:space="preserve"> PAGEREF _Toc476499705 \h </w:instrText>
            </w:r>
            <w:r w:rsidR="00605DB2">
              <w:rPr>
                <w:noProof/>
                <w:webHidden/>
              </w:rPr>
            </w:r>
            <w:r w:rsidR="00605DB2">
              <w:rPr>
                <w:noProof/>
                <w:webHidden/>
              </w:rPr>
              <w:fldChar w:fldCharType="separate"/>
            </w:r>
            <w:r w:rsidR="00586B2A">
              <w:rPr>
                <w:noProof/>
                <w:webHidden/>
              </w:rPr>
              <w:t>59</w:t>
            </w:r>
            <w:r w:rsidR="00605DB2">
              <w:rPr>
                <w:noProof/>
                <w:webHidden/>
              </w:rPr>
              <w:fldChar w:fldCharType="end"/>
            </w:r>
          </w:hyperlink>
        </w:p>
        <w:p w14:paraId="29D52711" w14:textId="77777777" w:rsidR="00605DB2" w:rsidRDefault="00C84FFB">
          <w:pPr>
            <w:pStyle w:val="TOC1"/>
            <w:rPr>
              <w:rFonts w:asciiTheme="minorHAnsi" w:eastAsiaTheme="minorEastAsia" w:hAnsiTheme="minorHAnsi" w:cstheme="minorBidi"/>
              <w:noProof/>
              <w:sz w:val="22"/>
              <w:szCs w:val="22"/>
            </w:rPr>
          </w:pPr>
          <w:hyperlink w:anchor="_Toc476499706" w:history="1">
            <w:r w:rsidR="00605DB2" w:rsidRPr="00985357">
              <w:rPr>
                <w:rStyle w:val="Hyperlink"/>
                <w:noProof/>
              </w:rPr>
              <w:t>TÀI LIỆU THAM KHẢO</w:t>
            </w:r>
            <w:r w:rsidR="00605DB2">
              <w:rPr>
                <w:noProof/>
                <w:webHidden/>
              </w:rPr>
              <w:tab/>
            </w:r>
            <w:r w:rsidR="00605DB2">
              <w:rPr>
                <w:noProof/>
                <w:webHidden/>
              </w:rPr>
              <w:fldChar w:fldCharType="begin"/>
            </w:r>
            <w:r w:rsidR="00605DB2">
              <w:rPr>
                <w:noProof/>
                <w:webHidden/>
              </w:rPr>
              <w:instrText xml:space="preserve"> PAGEREF _Toc476499706 \h </w:instrText>
            </w:r>
            <w:r w:rsidR="00605DB2">
              <w:rPr>
                <w:noProof/>
                <w:webHidden/>
              </w:rPr>
            </w:r>
            <w:r w:rsidR="00605DB2">
              <w:rPr>
                <w:noProof/>
                <w:webHidden/>
              </w:rPr>
              <w:fldChar w:fldCharType="separate"/>
            </w:r>
            <w:r w:rsidR="00586B2A">
              <w:rPr>
                <w:noProof/>
                <w:webHidden/>
              </w:rPr>
              <w:t>60</w:t>
            </w:r>
            <w:r w:rsidR="00605DB2">
              <w:rPr>
                <w:noProof/>
                <w:webHidden/>
              </w:rPr>
              <w:fldChar w:fldCharType="end"/>
            </w:r>
          </w:hyperlink>
        </w:p>
        <w:p w14:paraId="714886AC" w14:textId="77777777" w:rsidR="00605DB2" w:rsidRDefault="00C84FFB">
          <w:pPr>
            <w:pStyle w:val="TOC1"/>
            <w:rPr>
              <w:rFonts w:asciiTheme="minorHAnsi" w:eastAsiaTheme="minorEastAsia" w:hAnsiTheme="minorHAnsi" w:cstheme="minorBidi"/>
              <w:noProof/>
              <w:sz w:val="22"/>
              <w:szCs w:val="22"/>
            </w:rPr>
          </w:pPr>
          <w:hyperlink w:anchor="_Toc476499707" w:history="1">
            <w:r w:rsidR="00605DB2" w:rsidRPr="00985357">
              <w:rPr>
                <w:rStyle w:val="Hyperlink"/>
                <w:noProof/>
              </w:rPr>
              <w:t>PHỤ LỤC</w:t>
            </w:r>
            <w:r w:rsidR="00605DB2">
              <w:rPr>
                <w:noProof/>
                <w:webHidden/>
              </w:rPr>
              <w:tab/>
            </w:r>
            <w:r w:rsidR="00605DB2">
              <w:rPr>
                <w:noProof/>
                <w:webHidden/>
              </w:rPr>
              <w:fldChar w:fldCharType="begin"/>
            </w:r>
            <w:r w:rsidR="00605DB2">
              <w:rPr>
                <w:noProof/>
                <w:webHidden/>
              </w:rPr>
              <w:instrText xml:space="preserve"> PAGEREF _Toc476499707 \h </w:instrText>
            </w:r>
            <w:r w:rsidR="00605DB2">
              <w:rPr>
                <w:noProof/>
                <w:webHidden/>
              </w:rPr>
            </w:r>
            <w:r w:rsidR="00605DB2">
              <w:rPr>
                <w:noProof/>
                <w:webHidden/>
              </w:rPr>
              <w:fldChar w:fldCharType="separate"/>
            </w:r>
            <w:r w:rsidR="00586B2A">
              <w:rPr>
                <w:noProof/>
                <w:webHidden/>
              </w:rPr>
              <w:t>61</w:t>
            </w:r>
            <w:r w:rsidR="00605DB2">
              <w:rPr>
                <w:noProof/>
                <w:webHidden/>
              </w:rPr>
              <w:fldChar w:fldCharType="end"/>
            </w:r>
          </w:hyperlink>
        </w:p>
        <w:p w14:paraId="56CE761E" w14:textId="066369FA" w:rsidR="00605DB2" w:rsidRDefault="00605DB2">
          <w:r>
            <w:rPr>
              <w:b/>
              <w:bCs/>
              <w:noProof/>
            </w:rPr>
            <w:fldChar w:fldCharType="end"/>
          </w:r>
        </w:p>
      </w:sdtContent>
    </w:sdt>
    <w:p w14:paraId="687685E6" w14:textId="39A15780" w:rsidR="00C75086" w:rsidRPr="00605DB2" w:rsidRDefault="00C75086" w:rsidP="00605DB2">
      <w:pPr>
        <w:pStyle w:val="Chng"/>
        <w:jc w:val="center"/>
        <w:rPr>
          <w:lang w:val="vi-VN"/>
        </w:rPr>
      </w:pPr>
    </w:p>
    <w:p w14:paraId="06FB9D18" w14:textId="6BCA8A6F" w:rsidR="00115628" w:rsidRPr="001E7D59" w:rsidRDefault="00115628" w:rsidP="001E7D59">
      <w:pPr>
        <w:spacing w:after="200" w:line="276" w:lineRule="auto"/>
        <w:rPr>
          <w:sz w:val="26"/>
          <w:szCs w:val="26"/>
        </w:rPr>
      </w:pPr>
    </w:p>
    <w:p w14:paraId="3BCEFCA0" w14:textId="0E7AF0AE" w:rsidR="007B1A23" w:rsidRDefault="007E6AB9">
      <w:pPr>
        <w:spacing w:after="200" w:line="276" w:lineRule="auto"/>
        <w:rPr>
          <w:sz w:val="26"/>
          <w:szCs w:val="26"/>
        </w:rPr>
      </w:pPr>
      <w:r>
        <w:rPr>
          <w:sz w:val="26"/>
          <w:szCs w:val="26"/>
        </w:rPr>
        <w:br w:type="page"/>
      </w:r>
    </w:p>
    <w:p w14:paraId="7A0DAA3C" w14:textId="34081601" w:rsidR="003E5DFC" w:rsidRPr="007E6AB9" w:rsidRDefault="003E5DFC" w:rsidP="00605DB2">
      <w:pPr>
        <w:pStyle w:val="Chng"/>
        <w:jc w:val="center"/>
        <w:outlineLvl w:val="0"/>
      </w:pPr>
      <w:bookmarkStart w:id="2" w:name="_Toc476412695"/>
      <w:bookmarkStart w:id="3" w:name="_Toc476499669"/>
      <w:r>
        <w:lastRenderedPageBreak/>
        <w:t>DANH MỤC KÍ HIỆU VÀ CHỮ VIẾT TẮT</w:t>
      </w:r>
      <w:bookmarkEnd w:id="2"/>
      <w:bookmarkEnd w:id="3"/>
    </w:p>
    <w:p w14:paraId="7948C3F8" w14:textId="77777777" w:rsidR="003E5DFC" w:rsidRDefault="003E5DFC" w:rsidP="003E5DFC">
      <w:pPr>
        <w:pStyle w:val="Nidungvnbn"/>
      </w:pPr>
    </w:p>
    <w:p w14:paraId="7792EAD1" w14:textId="77777777" w:rsidR="003E5DFC" w:rsidRDefault="003E5DFC" w:rsidP="003E5DFC">
      <w:pPr>
        <w:spacing w:before="60" w:after="60" w:line="276" w:lineRule="auto"/>
        <w:jc w:val="both"/>
        <w:rPr>
          <w:b/>
          <w:sz w:val="28"/>
        </w:rPr>
      </w:pPr>
      <w:r w:rsidRPr="00115628">
        <w:rPr>
          <w:b/>
          <w:sz w:val="28"/>
        </w:rPr>
        <w:t>CÁC KÝ HIỆU</w:t>
      </w:r>
    </w:p>
    <w:p w14:paraId="5A5D8997" w14:textId="77777777" w:rsidR="00BD6938" w:rsidRPr="00115628" w:rsidRDefault="00BD6938" w:rsidP="003E5DFC">
      <w:pPr>
        <w:spacing w:before="60" w:after="60" w:line="276" w:lineRule="auto"/>
        <w:jc w:val="both"/>
        <w:rPr>
          <w:b/>
          <w:sz w:val="28"/>
        </w:rPr>
      </w:pPr>
    </w:p>
    <w:p w14:paraId="378EEF04" w14:textId="77777777" w:rsidR="003E5DFC" w:rsidRPr="006C3A2B" w:rsidRDefault="003E5DFC" w:rsidP="003E5DFC">
      <w:pPr>
        <w:spacing w:before="60" w:after="60" w:line="276" w:lineRule="auto"/>
        <w:ind w:firstLine="720"/>
        <w:jc w:val="both"/>
      </w:pPr>
    </w:p>
    <w:p w14:paraId="0174494B" w14:textId="77777777" w:rsidR="003E5DFC" w:rsidRPr="00115628" w:rsidRDefault="003E5DFC" w:rsidP="003E5DFC">
      <w:pPr>
        <w:spacing w:before="60" w:after="60" w:line="276" w:lineRule="auto"/>
        <w:jc w:val="both"/>
        <w:rPr>
          <w:b/>
          <w:sz w:val="28"/>
        </w:rPr>
      </w:pPr>
      <w:r w:rsidRPr="00115628">
        <w:rPr>
          <w:b/>
          <w:sz w:val="28"/>
        </w:rPr>
        <w:t xml:space="preserve">CÁC CHỮ VIẾT TẮT </w:t>
      </w:r>
    </w:p>
    <w:p w14:paraId="1BDFF6D9" w14:textId="667F7C08" w:rsidR="003E5DFC" w:rsidRDefault="00BD6938" w:rsidP="004B0C77">
      <w:pPr>
        <w:pStyle w:val="Bngbiu-nidung"/>
        <w:numPr>
          <w:ilvl w:val="0"/>
          <w:numId w:val="9"/>
        </w:numPr>
      </w:pPr>
      <w:r>
        <w:t>FTS: Full Text Search</w:t>
      </w:r>
      <w:r w:rsidR="003021D8">
        <w:t>.</w:t>
      </w:r>
    </w:p>
    <w:p w14:paraId="7A999383" w14:textId="43C63EBC" w:rsidR="00D904CF" w:rsidRDefault="00D904CF" w:rsidP="004B0C77">
      <w:pPr>
        <w:pStyle w:val="Bngbiu-nidung"/>
        <w:numPr>
          <w:ilvl w:val="0"/>
          <w:numId w:val="9"/>
        </w:numPr>
      </w:pPr>
      <w:r>
        <w:t>MVC: Model View Controller</w:t>
      </w:r>
      <w:r w:rsidR="003021D8">
        <w:t>.</w:t>
      </w:r>
    </w:p>
    <w:p w14:paraId="68C3B9A8" w14:textId="37B644F0" w:rsidR="003021D8" w:rsidRDefault="003021D8" w:rsidP="004B0C77">
      <w:pPr>
        <w:pStyle w:val="Bngbiu-nidung"/>
        <w:numPr>
          <w:ilvl w:val="0"/>
          <w:numId w:val="9"/>
        </w:numPr>
      </w:pPr>
      <w:r>
        <w:t>CSDL: Cơ sở dữ liệu.</w:t>
      </w:r>
    </w:p>
    <w:p w14:paraId="5A34FFC5" w14:textId="1ECF83C9" w:rsidR="006C61C0" w:rsidRDefault="006C61C0" w:rsidP="004B0C77">
      <w:pPr>
        <w:pStyle w:val="Bngbiu-nidung"/>
        <w:numPr>
          <w:ilvl w:val="0"/>
          <w:numId w:val="9"/>
        </w:numPr>
      </w:pPr>
      <w:r>
        <w:t>API: Application Programming Interface.</w:t>
      </w:r>
    </w:p>
    <w:p w14:paraId="22D14BA8" w14:textId="32F86A1E" w:rsidR="00856168" w:rsidRDefault="00856168" w:rsidP="004B0C77">
      <w:pPr>
        <w:pStyle w:val="Bngbiu-nidung"/>
        <w:numPr>
          <w:ilvl w:val="0"/>
          <w:numId w:val="9"/>
        </w:numPr>
      </w:pPr>
      <w:r>
        <w:t>QA: Question Answering</w:t>
      </w:r>
      <w:r w:rsidR="009F2903">
        <w:t>.</w:t>
      </w:r>
    </w:p>
    <w:p w14:paraId="463323FD" w14:textId="2F1BE168" w:rsidR="009F2903" w:rsidRDefault="009F2903" w:rsidP="004B0C77">
      <w:pPr>
        <w:pStyle w:val="Bngbiu-nidung"/>
        <w:numPr>
          <w:ilvl w:val="0"/>
          <w:numId w:val="9"/>
        </w:numPr>
      </w:pPr>
      <w:r>
        <w:t>IR: Information Research</w:t>
      </w:r>
    </w:p>
    <w:p w14:paraId="1A4351FB" w14:textId="77777777" w:rsidR="003E5DFC" w:rsidRDefault="003E5DFC" w:rsidP="004A7C39">
      <w:pPr>
        <w:pStyle w:val="Chng"/>
      </w:pPr>
    </w:p>
    <w:p w14:paraId="23ACB9D7" w14:textId="77777777" w:rsidR="003E5DFC" w:rsidRDefault="003E5DFC" w:rsidP="004A7C39">
      <w:pPr>
        <w:pStyle w:val="Chng"/>
      </w:pPr>
    </w:p>
    <w:p w14:paraId="346234AA" w14:textId="77777777" w:rsidR="003E5DFC" w:rsidRDefault="003E5DFC" w:rsidP="004A7C39">
      <w:pPr>
        <w:pStyle w:val="Chng"/>
      </w:pPr>
    </w:p>
    <w:p w14:paraId="368B2324" w14:textId="77777777" w:rsidR="003E5DFC" w:rsidRDefault="003E5DFC" w:rsidP="004A7C39">
      <w:pPr>
        <w:pStyle w:val="Chng"/>
      </w:pPr>
    </w:p>
    <w:p w14:paraId="12CFFD90" w14:textId="77777777" w:rsidR="003E5DFC" w:rsidRDefault="003E5DFC" w:rsidP="004A7C39">
      <w:pPr>
        <w:pStyle w:val="Chng"/>
      </w:pPr>
    </w:p>
    <w:p w14:paraId="503F3CDA" w14:textId="77777777" w:rsidR="003E5DFC" w:rsidRDefault="003E5DFC" w:rsidP="004A7C39">
      <w:pPr>
        <w:pStyle w:val="Chng"/>
      </w:pPr>
    </w:p>
    <w:p w14:paraId="250E523C" w14:textId="77777777" w:rsidR="003E5DFC" w:rsidRDefault="003E5DFC" w:rsidP="004A7C39">
      <w:pPr>
        <w:pStyle w:val="Chng"/>
      </w:pPr>
    </w:p>
    <w:p w14:paraId="317595E0" w14:textId="77777777" w:rsidR="003E5DFC" w:rsidRDefault="003E5DFC" w:rsidP="004A7C39">
      <w:pPr>
        <w:pStyle w:val="Chng"/>
      </w:pPr>
    </w:p>
    <w:p w14:paraId="07037032" w14:textId="77777777" w:rsidR="003E5DFC" w:rsidRDefault="003E5DFC" w:rsidP="004A7C39">
      <w:pPr>
        <w:pStyle w:val="Chng"/>
      </w:pPr>
    </w:p>
    <w:p w14:paraId="29F3DC06" w14:textId="77777777" w:rsidR="003E5DFC" w:rsidRDefault="003E5DFC" w:rsidP="004A7C39">
      <w:pPr>
        <w:pStyle w:val="Chng"/>
      </w:pPr>
    </w:p>
    <w:p w14:paraId="6F43FF83" w14:textId="0A0B1066" w:rsidR="00C62B2A" w:rsidRDefault="00C62B2A" w:rsidP="004A7C39">
      <w:pPr>
        <w:pStyle w:val="Chng"/>
      </w:pPr>
    </w:p>
    <w:p w14:paraId="231A3D6D" w14:textId="779850FC" w:rsidR="00C62B2A" w:rsidRPr="007E6AB9" w:rsidRDefault="00C62B2A" w:rsidP="00605DB2">
      <w:pPr>
        <w:pStyle w:val="Chng"/>
        <w:jc w:val="center"/>
        <w:outlineLvl w:val="0"/>
      </w:pPr>
      <w:r>
        <w:br w:type="page"/>
      </w:r>
      <w:bookmarkStart w:id="4" w:name="_Toc387692859"/>
      <w:bookmarkStart w:id="5" w:name="_Toc476412696"/>
      <w:bookmarkStart w:id="6" w:name="_Toc476499670"/>
      <w:r>
        <w:lastRenderedPageBreak/>
        <w:t>DANH MỤC CÁC BẢNG BIỂU, HÌNH VẼ, ĐỒ THỊ</w:t>
      </w:r>
      <w:bookmarkEnd w:id="4"/>
      <w:bookmarkEnd w:id="5"/>
      <w:bookmarkEnd w:id="6"/>
    </w:p>
    <w:p w14:paraId="63094498" w14:textId="2A8B09F0" w:rsidR="003E5DFC" w:rsidRDefault="00841454" w:rsidP="00C62B2A">
      <w:pPr>
        <w:spacing w:after="200" w:line="276" w:lineRule="auto"/>
        <w:rPr>
          <w:b/>
          <w:sz w:val="28"/>
          <w:szCs w:val="28"/>
        </w:rPr>
      </w:pPr>
      <w:r>
        <w:rPr>
          <w:b/>
          <w:sz w:val="28"/>
          <w:szCs w:val="28"/>
        </w:rPr>
        <w:t xml:space="preserve">DANH MỤC HÌNH: </w:t>
      </w:r>
    </w:p>
    <w:p w14:paraId="2C50D500" w14:textId="77777777" w:rsidR="00856168" w:rsidRDefault="00573C5B">
      <w:pPr>
        <w:pStyle w:val="TableofFigures"/>
        <w:tabs>
          <w:tab w:val="right" w:leader="dot" w:pos="9536"/>
        </w:tabs>
        <w:rPr>
          <w:rFonts w:asciiTheme="minorHAnsi" w:eastAsiaTheme="minorEastAsia" w:hAnsiTheme="minorHAnsi" w:cstheme="minorBidi"/>
          <w:noProof/>
          <w:sz w:val="22"/>
          <w:szCs w:val="22"/>
        </w:rPr>
      </w:pPr>
      <w:r>
        <w:rPr>
          <w:b/>
          <w:sz w:val="28"/>
          <w:szCs w:val="28"/>
        </w:rPr>
        <w:fldChar w:fldCharType="begin"/>
      </w:r>
      <w:r>
        <w:rPr>
          <w:b/>
          <w:sz w:val="28"/>
          <w:szCs w:val="28"/>
        </w:rPr>
        <w:instrText xml:space="preserve"> TOC \h \z \c "Hình 2." </w:instrText>
      </w:r>
      <w:r>
        <w:rPr>
          <w:b/>
          <w:sz w:val="28"/>
          <w:szCs w:val="28"/>
        </w:rPr>
        <w:fldChar w:fldCharType="separate"/>
      </w:r>
      <w:hyperlink r:id="rId11" w:anchor="_Toc476409757" w:history="1">
        <w:r w:rsidR="00856168" w:rsidRPr="00FC0B24">
          <w:rPr>
            <w:rStyle w:val="Hyperlink"/>
            <w:noProof/>
          </w:rPr>
          <w:t>Hình 2. 1 Kiến trúc tổng quan của hệ thống</w:t>
        </w:r>
        <w:r w:rsidR="00856168">
          <w:rPr>
            <w:noProof/>
            <w:webHidden/>
          </w:rPr>
          <w:tab/>
        </w:r>
        <w:r w:rsidR="00856168">
          <w:rPr>
            <w:noProof/>
            <w:webHidden/>
          </w:rPr>
          <w:fldChar w:fldCharType="begin"/>
        </w:r>
        <w:r w:rsidR="00856168">
          <w:rPr>
            <w:noProof/>
            <w:webHidden/>
          </w:rPr>
          <w:instrText xml:space="preserve"> PAGEREF _Toc476409757 \h </w:instrText>
        </w:r>
        <w:r w:rsidR="00856168">
          <w:rPr>
            <w:noProof/>
            <w:webHidden/>
          </w:rPr>
        </w:r>
        <w:r w:rsidR="00856168">
          <w:rPr>
            <w:noProof/>
            <w:webHidden/>
          </w:rPr>
          <w:fldChar w:fldCharType="separate"/>
        </w:r>
        <w:r w:rsidR="00586B2A">
          <w:rPr>
            <w:noProof/>
            <w:webHidden/>
          </w:rPr>
          <w:t>16</w:t>
        </w:r>
        <w:r w:rsidR="00856168">
          <w:rPr>
            <w:noProof/>
            <w:webHidden/>
          </w:rPr>
          <w:fldChar w:fldCharType="end"/>
        </w:r>
      </w:hyperlink>
    </w:p>
    <w:p w14:paraId="34083EE3" w14:textId="77777777" w:rsidR="00856168" w:rsidRDefault="00C84FFB">
      <w:pPr>
        <w:pStyle w:val="TableofFigures"/>
        <w:tabs>
          <w:tab w:val="right" w:leader="dot" w:pos="9536"/>
        </w:tabs>
        <w:rPr>
          <w:rFonts w:asciiTheme="minorHAnsi" w:eastAsiaTheme="minorEastAsia" w:hAnsiTheme="minorHAnsi" w:cstheme="minorBidi"/>
          <w:noProof/>
          <w:sz w:val="22"/>
          <w:szCs w:val="22"/>
        </w:rPr>
      </w:pPr>
      <w:hyperlink w:anchor="_Toc476409758" w:history="1">
        <w:r w:rsidR="00856168" w:rsidRPr="00FC0B24">
          <w:rPr>
            <w:rStyle w:val="Hyperlink"/>
            <w:noProof/>
          </w:rPr>
          <w:t>Hình 2.2: Use case chưa đăng nhập</w:t>
        </w:r>
        <w:r w:rsidR="00856168">
          <w:rPr>
            <w:noProof/>
            <w:webHidden/>
          </w:rPr>
          <w:tab/>
        </w:r>
        <w:r w:rsidR="00856168">
          <w:rPr>
            <w:noProof/>
            <w:webHidden/>
          </w:rPr>
          <w:fldChar w:fldCharType="begin"/>
        </w:r>
        <w:r w:rsidR="00856168">
          <w:rPr>
            <w:noProof/>
            <w:webHidden/>
          </w:rPr>
          <w:instrText xml:space="preserve"> PAGEREF _Toc476409758 \h </w:instrText>
        </w:r>
        <w:r w:rsidR="00856168">
          <w:rPr>
            <w:noProof/>
            <w:webHidden/>
          </w:rPr>
        </w:r>
        <w:r w:rsidR="00856168">
          <w:rPr>
            <w:noProof/>
            <w:webHidden/>
          </w:rPr>
          <w:fldChar w:fldCharType="separate"/>
        </w:r>
        <w:r w:rsidR="00586B2A">
          <w:rPr>
            <w:noProof/>
            <w:webHidden/>
          </w:rPr>
          <w:t>17</w:t>
        </w:r>
        <w:r w:rsidR="00856168">
          <w:rPr>
            <w:noProof/>
            <w:webHidden/>
          </w:rPr>
          <w:fldChar w:fldCharType="end"/>
        </w:r>
      </w:hyperlink>
    </w:p>
    <w:p w14:paraId="3B6154CB" w14:textId="77777777" w:rsidR="00856168" w:rsidRDefault="00C84FFB">
      <w:pPr>
        <w:pStyle w:val="TableofFigures"/>
        <w:tabs>
          <w:tab w:val="right" w:leader="dot" w:pos="9536"/>
        </w:tabs>
        <w:rPr>
          <w:rFonts w:asciiTheme="minorHAnsi" w:eastAsiaTheme="minorEastAsia" w:hAnsiTheme="minorHAnsi" w:cstheme="minorBidi"/>
          <w:noProof/>
          <w:sz w:val="22"/>
          <w:szCs w:val="22"/>
        </w:rPr>
      </w:pPr>
      <w:hyperlink w:anchor="_Toc476409759" w:history="1">
        <w:r w:rsidR="00856168" w:rsidRPr="00FC0B24">
          <w:rPr>
            <w:rStyle w:val="Hyperlink"/>
            <w:noProof/>
          </w:rPr>
          <w:t>Hình 2. 3: Use case đăng ký sau đó đăng nhập</w:t>
        </w:r>
        <w:r w:rsidR="00856168">
          <w:rPr>
            <w:noProof/>
            <w:webHidden/>
          </w:rPr>
          <w:tab/>
        </w:r>
        <w:r w:rsidR="00856168">
          <w:rPr>
            <w:noProof/>
            <w:webHidden/>
          </w:rPr>
          <w:fldChar w:fldCharType="begin"/>
        </w:r>
        <w:r w:rsidR="00856168">
          <w:rPr>
            <w:noProof/>
            <w:webHidden/>
          </w:rPr>
          <w:instrText xml:space="preserve"> PAGEREF _Toc476409759 \h </w:instrText>
        </w:r>
        <w:r w:rsidR="00856168">
          <w:rPr>
            <w:noProof/>
            <w:webHidden/>
          </w:rPr>
        </w:r>
        <w:r w:rsidR="00856168">
          <w:rPr>
            <w:noProof/>
            <w:webHidden/>
          </w:rPr>
          <w:fldChar w:fldCharType="separate"/>
        </w:r>
        <w:r w:rsidR="00586B2A">
          <w:rPr>
            <w:noProof/>
            <w:webHidden/>
          </w:rPr>
          <w:t>18</w:t>
        </w:r>
        <w:r w:rsidR="00856168">
          <w:rPr>
            <w:noProof/>
            <w:webHidden/>
          </w:rPr>
          <w:fldChar w:fldCharType="end"/>
        </w:r>
      </w:hyperlink>
    </w:p>
    <w:p w14:paraId="1FFED0C8" w14:textId="77777777" w:rsidR="00856168" w:rsidRDefault="00C84FFB">
      <w:pPr>
        <w:pStyle w:val="TableofFigures"/>
        <w:tabs>
          <w:tab w:val="right" w:leader="dot" w:pos="9536"/>
        </w:tabs>
        <w:rPr>
          <w:rFonts w:asciiTheme="minorHAnsi" w:eastAsiaTheme="minorEastAsia" w:hAnsiTheme="minorHAnsi" w:cstheme="minorBidi"/>
          <w:noProof/>
          <w:sz w:val="22"/>
          <w:szCs w:val="22"/>
        </w:rPr>
      </w:pPr>
      <w:hyperlink w:anchor="_Toc476409760" w:history="1">
        <w:r w:rsidR="00856168" w:rsidRPr="00FC0B24">
          <w:rPr>
            <w:rStyle w:val="Hyperlink"/>
            <w:noProof/>
          </w:rPr>
          <w:t>Hình 2. 4: Use case sau khi đăng nhập</w:t>
        </w:r>
        <w:r w:rsidR="00856168">
          <w:rPr>
            <w:noProof/>
            <w:webHidden/>
          </w:rPr>
          <w:tab/>
        </w:r>
        <w:r w:rsidR="00856168">
          <w:rPr>
            <w:noProof/>
            <w:webHidden/>
          </w:rPr>
          <w:fldChar w:fldCharType="begin"/>
        </w:r>
        <w:r w:rsidR="00856168">
          <w:rPr>
            <w:noProof/>
            <w:webHidden/>
          </w:rPr>
          <w:instrText xml:space="preserve"> PAGEREF _Toc476409760 \h </w:instrText>
        </w:r>
        <w:r w:rsidR="00856168">
          <w:rPr>
            <w:noProof/>
            <w:webHidden/>
          </w:rPr>
        </w:r>
        <w:r w:rsidR="00856168">
          <w:rPr>
            <w:noProof/>
            <w:webHidden/>
          </w:rPr>
          <w:fldChar w:fldCharType="separate"/>
        </w:r>
        <w:r w:rsidR="00586B2A">
          <w:rPr>
            <w:noProof/>
            <w:webHidden/>
          </w:rPr>
          <w:t>19</w:t>
        </w:r>
        <w:r w:rsidR="00856168">
          <w:rPr>
            <w:noProof/>
            <w:webHidden/>
          </w:rPr>
          <w:fldChar w:fldCharType="end"/>
        </w:r>
      </w:hyperlink>
    </w:p>
    <w:p w14:paraId="0D9C44C1" w14:textId="77777777" w:rsidR="00856168" w:rsidRDefault="00C84FFB">
      <w:pPr>
        <w:pStyle w:val="TableofFigures"/>
        <w:tabs>
          <w:tab w:val="right" w:leader="dot" w:pos="9536"/>
        </w:tabs>
        <w:rPr>
          <w:rFonts w:asciiTheme="minorHAnsi" w:eastAsiaTheme="minorEastAsia" w:hAnsiTheme="minorHAnsi" w:cstheme="minorBidi"/>
          <w:noProof/>
          <w:sz w:val="22"/>
          <w:szCs w:val="22"/>
        </w:rPr>
      </w:pPr>
      <w:hyperlink w:anchor="_Toc476409761" w:history="1">
        <w:r w:rsidR="00856168" w:rsidRPr="00FC0B24">
          <w:rPr>
            <w:rStyle w:val="Hyperlink"/>
            <w:noProof/>
          </w:rPr>
          <w:t>Hình 2. 5: Usecase sau khi đăng nhập và đặt câu hỏi</w:t>
        </w:r>
        <w:r w:rsidR="00856168">
          <w:rPr>
            <w:noProof/>
            <w:webHidden/>
          </w:rPr>
          <w:tab/>
        </w:r>
        <w:r w:rsidR="00856168">
          <w:rPr>
            <w:noProof/>
            <w:webHidden/>
          </w:rPr>
          <w:fldChar w:fldCharType="begin"/>
        </w:r>
        <w:r w:rsidR="00856168">
          <w:rPr>
            <w:noProof/>
            <w:webHidden/>
          </w:rPr>
          <w:instrText xml:space="preserve"> PAGEREF _Toc476409761 \h </w:instrText>
        </w:r>
        <w:r w:rsidR="00856168">
          <w:rPr>
            <w:noProof/>
            <w:webHidden/>
          </w:rPr>
        </w:r>
        <w:r w:rsidR="00856168">
          <w:rPr>
            <w:noProof/>
            <w:webHidden/>
          </w:rPr>
          <w:fldChar w:fldCharType="separate"/>
        </w:r>
        <w:r w:rsidR="00586B2A">
          <w:rPr>
            <w:noProof/>
            <w:webHidden/>
          </w:rPr>
          <w:t>20</w:t>
        </w:r>
        <w:r w:rsidR="00856168">
          <w:rPr>
            <w:noProof/>
            <w:webHidden/>
          </w:rPr>
          <w:fldChar w:fldCharType="end"/>
        </w:r>
      </w:hyperlink>
    </w:p>
    <w:p w14:paraId="3F064727" w14:textId="77777777" w:rsidR="00856168" w:rsidRDefault="00C84FFB">
      <w:pPr>
        <w:pStyle w:val="TableofFigures"/>
        <w:tabs>
          <w:tab w:val="right" w:leader="dot" w:pos="9536"/>
        </w:tabs>
        <w:rPr>
          <w:rFonts w:asciiTheme="minorHAnsi" w:eastAsiaTheme="minorEastAsia" w:hAnsiTheme="minorHAnsi" w:cstheme="minorBidi"/>
          <w:noProof/>
          <w:sz w:val="22"/>
          <w:szCs w:val="22"/>
        </w:rPr>
      </w:pPr>
      <w:hyperlink w:anchor="_Toc476409762" w:history="1">
        <w:r w:rsidR="00856168" w:rsidRPr="00FC0B24">
          <w:rPr>
            <w:rStyle w:val="Hyperlink"/>
            <w:noProof/>
          </w:rPr>
          <w:t>Hình 2. 6: Usecase sau khi đăng nhập và trả lời câu hỏi</w:t>
        </w:r>
        <w:r w:rsidR="00856168">
          <w:rPr>
            <w:noProof/>
            <w:webHidden/>
          </w:rPr>
          <w:tab/>
        </w:r>
        <w:r w:rsidR="00856168">
          <w:rPr>
            <w:noProof/>
            <w:webHidden/>
          </w:rPr>
          <w:fldChar w:fldCharType="begin"/>
        </w:r>
        <w:r w:rsidR="00856168">
          <w:rPr>
            <w:noProof/>
            <w:webHidden/>
          </w:rPr>
          <w:instrText xml:space="preserve"> PAGEREF _Toc476409762 \h </w:instrText>
        </w:r>
        <w:r w:rsidR="00856168">
          <w:rPr>
            <w:noProof/>
            <w:webHidden/>
          </w:rPr>
        </w:r>
        <w:r w:rsidR="00856168">
          <w:rPr>
            <w:noProof/>
            <w:webHidden/>
          </w:rPr>
          <w:fldChar w:fldCharType="separate"/>
        </w:r>
        <w:r w:rsidR="00586B2A">
          <w:rPr>
            <w:noProof/>
            <w:webHidden/>
          </w:rPr>
          <w:t>20</w:t>
        </w:r>
        <w:r w:rsidR="00856168">
          <w:rPr>
            <w:noProof/>
            <w:webHidden/>
          </w:rPr>
          <w:fldChar w:fldCharType="end"/>
        </w:r>
      </w:hyperlink>
    </w:p>
    <w:p w14:paraId="6EE46EFE" w14:textId="77777777" w:rsidR="00856168" w:rsidRDefault="00C84FFB">
      <w:pPr>
        <w:pStyle w:val="TableofFigures"/>
        <w:tabs>
          <w:tab w:val="right" w:leader="dot" w:pos="9536"/>
        </w:tabs>
        <w:rPr>
          <w:rFonts w:asciiTheme="minorHAnsi" w:eastAsiaTheme="minorEastAsia" w:hAnsiTheme="minorHAnsi" w:cstheme="minorBidi"/>
          <w:noProof/>
          <w:sz w:val="22"/>
          <w:szCs w:val="22"/>
        </w:rPr>
      </w:pPr>
      <w:hyperlink w:anchor="_Toc476409763" w:history="1">
        <w:r w:rsidR="00856168" w:rsidRPr="00FC0B24">
          <w:rPr>
            <w:rStyle w:val="Hyperlink"/>
            <w:noProof/>
          </w:rPr>
          <w:t>Hình 2. 7: Sequence Diagram đăng nhập</w:t>
        </w:r>
        <w:r w:rsidR="00856168">
          <w:rPr>
            <w:noProof/>
            <w:webHidden/>
          </w:rPr>
          <w:tab/>
        </w:r>
        <w:r w:rsidR="00856168">
          <w:rPr>
            <w:noProof/>
            <w:webHidden/>
          </w:rPr>
          <w:fldChar w:fldCharType="begin"/>
        </w:r>
        <w:r w:rsidR="00856168">
          <w:rPr>
            <w:noProof/>
            <w:webHidden/>
          </w:rPr>
          <w:instrText xml:space="preserve"> PAGEREF _Toc476409763 \h </w:instrText>
        </w:r>
        <w:r w:rsidR="00856168">
          <w:rPr>
            <w:noProof/>
            <w:webHidden/>
          </w:rPr>
        </w:r>
        <w:r w:rsidR="00856168">
          <w:rPr>
            <w:noProof/>
            <w:webHidden/>
          </w:rPr>
          <w:fldChar w:fldCharType="separate"/>
        </w:r>
        <w:r w:rsidR="00586B2A">
          <w:rPr>
            <w:noProof/>
            <w:webHidden/>
          </w:rPr>
          <w:t>21</w:t>
        </w:r>
        <w:r w:rsidR="00856168">
          <w:rPr>
            <w:noProof/>
            <w:webHidden/>
          </w:rPr>
          <w:fldChar w:fldCharType="end"/>
        </w:r>
      </w:hyperlink>
    </w:p>
    <w:p w14:paraId="4C82FF95" w14:textId="77777777" w:rsidR="00856168" w:rsidRDefault="00C84FFB">
      <w:pPr>
        <w:pStyle w:val="TableofFigures"/>
        <w:tabs>
          <w:tab w:val="right" w:leader="dot" w:pos="9536"/>
        </w:tabs>
        <w:rPr>
          <w:rFonts w:asciiTheme="minorHAnsi" w:eastAsiaTheme="minorEastAsia" w:hAnsiTheme="minorHAnsi" w:cstheme="minorBidi"/>
          <w:noProof/>
          <w:sz w:val="22"/>
          <w:szCs w:val="22"/>
        </w:rPr>
      </w:pPr>
      <w:hyperlink w:anchor="_Toc476409764" w:history="1">
        <w:r w:rsidR="00856168" w:rsidRPr="00FC0B24">
          <w:rPr>
            <w:rStyle w:val="Hyperlink"/>
            <w:noProof/>
          </w:rPr>
          <w:t>Hình 2. 8: Sequence Diagram đăng ký</w:t>
        </w:r>
        <w:r w:rsidR="00856168">
          <w:rPr>
            <w:noProof/>
            <w:webHidden/>
          </w:rPr>
          <w:tab/>
        </w:r>
        <w:r w:rsidR="00856168">
          <w:rPr>
            <w:noProof/>
            <w:webHidden/>
          </w:rPr>
          <w:fldChar w:fldCharType="begin"/>
        </w:r>
        <w:r w:rsidR="00856168">
          <w:rPr>
            <w:noProof/>
            <w:webHidden/>
          </w:rPr>
          <w:instrText xml:space="preserve"> PAGEREF _Toc476409764 \h </w:instrText>
        </w:r>
        <w:r w:rsidR="00856168">
          <w:rPr>
            <w:noProof/>
            <w:webHidden/>
          </w:rPr>
        </w:r>
        <w:r w:rsidR="00856168">
          <w:rPr>
            <w:noProof/>
            <w:webHidden/>
          </w:rPr>
          <w:fldChar w:fldCharType="separate"/>
        </w:r>
        <w:r w:rsidR="00586B2A">
          <w:rPr>
            <w:noProof/>
            <w:webHidden/>
          </w:rPr>
          <w:t>22</w:t>
        </w:r>
        <w:r w:rsidR="00856168">
          <w:rPr>
            <w:noProof/>
            <w:webHidden/>
          </w:rPr>
          <w:fldChar w:fldCharType="end"/>
        </w:r>
      </w:hyperlink>
    </w:p>
    <w:p w14:paraId="5893D3F7" w14:textId="77777777" w:rsidR="00856168" w:rsidRDefault="00C84FFB">
      <w:pPr>
        <w:pStyle w:val="TableofFigures"/>
        <w:tabs>
          <w:tab w:val="right" w:leader="dot" w:pos="9536"/>
        </w:tabs>
        <w:rPr>
          <w:rFonts w:asciiTheme="minorHAnsi" w:eastAsiaTheme="minorEastAsia" w:hAnsiTheme="minorHAnsi" w:cstheme="minorBidi"/>
          <w:noProof/>
          <w:sz w:val="22"/>
          <w:szCs w:val="22"/>
        </w:rPr>
      </w:pPr>
      <w:hyperlink w:anchor="_Toc476409765" w:history="1">
        <w:r w:rsidR="00856168" w:rsidRPr="00FC0B24">
          <w:rPr>
            <w:rStyle w:val="Hyperlink"/>
            <w:noProof/>
          </w:rPr>
          <w:t>Hình 2. 9: Sequence Diagram đăng câu hỏi</w:t>
        </w:r>
        <w:r w:rsidR="00856168">
          <w:rPr>
            <w:noProof/>
            <w:webHidden/>
          </w:rPr>
          <w:tab/>
        </w:r>
        <w:r w:rsidR="00856168">
          <w:rPr>
            <w:noProof/>
            <w:webHidden/>
          </w:rPr>
          <w:fldChar w:fldCharType="begin"/>
        </w:r>
        <w:r w:rsidR="00856168">
          <w:rPr>
            <w:noProof/>
            <w:webHidden/>
          </w:rPr>
          <w:instrText xml:space="preserve"> PAGEREF _Toc476409765 \h </w:instrText>
        </w:r>
        <w:r w:rsidR="00856168">
          <w:rPr>
            <w:noProof/>
            <w:webHidden/>
          </w:rPr>
        </w:r>
        <w:r w:rsidR="00856168">
          <w:rPr>
            <w:noProof/>
            <w:webHidden/>
          </w:rPr>
          <w:fldChar w:fldCharType="separate"/>
        </w:r>
        <w:r w:rsidR="00586B2A">
          <w:rPr>
            <w:noProof/>
            <w:webHidden/>
          </w:rPr>
          <w:t>23</w:t>
        </w:r>
        <w:r w:rsidR="00856168">
          <w:rPr>
            <w:noProof/>
            <w:webHidden/>
          </w:rPr>
          <w:fldChar w:fldCharType="end"/>
        </w:r>
      </w:hyperlink>
    </w:p>
    <w:p w14:paraId="3A378698" w14:textId="77777777" w:rsidR="00856168" w:rsidRDefault="00C84FFB">
      <w:pPr>
        <w:pStyle w:val="TableofFigures"/>
        <w:tabs>
          <w:tab w:val="right" w:leader="dot" w:pos="9536"/>
        </w:tabs>
        <w:rPr>
          <w:rFonts w:asciiTheme="minorHAnsi" w:eastAsiaTheme="minorEastAsia" w:hAnsiTheme="minorHAnsi" w:cstheme="minorBidi"/>
          <w:noProof/>
          <w:sz w:val="22"/>
          <w:szCs w:val="22"/>
        </w:rPr>
      </w:pPr>
      <w:hyperlink w:anchor="_Toc476409766" w:history="1">
        <w:r w:rsidR="00856168" w:rsidRPr="00FC0B24">
          <w:rPr>
            <w:rStyle w:val="Hyperlink"/>
            <w:noProof/>
          </w:rPr>
          <w:t>Hình 2. 10: Sequence Diagram trả lời câu hỏi</w:t>
        </w:r>
        <w:r w:rsidR="00856168">
          <w:rPr>
            <w:noProof/>
            <w:webHidden/>
          </w:rPr>
          <w:tab/>
        </w:r>
        <w:r w:rsidR="00856168">
          <w:rPr>
            <w:noProof/>
            <w:webHidden/>
          </w:rPr>
          <w:fldChar w:fldCharType="begin"/>
        </w:r>
        <w:r w:rsidR="00856168">
          <w:rPr>
            <w:noProof/>
            <w:webHidden/>
          </w:rPr>
          <w:instrText xml:space="preserve"> PAGEREF _Toc476409766 \h </w:instrText>
        </w:r>
        <w:r w:rsidR="00856168">
          <w:rPr>
            <w:noProof/>
            <w:webHidden/>
          </w:rPr>
        </w:r>
        <w:r w:rsidR="00856168">
          <w:rPr>
            <w:noProof/>
            <w:webHidden/>
          </w:rPr>
          <w:fldChar w:fldCharType="separate"/>
        </w:r>
        <w:r w:rsidR="00586B2A">
          <w:rPr>
            <w:noProof/>
            <w:webHidden/>
          </w:rPr>
          <w:t>24</w:t>
        </w:r>
        <w:r w:rsidR="00856168">
          <w:rPr>
            <w:noProof/>
            <w:webHidden/>
          </w:rPr>
          <w:fldChar w:fldCharType="end"/>
        </w:r>
      </w:hyperlink>
    </w:p>
    <w:p w14:paraId="7F334337" w14:textId="77777777" w:rsidR="00856168" w:rsidRDefault="00C84FFB">
      <w:pPr>
        <w:pStyle w:val="TableofFigures"/>
        <w:tabs>
          <w:tab w:val="right" w:leader="dot" w:pos="9536"/>
        </w:tabs>
        <w:rPr>
          <w:rFonts w:asciiTheme="minorHAnsi" w:eastAsiaTheme="minorEastAsia" w:hAnsiTheme="minorHAnsi" w:cstheme="minorBidi"/>
          <w:noProof/>
          <w:sz w:val="22"/>
          <w:szCs w:val="22"/>
        </w:rPr>
      </w:pPr>
      <w:hyperlink w:anchor="_Toc476409767" w:history="1">
        <w:r w:rsidR="00856168" w:rsidRPr="00FC0B24">
          <w:rPr>
            <w:rStyle w:val="Hyperlink"/>
            <w:noProof/>
          </w:rPr>
          <w:t>Hình 2. 11: Sequence Diagram gửi tin nhắn</w:t>
        </w:r>
        <w:r w:rsidR="00856168">
          <w:rPr>
            <w:noProof/>
            <w:webHidden/>
          </w:rPr>
          <w:tab/>
        </w:r>
        <w:r w:rsidR="00856168">
          <w:rPr>
            <w:noProof/>
            <w:webHidden/>
          </w:rPr>
          <w:fldChar w:fldCharType="begin"/>
        </w:r>
        <w:r w:rsidR="00856168">
          <w:rPr>
            <w:noProof/>
            <w:webHidden/>
          </w:rPr>
          <w:instrText xml:space="preserve"> PAGEREF _Toc476409767 \h </w:instrText>
        </w:r>
        <w:r w:rsidR="00856168">
          <w:rPr>
            <w:noProof/>
            <w:webHidden/>
          </w:rPr>
        </w:r>
        <w:r w:rsidR="00856168">
          <w:rPr>
            <w:noProof/>
            <w:webHidden/>
          </w:rPr>
          <w:fldChar w:fldCharType="separate"/>
        </w:r>
        <w:r w:rsidR="00586B2A">
          <w:rPr>
            <w:noProof/>
            <w:webHidden/>
          </w:rPr>
          <w:t>25</w:t>
        </w:r>
        <w:r w:rsidR="00856168">
          <w:rPr>
            <w:noProof/>
            <w:webHidden/>
          </w:rPr>
          <w:fldChar w:fldCharType="end"/>
        </w:r>
      </w:hyperlink>
    </w:p>
    <w:p w14:paraId="6CA6988D" w14:textId="77777777" w:rsidR="00856168" w:rsidRDefault="00C84FFB">
      <w:pPr>
        <w:pStyle w:val="TableofFigures"/>
        <w:tabs>
          <w:tab w:val="right" w:leader="dot" w:pos="9536"/>
        </w:tabs>
        <w:rPr>
          <w:rFonts w:asciiTheme="minorHAnsi" w:eastAsiaTheme="minorEastAsia" w:hAnsiTheme="minorHAnsi" w:cstheme="minorBidi"/>
          <w:noProof/>
          <w:sz w:val="22"/>
          <w:szCs w:val="22"/>
        </w:rPr>
      </w:pPr>
      <w:hyperlink w:anchor="_Toc476409768" w:history="1">
        <w:r w:rsidR="00856168" w:rsidRPr="00FC0B24">
          <w:rPr>
            <w:rStyle w:val="Hyperlink"/>
            <w:noProof/>
          </w:rPr>
          <w:t>Hình 2. 12: Mô hình thiết kế cơ sỡ dữ liệu</w:t>
        </w:r>
        <w:r w:rsidR="00856168">
          <w:rPr>
            <w:noProof/>
            <w:webHidden/>
          </w:rPr>
          <w:tab/>
        </w:r>
        <w:r w:rsidR="00856168">
          <w:rPr>
            <w:noProof/>
            <w:webHidden/>
          </w:rPr>
          <w:fldChar w:fldCharType="begin"/>
        </w:r>
        <w:r w:rsidR="00856168">
          <w:rPr>
            <w:noProof/>
            <w:webHidden/>
          </w:rPr>
          <w:instrText xml:space="preserve"> PAGEREF _Toc476409768 \h </w:instrText>
        </w:r>
        <w:r w:rsidR="00856168">
          <w:rPr>
            <w:noProof/>
            <w:webHidden/>
          </w:rPr>
        </w:r>
        <w:r w:rsidR="00856168">
          <w:rPr>
            <w:noProof/>
            <w:webHidden/>
          </w:rPr>
          <w:fldChar w:fldCharType="separate"/>
        </w:r>
        <w:r w:rsidR="00586B2A">
          <w:rPr>
            <w:noProof/>
            <w:webHidden/>
          </w:rPr>
          <w:t>27</w:t>
        </w:r>
        <w:r w:rsidR="00856168">
          <w:rPr>
            <w:noProof/>
            <w:webHidden/>
          </w:rPr>
          <w:fldChar w:fldCharType="end"/>
        </w:r>
      </w:hyperlink>
    </w:p>
    <w:p w14:paraId="4E3757ED" w14:textId="77777777" w:rsidR="00856168" w:rsidRDefault="00C84FFB">
      <w:pPr>
        <w:pStyle w:val="TableofFigures"/>
        <w:tabs>
          <w:tab w:val="right" w:leader="dot" w:pos="9536"/>
        </w:tabs>
        <w:rPr>
          <w:rFonts w:asciiTheme="minorHAnsi" w:eastAsiaTheme="minorEastAsia" w:hAnsiTheme="minorHAnsi" w:cstheme="minorBidi"/>
          <w:noProof/>
          <w:sz w:val="22"/>
          <w:szCs w:val="22"/>
        </w:rPr>
      </w:pPr>
      <w:hyperlink r:id="rId12" w:anchor="_Toc476409769" w:history="1">
        <w:r w:rsidR="00856168" w:rsidRPr="00FC0B24">
          <w:rPr>
            <w:rStyle w:val="Hyperlink"/>
            <w:noProof/>
          </w:rPr>
          <w:t>Hình 2. 13: Sơ đồ lớp hệ thống Web</w:t>
        </w:r>
        <w:r w:rsidR="00856168">
          <w:rPr>
            <w:noProof/>
            <w:webHidden/>
          </w:rPr>
          <w:tab/>
        </w:r>
        <w:r w:rsidR="00856168">
          <w:rPr>
            <w:noProof/>
            <w:webHidden/>
          </w:rPr>
          <w:fldChar w:fldCharType="begin"/>
        </w:r>
        <w:r w:rsidR="00856168">
          <w:rPr>
            <w:noProof/>
            <w:webHidden/>
          </w:rPr>
          <w:instrText xml:space="preserve"> PAGEREF _Toc476409769 \h </w:instrText>
        </w:r>
        <w:r w:rsidR="00856168">
          <w:rPr>
            <w:noProof/>
            <w:webHidden/>
          </w:rPr>
        </w:r>
        <w:r w:rsidR="00856168">
          <w:rPr>
            <w:noProof/>
            <w:webHidden/>
          </w:rPr>
          <w:fldChar w:fldCharType="separate"/>
        </w:r>
        <w:r w:rsidR="00586B2A">
          <w:rPr>
            <w:noProof/>
            <w:webHidden/>
          </w:rPr>
          <w:t>29</w:t>
        </w:r>
        <w:r w:rsidR="00856168">
          <w:rPr>
            <w:noProof/>
            <w:webHidden/>
          </w:rPr>
          <w:fldChar w:fldCharType="end"/>
        </w:r>
      </w:hyperlink>
    </w:p>
    <w:p w14:paraId="3C34FEEE" w14:textId="77777777" w:rsidR="00856168" w:rsidRDefault="00C84FFB" w:rsidP="00D820F8">
      <w:pPr>
        <w:pStyle w:val="TableofFigures"/>
        <w:tabs>
          <w:tab w:val="right" w:leader="dot" w:pos="9536"/>
        </w:tabs>
        <w:spacing w:line="240" w:lineRule="auto"/>
        <w:rPr>
          <w:rFonts w:asciiTheme="minorHAnsi" w:eastAsiaTheme="minorEastAsia" w:hAnsiTheme="minorHAnsi" w:cstheme="minorBidi"/>
          <w:noProof/>
          <w:sz w:val="22"/>
          <w:szCs w:val="22"/>
        </w:rPr>
      </w:pPr>
      <w:hyperlink w:anchor="_Toc476409770" w:history="1">
        <w:r w:rsidR="00856168" w:rsidRPr="00FC0B24">
          <w:rPr>
            <w:rStyle w:val="Hyperlink"/>
            <w:noProof/>
          </w:rPr>
          <w:t>Hình 2. 14: Mô Hình Hoạt Động Của Một Ứng Dụng Mean Js</w:t>
        </w:r>
        <w:r w:rsidR="00856168">
          <w:rPr>
            <w:noProof/>
            <w:webHidden/>
          </w:rPr>
          <w:tab/>
        </w:r>
        <w:r w:rsidR="00856168">
          <w:rPr>
            <w:noProof/>
            <w:webHidden/>
          </w:rPr>
          <w:fldChar w:fldCharType="begin"/>
        </w:r>
        <w:r w:rsidR="00856168">
          <w:rPr>
            <w:noProof/>
            <w:webHidden/>
          </w:rPr>
          <w:instrText xml:space="preserve"> PAGEREF _Toc476409770 \h </w:instrText>
        </w:r>
        <w:r w:rsidR="00856168">
          <w:rPr>
            <w:noProof/>
            <w:webHidden/>
          </w:rPr>
        </w:r>
        <w:r w:rsidR="00856168">
          <w:rPr>
            <w:noProof/>
            <w:webHidden/>
          </w:rPr>
          <w:fldChar w:fldCharType="separate"/>
        </w:r>
        <w:r w:rsidR="00586B2A">
          <w:rPr>
            <w:noProof/>
            <w:webHidden/>
          </w:rPr>
          <w:t>35</w:t>
        </w:r>
        <w:r w:rsidR="00856168">
          <w:rPr>
            <w:noProof/>
            <w:webHidden/>
          </w:rPr>
          <w:fldChar w:fldCharType="end"/>
        </w:r>
      </w:hyperlink>
    </w:p>
    <w:p w14:paraId="226E640B" w14:textId="77777777" w:rsidR="00856168" w:rsidRDefault="00573C5B" w:rsidP="00D820F8">
      <w:pPr>
        <w:rPr>
          <w:noProof/>
        </w:rPr>
      </w:pPr>
      <w:r>
        <w:rPr>
          <w:b/>
          <w:sz w:val="28"/>
          <w:szCs w:val="28"/>
        </w:rPr>
        <w:fldChar w:fldCharType="end"/>
      </w:r>
      <w:r>
        <w:rPr>
          <w:b/>
          <w:sz w:val="28"/>
          <w:szCs w:val="28"/>
        </w:rPr>
        <w:fldChar w:fldCharType="begin"/>
      </w:r>
      <w:r>
        <w:rPr>
          <w:b/>
          <w:sz w:val="28"/>
          <w:szCs w:val="28"/>
        </w:rPr>
        <w:instrText xml:space="preserve"> TOC \h \z \c "Hình 3." </w:instrText>
      </w:r>
      <w:r>
        <w:rPr>
          <w:b/>
          <w:sz w:val="28"/>
          <w:szCs w:val="28"/>
        </w:rPr>
        <w:fldChar w:fldCharType="separate"/>
      </w:r>
    </w:p>
    <w:p w14:paraId="0000B2F2" w14:textId="77777777" w:rsidR="00856168" w:rsidRDefault="00C84FFB" w:rsidP="00D820F8">
      <w:pPr>
        <w:pStyle w:val="TableofFigures"/>
        <w:tabs>
          <w:tab w:val="right" w:leader="dot" w:pos="9536"/>
        </w:tabs>
        <w:spacing w:line="240" w:lineRule="auto"/>
        <w:rPr>
          <w:rFonts w:asciiTheme="minorHAnsi" w:eastAsiaTheme="minorEastAsia" w:hAnsiTheme="minorHAnsi" w:cstheme="minorBidi"/>
          <w:noProof/>
          <w:sz w:val="22"/>
          <w:szCs w:val="22"/>
        </w:rPr>
      </w:pPr>
      <w:hyperlink r:id="rId13" w:anchor="_Toc476409771" w:history="1">
        <w:r w:rsidR="00856168" w:rsidRPr="00593FFE">
          <w:rPr>
            <w:rStyle w:val="Hyperlink"/>
            <w:noProof/>
          </w:rPr>
          <w:t>Hình 3. 1 Kiến trúc tổng quan cơ chế trả lời tự động</w:t>
        </w:r>
        <w:r w:rsidR="00856168">
          <w:rPr>
            <w:noProof/>
            <w:webHidden/>
          </w:rPr>
          <w:tab/>
        </w:r>
        <w:r w:rsidR="00856168">
          <w:rPr>
            <w:noProof/>
            <w:webHidden/>
          </w:rPr>
          <w:fldChar w:fldCharType="begin"/>
        </w:r>
        <w:r w:rsidR="00856168">
          <w:rPr>
            <w:noProof/>
            <w:webHidden/>
          </w:rPr>
          <w:instrText xml:space="preserve"> PAGEREF _Toc476409771 \h </w:instrText>
        </w:r>
        <w:r w:rsidR="00856168">
          <w:rPr>
            <w:noProof/>
            <w:webHidden/>
          </w:rPr>
        </w:r>
        <w:r w:rsidR="00856168">
          <w:rPr>
            <w:noProof/>
            <w:webHidden/>
          </w:rPr>
          <w:fldChar w:fldCharType="separate"/>
        </w:r>
        <w:r w:rsidR="00586B2A">
          <w:rPr>
            <w:noProof/>
            <w:webHidden/>
          </w:rPr>
          <w:t>38</w:t>
        </w:r>
        <w:r w:rsidR="00856168">
          <w:rPr>
            <w:noProof/>
            <w:webHidden/>
          </w:rPr>
          <w:fldChar w:fldCharType="end"/>
        </w:r>
      </w:hyperlink>
    </w:p>
    <w:p w14:paraId="28A3BE82" w14:textId="77777777" w:rsidR="00E548FB" w:rsidRDefault="00573C5B" w:rsidP="00E548FB">
      <w:pPr>
        <w:rPr>
          <w:noProof/>
        </w:rPr>
      </w:pPr>
      <w:r>
        <w:rPr>
          <w:b/>
          <w:sz w:val="28"/>
          <w:szCs w:val="28"/>
        </w:rPr>
        <w:fldChar w:fldCharType="end"/>
      </w:r>
      <w:r w:rsidR="00E548FB">
        <w:rPr>
          <w:b/>
          <w:sz w:val="28"/>
          <w:szCs w:val="28"/>
        </w:rPr>
        <w:fldChar w:fldCharType="begin"/>
      </w:r>
      <w:r w:rsidR="00E548FB">
        <w:rPr>
          <w:b/>
          <w:sz w:val="28"/>
          <w:szCs w:val="28"/>
        </w:rPr>
        <w:instrText xml:space="preserve"> TOC \h \z \c "Hình 4." </w:instrText>
      </w:r>
      <w:r w:rsidR="00E548FB">
        <w:rPr>
          <w:b/>
          <w:sz w:val="28"/>
          <w:szCs w:val="28"/>
        </w:rPr>
        <w:fldChar w:fldCharType="separate"/>
      </w:r>
    </w:p>
    <w:p w14:paraId="2CD0420B" w14:textId="77777777" w:rsidR="00E548FB" w:rsidRDefault="00C84FFB">
      <w:pPr>
        <w:pStyle w:val="TableofFigures"/>
        <w:tabs>
          <w:tab w:val="right" w:leader="dot" w:pos="9536"/>
        </w:tabs>
        <w:rPr>
          <w:rFonts w:asciiTheme="minorHAnsi" w:eastAsiaTheme="minorEastAsia" w:hAnsiTheme="minorHAnsi" w:cstheme="minorBidi"/>
          <w:noProof/>
          <w:sz w:val="22"/>
          <w:szCs w:val="22"/>
        </w:rPr>
      </w:pPr>
      <w:hyperlink r:id="rId14" w:anchor="_Toc476500037" w:history="1">
        <w:r w:rsidR="00E548FB" w:rsidRPr="00A86D0E">
          <w:rPr>
            <w:rStyle w:val="Hyperlink"/>
            <w:noProof/>
          </w:rPr>
          <w:t>Hình 4. 1: Tổng quan mô hình bộ dánh giá giải thuật phân loại câu hỏi</w:t>
        </w:r>
        <w:r w:rsidR="00E548FB">
          <w:rPr>
            <w:noProof/>
            <w:webHidden/>
          </w:rPr>
          <w:tab/>
        </w:r>
        <w:r w:rsidR="00E548FB">
          <w:rPr>
            <w:noProof/>
            <w:webHidden/>
          </w:rPr>
          <w:fldChar w:fldCharType="begin"/>
        </w:r>
        <w:r w:rsidR="00E548FB">
          <w:rPr>
            <w:noProof/>
            <w:webHidden/>
          </w:rPr>
          <w:instrText xml:space="preserve"> PAGEREF _Toc476500037 \h </w:instrText>
        </w:r>
        <w:r w:rsidR="00E548FB">
          <w:rPr>
            <w:noProof/>
            <w:webHidden/>
          </w:rPr>
        </w:r>
        <w:r w:rsidR="00E548FB">
          <w:rPr>
            <w:noProof/>
            <w:webHidden/>
          </w:rPr>
          <w:fldChar w:fldCharType="separate"/>
        </w:r>
        <w:r w:rsidR="00586B2A">
          <w:rPr>
            <w:noProof/>
            <w:webHidden/>
          </w:rPr>
          <w:t>46</w:t>
        </w:r>
        <w:r w:rsidR="00E548FB">
          <w:rPr>
            <w:noProof/>
            <w:webHidden/>
          </w:rPr>
          <w:fldChar w:fldCharType="end"/>
        </w:r>
      </w:hyperlink>
    </w:p>
    <w:p w14:paraId="4C82580B" w14:textId="77777777" w:rsidR="00E548FB" w:rsidRDefault="00C84FFB">
      <w:pPr>
        <w:pStyle w:val="TableofFigures"/>
        <w:tabs>
          <w:tab w:val="right" w:leader="dot" w:pos="9536"/>
        </w:tabs>
        <w:rPr>
          <w:rFonts w:asciiTheme="minorHAnsi" w:eastAsiaTheme="minorEastAsia" w:hAnsiTheme="minorHAnsi" w:cstheme="minorBidi"/>
          <w:noProof/>
          <w:sz w:val="22"/>
          <w:szCs w:val="22"/>
        </w:rPr>
      </w:pPr>
      <w:hyperlink r:id="rId15" w:anchor="_Toc476500038" w:history="1">
        <w:r w:rsidR="00E548FB" w:rsidRPr="00A86D0E">
          <w:rPr>
            <w:rStyle w:val="Hyperlink"/>
            <w:noProof/>
          </w:rPr>
          <w:t>Hình 4. 2: Tổng quan mô hình bộ dánh giá giải thuật phân loại câu hỏi</w:t>
        </w:r>
        <w:r w:rsidR="00E548FB">
          <w:rPr>
            <w:noProof/>
            <w:webHidden/>
          </w:rPr>
          <w:tab/>
        </w:r>
        <w:r w:rsidR="00E548FB">
          <w:rPr>
            <w:noProof/>
            <w:webHidden/>
          </w:rPr>
          <w:fldChar w:fldCharType="begin"/>
        </w:r>
        <w:r w:rsidR="00E548FB">
          <w:rPr>
            <w:noProof/>
            <w:webHidden/>
          </w:rPr>
          <w:instrText xml:space="preserve"> PAGEREF _Toc476500038 \h </w:instrText>
        </w:r>
        <w:r w:rsidR="00E548FB">
          <w:rPr>
            <w:noProof/>
            <w:webHidden/>
          </w:rPr>
        </w:r>
        <w:r w:rsidR="00E548FB">
          <w:rPr>
            <w:noProof/>
            <w:webHidden/>
          </w:rPr>
          <w:fldChar w:fldCharType="separate"/>
        </w:r>
        <w:r w:rsidR="00586B2A">
          <w:rPr>
            <w:noProof/>
            <w:webHidden/>
          </w:rPr>
          <w:t>50</w:t>
        </w:r>
        <w:r w:rsidR="00E548FB">
          <w:rPr>
            <w:noProof/>
            <w:webHidden/>
          </w:rPr>
          <w:fldChar w:fldCharType="end"/>
        </w:r>
      </w:hyperlink>
    </w:p>
    <w:p w14:paraId="6F994AA4" w14:textId="63B4793C" w:rsidR="00E548FB" w:rsidRDefault="00E548FB" w:rsidP="00E548FB">
      <w:pPr>
        <w:rPr>
          <w:b/>
          <w:sz w:val="28"/>
          <w:szCs w:val="28"/>
        </w:rPr>
      </w:pPr>
      <w:r>
        <w:rPr>
          <w:b/>
          <w:sz w:val="28"/>
          <w:szCs w:val="28"/>
        </w:rPr>
        <w:fldChar w:fldCharType="end"/>
      </w:r>
    </w:p>
    <w:p w14:paraId="284CCFC4" w14:textId="05E76D91" w:rsidR="00573C5B" w:rsidRDefault="007146F1" w:rsidP="00573C5B">
      <w:pPr>
        <w:spacing w:after="200" w:line="276" w:lineRule="auto"/>
        <w:rPr>
          <w:noProof/>
        </w:rPr>
      </w:pPr>
      <w:r>
        <w:rPr>
          <w:b/>
          <w:sz w:val="28"/>
          <w:szCs w:val="28"/>
        </w:rPr>
        <w:t>DANH MỤC BIỂU ĐỒ</w:t>
      </w:r>
      <w:r w:rsidR="00573C5B">
        <w:rPr>
          <w:b/>
          <w:sz w:val="28"/>
          <w:szCs w:val="28"/>
        </w:rPr>
        <w:fldChar w:fldCharType="begin"/>
      </w:r>
      <w:r w:rsidR="00573C5B">
        <w:rPr>
          <w:b/>
          <w:sz w:val="28"/>
          <w:szCs w:val="28"/>
        </w:rPr>
        <w:instrText xml:space="preserve"> TOC \h \z \c "Biểu đồ 2." </w:instrText>
      </w:r>
      <w:r w:rsidR="00573C5B">
        <w:rPr>
          <w:b/>
          <w:sz w:val="28"/>
          <w:szCs w:val="28"/>
        </w:rPr>
        <w:fldChar w:fldCharType="separate"/>
      </w:r>
    </w:p>
    <w:p w14:paraId="25CB55F1" w14:textId="43AF8400" w:rsidR="00573C5B" w:rsidRDefault="00C84FFB">
      <w:pPr>
        <w:pStyle w:val="TableofFigures"/>
        <w:tabs>
          <w:tab w:val="right" w:leader="dot" w:pos="9536"/>
        </w:tabs>
        <w:rPr>
          <w:rFonts w:asciiTheme="minorHAnsi" w:eastAsiaTheme="minorEastAsia" w:hAnsiTheme="minorHAnsi" w:cstheme="minorBidi"/>
          <w:noProof/>
          <w:sz w:val="22"/>
          <w:szCs w:val="22"/>
        </w:rPr>
      </w:pPr>
      <w:hyperlink w:anchor="_Toc476233295" w:history="1">
        <w:r w:rsidR="00573C5B">
          <w:rPr>
            <w:rStyle w:val="Hyperlink"/>
            <w:noProof/>
          </w:rPr>
          <w:t>Biểu đồ 2. 1: S</w:t>
        </w:r>
        <w:r w:rsidR="00573C5B" w:rsidRPr="003704DC">
          <w:rPr>
            <w:rStyle w:val="Hyperlink"/>
            <w:noProof/>
          </w:rPr>
          <w:t>o sánh tốc độ insert dữ liệu giữa MongoDB và SQL Server</w:t>
        </w:r>
        <w:r w:rsidR="00573C5B">
          <w:rPr>
            <w:noProof/>
            <w:webHidden/>
          </w:rPr>
          <w:tab/>
        </w:r>
        <w:r w:rsidR="00573C5B">
          <w:rPr>
            <w:noProof/>
            <w:webHidden/>
          </w:rPr>
          <w:fldChar w:fldCharType="begin"/>
        </w:r>
        <w:r w:rsidR="00573C5B">
          <w:rPr>
            <w:noProof/>
            <w:webHidden/>
          </w:rPr>
          <w:instrText xml:space="preserve"> PAGEREF _Toc476233295 \h </w:instrText>
        </w:r>
        <w:r w:rsidR="00573C5B">
          <w:rPr>
            <w:noProof/>
            <w:webHidden/>
          </w:rPr>
        </w:r>
        <w:r w:rsidR="00573C5B">
          <w:rPr>
            <w:noProof/>
            <w:webHidden/>
          </w:rPr>
          <w:fldChar w:fldCharType="separate"/>
        </w:r>
        <w:r w:rsidR="00586B2A">
          <w:rPr>
            <w:noProof/>
            <w:webHidden/>
          </w:rPr>
          <w:t>33</w:t>
        </w:r>
        <w:r w:rsidR="00573C5B">
          <w:rPr>
            <w:noProof/>
            <w:webHidden/>
          </w:rPr>
          <w:fldChar w:fldCharType="end"/>
        </w:r>
      </w:hyperlink>
    </w:p>
    <w:p w14:paraId="04ACB9D3" w14:textId="77777777" w:rsidR="00573C5B" w:rsidRDefault="00C84FFB">
      <w:pPr>
        <w:pStyle w:val="TableofFigures"/>
        <w:tabs>
          <w:tab w:val="right" w:leader="dot" w:pos="9536"/>
        </w:tabs>
        <w:rPr>
          <w:rFonts w:asciiTheme="minorHAnsi" w:eastAsiaTheme="minorEastAsia" w:hAnsiTheme="minorHAnsi" w:cstheme="minorBidi"/>
          <w:noProof/>
          <w:sz w:val="22"/>
          <w:szCs w:val="22"/>
        </w:rPr>
      </w:pPr>
      <w:hyperlink w:anchor="_Toc476233296" w:history="1">
        <w:r w:rsidR="00573C5B" w:rsidRPr="003704DC">
          <w:rPr>
            <w:rStyle w:val="Hyperlink"/>
            <w:noProof/>
          </w:rPr>
          <w:t>Biểu đồ 2. 2: So sánh tốc độ truy vấn dữ liệu giữa MongoDB và SQL Server</w:t>
        </w:r>
        <w:r w:rsidR="00573C5B">
          <w:rPr>
            <w:noProof/>
            <w:webHidden/>
          </w:rPr>
          <w:tab/>
        </w:r>
        <w:r w:rsidR="00573C5B">
          <w:rPr>
            <w:noProof/>
            <w:webHidden/>
          </w:rPr>
          <w:fldChar w:fldCharType="begin"/>
        </w:r>
        <w:r w:rsidR="00573C5B">
          <w:rPr>
            <w:noProof/>
            <w:webHidden/>
          </w:rPr>
          <w:instrText xml:space="preserve"> PAGEREF _Toc476233296 \h </w:instrText>
        </w:r>
        <w:r w:rsidR="00573C5B">
          <w:rPr>
            <w:noProof/>
            <w:webHidden/>
          </w:rPr>
        </w:r>
        <w:r w:rsidR="00573C5B">
          <w:rPr>
            <w:noProof/>
            <w:webHidden/>
          </w:rPr>
          <w:fldChar w:fldCharType="separate"/>
        </w:r>
        <w:r w:rsidR="00586B2A">
          <w:rPr>
            <w:noProof/>
            <w:webHidden/>
          </w:rPr>
          <w:t>34</w:t>
        </w:r>
        <w:r w:rsidR="00573C5B">
          <w:rPr>
            <w:noProof/>
            <w:webHidden/>
          </w:rPr>
          <w:fldChar w:fldCharType="end"/>
        </w:r>
      </w:hyperlink>
    </w:p>
    <w:p w14:paraId="3B9AAAAB" w14:textId="77777777" w:rsidR="00770AD6" w:rsidRDefault="00573C5B" w:rsidP="00573C5B">
      <w:pPr>
        <w:spacing w:after="200" w:line="276" w:lineRule="auto"/>
        <w:rPr>
          <w:b/>
          <w:sz w:val="28"/>
          <w:szCs w:val="28"/>
        </w:rPr>
      </w:pPr>
      <w:r>
        <w:rPr>
          <w:b/>
          <w:sz w:val="28"/>
          <w:szCs w:val="28"/>
        </w:rPr>
        <w:fldChar w:fldCharType="end"/>
      </w:r>
    </w:p>
    <w:p w14:paraId="004E0B5B" w14:textId="77777777" w:rsidR="00770AD6" w:rsidRDefault="00770AD6" w:rsidP="00573C5B">
      <w:pPr>
        <w:spacing w:after="200" w:line="276" w:lineRule="auto"/>
        <w:rPr>
          <w:b/>
          <w:sz w:val="28"/>
          <w:szCs w:val="28"/>
        </w:rPr>
      </w:pPr>
    </w:p>
    <w:p w14:paraId="766D47CC" w14:textId="37923D7F" w:rsidR="00573C5B" w:rsidRDefault="005B7DAD" w:rsidP="00573C5B">
      <w:pPr>
        <w:spacing w:after="200" w:line="276" w:lineRule="auto"/>
        <w:rPr>
          <w:b/>
          <w:sz w:val="28"/>
          <w:szCs w:val="28"/>
        </w:rPr>
      </w:pPr>
      <w:r>
        <w:rPr>
          <w:b/>
          <w:sz w:val="28"/>
          <w:szCs w:val="28"/>
        </w:rPr>
        <w:lastRenderedPageBreak/>
        <w:t>DANH MỤC BẢNG</w:t>
      </w:r>
    </w:p>
    <w:p w14:paraId="1067FE7F" w14:textId="77777777" w:rsidR="00770AD6" w:rsidRDefault="00D820F8">
      <w:pPr>
        <w:pStyle w:val="TableofFigures"/>
        <w:tabs>
          <w:tab w:val="right" w:leader="dot" w:pos="9536"/>
        </w:tabs>
        <w:rPr>
          <w:rFonts w:asciiTheme="minorHAnsi" w:eastAsiaTheme="minorEastAsia" w:hAnsiTheme="minorHAnsi" w:cstheme="minorBidi"/>
          <w:noProof/>
          <w:sz w:val="22"/>
          <w:szCs w:val="22"/>
        </w:rPr>
      </w:pPr>
      <w:r>
        <w:rPr>
          <w:b/>
          <w:sz w:val="28"/>
          <w:szCs w:val="28"/>
        </w:rPr>
        <w:fldChar w:fldCharType="begin"/>
      </w:r>
      <w:r>
        <w:rPr>
          <w:b/>
          <w:sz w:val="28"/>
          <w:szCs w:val="28"/>
        </w:rPr>
        <w:instrText xml:space="preserve"> TOC \h \z \c "Bảng 4." </w:instrText>
      </w:r>
      <w:r>
        <w:rPr>
          <w:b/>
          <w:sz w:val="28"/>
          <w:szCs w:val="28"/>
        </w:rPr>
        <w:fldChar w:fldCharType="separate"/>
      </w:r>
      <w:hyperlink w:anchor="_Toc476500161" w:history="1">
        <w:r w:rsidR="00770AD6" w:rsidRPr="001E0CF2">
          <w:rPr>
            <w:rStyle w:val="Hyperlink"/>
            <w:noProof/>
          </w:rPr>
          <w:t>Bảng 4. 1: Kết quả thực nghiệm bộ đánh giá giải thuật phân loại câu hỏi</w:t>
        </w:r>
        <w:r w:rsidR="00770AD6">
          <w:rPr>
            <w:noProof/>
            <w:webHidden/>
          </w:rPr>
          <w:tab/>
        </w:r>
        <w:r w:rsidR="00770AD6">
          <w:rPr>
            <w:noProof/>
            <w:webHidden/>
          </w:rPr>
          <w:fldChar w:fldCharType="begin"/>
        </w:r>
        <w:r w:rsidR="00770AD6">
          <w:rPr>
            <w:noProof/>
            <w:webHidden/>
          </w:rPr>
          <w:instrText xml:space="preserve"> PAGEREF _Toc476500161 \h </w:instrText>
        </w:r>
        <w:r w:rsidR="00770AD6">
          <w:rPr>
            <w:noProof/>
            <w:webHidden/>
          </w:rPr>
        </w:r>
        <w:r w:rsidR="00770AD6">
          <w:rPr>
            <w:noProof/>
            <w:webHidden/>
          </w:rPr>
          <w:fldChar w:fldCharType="separate"/>
        </w:r>
        <w:r w:rsidR="00586B2A">
          <w:rPr>
            <w:noProof/>
            <w:webHidden/>
          </w:rPr>
          <w:t>49</w:t>
        </w:r>
        <w:r w:rsidR="00770AD6">
          <w:rPr>
            <w:noProof/>
            <w:webHidden/>
          </w:rPr>
          <w:fldChar w:fldCharType="end"/>
        </w:r>
      </w:hyperlink>
    </w:p>
    <w:p w14:paraId="009B0118" w14:textId="77777777" w:rsidR="00770AD6" w:rsidRDefault="00C84FFB">
      <w:pPr>
        <w:pStyle w:val="TableofFigures"/>
        <w:tabs>
          <w:tab w:val="right" w:leader="dot" w:pos="9536"/>
        </w:tabs>
        <w:rPr>
          <w:rFonts w:asciiTheme="minorHAnsi" w:eastAsiaTheme="minorEastAsia" w:hAnsiTheme="minorHAnsi" w:cstheme="minorBidi"/>
          <w:noProof/>
          <w:sz w:val="22"/>
          <w:szCs w:val="22"/>
        </w:rPr>
      </w:pPr>
      <w:hyperlink w:anchor="_Toc476500162" w:history="1">
        <w:r w:rsidR="00770AD6" w:rsidRPr="001E0CF2">
          <w:rPr>
            <w:rStyle w:val="Hyperlink"/>
            <w:noProof/>
          </w:rPr>
          <w:t>Bảng 4. 2: Kết quả thực nghiệm mô hình 1-gram</w:t>
        </w:r>
        <w:r w:rsidR="00770AD6">
          <w:rPr>
            <w:noProof/>
            <w:webHidden/>
          </w:rPr>
          <w:tab/>
        </w:r>
        <w:r w:rsidR="00770AD6">
          <w:rPr>
            <w:noProof/>
            <w:webHidden/>
          </w:rPr>
          <w:fldChar w:fldCharType="begin"/>
        </w:r>
        <w:r w:rsidR="00770AD6">
          <w:rPr>
            <w:noProof/>
            <w:webHidden/>
          </w:rPr>
          <w:instrText xml:space="preserve"> PAGEREF _Toc476500162 \h </w:instrText>
        </w:r>
        <w:r w:rsidR="00770AD6">
          <w:rPr>
            <w:noProof/>
            <w:webHidden/>
          </w:rPr>
        </w:r>
        <w:r w:rsidR="00770AD6">
          <w:rPr>
            <w:noProof/>
            <w:webHidden/>
          </w:rPr>
          <w:fldChar w:fldCharType="separate"/>
        </w:r>
        <w:r w:rsidR="00586B2A">
          <w:rPr>
            <w:noProof/>
            <w:webHidden/>
          </w:rPr>
          <w:t>54</w:t>
        </w:r>
        <w:r w:rsidR="00770AD6">
          <w:rPr>
            <w:noProof/>
            <w:webHidden/>
          </w:rPr>
          <w:fldChar w:fldCharType="end"/>
        </w:r>
      </w:hyperlink>
    </w:p>
    <w:p w14:paraId="5585969C" w14:textId="77777777" w:rsidR="00770AD6" w:rsidRDefault="00C84FFB">
      <w:pPr>
        <w:pStyle w:val="TableofFigures"/>
        <w:tabs>
          <w:tab w:val="right" w:leader="dot" w:pos="9536"/>
        </w:tabs>
        <w:rPr>
          <w:rFonts w:asciiTheme="minorHAnsi" w:eastAsiaTheme="minorEastAsia" w:hAnsiTheme="minorHAnsi" w:cstheme="minorBidi"/>
          <w:noProof/>
          <w:sz w:val="22"/>
          <w:szCs w:val="22"/>
        </w:rPr>
      </w:pPr>
      <w:hyperlink w:anchor="_Toc476500163" w:history="1">
        <w:r w:rsidR="00770AD6" w:rsidRPr="001E0CF2">
          <w:rPr>
            <w:rStyle w:val="Hyperlink"/>
            <w:noProof/>
          </w:rPr>
          <w:t>Bảng 4. 3 Kết quả thực nghiệm mô hình 2-gram</w:t>
        </w:r>
        <w:r w:rsidR="00770AD6">
          <w:rPr>
            <w:noProof/>
            <w:webHidden/>
          </w:rPr>
          <w:tab/>
        </w:r>
        <w:r w:rsidR="00770AD6">
          <w:rPr>
            <w:noProof/>
            <w:webHidden/>
          </w:rPr>
          <w:fldChar w:fldCharType="begin"/>
        </w:r>
        <w:r w:rsidR="00770AD6">
          <w:rPr>
            <w:noProof/>
            <w:webHidden/>
          </w:rPr>
          <w:instrText xml:space="preserve"> PAGEREF _Toc476500163 \h </w:instrText>
        </w:r>
        <w:r w:rsidR="00770AD6">
          <w:rPr>
            <w:noProof/>
            <w:webHidden/>
          </w:rPr>
        </w:r>
        <w:r w:rsidR="00770AD6">
          <w:rPr>
            <w:noProof/>
            <w:webHidden/>
          </w:rPr>
          <w:fldChar w:fldCharType="separate"/>
        </w:r>
        <w:r w:rsidR="00586B2A">
          <w:rPr>
            <w:noProof/>
            <w:webHidden/>
          </w:rPr>
          <w:t>58</w:t>
        </w:r>
        <w:r w:rsidR="00770AD6">
          <w:rPr>
            <w:noProof/>
            <w:webHidden/>
          </w:rPr>
          <w:fldChar w:fldCharType="end"/>
        </w:r>
      </w:hyperlink>
    </w:p>
    <w:p w14:paraId="0F6133B9" w14:textId="77777777" w:rsidR="00F266B6" w:rsidRDefault="00D820F8" w:rsidP="00D820F8">
      <w:pPr>
        <w:rPr>
          <w:b/>
          <w:sz w:val="28"/>
          <w:szCs w:val="28"/>
        </w:rPr>
      </w:pPr>
      <w:r>
        <w:rPr>
          <w:b/>
          <w:sz w:val="28"/>
          <w:szCs w:val="28"/>
        </w:rPr>
        <w:fldChar w:fldCharType="end"/>
      </w:r>
    </w:p>
    <w:p w14:paraId="4D1649D8" w14:textId="77777777" w:rsidR="00770AD6" w:rsidRDefault="00770AD6" w:rsidP="00D820F8">
      <w:pPr>
        <w:rPr>
          <w:b/>
          <w:sz w:val="28"/>
          <w:szCs w:val="28"/>
        </w:rPr>
      </w:pPr>
    </w:p>
    <w:p w14:paraId="6B1BCE9E" w14:textId="77777777" w:rsidR="00770AD6" w:rsidRDefault="00770AD6" w:rsidP="00D820F8">
      <w:pPr>
        <w:rPr>
          <w:b/>
          <w:sz w:val="28"/>
          <w:szCs w:val="28"/>
        </w:rPr>
      </w:pPr>
    </w:p>
    <w:p w14:paraId="24D261E3" w14:textId="77777777" w:rsidR="00770AD6" w:rsidRDefault="00770AD6" w:rsidP="00D820F8">
      <w:pPr>
        <w:rPr>
          <w:b/>
          <w:sz w:val="28"/>
          <w:szCs w:val="28"/>
        </w:rPr>
      </w:pPr>
    </w:p>
    <w:p w14:paraId="3601F6E4" w14:textId="77777777" w:rsidR="00770AD6" w:rsidRDefault="00770AD6" w:rsidP="00D820F8">
      <w:pPr>
        <w:rPr>
          <w:b/>
          <w:sz w:val="28"/>
          <w:szCs w:val="28"/>
        </w:rPr>
      </w:pPr>
    </w:p>
    <w:p w14:paraId="04694FDD" w14:textId="77777777" w:rsidR="00770AD6" w:rsidRDefault="00770AD6" w:rsidP="00D820F8">
      <w:pPr>
        <w:rPr>
          <w:b/>
          <w:sz w:val="28"/>
          <w:szCs w:val="28"/>
        </w:rPr>
      </w:pPr>
    </w:p>
    <w:p w14:paraId="57298C41" w14:textId="77777777" w:rsidR="00770AD6" w:rsidRDefault="00770AD6" w:rsidP="00D820F8">
      <w:pPr>
        <w:rPr>
          <w:b/>
          <w:sz w:val="28"/>
          <w:szCs w:val="28"/>
        </w:rPr>
      </w:pPr>
    </w:p>
    <w:p w14:paraId="6FF67194" w14:textId="77777777" w:rsidR="00770AD6" w:rsidRDefault="00770AD6" w:rsidP="00D820F8">
      <w:pPr>
        <w:rPr>
          <w:b/>
          <w:sz w:val="28"/>
          <w:szCs w:val="28"/>
        </w:rPr>
      </w:pPr>
    </w:p>
    <w:p w14:paraId="5C701E0B" w14:textId="77777777" w:rsidR="00770AD6" w:rsidRDefault="00770AD6" w:rsidP="00D820F8">
      <w:pPr>
        <w:rPr>
          <w:b/>
          <w:sz w:val="28"/>
          <w:szCs w:val="28"/>
        </w:rPr>
      </w:pPr>
    </w:p>
    <w:p w14:paraId="543D7FC2" w14:textId="77777777" w:rsidR="00770AD6" w:rsidRDefault="00770AD6" w:rsidP="00D820F8">
      <w:pPr>
        <w:rPr>
          <w:b/>
          <w:sz w:val="28"/>
          <w:szCs w:val="28"/>
        </w:rPr>
      </w:pPr>
    </w:p>
    <w:p w14:paraId="565B27AB" w14:textId="77777777" w:rsidR="00770AD6" w:rsidRDefault="00770AD6" w:rsidP="00D820F8">
      <w:pPr>
        <w:rPr>
          <w:b/>
          <w:sz w:val="28"/>
          <w:szCs w:val="28"/>
        </w:rPr>
      </w:pPr>
    </w:p>
    <w:p w14:paraId="020D9E12" w14:textId="77777777" w:rsidR="00770AD6" w:rsidRDefault="00770AD6" w:rsidP="00D820F8">
      <w:pPr>
        <w:rPr>
          <w:b/>
          <w:sz w:val="28"/>
          <w:szCs w:val="28"/>
        </w:rPr>
      </w:pPr>
    </w:p>
    <w:p w14:paraId="5F75CEEF" w14:textId="77777777" w:rsidR="00770AD6" w:rsidRDefault="00770AD6" w:rsidP="00D820F8">
      <w:pPr>
        <w:rPr>
          <w:b/>
          <w:sz w:val="28"/>
          <w:szCs w:val="28"/>
        </w:rPr>
      </w:pPr>
    </w:p>
    <w:p w14:paraId="4590A215" w14:textId="77777777" w:rsidR="00770AD6" w:rsidRDefault="00770AD6" w:rsidP="00D820F8">
      <w:pPr>
        <w:rPr>
          <w:b/>
          <w:sz w:val="28"/>
          <w:szCs w:val="28"/>
        </w:rPr>
      </w:pPr>
    </w:p>
    <w:p w14:paraId="58A6E8C1" w14:textId="77777777" w:rsidR="00770AD6" w:rsidRDefault="00770AD6" w:rsidP="00D820F8">
      <w:pPr>
        <w:rPr>
          <w:b/>
          <w:sz w:val="28"/>
          <w:szCs w:val="28"/>
        </w:rPr>
      </w:pPr>
    </w:p>
    <w:p w14:paraId="6A0D244E" w14:textId="77777777" w:rsidR="00770AD6" w:rsidRDefault="00770AD6" w:rsidP="00D820F8">
      <w:pPr>
        <w:rPr>
          <w:b/>
          <w:sz w:val="28"/>
          <w:szCs w:val="28"/>
        </w:rPr>
      </w:pPr>
    </w:p>
    <w:p w14:paraId="1536C0F2" w14:textId="77777777" w:rsidR="00770AD6" w:rsidRDefault="00770AD6" w:rsidP="00D820F8">
      <w:pPr>
        <w:rPr>
          <w:b/>
          <w:sz w:val="28"/>
          <w:szCs w:val="28"/>
        </w:rPr>
      </w:pPr>
    </w:p>
    <w:p w14:paraId="7094BA02" w14:textId="77777777" w:rsidR="00770AD6" w:rsidRDefault="00770AD6" w:rsidP="00D820F8">
      <w:pPr>
        <w:rPr>
          <w:b/>
          <w:sz w:val="28"/>
          <w:szCs w:val="28"/>
        </w:rPr>
      </w:pPr>
    </w:p>
    <w:p w14:paraId="14B0E47A" w14:textId="77777777" w:rsidR="00770AD6" w:rsidRDefault="00770AD6" w:rsidP="00D820F8">
      <w:pPr>
        <w:rPr>
          <w:b/>
          <w:sz w:val="28"/>
          <w:szCs w:val="28"/>
        </w:rPr>
      </w:pPr>
    </w:p>
    <w:p w14:paraId="6139D8A3" w14:textId="77777777" w:rsidR="00770AD6" w:rsidRDefault="00770AD6" w:rsidP="00D820F8">
      <w:pPr>
        <w:rPr>
          <w:b/>
          <w:sz w:val="28"/>
          <w:szCs w:val="28"/>
        </w:rPr>
      </w:pPr>
    </w:p>
    <w:p w14:paraId="0338C786" w14:textId="77777777" w:rsidR="00770AD6" w:rsidRDefault="00770AD6" w:rsidP="00D820F8">
      <w:pPr>
        <w:rPr>
          <w:b/>
          <w:sz w:val="28"/>
          <w:szCs w:val="28"/>
        </w:rPr>
      </w:pPr>
    </w:p>
    <w:p w14:paraId="344B1F25" w14:textId="77777777" w:rsidR="00770AD6" w:rsidRDefault="00770AD6" w:rsidP="00D820F8">
      <w:pPr>
        <w:rPr>
          <w:b/>
          <w:sz w:val="28"/>
          <w:szCs w:val="28"/>
        </w:rPr>
      </w:pPr>
    </w:p>
    <w:p w14:paraId="40F6A283" w14:textId="77777777" w:rsidR="00770AD6" w:rsidRDefault="00770AD6" w:rsidP="00D820F8">
      <w:pPr>
        <w:rPr>
          <w:b/>
          <w:sz w:val="28"/>
          <w:szCs w:val="28"/>
        </w:rPr>
      </w:pPr>
    </w:p>
    <w:p w14:paraId="50C564CA" w14:textId="77777777" w:rsidR="00770AD6" w:rsidRDefault="00770AD6" w:rsidP="00D820F8">
      <w:pPr>
        <w:rPr>
          <w:b/>
          <w:sz w:val="28"/>
          <w:szCs w:val="28"/>
        </w:rPr>
      </w:pPr>
    </w:p>
    <w:p w14:paraId="3FB8741F" w14:textId="77777777" w:rsidR="00770AD6" w:rsidRDefault="00770AD6" w:rsidP="00D820F8">
      <w:pPr>
        <w:rPr>
          <w:b/>
          <w:sz w:val="28"/>
          <w:szCs w:val="28"/>
        </w:rPr>
      </w:pPr>
    </w:p>
    <w:p w14:paraId="224BA1D4" w14:textId="77777777" w:rsidR="00770AD6" w:rsidRDefault="00770AD6" w:rsidP="00D820F8">
      <w:pPr>
        <w:rPr>
          <w:b/>
          <w:sz w:val="28"/>
          <w:szCs w:val="28"/>
        </w:rPr>
      </w:pPr>
    </w:p>
    <w:p w14:paraId="077067AA" w14:textId="77777777" w:rsidR="00770AD6" w:rsidRDefault="00770AD6" w:rsidP="00D820F8">
      <w:pPr>
        <w:rPr>
          <w:b/>
          <w:sz w:val="28"/>
          <w:szCs w:val="28"/>
        </w:rPr>
      </w:pPr>
    </w:p>
    <w:p w14:paraId="7E459FB9" w14:textId="77777777" w:rsidR="00770AD6" w:rsidRDefault="00770AD6" w:rsidP="00D820F8">
      <w:pPr>
        <w:rPr>
          <w:b/>
          <w:sz w:val="28"/>
          <w:szCs w:val="28"/>
        </w:rPr>
      </w:pPr>
    </w:p>
    <w:p w14:paraId="500D7A89" w14:textId="77777777" w:rsidR="00770AD6" w:rsidRDefault="00770AD6" w:rsidP="00D820F8">
      <w:pPr>
        <w:rPr>
          <w:b/>
          <w:sz w:val="28"/>
          <w:szCs w:val="28"/>
        </w:rPr>
      </w:pPr>
    </w:p>
    <w:p w14:paraId="3022BD33" w14:textId="77777777" w:rsidR="00770AD6" w:rsidRDefault="00770AD6" w:rsidP="00D820F8">
      <w:pPr>
        <w:rPr>
          <w:b/>
          <w:sz w:val="28"/>
          <w:szCs w:val="28"/>
        </w:rPr>
      </w:pPr>
    </w:p>
    <w:p w14:paraId="3FC128CA" w14:textId="77777777" w:rsidR="00770AD6" w:rsidRPr="00841454" w:rsidRDefault="00770AD6" w:rsidP="00D820F8">
      <w:pPr>
        <w:rPr>
          <w:b/>
          <w:sz w:val="28"/>
          <w:szCs w:val="28"/>
        </w:rPr>
      </w:pPr>
    </w:p>
    <w:p w14:paraId="0EBE59E6" w14:textId="15683AAB" w:rsidR="007B1A23" w:rsidRDefault="007B1A23" w:rsidP="00207835">
      <w:pPr>
        <w:pStyle w:val="Chng"/>
        <w:outlineLvl w:val="0"/>
      </w:pPr>
      <w:bookmarkStart w:id="7" w:name="_Toc476111281"/>
      <w:bookmarkStart w:id="8" w:name="_Toc476412697"/>
      <w:bookmarkStart w:id="9" w:name="_Toc476499671"/>
      <w:r w:rsidRPr="00880D36">
        <w:lastRenderedPageBreak/>
        <w:t>C</w:t>
      </w:r>
      <w:r w:rsidR="00CD13EC" w:rsidRPr="00880D36">
        <w:t>HƯƠNG 1</w:t>
      </w:r>
      <w:r w:rsidR="0064189C">
        <w:t xml:space="preserve"> – </w:t>
      </w:r>
      <w:r w:rsidR="00CD13EC" w:rsidRPr="00880D36">
        <w:t>MỞ ĐẦU</w:t>
      </w:r>
      <w:bookmarkEnd w:id="7"/>
      <w:bookmarkEnd w:id="8"/>
      <w:bookmarkEnd w:id="9"/>
    </w:p>
    <w:p w14:paraId="022BBE7F" w14:textId="2B870542" w:rsidR="002A5EC5" w:rsidRDefault="002A5EC5" w:rsidP="004B0C77">
      <w:pPr>
        <w:pStyle w:val="Tiumccp1"/>
        <w:numPr>
          <w:ilvl w:val="1"/>
          <w:numId w:val="6"/>
        </w:numPr>
        <w:outlineLvl w:val="1"/>
      </w:pPr>
      <w:bookmarkStart w:id="10" w:name="_Toc476111282"/>
      <w:bookmarkStart w:id="11" w:name="_Toc476412698"/>
      <w:bookmarkStart w:id="12" w:name="_Toc476499672"/>
      <w:r>
        <w:t>Giới thiệu hệ thống hỏi đáp tự động</w:t>
      </w:r>
      <w:bookmarkEnd w:id="10"/>
      <w:bookmarkEnd w:id="11"/>
      <w:bookmarkEnd w:id="12"/>
    </w:p>
    <w:p w14:paraId="609BEDF4" w14:textId="78379DE7" w:rsidR="00891D8A" w:rsidRDefault="00891D8A" w:rsidP="00891D8A">
      <w:pPr>
        <w:pStyle w:val="Bngbiu-nidung"/>
        <w:jc w:val="left"/>
      </w:pPr>
      <w:r>
        <w:t>Ngày nay hệ thống internet phát triển với mộ</w:t>
      </w:r>
      <w:r w:rsidR="001225C3">
        <w:t>t khối lượng dữ liệu khổng lồ dẫn đến</w:t>
      </w:r>
      <w:r>
        <w:t xml:space="preserve"> việc tìm kiếm sẽ gặp khó khăn cùng với đó là sự nhiễu loạn thông tin </w:t>
      </w:r>
      <w:r w:rsidR="001225C3">
        <w:t xml:space="preserve">cũng </w:t>
      </w:r>
      <w:r>
        <w:t>có thể dẫn tới việc nắm bắt sai thông tin.</w:t>
      </w:r>
    </w:p>
    <w:p w14:paraId="5C2D3BBF" w14:textId="04FCD417" w:rsidR="00891D8A" w:rsidRDefault="00891D8A" w:rsidP="00891D8A">
      <w:pPr>
        <w:pStyle w:val="Bngbiu-nidung"/>
        <w:jc w:val="left"/>
      </w:pPr>
      <w:r>
        <w:t xml:space="preserve">Thông tin tìm kiếm đôi khỉ chỉ dừng ở mức tài liệu </w:t>
      </w:r>
      <w:r w:rsidR="00B153F0">
        <w:t>nghiên cứu</w:t>
      </w:r>
      <w:r w:rsidR="0008548A">
        <w:t>, còn hệ thống hỏi đáp sẽ cho ta một câu trả lời ngắn gọn nhất có thể và đôi khi là 1 hướng giải quyết vấn đề từ những người đi trước.</w:t>
      </w:r>
    </w:p>
    <w:p w14:paraId="44C97A13" w14:textId="4509DC48" w:rsidR="00F25635" w:rsidRDefault="001636D4" w:rsidP="005700A0">
      <w:pPr>
        <w:pStyle w:val="Bngbiu-nidung"/>
      </w:pPr>
      <w:r>
        <w:t>Hiện nay có nhiều hệ thống hỏi đáp phục vụ nhu cầu của cộng đồng từ các mảng lập trình,</w:t>
      </w:r>
      <w:r w:rsidR="003F3CB7">
        <w:t xml:space="preserve"> </w:t>
      </w:r>
      <w:r>
        <w:t>sửa chữa máy tính,</w:t>
      </w:r>
      <w:r w:rsidR="003F3CB7">
        <w:t xml:space="preserve"> </w:t>
      </w:r>
      <w:r>
        <w:t>tư vấn học tập,</w:t>
      </w:r>
      <w:r w:rsidR="003F3CB7">
        <w:t xml:space="preserve"> </w:t>
      </w:r>
      <w:r>
        <w:t>sức khỏe và nhiều hơn nữa</w:t>
      </w:r>
      <w:r w:rsidR="004350D7">
        <w:t xml:space="preserve"> nhưng đa phần chỉ được phát triển bằng tiếng Anh</w:t>
      </w:r>
      <w:r w:rsidR="005700A0">
        <w:t>, nó</w:t>
      </w:r>
      <w:r w:rsidR="005E0F54">
        <w:t xml:space="preserve"> vẫn chưa thật sự phát triển mạnh ở nước ta nên nhận thấy việc xây dựng hệ thống hỏi đáp bằng tiếng việt rất có ý nghĩa và mang tính thực tế</w:t>
      </w:r>
      <w:r w:rsidR="00A40B1A">
        <w:t>.</w:t>
      </w:r>
      <w:r>
        <w:t xml:space="preserve"> </w:t>
      </w:r>
      <w:bookmarkStart w:id="13" w:name="_Toc476111283"/>
    </w:p>
    <w:p w14:paraId="55E6E6E9" w14:textId="29EE7BEE" w:rsidR="00A40CD1" w:rsidRDefault="00A40CD1" w:rsidP="00F25635">
      <w:pPr>
        <w:pStyle w:val="Tiumccp2"/>
      </w:pPr>
      <w:bookmarkStart w:id="14" w:name="_Toc476213385"/>
      <w:bookmarkStart w:id="15" w:name="_Toc476213640"/>
      <w:bookmarkStart w:id="16" w:name="_Toc476233817"/>
      <w:bookmarkStart w:id="17" w:name="_Toc476234247"/>
      <w:bookmarkStart w:id="18" w:name="_Toc476234796"/>
      <w:bookmarkStart w:id="19" w:name="_Toc476234889"/>
      <w:bookmarkStart w:id="20" w:name="_Toc476412592"/>
      <w:bookmarkStart w:id="21" w:name="_Toc476412699"/>
      <w:r>
        <w:t>Hệ thống hỏi đáp là gì:</w:t>
      </w:r>
      <w:bookmarkEnd w:id="13"/>
      <w:bookmarkEnd w:id="14"/>
      <w:bookmarkEnd w:id="15"/>
      <w:bookmarkEnd w:id="16"/>
      <w:bookmarkEnd w:id="17"/>
      <w:bookmarkEnd w:id="18"/>
      <w:bookmarkEnd w:id="19"/>
      <w:bookmarkEnd w:id="20"/>
      <w:bookmarkEnd w:id="21"/>
    </w:p>
    <w:p w14:paraId="0C1D4CE8" w14:textId="7496D609" w:rsidR="00A40CD1" w:rsidRDefault="00A40CD1" w:rsidP="005700A0">
      <w:pPr>
        <w:pStyle w:val="Bngbiu-nidung"/>
      </w:pPr>
      <w:r>
        <w:t>Hệ thống hỏi đáp là hệ thống cho phép người dùng đặt câu hỏi và nhận được câu trả lời</w:t>
      </w:r>
      <w:r w:rsidR="005700A0">
        <w:t xml:space="preserve"> </w:t>
      </w:r>
      <w:r w:rsidR="003F3CB7">
        <w:t>về</w:t>
      </w:r>
      <w:r>
        <w:t xml:space="preserve"> những vấn đề mà </w:t>
      </w:r>
      <w:r w:rsidR="00891D8A">
        <w:t xml:space="preserve">họ đang gặp khó khăn </w:t>
      </w:r>
      <w:r w:rsidR="005700A0">
        <w:t>và chưa tìm ra hướng giải quyết</w:t>
      </w:r>
      <w:r w:rsidR="00067CAC">
        <w:t>.</w:t>
      </w:r>
      <w:r w:rsidR="005700A0">
        <w:t xml:space="preserve"> L</w:t>
      </w:r>
      <w:r w:rsidR="00AF0068">
        <w:t>à nơi tập trung các kiến thức</w:t>
      </w:r>
      <w:r w:rsidR="00351CDC">
        <w:t>,</w:t>
      </w:r>
      <w:r w:rsidR="00AF2BD0">
        <w:t xml:space="preserve"> các kinh nghiệm </w:t>
      </w:r>
      <w:r w:rsidR="00AF0068">
        <w:t>của n</w:t>
      </w:r>
      <w:r w:rsidR="00351CDC">
        <w:t xml:space="preserve">hững người đi trước chia sẽ lại, nó </w:t>
      </w:r>
      <w:r w:rsidR="00AF0068">
        <w:t xml:space="preserve">cũng là thế giới thông tin mở </w:t>
      </w:r>
      <w:r w:rsidR="00351CDC">
        <w:t>và</w:t>
      </w:r>
      <w:r w:rsidR="00AF0068">
        <w:t xml:space="preserve"> là kho tàng kiến thức</w:t>
      </w:r>
      <w:r w:rsidR="00351CDC">
        <w:t>.</w:t>
      </w:r>
    </w:p>
    <w:p w14:paraId="73F3CF8E" w14:textId="7B59C9E5" w:rsidR="00C84FFB" w:rsidRDefault="00C84FFB" w:rsidP="005700A0">
      <w:pPr>
        <w:pStyle w:val="Bngbiu-nidung"/>
      </w:pPr>
      <w:r>
        <w:t>Hệ thống hỏi đáp dựa trên cộng đồng là hệ thống</w:t>
      </w:r>
      <w:r w:rsidR="00E5588A">
        <w:t xml:space="preserve"> hỏi đáp</w:t>
      </w:r>
      <w:r>
        <w:t xml:space="preserve"> được xây dựng </w:t>
      </w:r>
      <w:r w:rsidR="003E6E55">
        <w:t>từ những đánh giá của người sử dụng.Các câu trả lời người dùng đánh giá là hay và đúng nhất sẽ được bình chọn theo thời gian hệ thống sẽ phát triển và sắp xếp lại những câu trả lời hay nhất.</w:t>
      </w:r>
    </w:p>
    <w:p w14:paraId="6569A3B1" w14:textId="623EBD5A" w:rsidR="004350D7" w:rsidRDefault="004350D7" w:rsidP="004350D7">
      <w:pPr>
        <w:pStyle w:val="Bngbiu-nidung"/>
      </w:pPr>
      <w:r>
        <w:t xml:space="preserve"> Hệ thống hỏi đ</w:t>
      </w:r>
      <w:r w:rsidR="00351CDC">
        <w:t>áp được chia thành 2 loại chính</w:t>
      </w:r>
      <w:r>
        <w:t>:</w:t>
      </w:r>
    </w:p>
    <w:p w14:paraId="20B9B99C" w14:textId="294D78A7" w:rsidR="004350D7" w:rsidRDefault="004350D7" w:rsidP="004B0C77">
      <w:pPr>
        <w:pStyle w:val="Bngbiu-nidung"/>
        <w:numPr>
          <w:ilvl w:val="0"/>
          <w:numId w:val="5"/>
        </w:numPr>
      </w:pPr>
      <w:r>
        <w:t>Hỏi đáp dựa trên cộng đồng</w:t>
      </w:r>
      <w:r w:rsidR="00B153F0">
        <w:t xml:space="preserve"> </w:t>
      </w:r>
      <w:r w:rsidR="00F25635">
        <w:t>(Community Question Answering System)</w:t>
      </w:r>
      <w:r w:rsidR="008117A6">
        <w:t xml:space="preserve">: </w:t>
      </w:r>
      <w:r w:rsidR="00305DAD">
        <w:t>d</w:t>
      </w:r>
      <w:r w:rsidR="008117A6">
        <w:t xml:space="preserve">ữ liệu được thu thập chủ yếu từ những </w:t>
      </w:r>
      <w:r w:rsidR="00305DAD">
        <w:t>cơ sở tri thức trên internet</w:t>
      </w:r>
      <w:r w:rsidR="008117A6">
        <w:t xml:space="preserve"> để xây dựng nên hệ thống.</w:t>
      </w:r>
    </w:p>
    <w:p w14:paraId="10125643" w14:textId="683344EC" w:rsidR="004350D7" w:rsidRDefault="004350D7" w:rsidP="004B0C77">
      <w:pPr>
        <w:pStyle w:val="Bngbiu-nidung"/>
        <w:numPr>
          <w:ilvl w:val="0"/>
          <w:numId w:val="5"/>
        </w:numPr>
      </w:pPr>
      <w:r>
        <w:lastRenderedPageBreak/>
        <w:t>Hỏi đáp dựa trên bộ sinh</w:t>
      </w:r>
      <w:r w:rsidR="00B153F0">
        <w:t xml:space="preserve"> </w:t>
      </w:r>
      <w:r w:rsidR="00075EA8">
        <w:t>(Generative Question Answering System)</w:t>
      </w:r>
      <w:r w:rsidR="008117A6">
        <w:t xml:space="preserve">: </w:t>
      </w:r>
      <w:r w:rsidR="00075EA8">
        <w:t>Câu trả lời sẽ tự động được sinh ra</w:t>
      </w:r>
      <w:r w:rsidR="00646AB7">
        <w:t xml:space="preserve"> đáp ứng nhu cầu hỏi đáp</w:t>
      </w:r>
      <w:r w:rsidR="00305DAD">
        <w:t xml:space="preserve"> đ</w:t>
      </w:r>
      <w:r w:rsidR="003C5B22">
        <w:t>ược xây dựng từ các tri thức có sẵn và sinh ra câu trả lời.</w:t>
      </w:r>
    </w:p>
    <w:p w14:paraId="3D5FEC04" w14:textId="77777777" w:rsidR="00305DAD" w:rsidRDefault="00305DAD" w:rsidP="00305DAD">
      <w:pPr>
        <w:pStyle w:val="Bngbiu-nidung"/>
        <w:ind w:left="1440" w:firstLine="0"/>
      </w:pPr>
    </w:p>
    <w:p w14:paraId="031C9D29" w14:textId="0A536BEC" w:rsidR="0099254F" w:rsidRDefault="0099254F" w:rsidP="00E560BA">
      <w:pPr>
        <w:pStyle w:val="Tiumccp2"/>
      </w:pPr>
      <w:bookmarkStart w:id="22" w:name="_Toc476111284"/>
      <w:bookmarkStart w:id="23" w:name="_Toc476213386"/>
      <w:bookmarkStart w:id="24" w:name="_Toc476213641"/>
      <w:bookmarkStart w:id="25" w:name="_Toc476233818"/>
      <w:bookmarkStart w:id="26" w:name="_Toc476234248"/>
      <w:bookmarkStart w:id="27" w:name="_Toc476234797"/>
      <w:bookmarkStart w:id="28" w:name="_Toc476234890"/>
      <w:bookmarkStart w:id="29" w:name="_Toc476412593"/>
      <w:bookmarkStart w:id="30" w:name="_Toc476412700"/>
      <w:r w:rsidRPr="00E560BA">
        <w:t>Ý nghĩa hệ thống hỏi đáp</w:t>
      </w:r>
      <w:r w:rsidR="00E92F98" w:rsidRPr="00E560BA">
        <w:t xml:space="preserve"> và nhu cầu xã hội</w:t>
      </w:r>
      <w:r w:rsidRPr="00E560BA">
        <w:t>:</w:t>
      </w:r>
      <w:bookmarkEnd w:id="22"/>
      <w:bookmarkEnd w:id="23"/>
      <w:bookmarkEnd w:id="24"/>
      <w:bookmarkEnd w:id="25"/>
      <w:bookmarkEnd w:id="26"/>
      <w:bookmarkEnd w:id="27"/>
      <w:bookmarkEnd w:id="28"/>
      <w:bookmarkEnd w:id="29"/>
      <w:bookmarkEnd w:id="30"/>
      <w:r w:rsidRPr="00E560BA">
        <w:t xml:space="preserve"> </w:t>
      </w:r>
    </w:p>
    <w:p w14:paraId="553EDC2C" w14:textId="08D11119" w:rsidR="0099254F" w:rsidRPr="00880D36" w:rsidRDefault="00E560BA" w:rsidP="00B153F0">
      <w:pPr>
        <w:pStyle w:val="Bngbiu-nidung"/>
      </w:pPr>
      <w:r>
        <w:t>Hiện nay lượng người dùng internet rất là lớn và nhu cầu được giải đáp thắc mắc cũng tăng theo cùng với đó là các câu hỏi thì lập đi lập lại.</w:t>
      </w:r>
      <w:r w:rsidR="00B44A89">
        <w:t xml:space="preserve"> </w:t>
      </w:r>
      <w:r>
        <w:t>Vấn đề đặt ra là phát triển 1 hệ thống trả lời tự động theo 2 hướng đưa ra cho người dùng trả lời hoặc từ hệ thống.</w:t>
      </w:r>
      <w:r w:rsidR="00B153F0">
        <w:t xml:space="preserve"> </w:t>
      </w:r>
      <w:r w:rsidR="0099254F">
        <w:t>Hệ thống hỏi đáp sẽ là nơi tập trung thông tin các vấn đề,</w:t>
      </w:r>
      <w:r w:rsidR="00127DB7">
        <w:t xml:space="preserve"> </w:t>
      </w:r>
      <w:r w:rsidR="0099254F">
        <w:t>thắc mắc,</w:t>
      </w:r>
      <w:r w:rsidR="00127DB7">
        <w:t xml:space="preserve"> </w:t>
      </w:r>
      <w:r w:rsidR="00B153F0">
        <w:t xml:space="preserve">góp ý… </w:t>
      </w:r>
      <w:r w:rsidR="0099254F">
        <w:t xml:space="preserve">Cung cấp một nguồn thông tin đáng tin cậy cho người dùng, tránh </w:t>
      </w:r>
      <w:r w:rsidR="0087225D">
        <w:t>được những thông tin trái chiều không chính xác.</w:t>
      </w:r>
    </w:p>
    <w:p w14:paraId="08B94684" w14:textId="7FEAB190" w:rsidR="00D87A85" w:rsidRDefault="00D87A85" w:rsidP="00D124DC">
      <w:pPr>
        <w:pStyle w:val="Bngbiu-nidung"/>
      </w:pPr>
      <w:r>
        <w:t>Nhu cầu được giải đáp thắc mắc trong quá trình học tập sinh hoạt luôn có ở bất cứ môi trường học tập nào vì vậy việc ứng dụng hệ thống hỏi đáp vào thực tế cho sinh viên sử dụng sẽ tạo tiền đề và</w:t>
      </w:r>
      <w:r w:rsidR="00D32CB0">
        <w:t xml:space="preserve"> sẽ là</w:t>
      </w:r>
      <w:r>
        <w:t xml:space="preserve"> cảm hứng phát triển thêm nữa cho các hệ thống khác về sau.</w:t>
      </w:r>
    </w:p>
    <w:p w14:paraId="45C05182" w14:textId="1E93711A" w:rsidR="00067CAC" w:rsidRDefault="00067CAC" w:rsidP="00067CAC">
      <w:pPr>
        <w:pStyle w:val="Default"/>
        <w:spacing w:after="120" w:line="360" w:lineRule="auto"/>
        <w:ind w:firstLine="720"/>
        <w:jc w:val="both"/>
        <w:rPr>
          <w:color w:val="auto"/>
          <w:sz w:val="26"/>
          <w:szCs w:val="26"/>
        </w:rPr>
      </w:pPr>
      <w:r>
        <w:rPr>
          <w:color w:val="auto"/>
          <w:sz w:val="26"/>
          <w:szCs w:val="26"/>
        </w:rPr>
        <w:t>Như đã giới thiệu do nhận thấy nhà trường đã có hệ thống hỏi đáp nhưng vẫn chưa có sự tương tác mạnh giữa sinh viên và nhà trường và số lượng sử dụng còn ít nên chúng em quyết định hiện thực hệ thống cho các bạn sinh viên sử dụng.</w:t>
      </w:r>
    </w:p>
    <w:p w14:paraId="7E03D146" w14:textId="5C92E2D8" w:rsidR="00067CAC" w:rsidRDefault="00067CAC" w:rsidP="00067CAC">
      <w:pPr>
        <w:pStyle w:val="Default"/>
        <w:spacing w:after="120" w:line="360" w:lineRule="auto"/>
        <w:ind w:firstLine="720"/>
        <w:jc w:val="both"/>
        <w:rPr>
          <w:color w:val="auto"/>
          <w:sz w:val="26"/>
          <w:szCs w:val="26"/>
        </w:rPr>
      </w:pPr>
      <w:r>
        <w:rPr>
          <w:color w:val="auto"/>
          <w:sz w:val="26"/>
          <w:szCs w:val="26"/>
        </w:rPr>
        <w:t xml:space="preserve"> Hệ thống cho phép sinh viên đặt và trả lời các câu hỏi. Cùng với đó là khu vực trò chuyện cho các bạn sinh viên giúp các bạn tiết kiệm thời gian chờ đợi câu hỏi được trả lời.Hệ thống sẽ là một kênh thông tin hữu dụng cho các bạn sinh viên.</w:t>
      </w:r>
    </w:p>
    <w:p w14:paraId="0519DCF3" w14:textId="2AD37E81" w:rsidR="00675666" w:rsidRPr="009816D3" w:rsidRDefault="00067CAC" w:rsidP="00B153F0">
      <w:pPr>
        <w:pStyle w:val="Bngbiu-nidung"/>
        <w:jc w:val="left"/>
      </w:pPr>
      <w:r>
        <w:t xml:space="preserve"> Hệ thống sẽ là một địa chỉ đáng tin cậy và tập trung thông tin cho toàn thể sinh viên trường Đại Học Tôn</w:t>
      </w:r>
      <w:r w:rsidR="009816D3">
        <w:t xml:space="preserve"> Đức Thắng</w:t>
      </w:r>
      <w:r w:rsidR="00020A7E">
        <w:t xml:space="preserve"> sử dụng hệ thống để đặt câu hỏi</w:t>
      </w:r>
      <w:r w:rsidR="00B153F0">
        <w:t xml:space="preserve"> và giải đáp thắc mắc cho nhau. </w:t>
      </w:r>
      <w:r w:rsidR="00675666">
        <w:t>Là cầu nối giữa nhà trường và sinh viên.</w:t>
      </w:r>
      <w:r w:rsidR="00B153F0">
        <w:t xml:space="preserve"> Là n</w:t>
      </w:r>
      <w:r w:rsidR="00675666">
        <w:t>ơi để sinh viên bày tỏ nguyện vọng của mình và cũng là nơi để nhà trường tiếp nhận ý kiến đóng góp của sinh viên để từng bước cải thiện quá trình đào tạo.</w:t>
      </w:r>
      <w:r w:rsidR="00B153F0">
        <w:t xml:space="preserve"> </w:t>
      </w:r>
      <w:r w:rsidR="00675666">
        <w:t>Tránh làm mất quyền lợi của các bạn sinh viên khi không được giải đáp kịp thời.</w:t>
      </w:r>
    </w:p>
    <w:p w14:paraId="3382C4F0" w14:textId="7D15C8B1" w:rsidR="00AC5F95" w:rsidRDefault="00330BF0" w:rsidP="00207835">
      <w:pPr>
        <w:pStyle w:val="Tiumccp1"/>
        <w:outlineLvl w:val="1"/>
      </w:pPr>
      <w:bookmarkStart w:id="31" w:name="_Toc476412701"/>
      <w:bookmarkStart w:id="32" w:name="_Toc476499673"/>
      <w:r>
        <w:lastRenderedPageBreak/>
        <w:t>1.</w:t>
      </w:r>
      <w:r w:rsidR="00AC5F95">
        <w:t>2</w:t>
      </w:r>
      <w:r>
        <w:t xml:space="preserve"> </w:t>
      </w:r>
      <w:bookmarkStart w:id="33" w:name="_Toc476111286"/>
      <w:r>
        <w:t>Mục đích đề tài</w:t>
      </w:r>
      <w:bookmarkEnd w:id="31"/>
      <w:bookmarkEnd w:id="32"/>
      <w:bookmarkEnd w:id="33"/>
    </w:p>
    <w:p w14:paraId="4FA81167" w14:textId="77777777" w:rsidR="00E01A88" w:rsidRDefault="00D904CF" w:rsidP="00E01A88">
      <w:pPr>
        <w:pStyle w:val="Default"/>
        <w:spacing w:after="120" w:line="360" w:lineRule="auto"/>
        <w:ind w:firstLine="720"/>
        <w:jc w:val="both"/>
        <w:rPr>
          <w:color w:val="auto"/>
          <w:sz w:val="26"/>
          <w:szCs w:val="26"/>
        </w:rPr>
      </w:pPr>
      <w:r>
        <w:rPr>
          <w:color w:val="auto"/>
          <w:sz w:val="26"/>
          <w:szCs w:val="26"/>
        </w:rPr>
        <w:t>Tạo ra diễn đàn kết n</w:t>
      </w:r>
      <w:r w:rsidR="00E01A88">
        <w:rPr>
          <w:color w:val="auto"/>
          <w:sz w:val="26"/>
          <w:szCs w:val="26"/>
        </w:rPr>
        <w:t>ối giữa sinh viên và nhà trường, thông qua website và ứng dụng điện thoại trên nền tảng Android. Là n</w:t>
      </w:r>
      <w:r>
        <w:rPr>
          <w:color w:val="auto"/>
          <w:sz w:val="26"/>
          <w:szCs w:val="26"/>
        </w:rPr>
        <w:t>ơi cung cấp</w:t>
      </w:r>
      <w:r w:rsidR="00E01A88">
        <w:rPr>
          <w:color w:val="auto"/>
          <w:sz w:val="26"/>
          <w:szCs w:val="26"/>
        </w:rPr>
        <w:t xml:space="preserve"> lời, trao đổi, giải đáp các thắc mắc của các bạn sinh viên, h</w:t>
      </w:r>
      <w:r>
        <w:rPr>
          <w:color w:val="auto"/>
          <w:sz w:val="26"/>
          <w:szCs w:val="26"/>
        </w:rPr>
        <w:t>ỗ t</w:t>
      </w:r>
      <w:r w:rsidR="00E01A88">
        <w:rPr>
          <w:color w:val="auto"/>
          <w:sz w:val="26"/>
          <w:szCs w:val="26"/>
        </w:rPr>
        <w:t>rợ sinh viên tìm kiếm thông tin một cách nhanh chóng và chính xác nhất.</w:t>
      </w:r>
    </w:p>
    <w:p w14:paraId="0CEDD579" w14:textId="57898F13" w:rsidR="00C37181" w:rsidRPr="00E01A88" w:rsidRDefault="00AC5F95" w:rsidP="00E01A88">
      <w:pPr>
        <w:pStyle w:val="Default"/>
        <w:spacing w:after="120" w:line="360" w:lineRule="auto"/>
        <w:ind w:firstLine="720"/>
        <w:jc w:val="both"/>
        <w:rPr>
          <w:color w:val="auto"/>
          <w:sz w:val="26"/>
          <w:szCs w:val="26"/>
        </w:rPr>
      </w:pPr>
      <w:r w:rsidRPr="00E01A88">
        <w:rPr>
          <w:sz w:val="26"/>
          <w:szCs w:val="26"/>
        </w:rPr>
        <w:t xml:space="preserve">Nghiên cứu hệ thống Question Answering và cách hiện thực một hệ </w:t>
      </w:r>
      <w:r w:rsidR="00E01A88">
        <w:rPr>
          <w:sz w:val="26"/>
          <w:szCs w:val="26"/>
        </w:rPr>
        <w:t>thống trả lời tự động á</w:t>
      </w:r>
      <w:r w:rsidRPr="00E01A88">
        <w:rPr>
          <w:sz w:val="26"/>
          <w:szCs w:val="26"/>
        </w:rPr>
        <w:t xml:space="preserve">p dụng cho sinh viên trường Đại Học Tôn Đức Thắng nói riêng và có </w:t>
      </w:r>
      <w:r w:rsidR="00B153F0" w:rsidRPr="00E01A88">
        <w:rPr>
          <w:sz w:val="26"/>
          <w:szCs w:val="26"/>
        </w:rPr>
        <w:t xml:space="preserve">thể mở rộng cho </w:t>
      </w:r>
      <w:r w:rsidR="00E01A88">
        <w:rPr>
          <w:sz w:val="26"/>
          <w:szCs w:val="26"/>
        </w:rPr>
        <w:t xml:space="preserve">toàn thể </w:t>
      </w:r>
      <w:r w:rsidR="00B153F0" w:rsidRPr="007146F1">
        <w:rPr>
          <w:sz w:val="26"/>
          <w:szCs w:val="26"/>
        </w:rPr>
        <w:t>xã hội sử dụng</w:t>
      </w:r>
      <w:r w:rsidR="007146F1" w:rsidRPr="007146F1">
        <w:rPr>
          <w:sz w:val="26"/>
          <w:szCs w:val="26"/>
        </w:rPr>
        <w:t xml:space="preserve"> từ cơ sở dữ liệu của diễn đàn</w:t>
      </w:r>
      <w:r w:rsidR="00B44A89">
        <w:rPr>
          <w:sz w:val="26"/>
          <w:szCs w:val="26"/>
        </w:rPr>
        <w:t>.</w:t>
      </w:r>
    </w:p>
    <w:p w14:paraId="5DAA37F9" w14:textId="6186BA5C" w:rsidR="00AC5F95" w:rsidRDefault="00AC5F95" w:rsidP="00207835">
      <w:pPr>
        <w:pStyle w:val="Tiumccp1"/>
        <w:outlineLvl w:val="1"/>
      </w:pPr>
      <w:bookmarkStart w:id="34" w:name="_Toc476412702"/>
      <w:bookmarkStart w:id="35" w:name="_Toc476499674"/>
      <w:r>
        <w:t>1.3 Các nghiên cứu liên quan</w:t>
      </w:r>
      <w:bookmarkEnd w:id="34"/>
      <w:bookmarkEnd w:id="35"/>
    </w:p>
    <w:p w14:paraId="14A75385" w14:textId="415D5498" w:rsidR="001D38F0" w:rsidRDefault="001D38F0" w:rsidP="001D38F0">
      <w:pPr>
        <w:pStyle w:val="Bngbiu-nidung"/>
      </w:pPr>
      <w:r w:rsidRPr="001D38F0">
        <w:rPr>
          <w:b/>
        </w:rPr>
        <w:t>Theo nghiên cứu [1]</w:t>
      </w:r>
      <w:r>
        <w:t xml:space="preserve">  </w:t>
      </w:r>
    </w:p>
    <w:p w14:paraId="5F251E6B" w14:textId="40004B01" w:rsidR="001D38F0" w:rsidRDefault="001D38F0" w:rsidP="001D38F0">
      <w:pPr>
        <w:pStyle w:val="Bngbiu-nidung"/>
      </w:pPr>
      <w:r>
        <w:t xml:space="preserve">Hệ thống tìm kiếm các câu hỏi thường được dựa trên giả định của bộ câu hỏi thường gặp được xây dựng theo chuẩn hỏi đáp </w:t>
      </w:r>
      <w:r w:rsidRPr="006509ED">
        <w:t>(</w:t>
      </w:r>
      <w:r w:rsidRPr="006509ED">
        <w:rPr>
          <w:rFonts w:eastAsiaTheme="minorHAnsi"/>
        </w:rPr>
        <w:t>Kulyukin, Hammond, and Burke 1996</w:t>
      </w:r>
      <w:r w:rsidRPr="006509ED">
        <w:t>)</w:t>
      </w:r>
      <w:r>
        <w:t>. Tất cả thông tin cần để xác định sự liên quan của các cặp câu hỏi có thể tìm thấy trong bản thân của các cặp câu hỏi đó.</w:t>
      </w:r>
      <w:r w:rsidR="007E6D5B">
        <w:t xml:space="preserve"> </w:t>
      </w:r>
      <w:r>
        <w:t xml:space="preserve">Việc xác định sự liên quan giữ các cặp câu hỏi với nhau dựa trên những cơ sở tri thức sau: Tri thức rộng và nông của việc xử lý ngôn ngữ tự nhiên sẽ thích hợp cho việc so trùng câu hỏi. </w:t>
      </w:r>
    </w:p>
    <w:p w14:paraId="03762022" w14:textId="05EFF953" w:rsidR="006C61C0" w:rsidRDefault="006C61C0" w:rsidP="006C61C0">
      <w:pPr>
        <w:pStyle w:val="Bngbiu-nidung"/>
      </w:pPr>
      <w:r>
        <w:t>Ví dụ khi hệ thống xử lý một câu hỏi người dùng nhập vào “</w:t>
      </w:r>
      <w:r w:rsidRPr="00BA6A5F">
        <w:t>Cách viết đơn xin nghỉ học?</w:t>
      </w:r>
      <w:r w:rsidR="009F2903">
        <w:t xml:space="preserve"> </w:t>
      </w:r>
      <w:r>
        <w:t>”.</w:t>
      </w:r>
      <w:r w:rsidR="00A37036">
        <w:t xml:space="preserve"> </w:t>
      </w:r>
      <w:r>
        <w:t>Bộ tìm kiếm câu hỏi của hệ thống sẽ tiến hành so sánh câu hỏi nhập vào với tập các câu hỏi trong hệ thống và trả về được xếp hạng dựa trên độ tương tử với câu hỏi của người dùng như:</w:t>
      </w:r>
    </w:p>
    <w:p w14:paraId="65BB677B" w14:textId="77777777" w:rsidR="006C61C0" w:rsidRDefault="006C61C0" w:rsidP="00802D89">
      <w:pPr>
        <w:pStyle w:val="Bngbiu-nidung"/>
        <w:numPr>
          <w:ilvl w:val="0"/>
          <w:numId w:val="15"/>
        </w:numPr>
      </w:pPr>
      <w:r>
        <w:t>E</w:t>
      </w:r>
      <w:r w:rsidRPr="00BA6A5F">
        <w:t>m muốn xin nghỉ học 1 buổi, Vậy phải viết đơn như thế nào?</w:t>
      </w:r>
    </w:p>
    <w:p w14:paraId="617DBD30" w14:textId="77777777" w:rsidR="006C61C0" w:rsidRDefault="006C61C0" w:rsidP="00802D89">
      <w:pPr>
        <w:pStyle w:val="Bngbiu-nidung"/>
        <w:numPr>
          <w:ilvl w:val="0"/>
          <w:numId w:val="15"/>
        </w:numPr>
      </w:pPr>
      <w:r w:rsidRPr="00BA6A5F">
        <w:t>Làm sa</w:t>
      </w:r>
      <w:r>
        <w:t>o để xin phép nghỉ học tạm thời?</w:t>
      </w:r>
    </w:p>
    <w:p w14:paraId="2FCFBCAB" w14:textId="53633528" w:rsidR="006C61C0" w:rsidRDefault="006C61C0" w:rsidP="006C61C0">
      <w:pPr>
        <w:pStyle w:val="Bngbiu-nidung"/>
      </w:pPr>
      <w:r>
        <w:t>Khi bộ câu hỏi được chọn</w:t>
      </w:r>
      <w:r w:rsidR="00A37036">
        <w:t xml:space="preserve"> hệ thống sẽ tiến hành lặp qua </w:t>
      </w:r>
      <w:r>
        <w:t>cặp câu hỏi trong dữ liệu, so sánh câu hỏi trong bộ dữ liệu với câu hỏi của người dùng sau đó tính toán điểm tương tự.</w:t>
      </w:r>
    </w:p>
    <w:p w14:paraId="4F85CAFB" w14:textId="77777777" w:rsidR="006C61C0" w:rsidRDefault="006C61C0" w:rsidP="006C61C0">
      <w:pPr>
        <w:pStyle w:val="Bngbiu-nidung"/>
      </w:pPr>
      <w:r>
        <w:t>Vậy hệ thống sẽ xử lý ra sao:</w:t>
      </w:r>
    </w:p>
    <w:p w14:paraId="5AC8D75F" w14:textId="77777777" w:rsidR="006C61C0" w:rsidRDefault="006C61C0" w:rsidP="00802D89">
      <w:pPr>
        <w:pStyle w:val="Bngbiu-nidung"/>
        <w:numPr>
          <w:ilvl w:val="0"/>
          <w:numId w:val="19"/>
        </w:numPr>
      </w:pPr>
      <w:r>
        <w:lastRenderedPageBreak/>
        <w:t>Bước đầu tiên trong việc xử lý hệ thống sẽ thu hẹp phạm vi tìm kiếm dựa trên loại câu hỏi người dùng nhập vào.</w:t>
      </w:r>
    </w:p>
    <w:p w14:paraId="65FB4FB2" w14:textId="77777777" w:rsidR="006C61C0" w:rsidRDefault="006C61C0" w:rsidP="00802D89">
      <w:pPr>
        <w:pStyle w:val="Bngbiu-nidung"/>
        <w:numPr>
          <w:ilvl w:val="0"/>
          <w:numId w:val="19"/>
        </w:numPr>
      </w:pPr>
      <w:r>
        <w:t>Tiếp theo từng cặp câu hỏi câu trả lời sẽ được so sánh với câu hỏi của người dùng</w:t>
      </w:r>
    </w:p>
    <w:p w14:paraId="752D46FD" w14:textId="58F7EE59" w:rsidR="006C61C0" w:rsidRDefault="006C61C0" w:rsidP="00802D89">
      <w:pPr>
        <w:pStyle w:val="Bngbiu-nidung"/>
        <w:numPr>
          <w:ilvl w:val="0"/>
          <w:numId w:val="19"/>
        </w:numPr>
      </w:pPr>
      <w:r>
        <w:t>Giai đoạn đầu của việc xử lý,</w:t>
      </w:r>
      <w:r w:rsidR="001D38F0">
        <w:t xml:space="preserve"> </w:t>
      </w:r>
      <w:r>
        <w:t xml:space="preserve">hệ thống tìm kiếm sử dụng công nghệ rút trích thông </w:t>
      </w:r>
      <w:r w:rsidR="001D38F0">
        <w:t xml:space="preserve">tin tiêu chuẩn miền </w:t>
      </w:r>
      <w:r>
        <w:t>chung của hệ thống SMART rút trích dữ liệu</w:t>
      </w:r>
      <w:r w:rsidR="001D38F0">
        <w:t xml:space="preserve"> </w:t>
      </w:r>
      <w:r>
        <w:t>(Buckley 1985) để thực hiện bước khởi tạo trong việc thu hẹp lại thành một miền dữ liệu con từ tập câu hỏi trong hệ thống.SMART sẽ tiến hành lấy ra những từ biến thể trong câu hỏi của người dùng nhập.</w:t>
      </w:r>
      <w:r w:rsidR="001D38F0">
        <w:t xml:space="preserve"> </w:t>
      </w:r>
      <w:r>
        <w:t>Sau đó sẽ tạo ra 1 vector từ câu hỏi truy vấn với vector câu hỏi tương tự trong hệ thống đã được đánh chỉ mục.</w:t>
      </w:r>
    </w:p>
    <w:p w14:paraId="65094441" w14:textId="1B072840" w:rsidR="006C61C0" w:rsidRDefault="006C61C0" w:rsidP="00802D89">
      <w:pPr>
        <w:pStyle w:val="Bngbiu-nidung"/>
        <w:numPr>
          <w:ilvl w:val="0"/>
          <w:numId w:val="19"/>
        </w:numPr>
      </w:pPr>
      <w:r>
        <w:t>Giai đoạn tiếp theo của việc xử lý sẽ là quá trình so trùng câu hỏi.</w:t>
      </w:r>
      <w:r w:rsidR="001D38F0">
        <w:t xml:space="preserve"> </w:t>
      </w:r>
      <w:r>
        <w:t>Từng câu hỏi trong hệ thống sẽ được so sánh với câu hỏi của người dùng nhập vào và chấm điểm tương tự.</w:t>
      </w:r>
      <w:r w:rsidR="001D38F0">
        <w:t xml:space="preserve"> </w:t>
      </w:r>
      <w:r>
        <w:t>Chúng ta sẽ sử dụng 3 cặp số liệu sau cho từng tập câu hỏi: điểm tương tự của vector (t),</w:t>
      </w:r>
      <w:r w:rsidR="001D38F0">
        <w:t xml:space="preserve"> </w:t>
      </w:r>
      <w:r>
        <w:t>điểm tương tự về ngữ nghĩa(s) và độ phủ (c).</w:t>
      </w:r>
      <w:r w:rsidR="001D38F0">
        <w:t xml:space="preserve"> </w:t>
      </w:r>
      <w:r>
        <w:t>Tổng quan độ trùng khớp m được tính như sau:</w:t>
      </w:r>
    </w:p>
    <w:p w14:paraId="2F8C64A1" w14:textId="77777777" w:rsidR="006C61C0" w:rsidRDefault="006C61C0" w:rsidP="006C61C0">
      <w:pPr>
        <w:pStyle w:val="Bngbiu-nidung"/>
        <w:jc w:val="center"/>
        <w:rPr>
          <w:sz w:val="36"/>
          <w:szCs w:val="36"/>
        </w:rPr>
      </w:pPr>
      <w:r>
        <w:t xml:space="preserve">m </w:t>
      </w:r>
      <w:r w:rsidRPr="00FB4962">
        <w:rPr>
          <w:sz w:val="36"/>
          <w:szCs w:val="36"/>
        </w:rPr>
        <w:t xml:space="preserve">= </w:t>
      </w:r>
      <m:oMath>
        <m:f>
          <m:fPr>
            <m:ctrlPr>
              <w:rPr>
                <w:rFonts w:ascii="Cambria Math" w:hAnsi="Cambria Math"/>
                <w:i/>
                <w:sz w:val="36"/>
                <w:szCs w:val="36"/>
              </w:rPr>
            </m:ctrlPr>
          </m:fPr>
          <m:num>
            <m:r>
              <w:rPr>
                <w:rFonts w:ascii="Cambria Math" w:hAnsi="Cambria Math"/>
                <w:sz w:val="36"/>
                <w:szCs w:val="36"/>
              </w:rPr>
              <m:t>tT+sS = cC</m:t>
            </m:r>
          </m:num>
          <m:den>
            <m:r>
              <w:rPr>
                <w:rFonts w:ascii="Cambria Math" w:hAnsi="Cambria Math"/>
                <w:sz w:val="36"/>
                <w:szCs w:val="36"/>
              </w:rPr>
              <m:t>T + W + C</m:t>
            </m:r>
          </m:den>
        </m:f>
      </m:oMath>
    </w:p>
    <w:p w14:paraId="37FD475C" w14:textId="12857476" w:rsidR="006C61C0" w:rsidRPr="00FB4962" w:rsidRDefault="006C61C0" w:rsidP="006C61C0">
      <w:pPr>
        <w:pStyle w:val="Bngbiu-nidung"/>
      </w:pPr>
      <w:r>
        <w:t>Trong đó T,</w:t>
      </w:r>
      <w:r w:rsidR="00856168">
        <w:t xml:space="preserve"> </w:t>
      </w:r>
      <w:r>
        <w:t>S,</w:t>
      </w:r>
      <w:r w:rsidR="00856168">
        <w:t xml:space="preserve"> </w:t>
      </w:r>
      <w:r>
        <w:t>C là hằng số phụ thuộc được điều chỉnh dựa trên hệ thống của mỗi số liệu.</w:t>
      </w:r>
    </w:p>
    <w:p w14:paraId="0AA76A38" w14:textId="454F5B0A" w:rsidR="006C61C0" w:rsidRDefault="006C61C0" w:rsidP="006C61C0">
      <w:pPr>
        <w:pStyle w:val="Bngbiu-nidung"/>
      </w:pPr>
      <w:r>
        <w:t>Điểm số thống kê tại từng cặp Question Answering</w:t>
      </w:r>
      <w:r w:rsidR="001D38F0">
        <w:t xml:space="preserve"> </w:t>
      </w:r>
      <w:r>
        <w:t>(QA) theo tiêu chí tương tự như tài liệu so trùng của hệ thống SMART.</w:t>
      </w:r>
      <w:r w:rsidR="001D38F0">
        <w:t xml:space="preserve"> </w:t>
      </w:r>
      <w:r>
        <w:t>Từng cặp QA được đại diện bởi 1 vector,</w:t>
      </w:r>
      <w:r w:rsidR="001D38F0">
        <w:t xml:space="preserve"> </w:t>
      </w:r>
      <w:r>
        <w:t>các vector liên kết với giá trị trọng yếu trong từng cặp QA.</w:t>
      </w:r>
      <w:r w:rsidR="0095542B">
        <w:t xml:space="preserve"> </w:t>
      </w:r>
      <w:r>
        <w:t>Giá trị trọng yếu thường được biết đến bằng tên tdifdf</w:t>
      </w:r>
      <w:r w:rsidR="001D38F0">
        <w:t xml:space="preserve"> </w:t>
      </w:r>
      <w:r>
        <w:t xml:space="preserve">(Salton và McGill 1983).Nếu n là tần số(số lần xuất hiện của điều khoản trong cặp QS), m là số cặp han QA xuất hiện trong tập dữ liệu,M là số cặp QA xuất hiện trong tập dữ </w:t>
      </w:r>
      <w:r>
        <w:lastRenderedPageBreak/>
        <w:t>liệu nên tfidf = n x log(M/n).</w:t>
      </w:r>
      <w:r w:rsidR="001D38F0">
        <w:t xml:space="preserve"> </w:t>
      </w:r>
      <w:r>
        <w:t>Ý tưởng của việc so sánh này dùng để đánnh giá độ tương đối hiếm của điều khoản trong tài liệu và sử dụng như là yếu tố để tính toán tần suất của điều khoản trong tài liệu cụ thể.</w:t>
      </w:r>
    </w:p>
    <w:p w14:paraId="1FD44063" w14:textId="10647656" w:rsidR="006C61C0" w:rsidRDefault="006C61C0" w:rsidP="00695C93">
      <w:pPr>
        <w:pStyle w:val="Bngbiu-nidung"/>
      </w:pPr>
      <w:r>
        <w:t>Vector giới hạn số liệu cho phép hệ thống đánh giá độ tương tự của câu hỏi người dùng và cặp QA.</w:t>
      </w:r>
      <w:r w:rsidR="0095542B">
        <w:t xml:space="preserve"> </w:t>
      </w:r>
      <w:r w:rsidRPr="00E1394A">
        <w:t>Các biện pháp tfidf có một lịch sử khá dài</w:t>
      </w:r>
      <w:r w:rsidR="001D38F0">
        <w:t xml:space="preserve"> </w:t>
      </w:r>
      <w:r w:rsidRPr="00E1394A">
        <w:t>trong tìm kiếm thông tin và</w:t>
      </w:r>
      <w:r w:rsidR="001D38F0">
        <w:t xml:space="preserve"> </w:t>
      </w:r>
      <w:r w:rsidRPr="00E1394A">
        <w:t xml:space="preserve"> thường xem làm việc tốt nhất chỉ trên tài liệu tương đối dài vì chỉ tài liệu dài có đủ từ ngữ để thống kê so sánh được coi là có ý nghĩa</w:t>
      </w:r>
      <w:r>
        <w:t>.</w:t>
      </w:r>
    </w:p>
    <w:p w14:paraId="1D199ABF" w14:textId="77777777" w:rsidR="001D38F0" w:rsidRDefault="001D38F0" w:rsidP="001D38F0">
      <w:pPr>
        <w:pStyle w:val="Tiumccp1"/>
        <w:rPr>
          <w:rFonts w:eastAsiaTheme="minorHAnsi"/>
        </w:rPr>
      </w:pPr>
      <w:bookmarkStart w:id="36" w:name="_Toc476412599"/>
      <w:bookmarkStart w:id="37" w:name="_Toc476412706"/>
      <w:r>
        <w:t>Theo nghiên cứu [2]</w:t>
      </w:r>
    </w:p>
    <w:p w14:paraId="7A525532" w14:textId="77777777" w:rsidR="001D38F0" w:rsidRDefault="001D38F0" w:rsidP="001D38F0">
      <w:pPr>
        <w:pStyle w:val="Tiumccp2"/>
      </w:pPr>
      <w:bookmarkStart w:id="38" w:name="_Toc476412598"/>
      <w:bookmarkStart w:id="39" w:name="_Toc476412705"/>
      <w:r>
        <w:t>Tái định hình câu truy vấn:</w:t>
      </w:r>
      <w:bookmarkEnd w:id="38"/>
      <w:bookmarkEnd w:id="39"/>
    </w:p>
    <w:p w14:paraId="439B47C4" w14:textId="77777777" w:rsidR="001D38F0" w:rsidRDefault="001D38F0" w:rsidP="001D38F0">
      <w:pPr>
        <w:pStyle w:val="Bngbiu-nidung"/>
      </w:pPr>
      <w:r>
        <w:t>Với một câu hỏi hệ thống tạo ra một các câu được viết lại từ câu hỏi gốc của người dùng.Ví dụ: “Kẹp bấm giấy được sáng chế vào lúc nào?” sẽ được viết lại thành “Kẹp giấy được sáng chế”. Sau đó chúng ta sẽ sét qua tập các tài liệu trong tìm kiếm mô hình như vậy. Việc viết lại các chuỗi cũng làm giảm khả năng tìm được câu hỏi tương tự.</w:t>
      </w:r>
    </w:p>
    <w:p w14:paraId="7631B472" w14:textId="0D461200" w:rsidR="006C61C0" w:rsidRDefault="006C61C0" w:rsidP="006C61C0">
      <w:pPr>
        <w:pStyle w:val="Tiumccp2"/>
      </w:pPr>
      <w:r>
        <w:t>Khai thác N-gram:</w:t>
      </w:r>
      <w:bookmarkEnd w:id="36"/>
      <w:bookmarkEnd w:id="37"/>
    </w:p>
    <w:p w14:paraId="35122BA1" w14:textId="47683F74" w:rsidR="006C61C0" w:rsidRDefault="006C61C0" w:rsidP="00695C93">
      <w:pPr>
        <w:pStyle w:val="Bngbiu-nidung"/>
      </w:pPr>
      <w:r>
        <w:t>Một khi tập các bộ câu hỏi tái định hình truy vấn được tạo ra từng câu hỏi được định hình như là công cụ tìm kiếm và được gửi tới bộ công cụ tìm kiếm mà tại đó dữ liệu được tổng hợp và phân tích.</w:t>
      </w:r>
      <w:r w:rsidRPr="008A3ECE">
        <w:t xml:space="preserve"> Như vậy,</w:t>
      </w:r>
      <w:r>
        <w:t xml:space="preserve"> </w:t>
      </w:r>
      <w:r w:rsidRPr="008A3ECE">
        <w:t>điểm số cuối cùng cho một n-gram được dựa trên trọng lượng</w:t>
      </w:r>
      <w:r w:rsidR="00695C93">
        <w:t xml:space="preserve"> </w:t>
      </w:r>
      <w:r w:rsidRPr="008A3ECE">
        <w:t>kết hợp với các quy tắc viết lại sinh ra nó</w:t>
      </w:r>
      <w:r>
        <w:t xml:space="preserve"> và số lượng bản tóm tắt duy nhất trong đó các câu hỏi xuất hiện.</w:t>
      </w:r>
    </w:p>
    <w:p w14:paraId="1520918A" w14:textId="77777777" w:rsidR="006C61C0" w:rsidRDefault="006C61C0" w:rsidP="006C61C0">
      <w:pPr>
        <w:pStyle w:val="Tiumccp2"/>
      </w:pPr>
      <w:bookmarkStart w:id="40" w:name="_Toc476412600"/>
      <w:bookmarkStart w:id="41" w:name="_Toc476412707"/>
      <w:r>
        <w:t>Lọc N-Gram:</w:t>
      </w:r>
      <w:bookmarkEnd w:id="40"/>
      <w:bookmarkEnd w:id="41"/>
    </w:p>
    <w:p w14:paraId="1D7C0AA4" w14:textId="79A87C39" w:rsidR="006C61C0" w:rsidRDefault="00695C93" w:rsidP="006C61C0">
      <w:pPr>
        <w:pStyle w:val="Bngbiu-nidung"/>
      </w:pPr>
      <w:r>
        <w:t xml:space="preserve">Tiếp theo </w:t>
      </w:r>
      <w:r w:rsidR="006C61C0">
        <w:t>n-gram được lọc lại một cách phù hợp sao cho từng ứng viên khớp với kì vọng của loại trả lời.Hệ thống sẽ sử dụng bộ lọc theo các bước sau:</w:t>
      </w:r>
    </w:p>
    <w:p w14:paraId="3AB0EF33" w14:textId="77777777" w:rsidR="006C61C0" w:rsidRDefault="006C61C0" w:rsidP="00802D89">
      <w:pPr>
        <w:pStyle w:val="Bngbiu-nidung"/>
        <w:numPr>
          <w:ilvl w:val="0"/>
          <w:numId w:val="20"/>
        </w:numPr>
      </w:pPr>
      <w:r w:rsidRPr="00523DA9">
        <w:t>Đầu tiên, truy vấn được phân tích và được gán thành một trong bảy loại câu hỏi, chẳng hạn như loại who-question, what-question, hoặ</w:t>
      </w:r>
      <w:r>
        <w:t xml:space="preserve">c how-manyquestion </w:t>
      </w:r>
    </w:p>
    <w:p w14:paraId="30D54528" w14:textId="77777777" w:rsidR="006C61C0" w:rsidRDefault="006C61C0" w:rsidP="00802D89">
      <w:pPr>
        <w:pStyle w:val="Bngbiu-nidung"/>
        <w:numPr>
          <w:ilvl w:val="0"/>
          <w:numId w:val="20"/>
        </w:numPr>
      </w:pPr>
      <w:r w:rsidRPr="00523DA9">
        <w:lastRenderedPageBreak/>
        <w:t xml:space="preserve">Dựa vào loại truy vấn đã được gán, hệ thống sẽ xác định những tập bộ lọc nào sẽ áp dụng cho các của câu trả lời tiềm năng tìm thấy trong tập của n-gram. </w:t>
      </w:r>
    </w:p>
    <w:p w14:paraId="7EB0697F" w14:textId="77D62790" w:rsidR="006C61C0" w:rsidRDefault="006C61C0" w:rsidP="00802D89">
      <w:pPr>
        <w:pStyle w:val="Bngbiu-nidung"/>
        <w:numPr>
          <w:ilvl w:val="0"/>
          <w:numId w:val="20"/>
        </w:numPr>
      </w:pPr>
      <w:r w:rsidRPr="00523DA9">
        <w:t>Các ứng viên n-grams được phân tích cho các tính năng liên quan đến các bộ lọc,</w:t>
      </w:r>
      <w:r w:rsidR="00695C93">
        <w:t xml:space="preserve"> </w:t>
      </w:r>
      <w:r w:rsidRPr="00523DA9">
        <w:t>sau đó sẽ được chấm điểm lại theo sự hiện diện của thông tin</w:t>
      </w:r>
      <w:r>
        <w:t>.</w:t>
      </w:r>
    </w:p>
    <w:p w14:paraId="50007048" w14:textId="77777777" w:rsidR="00B44A89" w:rsidRDefault="00B44A89" w:rsidP="006C61C0">
      <w:pPr>
        <w:pStyle w:val="Tiumccp2"/>
      </w:pPr>
      <w:bookmarkStart w:id="42" w:name="_Toc476412601"/>
      <w:bookmarkStart w:id="43" w:name="_Toc476412708"/>
    </w:p>
    <w:p w14:paraId="3BE05199" w14:textId="77777777" w:rsidR="00B44A89" w:rsidRDefault="00B44A89" w:rsidP="006C61C0">
      <w:pPr>
        <w:pStyle w:val="Tiumccp2"/>
      </w:pPr>
    </w:p>
    <w:p w14:paraId="50CC3163" w14:textId="77777777" w:rsidR="006C61C0" w:rsidRDefault="006C61C0" w:rsidP="006C61C0">
      <w:pPr>
        <w:pStyle w:val="Tiumccp2"/>
      </w:pPr>
      <w:r>
        <w:t>Độ bao phủ của N-Gram:</w:t>
      </w:r>
      <w:bookmarkEnd w:id="42"/>
      <w:bookmarkEnd w:id="43"/>
    </w:p>
    <w:p w14:paraId="4F1E433B" w14:textId="55F56EA6" w:rsidR="006C61C0" w:rsidRDefault="006C61C0" w:rsidP="00695C93">
      <w:pPr>
        <w:pStyle w:val="Bngbiu-nidung"/>
      </w:pPr>
      <w:r>
        <w:t xml:space="preserve">Cuối cùng áp dụng giải thuật </w:t>
      </w:r>
      <w:r w:rsidR="0095542B">
        <w:t xml:space="preserve">bao phủ câu trả lời mà kết hợp </w:t>
      </w:r>
      <w:r>
        <w:t>cả việc gộp câu trả lời tương tự và tập hợp câu trả lời dài từ các đoạn trả lời chồng chéo nhau.Ví dụ như “A B C” và “B C D” sẽ được gộp lại thành  “A B C D”.</w:t>
      </w:r>
      <w:r w:rsidRPr="0020606B">
        <w:t xml:space="preserve"> Giải thuật sẽ thực thi bài toán tham lam từ ứng viên có số điểm cao nhất đến các ứng viên con (lên đến một ngưỡng nhất định). Các ứng cử viên có số điểm cao hơn được thay thế bằng việc phủ n-gram,các ứng cử viên có điểm thấp hơn được loại bỏ. Thuật toán dừng lại chỉ khi không có n-gram có thể được tiếp tục bao phủ.</w:t>
      </w:r>
    </w:p>
    <w:p w14:paraId="2D95E9DD" w14:textId="77777777" w:rsidR="001D38F0" w:rsidRPr="001D38F0" w:rsidRDefault="001D38F0" w:rsidP="001D38F0">
      <w:pPr>
        <w:pStyle w:val="Bngbiu-nidung"/>
        <w:ind w:firstLine="0"/>
        <w:rPr>
          <w:b/>
        </w:rPr>
      </w:pPr>
      <w:r w:rsidRPr="001D38F0">
        <w:rPr>
          <w:b/>
        </w:rPr>
        <w:t xml:space="preserve">Theo nghiên cứu [3] </w:t>
      </w:r>
    </w:p>
    <w:p w14:paraId="5047158A" w14:textId="3D592D5C" w:rsidR="009F2903" w:rsidRDefault="009F2903" w:rsidP="009F2903">
      <w:pPr>
        <w:pStyle w:val="Bngbiu-nidung"/>
      </w:pPr>
      <w:r w:rsidRPr="008E4483">
        <w:t>Đa số các hệ thống mở về miền trả lời câu hỏi sử dụng tri thức bên ngoài và công cụ để làm xác định câu trả lời bao gồm những người gắn thẻ thực thể có tên, WordNet,</w:t>
      </w:r>
      <w:r>
        <w:t xml:space="preserve"> </w:t>
      </w:r>
      <w:r w:rsidRPr="008E4483">
        <w:t>phân tích cú pháp,</w:t>
      </w:r>
      <w:r w:rsidR="001D38F0">
        <w:t xml:space="preserve"> gán thẻ tay corpora</w:t>
      </w:r>
      <w:r w:rsidRPr="008E4483">
        <w:t xml:space="preserve"> và danh sách bản thể học</w:t>
      </w:r>
      <w:r>
        <w:t>.</w:t>
      </w:r>
      <w:r w:rsidR="001D38F0">
        <w:t xml:space="preserve"> </w:t>
      </w:r>
      <w:r>
        <w:t>Hệ thống dành chiến thắng là hệ thống sử dụng chỉ một nguồn: một danh sách khá rộng bề mặt các hình mẫu.</w:t>
      </w:r>
    </w:p>
    <w:p w14:paraId="52122C1E" w14:textId="33375E3D" w:rsidR="009F2903" w:rsidRDefault="009F2903" w:rsidP="009F2903">
      <w:pPr>
        <w:pStyle w:val="Bngbiu-nidung"/>
      </w:pPr>
      <w:r>
        <w:t xml:space="preserve">Ví dụ, đối với Ngày sinh (với những câu hỏi như "Khi nào X được sinh ra? "), câu trả lời điển hình là </w:t>
      </w:r>
    </w:p>
    <w:p w14:paraId="1E3364B3" w14:textId="77777777" w:rsidR="009F2903" w:rsidRDefault="009F2903" w:rsidP="009F2903">
      <w:pPr>
        <w:pStyle w:val="Bngbiu-nidung"/>
      </w:pPr>
      <w:r>
        <w:t>"Mozart được sinh ra trong năm 1756."</w:t>
      </w:r>
    </w:p>
    <w:p w14:paraId="34AAECC9" w14:textId="77777777" w:rsidR="009F2903" w:rsidRDefault="009F2903" w:rsidP="009F2903">
      <w:pPr>
        <w:pStyle w:val="Bngbiu-nidung"/>
      </w:pPr>
      <w:r>
        <w:t>"Gandhi (1869-1948) ..."</w:t>
      </w:r>
    </w:p>
    <w:p w14:paraId="1C4AB8FB" w14:textId="77777777" w:rsidR="009F2903" w:rsidRDefault="009F2903" w:rsidP="009F2903">
      <w:pPr>
        <w:pStyle w:val="Bngbiu-nidung"/>
      </w:pPr>
      <w:r>
        <w:t>Những ví dụ này cho thấy cụm từ như</w:t>
      </w:r>
    </w:p>
    <w:p w14:paraId="79A7467A" w14:textId="75604D65" w:rsidR="009F2903" w:rsidRDefault="009F2903" w:rsidP="009F2903">
      <w:pPr>
        <w:pStyle w:val="Bngbiu-nidung"/>
      </w:pPr>
      <w:r>
        <w:lastRenderedPageBreak/>
        <w:t>"&lt;TÊN&gt; sinh năm &lt;Ngày Sinh&gt;" và "&lt;TÊN&gt; &lt;Ngày Sinh&gt; “</w:t>
      </w:r>
      <w:r w:rsidR="00A827C1">
        <w:t xml:space="preserve"> </w:t>
      </w:r>
      <w:r>
        <w:t>khi được xây dựng như biểu thức chính quy có thể được dùng để xác định câu trả lời đúng.</w:t>
      </w:r>
    </w:p>
    <w:p w14:paraId="2147B999" w14:textId="77777777" w:rsidR="009F2903" w:rsidRDefault="009F2903" w:rsidP="009F2903">
      <w:pPr>
        <w:pStyle w:val="Bngbiu-nidung"/>
      </w:pPr>
      <w:r>
        <w:t>Phương thức này sử dụng kỹ thuật học máy để xây dựng nên tập văn đươc gắn thể bắt đầu từ vài cặp QA mẫu.</w:t>
      </w:r>
    </w:p>
    <w:p w14:paraId="57A7DF0C" w14:textId="480540D2" w:rsidR="009F2903" w:rsidRPr="00D54E98" w:rsidRDefault="009F2903" w:rsidP="009F2903">
      <w:pPr>
        <w:pStyle w:val="Bngbiu-nidung"/>
      </w:pPr>
      <w:r w:rsidRPr="00D54E98">
        <w:t>Hệ thống sẽ giả định mỗi câu là một</w:t>
      </w:r>
      <w:r>
        <w:t xml:space="preserve"> </w:t>
      </w:r>
      <w:r w:rsidRPr="00D54E98">
        <w:t>trình tự đơn giản của các từ và tìm kiếm</w:t>
      </w:r>
    </w:p>
    <w:p w14:paraId="42D75488" w14:textId="0C94A58A" w:rsidR="009F2903" w:rsidRPr="00D54E98" w:rsidRDefault="009F2903" w:rsidP="009F2903">
      <w:pPr>
        <w:pStyle w:val="Bngbiu-nidung"/>
        <w:ind w:firstLine="0"/>
      </w:pPr>
      <w:r w:rsidRPr="00D54E98">
        <w:t>theo thứ tự từ lặp đi lặp lại làm bằng chứng cho</w:t>
      </w:r>
      <w:r>
        <w:t xml:space="preserve"> những câu trả lời hữu ích.</w:t>
      </w:r>
    </w:p>
    <w:p w14:paraId="59D2BA39" w14:textId="77777777" w:rsidR="009F2903" w:rsidRPr="007E6D5B" w:rsidRDefault="009F2903" w:rsidP="007E6D5B">
      <w:pPr>
        <w:pStyle w:val="Bngbiu-nidung"/>
        <w:numPr>
          <w:ilvl w:val="0"/>
          <w:numId w:val="45"/>
        </w:numPr>
      </w:pPr>
      <w:r w:rsidRPr="007E6D5B">
        <w:t>Hướng đi của giải thuật:</w:t>
      </w:r>
    </w:p>
    <w:p w14:paraId="043F0E3A" w14:textId="77777777" w:rsidR="009F2903" w:rsidRDefault="009F2903" w:rsidP="007E6D5B">
      <w:pPr>
        <w:pStyle w:val="Bngbiu-nidung"/>
        <w:ind w:left="1440" w:firstLine="0"/>
      </w:pPr>
      <w:r>
        <w:t>Ví dụ các bước hiện thực giải thuật pattern-learning :</w:t>
      </w:r>
    </w:p>
    <w:p w14:paraId="021181AB" w14:textId="0587B72B" w:rsidR="009F2903" w:rsidRDefault="009F2903" w:rsidP="00802D89">
      <w:pPr>
        <w:pStyle w:val="Bngbiu-nidung"/>
        <w:numPr>
          <w:ilvl w:val="0"/>
          <w:numId w:val="21"/>
        </w:numPr>
      </w:pPr>
      <w:r>
        <w:t>Ta chọn “Morazrt sinh năm 1756” (“Mozart” sẽ đóng vai trò là giới hạn cho câu hỏi và “1756” sẽ là giới hạn cho câu trả lời)</w:t>
      </w:r>
      <w:r w:rsidR="00B44A89">
        <w:t>.</w:t>
      </w:r>
    </w:p>
    <w:p w14:paraId="74A8323E" w14:textId="428A8D71" w:rsidR="009F2903" w:rsidRDefault="009F2903" w:rsidP="00802D89">
      <w:pPr>
        <w:pStyle w:val="Bngbiu-nidung"/>
        <w:numPr>
          <w:ilvl w:val="0"/>
          <w:numId w:val="21"/>
        </w:numPr>
      </w:pPr>
      <w:r>
        <w:t>Gửi các câu hỏi và câu trả lời như các truy vấn vào công cụ tìm kiếm</w:t>
      </w:r>
      <w:r w:rsidR="00B44A89">
        <w:t>.</w:t>
      </w:r>
    </w:p>
    <w:p w14:paraId="739C6C69" w14:textId="5860F0F4" w:rsidR="009F2903" w:rsidRDefault="009F2903" w:rsidP="00802D89">
      <w:pPr>
        <w:pStyle w:val="Bngbiu-nidung"/>
        <w:numPr>
          <w:ilvl w:val="0"/>
          <w:numId w:val="21"/>
        </w:numPr>
      </w:pPr>
      <w:r>
        <w:t>Lấy về khoảng 100 tài liệu được đưa ra từ hệ thống tìm kiếm</w:t>
      </w:r>
      <w:r w:rsidR="00B44A89">
        <w:t>.</w:t>
      </w:r>
    </w:p>
    <w:p w14:paraId="52F7DAAD" w14:textId="1A08B6BB" w:rsidR="009F2903" w:rsidRDefault="009F2903" w:rsidP="00802D89">
      <w:pPr>
        <w:pStyle w:val="Bngbiu-nidung"/>
        <w:numPr>
          <w:ilvl w:val="0"/>
          <w:numId w:val="21"/>
        </w:numPr>
      </w:pPr>
      <w:r>
        <w:t>Áp dụng ngắt câu cho tài liệu</w:t>
      </w:r>
      <w:r w:rsidR="00B44A89">
        <w:t>.</w:t>
      </w:r>
    </w:p>
    <w:p w14:paraId="098CF34C" w14:textId="77777777" w:rsidR="009F2903" w:rsidRDefault="009F2903" w:rsidP="00802D89">
      <w:pPr>
        <w:pStyle w:val="Bngbiu-nidung"/>
        <w:numPr>
          <w:ilvl w:val="0"/>
          <w:numId w:val="21"/>
        </w:numPr>
      </w:pPr>
      <w:r>
        <w:t>Giữ lại những câu chưa cả giới hạn của câu hỏi câu trả lời.</w:t>
      </w:r>
    </w:p>
    <w:p w14:paraId="7F5E52EB" w14:textId="77777777" w:rsidR="009F2903" w:rsidRDefault="009F2903" w:rsidP="00802D89">
      <w:pPr>
        <w:pStyle w:val="Bngbiu-nidung"/>
        <w:numPr>
          <w:ilvl w:val="0"/>
          <w:numId w:val="21"/>
        </w:numPr>
      </w:pPr>
      <w:r>
        <w:t>Tokenize văn bản đầu vào và loại bỏ html và các thẻ liên quan khác, để cho phép các công cụ biểu thức chính quy đơn giản như egrep có thể sử dụng.</w:t>
      </w:r>
    </w:p>
    <w:p w14:paraId="609FF6EF" w14:textId="5B56E199" w:rsidR="009F2903" w:rsidRDefault="009F2903" w:rsidP="00802D89">
      <w:pPr>
        <w:pStyle w:val="Bngbiu-nidung"/>
        <w:numPr>
          <w:ilvl w:val="0"/>
          <w:numId w:val="21"/>
        </w:numPr>
      </w:pPr>
      <w:r>
        <w:t>Chuyển những câu lấy được qua hàm khởi tạo cây hậu tố cách này sẽ tìm ra những chuỗi con bao gồm độ dài của chúng. Ví dụ như câu “Nhà soạn nhạc vĩ đại Mozart(1756-171) đạt được danh tiếng khi tuổi đời còn trẻ”.</w:t>
      </w:r>
      <w:r w:rsidR="00B44A89">
        <w:t xml:space="preserve"> </w:t>
      </w:r>
      <w:r>
        <w:t xml:space="preserve">Câu “Mozart(1756-1791) là thiên tài” và câu “Cả thế giới sẽ mang ơn  nhà soạn nhạc vĩ đại Mozart(1756-1791)”. Chuỗi con trùng có độ dài lớn nhất trong 3 câu là “Mozart (1756-1791)” vậy cây hậu tố sẽ có điểm số là 3. </w:t>
      </w:r>
    </w:p>
    <w:p w14:paraId="73D10883" w14:textId="77777777" w:rsidR="009F2903" w:rsidRDefault="009F2903" w:rsidP="00802D89">
      <w:pPr>
        <w:pStyle w:val="Bngbiu-nidung"/>
        <w:numPr>
          <w:ilvl w:val="0"/>
          <w:numId w:val="21"/>
        </w:numPr>
      </w:pPr>
      <w:r>
        <w:lastRenderedPageBreak/>
        <w:t xml:space="preserve">Đưa từng câu trong cây hậu tố qua bộ lọc để giữ lại những câu nào bao gồm giới hạn câu hỏi và câu trả lời. </w:t>
      </w:r>
    </w:p>
    <w:p w14:paraId="354073B0" w14:textId="2F19973B" w:rsidR="009F2903" w:rsidRDefault="009F2903" w:rsidP="00802D89">
      <w:pPr>
        <w:pStyle w:val="Bngbiu-nidung"/>
        <w:numPr>
          <w:ilvl w:val="0"/>
          <w:numId w:val="21"/>
        </w:numPr>
      </w:pPr>
      <w:r>
        <w:t>Thay từ cho thẻ &lt;Tên&gt; và từ cho thẻ &lt;Câu trả lời&gt;</w:t>
      </w:r>
      <w:r w:rsidR="00B44A89">
        <w:t>.</w:t>
      </w:r>
    </w:p>
    <w:p w14:paraId="04A30893" w14:textId="77777777" w:rsidR="009F2903" w:rsidRDefault="009F2903" w:rsidP="009F2903">
      <w:pPr>
        <w:pStyle w:val="Bngbiu-nidung"/>
        <w:ind w:left="1440" w:firstLine="0"/>
      </w:pPr>
      <w:r>
        <w:t>Và &lt;Ngày Sinh&gt; theo những bước trên sẽ cho ta kết quả sau:</w:t>
      </w:r>
    </w:p>
    <w:p w14:paraId="7D8C9683" w14:textId="77777777" w:rsidR="009F2903" w:rsidRDefault="009F2903" w:rsidP="00802D89">
      <w:pPr>
        <w:pStyle w:val="Bngbiu-nidung"/>
        <w:numPr>
          <w:ilvl w:val="0"/>
          <w:numId w:val="22"/>
        </w:numPr>
      </w:pPr>
      <w:r>
        <w:t>Sinh vào &lt;Câu trả lời&gt;, &lt;Tên&gt;</w:t>
      </w:r>
    </w:p>
    <w:p w14:paraId="157718C0" w14:textId="77777777" w:rsidR="009F2903" w:rsidRDefault="009F2903" w:rsidP="00802D89">
      <w:pPr>
        <w:pStyle w:val="Bngbiu-nidung"/>
        <w:numPr>
          <w:ilvl w:val="0"/>
          <w:numId w:val="22"/>
        </w:numPr>
      </w:pPr>
      <w:r>
        <w:t>&lt;Tên&gt; sinh vào &lt;Câu trả lời&gt;</w:t>
      </w:r>
    </w:p>
    <w:p w14:paraId="14FD4CA7" w14:textId="77777777" w:rsidR="009F2903" w:rsidRDefault="009F2903" w:rsidP="00802D89">
      <w:pPr>
        <w:pStyle w:val="Bngbiu-nidung"/>
        <w:numPr>
          <w:ilvl w:val="0"/>
          <w:numId w:val="22"/>
        </w:numPr>
      </w:pPr>
      <w:r>
        <w:t>&lt;Tên&gt; &lt;Câu trả lời&gt;</w:t>
      </w:r>
    </w:p>
    <w:p w14:paraId="54726068" w14:textId="77777777" w:rsidR="009F2903" w:rsidRDefault="009F2903" w:rsidP="00802D89">
      <w:pPr>
        <w:pStyle w:val="Bngbiu-nidung"/>
        <w:numPr>
          <w:ilvl w:val="0"/>
          <w:numId w:val="22"/>
        </w:numPr>
      </w:pPr>
      <w:r>
        <w:t>&lt;Tên&gt; &lt;Câu trả lời&gt;</w:t>
      </w:r>
    </w:p>
    <w:p w14:paraId="42E96965" w14:textId="77777777" w:rsidR="009F2903" w:rsidRDefault="009F2903" w:rsidP="00802D89">
      <w:pPr>
        <w:pStyle w:val="Bngbiu-nidung"/>
        <w:numPr>
          <w:ilvl w:val="0"/>
          <w:numId w:val="22"/>
        </w:numPr>
      </w:pPr>
      <w:r>
        <w:t>…..</w:t>
      </w:r>
    </w:p>
    <w:p w14:paraId="0F7D2BF3" w14:textId="77777777" w:rsidR="009F2903" w:rsidRDefault="009F2903" w:rsidP="009F2903">
      <w:pPr>
        <w:pStyle w:val="Bngbiu-nidung"/>
      </w:pPr>
    </w:p>
    <w:p w14:paraId="500BBE1A" w14:textId="40E2C287" w:rsidR="009F2903" w:rsidRDefault="009F2903" w:rsidP="007E6D5B">
      <w:pPr>
        <w:pStyle w:val="Bngbiu-nidung"/>
        <w:ind w:left="1440" w:firstLine="0"/>
      </w:pPr>
      <w:r>
        <w:t>Giải thuật 2: Tính toán độ chính xác của từng hình mẫu :</w:t>
      </w:r>
    </w:p>
    <w:p w14:paraId="6D88C774" w14:textId="77777777" w:rsidR="009F2903" w:rsidRPr="0041433D" w:rsidRDefault="009F2903" w:rsidP="00802D89">
      <w:pPr>
        <w:pStyle w:val="Bngbiu-nidung"/>
        <w:numPr>
          <w:ilvl w:val="0"/>
          <w:numId w:val="24"/>
        </w:numPr>
      </w:pPr>
      <w:r w:rsidRPr="0041433D">
        <w:t>Truy vấn các công cụ tìm kiếm bằng cách chỉ sử dụng giới hạn câu hỏi (trong ví dụ này, chỉ một từ "Mozart").</w:t>
      </w:r>
    </w:p>
    <w:p w14:paraId="3358AF71" w14:textId="77777777" w:rsidR="009F2903" w:rsidRPr="0041433D" w:rsidRDefault="009F2903" w:rsidP="00802D89">
      <w:pPr>
        <w:pStyle w:val="Bngbiu-nidung"/>
        <w:numPr>
          <w:ilvl w:val="0"/>
          <w:numId w:val="24"/>
        </w:numPr>
      </w:pPr>
      <w:r w:rsidRPr="0041433D">
        <w:t>Tải về 1000 tài liệu web hàng đầu được cung cấp bởi các công cụ tìm kiếm.</w:t>
      </w:r>
    </w:p>
    <w:p w14:paraId="6C4F5718" w14:textId="77777777" w:rsidR="009F2903" w:rsidRPr="0041433D" w:rsidRDefault="009F2903" w:rsidP="00802D89">
      <w:pPr>
        <w:pStyle w:val="Bngbiu-nidung"/>
        <w:numPr>
          <w:ilvl w:val="0"/>
          <w:numId w:val="24"/>
        </w:numPr>
      </w:pPr>
      <w:r w:rsidRPr="0041433D">
        <w:t>Như đề cập từ trước, phân đoạn các tài liệu vào từng loại câu hỏi.</w:t>
      </w:r>
    </w:p>
    <w:p w14:paraId="3ACD13C7" w14:textId="77777777" w:rsidR="009F2903" w:rsidRPr="0041433D" w:rsidRDefault="009F2903" w:rsidP="00802D89">
      <w:pPr>
        <w:pStyle w:val="Bngbiu-nidung"/>
        <w:numPr>
          <w:ilvl w:val="0"/>
          <w:numId w:val="24"/>
        </w:numPr>
      </w:pPr>
      <w:r w:rsidRPr="0041433D">
        <w:t>Giữ lại chỉ có những câu có chứa</w:t>
      </w:r>
      <w:r>
        <w:t xml:space="preserve"> giới </w:t>
      </w:r>
      <w:r w:rsidRPr="0041433D">
        <w:t>những hạn câu hỏi.</w:t>
      </w:r>
    </w:p>
    <w:p w14:paraId="687C8E09" w14:textId="77777777" w:rsidR="009F2903" w:rsidRDefault="009F2903" w:rsidP="00802D89">
      <w:pPr>
        <w:pStyle w:val="Bngbiu-nidung"/>
        <w:numPr>
          <w:ilvl w:val="0"/>
          <w:numId w:val="24"/>
        </w:numPr>
      </w:pPr>
      <w:r w:rsidRPr="0041433D">
        <w:t xml:space="preserve">Đối với mỗi mẫu thu được từ giải thuật, kiểm tra sự hiện diện của mỗi </w:t>
      </w:r>
      <w:r>
        <w:t xml:space="preserve">hình </w:t>
      </w:r>
      <w:r w:rsidRPr="0041433D">
        <w:t>mẫu trong</w:t>
      </w:r>
      <w:r>
        <w:t xml:space="preserve"> câu được lấy ra từ 2 trường hợp sau:</w:t>
      </w:r>
    </w:p>
    <w:p w14:paraId="0D61D9D2" w14:textId="03CB7473" w:rsidR="009F2903" w:rsidRDefault="009F2903" w:rsidP="007E6D5B">
      <w:pPr>
        <w:pStyle w:val="Bngbiu-nidung"/>
        <w:numPr>
          <w:ilvl w:val="0"/>
          <w:numId w:val="46"/>
        </w:numPr>
      </w:pPr>
      <w:r>
        <w:t>Sự hiện diện của hình mẫu với thẻ &lt;Câu trả lời&gt; trùng khớp với bất kỳ từ nào</w:t>
      </w:r>
      <w:r w:rsidR="00B44A89">
        <w:t>.</w:t>
      </w:r>
    </w:p>
    <w:p w14:paraId="7DEE0C00" w14:textId="2F3F143A" w:rsidR="009F2903" w:rsidRDefault="009F2903" w:rsidP="007E6D5B">
      <w:pPr>
        <w:pStyle w:val="Bngbiu-nidung"/>
        <w:numPr>
          <w:ilvl w:val="0"/>
          <w:numId w:val="46"/>
        </w:numPr>
      </w:pPr>
      <w:r>
        <w:t>Sự hiện diện của hình mẫu &lt;Câu trả lời&gt; trùng khớp với bất kỳ giới hạn trả lời nào</w:t>
      </w:r>
      <w:r w:rsidR="00B44A89">
        <w:t>.</w:t>
      </w:r>
    </w:p>
    <w:p w14:paraId="304F5D7A" w14:textId="77777777" w:rsidR="009F2903" w:rsidRDefault="009F2903" w:rsidP="009F2903">
      <w:pPr>
        <w:pStyle w:val="Bngbiu-nidung"/>
        <w:ind w:left="720"/>
      </w:pPr>
      <w:r>
        <w:lastRenderedPageBreak/>
        <w:t>Trong ví dụ, với hình mẫu &lt;Tên&gt; được sinh vào &lt;Câu trả lời&gt; chúng ta sẽ kiểm sự hiện diện của các chuỗi sau trong câu trả lời:</w:t>
      </w:r>
    </w:p>
    <w:p w14:paraId="6FC1E65D" w14:textId="21F7D49B" w:rsidR="009F2903" w:rsidRDefault="009F2903" w:rsidP="007E6D5B">
      <w:pPr>
        <w:pStyle w:val="Bngbiu-nidung"/>
        <w:numPr>
          <w:ilvl w:val="0"/>
          <w:numId w:val="47"/>
        </w:numPr>
      </w:pPr>
      <w:r>
        <w:t>Mozart được sinh vào &lt;Bất kỳ&gt;</w:t>
      </w:r>
      <w:r w:rsidR="00B44A89">
        <w:t>.</w:t>
      </w:r>
    </w:p>
    <w:p w14:paraId="7CAF5DD7" w14:textId="3BA4087D" w:rsidR="009F2903" w:rsidRPr="0041433D" w:rsidRDefault="009F2903" w:rsidP="007E6D5B">
      <w:pPr>
        <w:pStyle w:val="Bngbiu-nidung"/>
        <w:numPr>
          <w:ilvl w:val="0"/>
          <w:numId w:val="47"/>
        </w:numPr>
      </w:pPr>
      <w:r>
        <w:t>Mozart được sinh vào 1756</w:t>
      </w:r>
      <w:r w:rsidR="00B44A89">
        <w:t>.</w:t>
      </w:r>
    </w:p>
    <w:p w14:paraId="6EAFFC36" w14:textId="77777777" w:rsidR="009F2903" w:rsidRDefault="009F2903" w:rsidP="009F2903">
      <w:pPr>
        <w:pStyle w:val="Bngbiu-nidung"/>
        <w:ind w:left="720"/>
      </w:pPr>
      <w:r>
        <w:t>Độ chính xác của từng hình mẫu được tính bằng công thức</w:t>
      </w:r>
    </w:p>
    <w:p w14:paraId="706B8E3D" w14:textId="77777777" w:rsidR="009F2903" w:rsidRDefault="009F2903" w:rsidP="009F2903">
      <w:pPr>
        <w:pStyle w:val="Bngbiu-nidung"/>
        <w:ind w:left="720"/>
        <w:jc w:val="center"/>
        <w:rPr>
          <w:vertAlign w:val="subscript"/>
        </w:rPr>
      </w:pPr>
      <w:r>
        <w:t>P = C</w:t>
      </w:r>
      <w:r w:rsidRPr="00AF24A6">
        <w:rPr>
          <w:sz w:val="24"/>
          <w:vertAlign w:val="subscript"/>
        </w:rPr>
        <w:t>a</w:t>
      </w:r>
      <w:r>
        <w:t>/ C</w:t>
      </w:r>
      <w:r w:rsidRPr="00AF24A6">
        <w:rPr>
          <w:vertAlign w:val="subscript"/>
        </w:rPr>
        <w:t>o</w:t>
      </w:r>
    </w:p>
    <w:p w14:paraId="45DE3C82" w14:textId="77777777" w:rsidR="00A827C1" w:rsidRDefault="009F2903" w:rsidP="009F2903">
      <w:pPr>
        <w:pStyle w:val="Bngbiu-nidung"/>
      </w:pPr>
      <w:r>
        <w:tab/>
      </w:r>
    </w:p>
    <w:p w14:paraId="693CA648" w14:textId="79C428DB" w:rsidR="009F2903" w:rsidRDefault="009F2903" w:rsidP="009F2903">
      <w:pPr>
        <w:pStyle w:val="Bngbiu-nidung"/>
      </w:pPr>
      <w:r>
        <w:t>Trong đó:</w:t>
      </w:r>
    </w:p>
    <w:p w14:paraId="56C3F631" w14:textId="1EE67682" w:rsidR="009F2903" w:rsidRDefault="009F2903" w:rsidP="009F2903">
      <w:pPr>
        <w:pStyle w:val="Bngbiu-nidung"/>
        <w:ind w:left="720"/>
      </w:pPr>
      <w:r>
        <w:t xml:space="preserve"> C</w:t>
      </w:r>
      <w:r w:rsidRPr="00AF24A6">
        <w:rPr>
          <w:vertAlign w:val="subscript"/>
        </w:rPr>
        <w:t>a</w:t>
      </w:r>
      <w:r>
        <w:t xml:space="preserve"> = tổng số lương hình mẫu mà giới hạn câu trả lời đại diện</w:t>
      </w:r>
      <w:r w:rsidR="00B44A89">
        <w:t>.</w:t>
      </w:r>
    </w:p>
    <w:p w14:paraId="46FEFAF7" w14:textId="0A5D1D91" w:rsidR="009F2903" w:rsidRPr="00AF24A6" w:rsidRDefault="009F2903" w:rsidP="005929F4">
      <w:pPr>
        <w:pStyle w:val="Bngbiu-nidung"/>
        <w:ind w:left="720"/>
      </w:pPr>
      <w:r>
        <w:t>C</w:t>
      </w:r>
      <w:r w:rsidRPr="00AF24A6">
        <w:rPr>
          <w:vertAlign w:val="subscript"/>
        </w:rPr>
        <w:t>0</w:t>
      </w:r>
      <w:r>
        <w:t xml:space="preserve"> = tổng số lượng hình mẫu xuất hiện mà giới hạn câu trả lời đại diện có</w:t>
      </w:r>
      <w:r w:rsidR="005929F4">
        <w:t xml:space="preserve"> thể thay thế bởi bất kỳ từ nào</w:t>
      </w:r>
      <w:r w:rsidR="00B44A89">
        <w:t>.</w:t>
      </w:r>
    </w:p>
    <w:p w14:paraId="3EEEB8F0" w14:textId="77777777" w:rsidR="009F2903" w:rsidRDefault="009F2903" w:rsidP="00802D89">
      <w:pPr>
        <w:pStyle w:val="Bngbiu-nidung"/>
        <w:numPr>
          <w:ilvl w:val="0"/>
          <w:numId w:val="27"/>
        </w:numPr>
      </w:pPr>
      <w:r>
        <w:t>Chỉ giữ lại những hình mẫu nào trùng khớp đầy đủ với số lượng ví dụ</w:t>
      </w:r>
    </w:p>
    <w:p w14:paraId="6739958B" w14:textId="77777777" w:rsidR="009F2903" w:rsidRDefault="009F2903" w:rsidP="00802D89">
      <w:pPr>
        <w:pStyle w:val="Bngbiu-nidung"/>
        <w:numPr>
          <w:ilvl w:val="0"/>
          <w:numId w:val="27"/>
        </w:numPr>
      </w:pPr>
      <w:r>
        <w:t>Đối với từ &lt;Sinh Nhật&gt; chúng ta thu được kết quả như sau:</w:t>
      </w:r>
    </w:p>
    <w:p w14:paraId="272AE4D7" w14:textId="2339C778" w:rsidR="009F2903" w:rsidRDefault="009F2903" w:rsidP="009F2903">
      <w:pPr>
        <w:pStyle w:val="Bngbiu-nidung"/>
        <w:ind w:left="1440" w:firstLine="0"/>
        <w:rPr>
          <w:rFonts w:eastAsiaTheme="minorHAnsi"/>
          <w:lang w:val="vi-VN"/>
        </w:rPr>
      </w:pPr>
      <w:r>
        <w:rPr>
          <w:rFonts w:eastAsiaTheme="minorHAnsi"/>
        </w:rPr>
        <w:t xml:space="preserve">Hình mẫu tìm kiếm </w:t>
      </w:r>
      <w:r>
        <w:rPr>
          <w:rFonts w:eastAsiaTheme="minorHAnsi"/>
          <w:lang w:val="vi-VN"/>
        </w:rPr>
        <w:t>&lt;</w:t>
      </w:r>
      <w:r>
        <w:rPr>
          <w:rFonts w:eastAsiaTheme="minorHAnsi"/>
        </w:rPr>
        <w:t>Tên</w:t>
      </w:r>
      <w:r>
        <w:rPr>
          <w:rFonts w:eastAsiaTheme="minorHAnsi"/>
          <w:lang w:val="vi-VN"/>
        </w:rPr>
        <w:t>&gt;</w:t>
      </w:r>
      <w:r>
        <w:rPr>
          <w:rFonts w:eastAsiaTheme="minorHAnsi"/>
        </w:rPr>
        <w:t xml:space="preserve"> </w:t>
      </w:r>
      <w:r>
        <w:rPr>
          <w:rFonts w:eastAsiaTheme="minorHAnsi"/>
          <w:lang w:val="vi-VN"/>
        </w:rPr>
        <w:t>( &lt;</w:t>
      </w:r>
      <w:r>
        <w:rPr>
          <w:rFonts w:eastAsiaTheme="minorHAnsi"/>
        </w:rPr>
        <w:t>Câu trả lời</w:t>
      </w:r>
      <w:r>
        <w:rPr>
          <w:rFonts w:eastAsiaTheme="minorHAnsi"/>
          <w:lang w:val="vi-VN"/>
        </w:rPr>
        <w:t>&gt; - )</w:t>
      </w:r>
    </w:p>
    <w:p w14:paraId="3399E2CC" w14:textId="77777777" w:rsidR="009F2903" w:rsidRDefault="009F2903" w:rsidP="00802D89">
      <w:pPr>
        <w:pStyle w:val="Bngbiu-nidung"/>
        <w:numPr>
          <w:ilvl w:val="0"/>
          <w:numId w:val="28"/>
        </w:numPr>
        <w:rPr>
          <w:rFonts w:eastAsiaTheme="minorHAnsi"/>
          <w:lang w:val="vi-VN"/>
        </w:rPr>
      </w:pPr>
      <w:r>
        <w:rPr>
          <w:rFonts w:eastAsiaTheme="minorHAnsi"/>
          <w:lang w:val="vi-VN"/>
        </w:rPr>
        <w:t>0.85 &lt;</w:t>
      </w:r>
      <w:r w:rsidRPr="001734EA">
        <w:rPr>
          <w:rFonts w:eastAsiaTheme="minorHAnsi"/>
          <w:lang w:val="vi-VN"/>
        </w:rPr>
        <w:t xml:space="preserve"> Tên</w:t>
      </w:r>
      <w:r>
        <w:rPr>
          <w:rFonts w:eastAsiaTheme="minorHAnsi"/>
          <w:lang w:val="vi-VN"/>
        </w:rPr>
        <w:t xml:space="preserve"> &gt; </w:t>
      </w:r>
      <w:r w:rsidRPr="001734EA">
        <w:rPr>
          <w:rFonts w:eastAsiaTheme="minorHAnsi"/>
          <w:lang w:val="vi-VN"/>
        </w:rPr>
        <w:t>được sinh vào</w:t>
      </w:r>
      <w:r>
        <w:rPr>
          <w:rFonts w:eastAsiaTheme="minorHAnsi"/>
          <w:lang w:val="vi-VN"/>
        </w:rPr>
        <w:t xml:space="preserve"> &lt;</w:t>
      </w:r>
      <w:r w:rsidRPr="001734EA">
        <w:rPr>
          <w:rFonts w:eastAsiaTheme="minorHAnsi"/>
          <w:lang w:val="vi-VN"/>
        </w:rPr>
        <w:t xml:space="preserve"> Câu trả lời</w:t>
      </w:r>
      <w:r>
        <w:rPr>
          <w:rFonts w:eastAsiaTheme="minorHAnsi"/>
          <w:lang w:val="vi-VN"/>
        </w:rPr>
        <w:t xml:space="preserve"> &gt;,</w:t>
      </w:r>
    </w:p>
    <w:p w14:paraId="319E8C05" w14:textId="77777777" w:rsidR="009F2903" w:rsidRDefault="009F2903" w:rsidP="00802D89">
      <w:pPr>
        <w:pStyle w:val="Bngbiu-nidung"/>
        <w:numPr>
          <w:ilvl w:val="0"/>
          <w:numId w:val="28"/>
        </w:numPr>
        <w:rPr>
          <w:rFonts w:eastAsiaTheme="minorHAnsi"/>
          <w:lang w:val="vi-VN"/>
        </w:rPr>
      </w:pPr>
      <w:r>
        <w:rPr>
          <w:rFonts w:eastAsiaTheme="minorHAnsi"/>
          <w:lang w:val="vi-VN"/>
        </w:rPr>
        <w:t>0.6 &lt;</w:t>
      </w:r>
      <w:r w:rsidRPr="001734EA">
        <w:rPr>
          <w:rFonts w:eastAsiaTheme="minorHAnsi"/>
          <w:lang w:val="vi-VN"/>
        </w:rPr>
        <w:t xml:space="preserve"> Tên</w:t>
      </w:r>
      <w:r>
        <w:rPr>
          <w:rFonts w:eastAsiaTheme="minorHAnsi"/>
          <w:lang w:val="vi-VN"/>
        </w:rPr>
        <w:t xml:space="preserve"> &gt; </w:t>
      </w:r>
      <w:r w:rsidRPr="001734EA">
        <w:rPr>
          <w:rFonts w:eastAsiaTheme="minorHAnsi"/>
          <w:lang w:val="vi-VN"/>
        </w:rPr>
        <w:t>được sinh vào</w:t>
      </w:r>
      <w:r>
        <w:rPr>
          <w:rFonts w:eastAsiaTheme="minorHAnsi"/>
          <w:lang w:val="vi-VN"/>
        </w:rPr>
        <w:t xml:space="preserve"> &lt;</w:t>
      </w:r>
      <w:r w:rsidRPr="001734EA">
        <w:rPr>
          <w:rFonts w:eastAsiaTheme="minorHAnsi"/>
          <w:lang w:val="vi-VN"/>
        </w:rPr>
        <w:t xml:space="preserve"> Câu trả lời</w:t>
      </w:r>
      <w:r>
        <w:rPr>
          <w:rFonts w:eastAsiaTheme="minorHAnsi"/>
          <w:lang w:val="vi-VN"/>
        </w:rPr>
        <w:t xml:space="preserve"> &gt;,</w:t>
      </w:r>
    </w:p>
    <w:p w14:paraId="2A6E627A" w14:textId="77777777" w:rsidR="009F2903" w:rsidRDefault="009F2903" w:rsidP="00802D89">
      <w:pPr>
        <w:pStyle w:val="Bngbiu-nidung"/>
        <w:numPr>
          <w:ilvl w:val="0"/>
          <w:numId w:val="28"/>
        </w:numPr>
        <w:rPr>
          <w:rFonts w:eastAsiaTheme="minorHAnsi"/>
          <w:lang w:val="vi-VN"/>
        </w:rPr>
      </w:pPr>
      <w:r>
        <w:rPr>
          <w:rFonts w:eastAsiaTheme="minorHAnsi"/>
          <w:lang w:val="vi-VN"/>
        </w:rPr>
        <w:t>0.59 &lt;</w:t>
      </w:r>
      <w:r w:rsidRPr="001734EA">
        <w:rPr>
          <w:rFonts w:eastAsiaTheme="minorHAnsi"/>
          <w:lang w:val="vi-VN"/>
        </w:rPr>
        <w:t xml:space="preserve"> Tên</w:t>
      </w:r>
      <w:r>
        <w:rPr>
          <w:rFonts w:eastAsiaTheme="minorHAnsi"/>
          <w:lang w:val="vi-VN"/>
        </w:rPr>
        <w:t xml:space="preserve"> &gt; </w:t>
      </w:r>
      <w:r w:rsidRPr="001734EA">
        <w:rPr>
          <w:rFonts w:eastAsiaTheme="minorHAnsi"/>
          <w:lang w:val="vi-VN"/>
        </w:rPr>
        <w:t>được sinh vào</w:t>
      </w:r>
      <w:r>
        <w:rPr>
          <w:rFonts w:eastAsiaTheme="minorHAnsi"/>
          <w:lang w:val="vi-VN"/>
        </w:rPr>
        <w:t xml:space="preserve"> &lt;</w:t>
      </w:r>
      <w:r w:rsidRPr="001734EA">
        <w:rPr>
          <w:rFonts w:eastAsiaTheme="minorHAnsi"/>
          <w:lang w:val="vi-VN"/>
        </w:rPr>
        <w:t xml:space="preserve"> Câu trả lời</w:t>
      </w:r>
      <w:r>
        <w:rPr>
          <w:rFonts w:eastAsiaTheme="minorHAnsi"/>
          <w:lang w:val="vi-VN"/>
        </w:rPr>
        <w:t xml:space="preserve"> &gt;,</w:t>
      </w:r>
    </w:p>
    <w:p w14:paraId="67C4A0CF" w14:textId="77777777" w:rsidR="009F2903" w:rsidRDefault="009F2903" w:rsidP="00802D89">
      <w:pPr>
        <w:pStyle w:val="Bngbiu-nidung"/>
        <w:numPr>
          <w:ilvl w:val="0"/>
          <w:numId w:val="28"/>
        </w:numPr>
        <w:rPr>
          <w:rFonts w:eastAsiaTheme="minorHAnsi"/>
          <w:lang w:val="vi-VN"/>
        </w:rPr>
      </w:pPr>
      <w:r w:rsidRPr="001734EA">
        <w:rPr>
          <w:rFonts w:eastAsiaTheme="minorHAnsi"/>
          <w:lang w:val="vi-VN"/>
        </w:rPr>
        <w:t>0.53 &lt; Tên &gt; &lt; Câu trả lời &gt;, sinh vào</w:t>
      </w:r>
      <w:r>
        <w:rPr>
          <w:rFonts w:eastAsiaTheme="minorHAnsi"/>
          <w:lang w:val="vi-VN"/>
        </w:rPr>
        <w:t xml:space="preserve"> </w:t>
      </w:r>
    </w:p>
    <w:p w14:paraId="7D5A11C4" w14:textId="77777777" w:rsidR="009F2903" w:rsidRPr="001734EA" w:rsidRDefault="009F2903" w:rsidP="00802D89">
      <w:pPr>
        <w:pStyle w:val="Bngbiu-nidung"/>
        <w:numPr>
          <w:ilvl w:val="0"/>
          <w:numId w:val="28"/>
        </w:numPr>
        <w:rPr>
          <w:rFonts w:eastAsiaTheme="minorHAnsi"/>
          <w:lang w:val="vi-VN"/>
        </w:rPr>
      </w:pPr>
      <w:r w:rsidRPr="001734EA">
        <w:rPr>
          <w:rFonts w:eastAsiaTheme="minorHAnsi"/>
          <w:lang w:val="vi-VN"/>
        </w:rPr>
        <w:t xml:space="preserve">0.50 – &lt; Tên &gt; </w:t>
      </w:r>
      <w:r>
        <w:rPr>
          <w:rFonts w:eastAsiaTheme="minorHAnsi"/>
        </w:rPr>
        <w:t>(</w:t>
      </w:r>
      <w:r w:rsidRPr="001734EA">
        <w:rPr>
          <w:rFonts w:eastAsiaTheme="minorHAnsi"/>
          <w:lang w:val="vi-VN"/>
        </w:rPr>
        <w:t xml:space="preserve">&lt; Câu trả lời </w:t>
      </w:r>
      <w:r>
        <w:rPr>
          <w:rFonts w:eastAsiaTheme="minorHAnsi"/>
          <w:lang w:val="vi-VN"/>
        </w:rPr>
        <w:t>&gt;</w:t>
      </w:r>
    </w:p>
    <w:p w14:paraId="5E019664" w14:textId="489D0C30" w:rsidR="009F2903" w:rsidRDefault="009F2903" w:rsidP="00802D89">
      <w:pPr>
        <w:pStyle w:val="Bngbiu-nidung"/>
        <w:numPr>
          <w:ilvl w:val="0"/>
          <w:numId w:val="28"/>
        </w:numPr>
      </w:pPr>
      <w:r>
        <w:rPr>
          <w:rFonts w:eastAsiaTheme="minorHAnsi"/>
          <w:lang w:val="vi-VN"/>
        </w:rPr>
        <w:t xml:space="preserve">0.36 </w:t>
      </w:r>
      <w:r w:rsidRPr="001734EA">
        <w:rPr>
          <w:rFonts w:eastAsiaTheme="minorHAnsi"/>
          <w:lang w:val="vi-VN"/>
        </w:rPr>
        <w:t xml:space="preserve">&lt; Tên &gt; </w:t>
      </w:r>
      <w:r>
        <w:rPr>
          <w:rFonts w:eastAsiaTheme="minorHAnsi"/>
        </w:rPr>
        <w:t>(</w:t>
      </w:r>
      <w:r w:rsidRPr="001734EA">
        <w:rPr>
          <w:rFonts w:eastAsiaTheme="minorHAnsi"/>
          <w:lang w:val="vi-VN"/>
        </w:rPr>
        <w:t xml:space="preserve">&lt; Câu trả lời </w:t>
      </w:r>
      <w:r>
        <w:rPr>
          <w:rFonts w:eastAsiaTheme="minorHAnsi"/>
          <w:lang w:val="vi-VN"/>
        </w:rPr>
        <w:t>&gt;-</w:t>
      </w:r>
    </w:p>
    <w:p w14:paraId="7DF3597C" w14:textId="7BBC9ED3" w:rsidR="009F2903" w:rsidRPr="007E6D5B" w:rsidRDefault="009F2903" w:rsidP="007E6D5B">
      <w:pPr>
        <w:pStyle w:val="Bngbiu-nidung"/>
        <w:numPr>
          <w:ilvl w:val="0"/>
          <w:numId w:val="45"/>
        </w:numPr>
      </w:pPr>
      <w:r w:rsidRPr="007E6D5B">
        <w:t>Tìm câu trả lời:</w:t>
      </w:r>
    </w:p>
    <w:p w14:paraId="7BBCDE1C" w14:textId="77777777" w:rsidR="009F2903" w:rsidRDefault="009F2903" w:rsidP="00802D89">
      <w:pPr>
        <w:pStyle w:val="Bngbiu-nidung"/>
        <w:numPr>
          <w:ilvl w:val="0"/>
          <w:numId w:val="30"/>
        </w:numPr>
      </w:pPr>
      <w:r>
        <w:t>Xác định các loại câu hỏi của các câu hỏi mới.</w:t>
      </w:r>
    </w:p>
    <w:p w14:paraId="17A1BFF3" w14:textId="77777777" w:rsidR="009F2903" w:rsidRDefault="009F2903" w:rsidP="00802D89">
      <w:pPr>
        <w:pStyle w:val="Bngbiu-nidung"/>
        <w:numPr>
          <w:ilvl w:val="0"/>
          <w:numId w:val="30"/>
        </w:numPr>
      </w:pPr>
      <w:r>
        <w:lastRenderedPageBreak/>
        <w:t>Giới hạn trong câu hỏi đã được xác định.</w:t>
      </w:r>
    </w:p>
    <w:p w14:paraId="334D96C8" w14:textId="77777777" w:rsidR="009F2903" w:rsidRDefault="009F2903" w:rsidP="00802D89">
      <w:pPr>
        <w:pStyle w:val="Bngbiu-nidung"/>
        <w:numPr>
          <w:ilvl w:val="0"/>
          <w:numId w:val="30"/>
        </w:numPr>
      </w:pPr>
      <w:r>
        <w:t>Tạo một truy vấn từ hạn câu hỏi và thực hiện IR.</w:t>
      </w:r>
    </w:p>
    <w:p w14:paraId="429E57C3" w14:textId="77777777" w:rsidR="009F2903" w:rsidRDefault="009F2903" w:rsidP="00802D89">
      <w:pPr>
        <w:pStyle w:val="Bngbiu-nidung"/>
        <w:numPr>
          <w:ilvl w:val="0"/>
          <w:numId w:val="30"/>
        </w:numPr>
      </w:pPr>
      <w:r>
        <w:t>Phân khúc các tài liệu thu được thành câu.</w:t>
      </w:r>
    </w:p>
    <w:p w14:paraId="4F99BD43" w14:textId="77777777" w:rsidR="009F2903" w:rsidRDefault="009F2903" w:rsidP="00802D89">
      <w:pPr>
        <w:pStyle w:val="Bngbiu-nidung"/>
        <w:numPr>
          <w:ilvl w:val="0"/>
          <w:numId w:val="30"/>
        </w:numPr>
      </w:pPr>
      <w:r>
        <w:t>Thay thế cụm từ câu hỏi trong mỗi câu bởi các câu hỏi có thẻ ("&lt;TÊN&gt;", trong trường hợp &lt;Năm Sinh&gt;).</w:t>
      </w:r>
    </w:p>
    <w:p w14:paraId="57FEA2FB" w14:textId="77777777" w:rsidR="009F2903" w:rsidRDefault="009F2903" w:rsidP="00802D89">
      <w:pPr>
        <w:pStyle w:val="Bngbiu-nidung"/>
        <w:numPr>
          <w:ilvl w:val="0"/>
          <w:numId w:val="30"/>
        </w:numPr>
      </w:pPr>
      <w:r>
        <w:t>Sử dụng bảng mô hình phát triển cho rằng cho từng loại câu hỏi, tìm kiếm sự hiện diện của mỗi mẫu sau đó chọn từ phù hợp với từ khóa "&lt;Câu trả lời&gt;".</w:t>
      </w:r>
    </w:p>
    <w:p w14:paraId="025BECAE" w14:textId="2BD4A139" w:rsidR="009F2903" w:rsidRPr="00856168" w:rsidRDefault="009F2903" w:rsidP="00802D89">
      <w:pPr>
        <w:pStyle w:val="Bngbiu-nidung"/>
        <w:numPr>
          <w:ilvl w:val="0"/>
          <w:numId w:val="30"/>
        </w:numPr>
      </w:pPr>
      <w:r>
        <w:t>Sắp xếp các câu trả lời bằng các hình mẫu với điểm chính xác. Loại ra những bản dữ liệu trùng lắp và trả về 5 câu trả lời có số điểm cao nhất.</w:t>
      </w:r>
    </w:p>
    <w:p w14:paraId="6566AFBB" w14:textId="3490CB90" w:rsidR="001C6682" w:rsidRDefault="001C6682" w:rsidP="00207835">
      <w:pPr>
        <w:pStyle w:val="Tiumccp1"/>
        <w:outlineLvl w:val="1"/>
      </w:pPr>
      <w:bookmarkStart w:id="44" w:name="_Toc476111287"/>
      <w:bookmarkStart w:id="45" w:name="_Toc476412711"/>
      <w:bookmarkStart w:id="46" w:name="_Toc476499675"/>
      <w:r>
        <w:t>1.</w:t>
      </w:r>
      <w:r w:rsidR="00E92F98">
        <w:t>4</w:t>
      </w:r>
      <w:r>
        <w:t xml:space="preserve"> Đối tượng</w:t>
      </w:r>
      <w:r w:rsidR="009816D3">
        <w:t xml:space="preserve"> và phạm vi</w:t>
      </w:r>
      <w:r>
        <w:t xml:space="preserve"> nghiên cứu</w:t>
      </w:r>
      <w:bookmarkEnd w:id="44"/>
      <w:bookmarkEnd w:id="45"/>
      <w:bookmarkEnd w:id="46"/>
    </w:p>
    <w:p w14:paraId="722E7BDE" w14:textId="749F432B" w:rsidR="00661140" w:rsidRDefault="00623BA0" w:rsidP="001C6682">
      <w:pPr>
        <w:pStyle w:val="Default"/>
        <w:spacing w:after="120" w:line="360" w:lineRule="auto"/>
        <w:ind w:firstLine="720"/>
        <w:jc w:val="both"/>
        <w:rPr>
          <w:color w:val="auto"/>
          <w:sz w:val="26"/>
          <w:szCs w:val="26"/>
        </w:rPr>
      </w:pPr>
      <w:r>
        <w:rPr>
          <w:color w:val="auto"/>
          <w:sz w:val="26"/>
          <w:szCs w:val="26"/>
        </w:rPr>
        <w:t>Đối tượng nghiên cứu là hệ thống hỏi</w:t>
      </w:r>
      <w:r w:rsidR="00466E91">
        <w:rPr>
          <w:color w:val="auto"/>
          <w:sz w:val="26"/>
          <w:szCs w:val="26"/>
        </w:rPr>
        <w:t xml:space="preserve"> đáp</w:t>
      </w:r>
      <w:r w:rsidR="00BD4A7B">
        <w:rPr>
          <w:color w:val="auto"/>
          <w:sz w:val="26"/>
          <w:szCs w:val="26"/>
        </w:rPr>
        <w:t xml:space="preserve"> </w:t>
      </w:r>
      <w:r w:rsidR="00466E91">
        <w:rPr>
          <w:color w:val="auto"/>
          <w:sz w:val="26"/>
          <w:szCs w:val="26"/>
        </w:rPr>
        <w:t>(Question Answering System) bao gồm:</w:t>
      </w:r>
    </w:p>
    <w:p w14:paraId="2864A265" w14:textId="65CAE2D2" w:rsidR="00623BA0" w:rsidRDefault="00623BA0" w:rsidP="004B0C77">
      <w:pPr>
        <w:pStyle w:val="Default"/>
        <w:numPr>
          <w:ilvl w:val="0"/>
          <w:numId w:val="9"/>
        </w:numPr>
        <w:spacing w:after="120" w:line="360" w:lineRule="auto"/>
        <w:jc w:val="both"/>
        <w:rPr>
          <w:color w:val="auto"/>
          <w:sz w:val="26"/>
          <w:szCs w:val="26"/>
        </w:rPr>
      </w:pPr>
      <w:r>
        <w:rPr>
          <w:color w:val="auto"/>
          <w:sz w:val="26"/>
          <w:szCs w:val="26"/>
        </w:rPr>
        <w:t>Nghiên cứu dữ liệu tương tác.</w:t>
      </w:r>
    </w:p>
    <w:p w14:paraId="1B28A803" w14:textId="65CCCDFF" w:rsidR="00623BA0" w:rsidRDefault="00623BA0" w:rsidP="004B0C77">
      <w:pPr>
        <w:pStyle w:val="Default"/>
        <w:numPr>
          <w:ilvl w:val="0"/>
          <w:numId w:val="9"/>
        </w:numPr>
        <w:spacing w:after="120" w:line="360" w:lineRule="auto"/>
        <w:jc w:val="both"/>
        <w:rPr>
          <w:color w:val="auto"/>
          <w:sz w:val="26"/>
          <w:szCs w:val="26"/>
        </w:rPr>
      </w:pPr>
      <w:r>
        <w:rPr>
          <w:color w:val="auto"/>
          <w:sz w:val="26"/>
          <w:szCs w:val="26"/>
        </w:rPr>
        <w:t>Nghiên cứu xây dựng diễn đàn.</w:t>
      </w:r>
    </w:p>
    <w:p w14:paraId="01C24559" w14:textId="3D5196A8" w:rsidR="00623BA0" w:rsidRDefault="00623BA0" w:rsidP="004B0C77">
      <w:pPr>
        <w:pStyle w:val="Default"/>
        <w:numPr>
          <w:ilvl w:val="0"/>
          <w:numId w:val="9"/>
        </w:numPr>
        <w:spacing w:after="120" w:line="360" w:lineRule="auto"/>
        <w:jc w:val="both"/>
        <w:rPr>
          <w:color w:val="auto"/>
          <w:sz w:val="26"/>
          <w:szCs w:val="26"/>
        </w:rPr>
      </w:pPr>
      <w:r>
        <w:rPr>
          <w:color w:val="auto"/>
          <w:sz w:val="26"/>
          <w:szCs w:val="26"/>
        </w:rPr>
        <w:t xml:space="preserve">Nghiên cứu xây dụng </w:t>
      </w:r>
      <w:r w:rsidR="003D7054">
        <w:rPr>
          <w:color w:val="auto"/>
          <w:sz w:val="26"/>
          <w:szCs w:val="26"/>
        </w:rPr>
        <w:t>ứng dụng chạy trên nền tảng</w:t>
      </w:r>
      <w:r>
        <w:rPr>
          <w:color w:val="auto"/>
          <w:sz w:val="26"/>
          <w:szCs w:val="26"/>
        </w:rPr>
        <w:t xml:space="preserve"> android.</w:t>
      </w:r>
    </w:p>
    <w:p w14:paraId="1D69E66B" w14:textId="68008D19" w:rsidR="005339E8" w:rsidRDefault="003C60CF" w:rsidP="004B0C77">
      <w:pPr>
        <w:pStyle w:val="Default"/>
        <w:numPr>
          <w:ilvl w:val="0"/>
          <w:numId w:val="9"/>
        </w:numPr>
        <w:spacing w:after="120" w:line="360" w:lineRule="auto"/>
        <w:jc w:val="both"/>
        <w:rPr>
          <w:color w:val="auto"/>
          <w:sz w:val="26"/>
          <w:szCs w:val="26"/>
        </w:rPr>
      </w:pPr>
      <w:r>
        <w:rPr>
          <w:color w:val="auto"/>
          <w:sz w:val="26"/>
          <w:szCs w:val="26"/>
        </w:rPr>
        <w:t>Hệ thống tìm kiếm câu hỏi tương đương.</w:t>
      </w:r>
      <w:bookmarkStart w:id="47" w:name="_Toc476111306"/>
    </w:p>
    <w:p w14:paraId="51621916" w14:textId="77777777" w:rsidR="00E01A88" w:rsidRDefault="00E01A88" w:rsidP="00E01A88">
      <w:pPr>
        <w:pStyle w:val="Default"/>
        <w:spacing w:after="120" w:line="360" w:lineRule="auto"/>
        <w:jc w:val="both"/>
        <w:rPr>
          <w:color w:val="auto"/>
          <w:sz w:val="26"/>
          <w:szCs w:val="26"/>
        </w:rPr>
      </w:pPr>
    </w:p>
    <w:p w14:paraId="45F339C0" w14:textId="77777777" w:rsidR="005036A0" w:rsidRDefault="005036A0" w:rsidP="00E01A88">
      <w:pPr>
        <w:pStyle w:val="Default"/>
        <w:spacing w:after="120" w:line="360" w:lineRule="auto"/>
        <w:jc w:val="both"/>
        <w:rPr>
          <w:color w:val="auto"/>
          <w:sz w:val="26"/>
          <w:szCs w:val="26"/>
        </w:rPr>
      </w:pPr>
    </w:p>
    <w:p w14:paraId="1EFB5232" w14:textId="77777777" w:rsidR="005036A0" w:rsidRDefault="005036A0" w:rsidP="00E01A88">
      <w:pPr>
        <w:pStyle w:val="Default"/>
        <w:spacing w:after="120" w:line="360" w:lineRule="auto"/>
        <w:jc w:val="both"/>
        <w:rPr>
          <w:color w:val="auto"/>
          <w:sz w:val="26"/>
          <w:szCs w:val="26"/>
        </w:rPr>
      </w:pPr>
    </w:p>
    <w:p w14:paraId="3628FF6A" w14:textId="77777777" w:rsidR="00E01A88" w:rsidRDefault="00E01A88" w:rsidP="00E01A88">
      <w:pPr>
        <w:pStyle w:val="Default"/>
        <w:spacing w:after="120" w:line="360" w:lineRule="auto"/>
        <w:jc w:val="both"/>
        <w:rPr>
          <w:color w:val="auto"/>
          <w:sz w:val="26"/>
          <w:szCs w:val="26"/>
        </w:rPr>
      </w:pPr>
    </w:p>
    <w:p w14:paraId="59FE7174" w14:textId="77777777" w:rsidR="00856168" w:rsidRDefault="00856168" w:rsidP="00E01A88">
      <w:pPr>
        <w:pStyle w:val="Default"/>
        <w:spacing w:after="120" w:line="360" w:lineRule="auto"/>
        <w:jc w:val="both"/>
        <w:rPr>
          <w:color w:val="auto"/>
          <w:sz w:val="26"/>
          <w:szCs w:val="26"/>
        </w:rPr>
      </w:pPr>
    </w:p>
    <w:p w14:paraId="115360CF" w14:textId="77777777" w:rsidR="00856168" w:rsidRDefault="00856168" w:rsidP="00E01A88">
      <w:pPr>
        <w:pStyle w:val="Default"/>
        <w:spacing w:after="120" w:line="360" w:lineRule="auto"/>
        <w:jc w:val="both"/>
        <w:rPr>
          <w:color w:val="auto"/>
          <w:sz w:val="26"/>
          <w:szCs w:val="26"/>
        </w:rPr>
      </w:pPr>
    </w:p>
    <w:p w14:paraId="46B5ADBB" w14:textId="77777777" w:rsidR="00856168" w:rsidRDefault="00856168" w:rsidP="00E01A88">
      <w:pPr>
        <w:pStyle w:val="Default"/>
        <w:spacing w:after="120" w:line="360" w:lineRule="auto"/>
        <w:jc w:val="both"/>
        <w:rPr>
          <w:color w:val="auto"/>
          <w:sz w:val="26"/>
          <w:szCs w:val="26"/>
        </w:rPr>
      </w:pPr>
    </w:p>
    <w:p w14:paraId="42D6B22E" w14:textId="77777777" w:rsidR="00856168" w:rsidRDefault="00856168" w:rsidP="00E01A88">
      <w:pPr>
        <w:pStyle w:val="Default"/>
        <w:spacing w:after="120" w:line="360" w:lineRule="auto"/>
        <w:jc w:val="both"/>
        <w:rPr>
          <w:color w:val="auto"/>
          <w:sz w:val="26"/>
          <w:szCs w:val="26"/>
        </w:rPr>
      </w:pPr>
    </w:p>
    <w:p w14:paraId="728AEB00" w14:textId="77777777" w:rsidR="003C161B" w:rsidRDefault="003C161B" w:rsidP="00E01A88">
      <w:pPr>
        <w:pStyle w:val="Default"/>
        <w:spacing w:after="120" w:line="360" w:lineRule="auto"/>
        <w:jc w:val="both"/>
        <w:rPr>
          <w:color w:val="auto"/>
          <w:sz w:val="26"/>
          <w:szCs w:val="26"/>
        </w:rPr>
      </w:pPr>
    </w:p>
    <w:p w14:paraId="1739D4A9" w14:textId="77777777" w:rsidR="009F2903" w:rsidRDefault="009F2903" w:rsidP="00E01A88">
      <w:pPr>
        <w:pStyle w:val="Default"/>
        <w:spacing w:after="120" w:line="360" w:lineRule="auto"/>
        <w:jc w:val="both"/>
        <w:rPr>
          <w:color w:val="auto"/>
          <w:sz w:val="26"/>
          <w:szCs w:val="26"/>
        </w:rPr>
      </w:pPr>
    </w:p>
    <w:p w14:paraId="6408514B" w14:textId="77777777" w:rsidR="001E51C3" w:rsidRDefault="001E51C3" w:rsidP="00E01A88">
      <w:pPr>
        <w:pStyle w:val="Default"/>
        <w:spacing w:after="120" w:line="360" w:lineRule="auto"/>
        <w:jc w:val="both"/>
        <w:rPr>
          <w:color w:val="auto"/>
          <w:sz w:val="26"/>
          <w:szCs w:val="26"/>
        </w:rPr>
      </w:pPr>
    </w:p>
    <w:p w14:paraId="2E23A2CF" w14:textId="77777777" w:rsidR="001E51C3" w:rsidRDefault="001E51C3" w:rsidP="00E01A88">
      <w:pPr>
        <w:pStyle w:val="Default"/>
        <w:spacing w:after="120" w:line="360" w:lineRule="auto"/>
        <w:jc w:val="both"/>
        <w:rPr>
          <w:color w:val="auto"/>
          <w:sz w:val="26"/>
          <w:szCs w:val="26"/>
        </w:rPr>
      </w:pPr>
    </w:p>
    <w:p w14:paraId="28299CA4" w14:textId="77777777" w:rsidR="001E51C3" w:rsidRDefault="001E51C3" w:rsidP="00E01A88">
      <w:pPr>
        <w:pStyle w:val="Default"/>
        <w:spacing w:after="120" w:line="360" w:lineRule="auto"/>
        <w:jc w:val="both"/>
        <w:rPr>
          <w:color w:val="auto"/>
          <w:sz w:val="26"/>
          <w:szCs w:val="26"/>
        </w:rPr>
      </w:pPr>
    </w:p>
    <w:p w14:paraId="4BE970F1" w14:textId="77777777" w:rsidR="005929F4" w:rsidRDefault="005929F4" w:rsidP="00E01A88">
      <w:pPr>
        <w:pStyle w:val="Default"/>
        <w:spacing w:after="120" w:line="360" w:lineRule="auto"/>
        <w:jc w:val="both"/>
        <w:rPr>
          <w:color w:val="auto"/>
          <w:sz w:val="26"/>
          <w:szCs w:val="26"/>
        </w:rPr>
      </w:pPr>
    </w:p>
    <w:p w14:paraId="5F6B1751" w14:textId="77777777" w:rsidR="001E51C3" w:rsidRPr="00BD4A7B" w:rsidRDefault="001E51C3" w:rsidP="00E01A88">
      <w:pPr>
        <w:pStyle w:val="Default"/>
        <w:spacing w:after="120" w:line="360" w:lineRule="auto"/>
        <w:jc w:val="both"/>
        <w:rPr>
          <w:color w:val="auto"/>
          <w:sz w:val="26"/>
          <w:szCs w:val="26"/>
        </w:rPr>
      </w:pPr>
    </w:p>
    <w:p w14:paraId="055AA557" w14:textId="0C40C9AC" w:rsidR="00020A7E" w:rsidRDefault="00020A7E" w:rsidP="00207835">
      <w:pPr>
        <w:pStyle w:val="Chng"/>
        <w:outlineLvl w:val="0"/>
      </w:pPr>
      <w:bookmarkStart w:id="48" w:name="_Toc476412712"/>
      <w:bookmarkStart w:id="49" w:name="_Toc476499676"/>
      <w:r w:rsidRPr="00880D36">
        <w:t xml:space="preserve">CHƯƠNG </w:t>
      </w:r>
      <w:r>
        <w:t>2 – XÂY DỰNG HỆ THỐNG</w:t>
      </w:r>
      <w:bookmarkEnd w:id="48"/>
      <w:bookmarkEnd w:id="49"/>
    </w:p>
    <w:p w14:paraId="72AF6278" w14:textId="4DFB8B77" w:rsidR="001E51C3" w:rsidRDefault="00020A7E" w:rsidP="00207835">
      <w:pPr>
        <w:pStyle w:val="Tiumccp1"/>
        <w:outlineLvl w:val="1"/>
      </w:pPr>
      <w:bookmarkStart w:id="50" w:name="_Toc476234895"/>
      <w:bookmarkStart w:id="51" w:name="_Toc476412713"/>
      <w:bookmarkStart w:id="52" w:name="_Toc476499677"/>
      <w:r>
        <w:t>2.1 Kiến trúc tổng quan</w:t>
      </w:r>
      <w:bookmarkEnd w:id="50"/>
      <w:r w:rsidR="003C161B">
        <w:t xml:space="preserve"> của</w:t>
      </w:r>
      <w:r w:rsidR="0023744D">
        <w:t xml:space="preserve"> hệ thống</w:t>
      </w:r>
      <w:bookmarkEnd w:id="51"/>
      <w:bookmarkEnd w:id="52"/>
      <w:r w:rsidR="0023744D">
        <w:t xml:space="preserve"> </w:t>
      </w:r>
    </w:p>
    <w:p w14:paraId="018EE3E5" w14:textId="77777777" w:rsidR="001E51C3" w:rsidRDefault="001E51C3" w:rsidP="001E51C3">
      <w:pPr>
        <w:pStyle w:val="Tiumccp1"/>
        <w:rPr>
          <w:b w:val="0"/>
          <w:sz w:val="26"/>
          <w:szCs w:val="26"/>
        </w:rPr>
      </w:pPr>
      <w:bookmarkStart w:id="53" w:name="_Toc476412607"/>
      <w:bookmarkStart w:id="54" w:name="_Toc476412714"/>
      <w:r>
        <w:rPr>
          <w:b w:val="0"/>
          <w:sz w:val="26"/>
          <w:szCs w:val="26"/>
        </w:rPr>
        <w:t>Hệ thống bao gồm 4 thành phần chính:</w:t>
      </w:r>
      <w:bookmarkEnd w:id="53"/>
      <w:bookmarkEnd w:id="54"/>
      <w:r>
        <w:rPr>
          <w:b w:val="0"/>
          <w:sz w:val="26"/>
          <w:szCs w:val="26"/>
        </w:rPr>
        <w:t xml:space="preserve"> </w:t>
      </w:r>
    </w:p>
    <w:p w14:paraId="61C96FC0" w14:textId="77777777" w:rsidR="001E51C3" w:rsidRDefault="001E51C3" w:rsidP="001E51C3">
      <w:pPr>
        <w:pStyle w:val="Tiumccp1"/>
        <w:numPr>
          <w:ilvl w:val="0"/>
          <w:numId w:val="9"/>
        </w:numPr>
        <w:rPr>
          <w:b w:val="0"/>
          <w:sz w:val="26"/>
          <w:szCs w:val="26"/>
        </w:rPr>
      </w:pPr>
      <w:bookmarkStart w:id="55" w:name="_Toc476412608"/>
      <w:bookmarkStart w:id="56" w:name="_Toc476412715"/>
      <w:r>
        <w:rPr>
          <w:b w:val="0"/>
          <w:sz w:val="26"/>
          <w:szCs w:val="26"/>
        </w:rPr>
        <w:t>Web Client hay ứng dụng trên điện thoại di động là nơi hiển thì giao diện cho người dùng tương tác.</w:t>
      </w:r>
      <w:bookmarkEnd w:id="55"/>
      <w:bookmarkEnd w:id="56"/>
    </w:p>
    <w:p w14:paraId="07D1155C" w14:textId="77777777" w:rsidR="001E51C3" w:rsidRDefault="001E51C3" w:rsidP="001E51C3">
      <w:pPr>
        <w:pStyle w:val="Tiumccp1"/>
        <w:numPr>
          <w:ilvl w:val="0"/>
          <w:numId w:val="9"/>
        </w:numPr>
        <w:rPr>
          <w:b w:val="0"/>
          <w:sz w:val="26"/>
          <w:szCs w:val="26"/>
        </w:rPr>
      </w:pPr>
      <w:r>
        <w:rPr>
          <w:b w:val="0"/>
          <w:sz w:val="26"/>
          <w:szCs w:val="26"/>
        </w:rPr>
        <w:t xml:space="preserve"> </w:t>
      </w:r>
      <w:bookmarkStart w:id="57" w:name="_Toc476412609"/>
      <w:bookmarkStart w:id="58" w:name="_Toc476412716"/>
      <w:r>
        <w:rPr>
          <w:b w:val="0"/>
          <w:sz w:val="26"/>
          <w:szCs w:val="26"/>
        </w:rPr>
        <w:t>Rest API là nơi tiếp nhận xử lý các yêu cầu từ người dùng như đăng nhập, đặt câu hỏi, tìm kiếm câu hỏi…</w:t>
      </w:r>
      <w:bookmarkEnd w:id="57"/>
      <w:bookmarkEnd w:id="58"/>
      <w:r>
        <w:rPr>
          <w:b w:val="0"/>
          <w:sz w:val="26"/>
          <w:szCs w:val="26"/>
        </w:rPr>
        <w:t xml:space="preserve"> </w:t>
      </w:r>
    </w:p>
    <w:p w14:paraId="7B2D2BFB" w14:textId="77777777" w:rsidR="001E51C3" w:rsidRDefault="001E51C3" w:rsidP="001E51C3">
      <w:pPr>
        <w:pStyle w:val="Tiumccp1"/>
        <w:numPr>
          <w:ilvl w:val="0"/>
          <w:numId w:val="9"/>
        </w:numPr>
        <w:rPr>
          <w:b w:val="0"/>
          <w:sz w:val="26"/>
          <w:szCs w:val="26"/>
        </w:rPr>
      </w:pPr>
      <w:bookmarkStart w:id="59" w:name="_Toc476412610"/>
      <w:bookmarkStart w:id="60" w:name="_Toc476412717"/>
      <w:r>
        <w:rPr>
          <w:b w:val="0"/>
          <w:sz w:val="26"/>
          <w:szCs w:val="26"/>
        </w:rPr>
        <w:t>Mô đun trả lời tự động là nơi xử lý các câu hỏi, tìm ra câu hỏi tương tự và gửi về cho Rest API</w:t>
      </w:r>
      <w:bookmarkEnd w:id="59"/>
      <w:bookmarkEnd w:id="60"/>
    </w:p>
    <w:p w14:paraId="0B5CC8C5" w14:textId="7F639C2D" w:rsidR="001E51C3" w:rsidRPr="001E51C3" w:rsidRDefault="001E51C3" w:rsidP="001E51C3">
      <w:pPr>
        <w:pStyle w:val="Tiumccp1"/>
        <w:numPr>
          <w:ilvl w:val="0"/>
          <w:numId w:val="9"/>
        </w:numPr>
        <w:rPr>
          <w:b w:val="0"/>
          <w:sz w:val="26"/>
          <w:szCs w:val="26"/>
        </w:rPr>
      </w:pPr>
      <w:r w:rsidRPr="00586452">
        <w:rPr>
          <w:noProof/>
          <w:lang w:val="vi-VN" w:eastAsia="vi-VN"/>
        </w:rPr>
        <w:lastRenderedPageBreak/>
        <w:drawing>
          <wp:anchor distT="0" distB="0" distL="114300" distR="114300" simplePos="0" relativeHeight="251674624" behindDoc="0" locked="0" layoutInCell="1" allowOverlap="1" wp14:anchorId="16F1B85E" wp14:editId="56669139">
            <wp:simplePos x="0" y="0"/>
            <wp:positionH relativeFrom="margin">
              <wp:align>left</wp:align>
            </wp:positionH>
            <wp:positionV relativeFrom="paragraph">
              <wp:posOffset>612932</wp:posOffset>
            </wp:positionV>
            <wp:extent cx="6061710" cy="2200978"/>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1710" cy="2200978"/>
                    </a:xfrm>
                    <a:prstGeom prst="rect">
                      <a:avLst/>
                    </a:prstGeom>
                    <a:noFill/>
                    <a:ln>
                      <a:noFill/>
                    </a:ln>
                  </pic:spPr>
                </pic:pic>
              </a:graphicData>
            </a:graphic>
          </wp:anchor>
        </w:drawing>
      </w:r>
      <w:r>
        <w:rPr>
          <w:b w:val="0"/>
          <w:sz w:val="26"/>
          <w:szCs w:val="26"/>
        </w:rPr>
        <w:t xml:space="preserve"> </w:t>
      </w:r>
      <w:bookmarkStart w:id="61" w:name="_Toc476412611"/>
      <w:bookmarkStart w:id="62" w:name="_Toc476412718"/>
      <w:r>
        <w:rPr>
          <w:b w:val="0"/>
          <w:sz w:val="26"/>
          <w:szCs w:val="26"/>
        </w:rPr>
        <w:t>Database là nơi cung cấp dữ liệu như các câu hỏi, câu trả lời, thông tin người dùng…</w:t>
      </w:r>
      <w:bookmarkEnd w:id="61"/>
      <w:bookmarkEnd w:id="62"/>
    </w:p>
    <w:p w14:paraId="1DA84F56" w14:textId="1EF7419D" w:rsidR="00675666" w:rsidRDefault="001E51C3" w:rsidP="00605DB2">
      <w:pPr>
        <w:pStyle w:val="Tiumccp1"/>
      </w:pPr>
      <w:r>
        <w:rPr>
          <w:noProof/>
          <w:lang w:val="vi-VN" w:eastAsia="vi-VN"/>
        </w:rPr>
        <mc:AlternateContent>
          <mc:Choice Requires="wps">
            <w:drawing>
              <wp:anchor distT="0" distB="0" distL="114300" distR="114300" simplePos="0" relativeHeight="251663360" behindDoc="0" locked="0" layoutInCell="1" allowOverlap="1" wp14:anchorId="0A9AF827" wp14:editId="36BCE010">
                <wp:simplePos x="0" y="0"/>
                <wp:positionH relativeFrom="margin">
                  <wp:align>left</wp:align>
                </wp:positionH>
                <wp:positionV relativeFrom="paragraph">
                  <wp:posOffset>2641938</wp:posOffset>
                </wp:positionV>
                <wp:extent cx="6061710" cy="635"/>
                <wp:effectExtent l="0" t="0" r="0" b="6985"/>
                <wp:wrapTopAndBottom/>
                <wp:docPr id="22" name="Text Box 22"/>
                <wp:cNvGraphicFramePr/>
                <a:graphic xmlns:a="http://schemas.openxmlformats.org/drawingml/2006/main">
                  <a:graphicData uri="http://schemas.microsoft.com/office/word/2010/wordprocessingShape">
                    <wps:wsp>
                      <wps:cNvSpPr txBox="1"/>
                      <wps:spPr>
                        <a:xfrm>
                          <a:off x="0" y="0"/>
                          <a:ext cx="6061710" cy="635"/>
                        </a:xfrm>
                        <a:prstGeom prst="rect">
                          <a:avLst/>
                        </a:prstGeom>
                        <a:solidFill>
                          <a:prstClr val="white"/>
                        </a:solidFill>
                        <a:ln>
                          <a:noFill/>
                        </a:ln>
                        <a:effectLst/>
                      </wps:spPr>
                      <wps:txbx>
                        <w:txbxContent>
                          <w:p w14:paraId="2FE0D437" w14:textId="1159CBFB" w:rsidR="00C84FFB" w:rsidRPr="00D72760" w:rsidRDefault="00C84FFB" w:rsidP="00AB2D44">
                            <w:pPr>
                              <w:pStyle w:val="Caption"/>
                              <w:rPr>
                                <w:b/>
                                <w:noProof/>
                                <w:sz w:val="28"/>
                                <w:szCs w:val="28"/>
                              </w:rPr>
                            </w:pPr>
                            <w:bookmarkStart w:id="63" w:name="_Toc476409415"/>
                            <w:bookmarkStart w:id="64" w:name="_Toc476409757"/>
                            <w:r>
                              <w:t xml:space="preserve">Hình 2. </w:t>
                            </w:r>
                            <w:fldSimple w:instr=" SEQ Hình_2. \* ARABIC ">
                              <w:r>
                                <w:rPr>
                                  <w:noProof/>
                                </w:rPr>
                                <w:t>1</w:t>
                              </w:r>
                            </w:fldSimple>
                            <w:r w:rsidRPr="00AB2D44">
                              <w:t xml:space="preserve"> </w:t>
                            </w:r>
                            <w:r>
                              <w:t>Kiến trúc tổng quan của hệ thống</w:t>
                            </w:r>
                            <w:bookmarkEnd w:id="63"/>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9AF827" id="_x0000_t202" coordsize="21600,21600" o:spt="202" path="m,l,21600r21600,l21600,xe">
                <v:stroke joinstyle="miter"/>
                <v:path gradientshapeok="t" o:connecttype="rect"/>
              </v:shapetype>
              <v:shape id="Text Box 22" o:spid="_x0000_s1026" type="#_x0000_t202" style="position:absolute;margin-left:0;margin-top:208.05pt;width:477.3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" stroked="f">
                <v:textbox style="mso-fit-shape-to-text:t" inset="0,0,0,0">
                  <w:txbxContent>
                    <w:p w14:paraId="2FE0D437" w14:textId="1159CBFB" w:rsidR="00C84FFB" w:rsidRPr="00D72760" w:rsidRDefault="00C84FFB" w:rsidP="00AB2D44">
                      <w:pPr>
                        <w:pStyle w:val="Caption"/>
                        <w:rPr>
                          <w:b/>
                          <w:noProof/>
                          <w:sz w:val="28"/>
                          <w:szCs w:val="28"/>
                        </w:rPr>
                      </w:pPr>
                      <w:bookmarkStart w:id="65" w:name="_Toc476409415"/>
                      <w:bookmarkStart w:id="66" w:name="_Toc476409757"/>
                      <w:r>
                        <w:t xml:space="preserve">Hình 2. </w:t>
                      </w:r>
                      <w:fldSimple w:instr=" SEQ Hình_2. \* ARABIC ">
                        <w:r>
                          <w:rPr>
                            <w:noProof/>
                          </w:rPr>
                          <w:t>1</w:t>
                        </w:r>
                      </w:fldSimple>
                      <w:r w:rsidRPr="00AB2D44">
                        <w:t xml:space="preserve"> </w:t>
                      </w:r>
                      <w:r>
                        <w:t>Kiến trúc tổng quan của hệ thống</w:t>
                      </w:r>
                      <w:bookmarkEnd w:id="65"/>
                      <w:bookmarkEnd w:id="66"/>
                    </w:p>
                  </w:txbxContent>
                </v:textbox>
                <w10:wrap type="topAndBottom" anchorx="margin"/>
              </v:shape>
            </w:pict>
          </mc:Fallback>
        </mc:AlternateContent>
      </w:r>
    </w:p>
    <w:p w14:paraId="1117375F" w14:textId="7E0EF5C3" w:rsidR="00C62B2A" w:rsidRDefault="00C62B2A" w:rsidP="00AB2D44">
      <w:pPr>
        <w:pStyle w:val="Caption"/>
        <w:jc w:val="left"/>
      </w:pPr>
    </w:p>
    <w:p w14:paraId="295DD469" w14:textId="5BBB5EA2" w:rsidR="00694DC1" w:rsidRDefault="00694DC1" w:rsidP="00694DC1">
      <w:pPr>
        <w:pStyle w:val="Tiumccp1"/>
        <w:rPr>
          <w:b w:val="0"/>
          <w:sz w:val="26"/>
          <w:szCs w:val="26"/>
        </w:rPr>
      </w:pPr>
      <w:bookmarkStart w:id="67" w:name="_Toc476412612"/>
      <w:bookmarkStart w:id="68" w:name="_Toc476412719"/>
      <w:bookmarkStart w:id="69" w:name="_Toc476233825"/>
      <w:bookmarkStart w:id="70" w:name="_Toc476234255"/>
      <w:bookmarkStart w:id="71" w:name="_Toc476234804"/>
      <w:bookmarkStart w:id="72" w:name="_Toc476234897"/>
      <w:r>
        <w:rPr>
          <w:b w:val="0"/>
          <w:sz w:val="26"/>
          <w:szCs w:val="26"/>
        </w:rPr>
        <w:t xml:space="preserve">Trình duyệt web hoặc ứng dụng TDT Forum trên điện thoại </w:t>
      </w:r>
      <w:r w:rsidR="005700A0">
        <w:rPr>
          <w:b w:val="0"/>
          <w:sz w:val="26"/>
          <w:szCs w:val="26"/>
        </w:rPr>
        <w:t xml:space="preserve">sẽ gửi yêu cầu để lấy nội dung từ </w:t>
      </w:r>
      <w:r w:rsidR="001015A0">
        <w:rPr>
          <w:b w:val="0"/>
          <w:sz w:val="26"/>
          <w:szCs w:val="26"/>
        </w:rPr>
        <w:t>Rest</w:t>
      </w:r>
      <w:r>
        <w:rPr>
          <w:b w:val="0"/>
          <w:sz w:val="26"/>
          <w:szCs w:val="26"/>
        </w:rPr>
        <w:t xml:space="preserve"> API sẽ là nơi tiếp nhận xử lý các yêu cầu này. Tùy vào loại yêu cầu mà </w:t>
      </w:r>
      <w:r w:rsidR="001015A0">
        <w:rPr>
          <w:b w:val="0"/>
          <w:sz w:val="26"/>
          <w:szCs w:val="26"/>
        </w:rPr>
        <w:t>Rest</w:t>
      </w:r>
      <w:r>
        <w:rPr>
          <w:b w:val="0"/>
          <w:sz w:val="26"/>
          <w:szCs w:val="26"/>
        </w:rPr>
        <w:t xml:space="preserve"> API sẽ xử lý khác nhau, nếu yêu cầu là lấy danh sách các câu hỏi, đăng ký, đăng nhập… thì </w:t>
      </w:r>
      <w:r w:rsidR="001015A0">
        <w:rPr>
          <w:b w:val="0"/>
          <w:sz w:val="26"/>
          <w:szCs w:val="26"/>
        </w:rPr>
        <w:t xml:space="preserve">Rest </w:t>
      </w:r>
      <w:r>
        <w:rPr>
          <w:b w:val="0"/>
          <w:sz w:val="26"/>
          <w:szCs w:val="26"/>
        </w:rPr>
        <w:t>API sẽ lấy dữ liệu trực tiếp từ Database và phản hồi về cho trình duyệt web hoặc ứng dụng điện thoại.</w:t>
      </w:r>
      <w:bookmarkEnd w:id="67"/>
      <w:bookmarkEnd w:id="68"/>
      <w:r>
        <w:rPr>
          <w:b w:val="0"/>
          <w:sz w:val="26"/>
          <w:szCs w:val="26"/>
        </w:rPr>
        <w:t xml:space="preserve"> </w:t>
      </w:r>
    </w:p>
    <w:p w14:paraId="55D07509" w14:textId="37C35F8D" w:rsidR="00695C93" w:rsidRPr="009441EE" w:rsidRDefault="00694DC1" w:rsidP="00F266B6">
      <w:pPr>
        <w:pStyle w:val="Tiumccp1"/>
        <w:rPr>
          <w:b w:val="0"/>
          <w:sz w:val="26"/>
          <w:szCs w:val="26"/>
        </w:rPr>
      </w:pPr>
      <w:bookmarkStart w:id="73" w:name="_Toc476412613"/>
      <w:bookmarkStart w:id="74" w:name="_Toc476412720"/>
      <w:r>
        <w:rPr>
          <w:b w:val="0"/>
          <w:sz w:val="26"/>
          <w:szCs w:val="26"/>
        </w:rPr>
        <w:t>Ví dụ</w:t>
      </w:r>
      <w:r w:rsidR="00695C93">
        <w:rPr>
          <w:b w:val="0"/>
          <w:sz w:val="26"/>
          <w:szCs w:val="26"/>
        </w:rPr>
        <w:t>:</w:t>
      </w:r>
      <w:r>
        <w:rPr>
          <w:b w:val="0"/>
          <w:sz w:val="26"/>
          <w:szCs w:val="26"/>
        </w:rPr>
        <w:t xml:space="preserve"> nếu yêu cầu </w:t>
      </w:r>
      <w:bookmarkEnd w:id="69"/>
      <w:bookmarkEnd w:id="70"/>
      <w:bookmarkEnd w:id="71"/>
      <w:bookmarkEnd w:id="72"/>
      <w:r>
        <w:rPr>
          <w:b w:val="0"/>
          <w:sz w:val="26"/>
          <w:szCs w:val="26"/>
        </w:rPr>
        <w:t>của người dùng</w:t>
      </w:r>
      <w:r w:rsidR="002F60D5">
        <w:rPr>
          <w:b w:val="0"/>
          <w:sz w:val="26"/>
          <w:szCs w:val="26"/>
        </w:rPr>
        <w:t xml:space="preserve"> là đăng câu hỏi sau hoàn thành nhập dữ liệu yêu cầu cho câu hỏi hệ thống sẽ liên lạc với đường dẫn cho yêu cầu đăng câu hỏi.</w:t>
      </w:r>
      <w:r w:rsidR="009C30CF">
        <w:rPr>
          <w:b w:val="0"/>
          <w:sz w:val="26"/>
          <w:szCs w:val="26"/>
        </w:rPr>
        <w:t xml:space="preserve"> </w:t>
      </w:r>
      <w:r w:rsidR="002F60D5">
        <w:rPr>
          <w:b w:val="0"/>
          <w:sz w:val="26"/>
          <w:szCs w:val="26"/>
        </w:rPr>
        <w:t>Sau khi liên lạc thành công hệ thống tiến hành thực thi logic trong phương thức đăng câu hỏi và thông báo kết quả cho người dùng.</w:t>
      </w:r>
      <w:bookmarkEnd w:id="73"/>
      <w:bookmarkEnd w:id="74"/>
    </w:p>
    <w:p w14:paraId="098D6FC9" w14:textId="47E2F5FE" w:rsidR="00305DAD" w:rsidRDefault="003454AE" w:rsidP="007146F1">
      <w:pPr>
        <w:pStyle w:val="Tiumccp1"/>
        <w:outlineLvl w:val="1"/>
      </w:pPr>
      <w:bookmarkStart w:id="75" w:name="_Toc476412721"/>
      <w:bookmarkStart w:id="76" w:name="_Toc476499678"/>
      <w:r>
        <w:t xml:space="preserve">2.2 Thiết kế </w:t>
      </w:r>
      <w:bookmarkStart w:id="77" w:name="_Toc476111307"/>
      <w:r w:rsidR="00E071B6">
        <w:t>hệ thống</w:t>
      </w:r>
      <w:bookmarkEnd w:id="75"/>
      <w:bookmarkEnd w:id="76"/>
      <w:bookmarkEnd w:id="77"/>
    </w:p>
    <w:p w14:paraId="474F481B" w14:textId="4F3C465E" w:rsidR="00C62B2A" w:rsidRDefault="00305DAD" w:rsidP="005929F4">
      <w:pPr>
        <w:pStyle w:val="Tiumccp2"/>
        <w:tabs>
          <w:tab w:val="clear" w:pos="6379"/>
          <w:tab w:val="center" w:pos="1710"/>
        </w:tabs>
        <w:outlineLvl w:val="2"/>
      </w:pPr>
      <w:bookmarkStart w:id="78" w:name="_Toc476412722"/>
      <w:bookmarkStart w:id="79" w:name="_Toc476499679"/>
      <w:r w:rsidRPr="00305DAD">
        <w:t>2.2.1 Mô hình Use case</w:t>
      </w:r>
      <w:bookmarkEnd w:id="78"/>
      <w:bookmarkEnd w:id="79"/>
    </w:p>
    <w:p w14:paraId="16620645" w14:textId="77A496CF" w:rsidR="00404DB3" w:rsidRDefault="00404DB3" w:rsidP="005929F4">
      <w:pPr>
        <w:pStyle w:val="Tiumccp2"/>
        <w:tabs>
          <w:tab w:val="clear" w:pos="6379"/>
          <w:tab w:val="center" w:pos="1710"/>
        </w:tabs>
        <w:outlineLvl w:val="2"/>
      </w:pPr>
      <w:r w:rsidRPr="002F082E">
        <w:rPr>
          <w:noProof/>
          <w:lang w:val="vi-VN" w:eastAsia="vi-VN"/>
        </w:rPr>
        <w:lastRenderedPageBreak/>
        <w:drawing>
          <wp:inline distT="0" distB="0" distL="0" distR="0" wp14:anchorId="003A6D87" wp14:editId="5C887DED">
            <wp:extent cx="5915025" cy="49625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5025" cy="4962525"/>
                    </a:xfrm>
                    <a:prstGeom prst="rect">
                      <a:avLst/>
                    </a:prstGeom>
                    <a:noFill/>
                    <a:ln>
                      <a:noFill/>
                    </a:ln>
                  </pic:spPr>
                </pic:pic>
              </a:graphicData>
            </a:graphic>
          </wp:inline>
        </w:drawing>
      </w:r>
    </w:p>
    <w:p w14:paraId="6CEBF2FA" w14:textId="63448095" w:rsidR="003454AE" w:rsidRPr="00CF2B4A" w:rsidRDefault="003251A6" w:rsidP="00C62B2A">
      <w:pPr>
        <w:pStyle w:val="Caption"/>
        <w:rPr>
          <w:b/>
          <w:noProof/>
          <w:sz w:val="32"/>
          <w:szCs w:val="32"/>
          <w:lang w:val="en-AU" w:eastAsia="en-AU"/>
        </w:rPr>
      </w:pPr>
      <w:bookmarkStart w:id="80" w:name="_Toc476409758"/>
      <w:r>
        <w:t>Hình 2.</w:t>
      </w:r>
      <w:fldSimple w:instr=" SEQ Hình_2. \* ARABIC ">
        <w:r w:rsidR="00E94687">
          <w:rPr>
            <w:noProof/>
          </w:rPr>
          <w:t>2</w:t>
        </w:r>
      </w:fldSimple>
      <w:r w:rsidR="00C62B2A">
        <w:t>:</w:t>
      </w:r>
      <w:r w:rsidR="00C62B2A" w:rsidRPr="00C62B2A">
        <w:t xml:space="preserve"> </w:t>
      </w:r>
      <w:r w:rsidR="00C62B2A">
        <w:t>Use case chưa đăng nhập</w:t>
      </w:r>
      <w:bookmarkEnd w:id="80"/>
    </w:p>
    <w:p w14:paraId="26C28771" w14:textId="16760B00" w:rsidR="00CF2B4A" w:rsidRDefault="00CF2B4A" w:rsidP="00CF2B4A">
      <w:pPr>
        <w:spacing w:after="200" w:line="276" w:lineRule="auto"/>
        <w:rPr>
          <w:sz w:val="26"/>
          <w:szCs w:val="26"/>
        </w:rPr>
      </w:pPr>
      <w:r>
        <w:rPr>
          <w:sz w:val="26"/>
          <w:szCs w:val="26"/>
        </w:rPr>
        <w:t>Khi thành viên chưa đăng nhập sẽ bị giới hạn ở một số chức năng nhất định của diễn đàn:</w:t>
      </w:r>
    </w:p>
    <w:p w14:paraId="0FD2AF54" w14:textId="550AF0B8" w:rsidR="00CF2B4A" w:rsidRPr="00325C53" w:rsidRDefault="00CF2B4A" w:rsidP="00802D89">
      <w:pPr>
        <w:pStyle w:val="ListParagraph"/>
        <w:numPr>
          <w:ilvl w:val="0"/>
          <w:numId w:val="11"/>
        </w:numPr>
        <w:spacing w:after="200" w:line="276" w:lineRule="auto"/>
        <w:rPr>
          <w:sz w:val="26"/>
          <w:szCs w:val="26"/>
        </w:rPr>
      </w:pPr>
      <w:r w:rsidRPr="00325C53">
        <w:rPr>
          <w:sz w:val="26"/>
          <w:szCs w:val="26"/>
        </w:rPr>
        <w:t>Xem chuyên mục câu hỏi</w:t>
      </w:r>
      <w:r w:rsidR="003251A6">
        <w:rPr>
          <w:sz w:val="26"/>
          <w:szCs w:val="26"/>
        </w:rPr>
        <w:t>:</w:t>
      </w:r>
      <w:r w:rsidR="00ED47AF">
        <w:rPr>
          <w:sz w:val="26"/>
          <w:szCs w:val="26"/>
        </w:rPr>
        <w:t xml:space="preserve"> </w:t>
      </w:r>
      <w:r w:rsidR="003251A6">
        <w:rPr>
          <w:sz w:val="26"/>
          <w:szCs w:val="26"/>
        </w:rPr>
        <w:t>Các chuyên mục câu hỏi hiện có của diễn đàn.</w:t>
      </w:r>
      <w:r w:rsidR="004B1142">
        <w:rPr>
          <w:sz w:val="26"/>
          <w:szCs w:val="26"/>
        </w:rPr>
        <w:t xml:space="preserve"> </w:t>
      </w:r>
      <w:r w:rsidR="003251A6">
        <w:rPr>
          <w:sz w:val="26"/>
          <w:szCs w:val="26"/>
        </w:rPr>
        <w:t>Chuyên mục giúp phân loại câu hỏi.</w:t>
      </w:r>
    </w:p>
    <w:p w14:paraId="3DAE643F" w14:textId="4F740E2D" w:rsidR="00CF2B4A" w:rsidRPr="00325C53" w:rsidRDefault="00CF2B4A" w:rsidP="00802D89">
      <w:pPr>
        <w:pStyle w:val="ListParagraph"/>
        <w:numPr>
          <w:ilvl w:val="0"/>
          <w:numId w:val="11"/>
        </w:numPr>
        <w:spacing w:after="200" w:line="276" w:lineRule="auto"/>
        <w:rPr>
          <w:sz w:val="26"/>
          <w:szCs w:val="26"/>
        </w:rPr>
      </w:pPr>
      <w:r w:rsidRPr="00325C53">
        <w:rPr>
          <w:sz w:val="26"/>
          <w:szCs w:val="26"/>
        </w:rPr>
        <w:t>Xem câu hỏi</w:t>
      </w:r>
      <w:r w:rsidR="003251A6">
        <w:rPr>
          <w:sz w:val="26"/>
          <w:szCs w:val="26"/>
        </w:rPr>
        <w:t>:</w:t>
      </w:r>
      <w:r w:rsidR="00ED47AF">
        <w:rPr>
          <w:sz w:val="26"/>
          <w:szCs w:val="26"/>
        </w:rPr>
        <w:t xml:space="preserve"> </w:t>
      </w:r>
      <w:r w:rsidR="003251A6">
        <w:rPr>
          <w:sz w:val="26"/>
          <w:szCs w:val="26"/>
        </w:rPr>
        <w:t>Các câu hỏi được các thành viên gửi về diễn đàn</w:t>
      </w:r>
    </w:p>
    <w:p w14:paraId="66489C1A" w14:textId="4AC0546F" w:rsidR="00CF2B4A" w:rsidRPr="00325C53" w:rsidRDefault="00CF2B4A" w:rsidP="00802D89">
      <w:pPr>
        <w:pStyle w:val="ListParagraph"/>
        <w:numPr>
          <w:ilvl w:val="0"/>
          <w:numId w:val="11"/>
        </w:numPr>
        <w:spacing w:after="200" w:line="276" w:lineRule="auto"/>
        <w:rPr>
          <w:sz w:val="26"/>
          <w:szCs w:val="26"/>
        </w:rPr>
      </w:pPr>
      <w:r w:rsidRPr="00325C53">
        <w:rPr>
          <w:sz w:val="26"/>
          <w:szCs w:val="26"/>
        </w:rPr>
        <w:t>Xem bài viết chưa trả lời</w:t>
      </w:r>
      <w:r w:rsidR="003251A6">
        <w:rPr>
          <w:sz w:val="26"/>
          <w:szCs w:val="26"/>
        </w:rPr>
        <w:t>:</w:t>
      </w:r>
      <w:r w:rsidR="00ED47AF">
        <w:rPr>
          <w:sz w:val="26"/>
          <w:szCs w:val="26"/>
        </w:rPr>
        <w:t xml:space="preserve"> </w:t>
      </w:r>
      <w:r w:rsidR="003251A6">
        <w:rPr>
          <w:sz w:val="26"/>
          <w:szCs w:val="26"/>
        </w:rPr>
        <w:t>Các câu hỏi chưa được trả lời sẽ được hiển thị cho người dùng tham gia trả lời</w:t>
      </w:r>
    </w:p>
    <w:p w14:paraId="0A997BC6" w14:textId="7FA02ADF" w:rsidR="00CF2B4A" w:rsidRPr="00325C53" w:rsidRDefault="00CF2B4A" w:rsidP="00802D89">
      <w:pPr>
        <w:pStyle w:val="ListParagraph"/>
        <w:numPr>
          <w:ilvl w:val="0"/>
          <w:numId w:val="11"/>
        </w:numPr>
        <w:spacing w:after="200" w:line="276" w:lineRule="auto"/>
        <w:rPr>
          <w:sz w:val="26"/>
          <w:szCs w:val="26"/>
        </w:rPr>
      </w:pPr>
      <w:r w:rsidRPr="00325C53">
        <w:rPr>
          <w:sz w:val="26"/>
          <w:szCs w:val="26"/>
        </w:rPr>
        <w:t>Xem câu hỏi được quan tâm nhiều nhất</w:t>
      </w:r>
      <w:r w:rsidR="003251A6">
        <w:rPr>
          <w:sz w:val="26"/>
          <w:szCs w:val="26"/>
        </w:rPr>
        <w:t xml:space="preserve">: </w:t>
      </w:r>
      <w:r w:rsidR="002D53C7">
        <w:rPr>
          <w:sz w:val="26"/>
          <w:szCs w:val="26"/>
        </w:rPr>
        <w:t xml:space="preserve">Các câu hỏi có số lượt xem nhiều nhất sẽ được hiển thị và xếp hạng từ cao tới thấp. </w:t>
      </w:r>
    </w:p>
    <w:p w14:paraId="3A044E09" w14:textId="0AFA97B1" w:rsidR="003454AE" w:rsidRPr="003B2017" w:rsidRDefault="00CF2B4A" w:rsidP="00802D89">
      <w:pPr>
        <w:pStyle w:val="ListParagraph"/>
        <w:numPr>
          <w:ilvl w:val="0"/>
          <w:numId w:val="11"/>
        </w:numPr>
        <w:spacing w:after="200" w:line="276" w:lineRule="auto"/>
        <w:rPr>
          <w:sz w:val="26"/>
          <w:szCs w:val="26"/>
        </w:rPr>
      </w:pPr>
      <w:r w:rsidRPr="00325C53">
        <w:rPr>
          <w:sz w:val="26"/>
          <w:szCs w:val="26"/>
        </w:rPr>
        <w:t>Tìm kiếm câu hỏi</w:t>
      </w:r>
      <w:r w:rsidR="002D53C7">
        <w:rPr>
          <w:sz w:val="26"/>
          <w:szCs w:val="26"/>
        </w:rPr>
        <w:t>: Người dùng khi chưa đăng nhập sẽ có thể tìm kiếm các câu hỏi đã có trong hệ thống nếu có thì không cần phải đăng nhập và đặt câu hỏi.</w:t>
      </w:r>
    </w:p>
    <w:p w14:paraId="52327E8B" w14:textId="77777777" w:rsidR="003454AE" w:rsidRDefault="003454AE" w:rsidP="003454AE">
      <w:pPr>
        <w:spacing w:after="200" w:line="276" w:lineRule="auto"/>
        <w:jc w:val="center"/>
        <w:rPr>
          <w:sz w:val="26"/>
          <w:szCs w:val="26"/>
        </w:rPr>
      </w:pPr>
    </w:p>
    <w:p w14:paraId="1B77E4EE" w14:textId="29A01DDE" w:rsidR="00C62B2A" w:rsidRDefault="0064613A" w:rsidP="00C62B2A">
      <w:pPr>
        <w:keepNext/>
        <w:spacing w:after="200" w:line="276" w:lineRule="auto"/>
      </w:pPr>
      <w:r w:rsidRPr="0064613A">
        <w:rPr>
          <w:noProof/>
          <w:lang w:val="vi-VN" w:eastAsia="vi-VN"/>
        </w:rPr>
        <w:drawing>
          <wp:inline distT="0" distB="0" distL="0" distR="0" wp14:anchorId="2FA7DFEC" wp14:editId="5CBFA400">
            <wp:extent cx="5854535" cy="2802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7925" cy="2804513"/>
                    </a:xfrm>
                    <a:prstGeom prst="rect">
                      <a:avLst/>
                    </a:prstGeom>
                    <a:noFill/>
                    <a:ln>
                      <a:noFill/>
                    </a:ln>
                  </pic:spPr>
                </pic:pic>
              </a:graphicData>
            </a:graphic>
          </wp:inline>
        </w:drawing>
      </w:r>
    </w:p>
    <w:p w14:paraId="6D539C8E" w14:textId="16F9BBBE" w:rsidR="003454AE" w:rsidRDefault="00C62B2A" w:rsidP="00C62B2A">
      <w:pPr>
        <w:pStyle w:val="Caption"/>
      </w:pPr>
      <w:bookmarkStart w:id="81" w:name="_Toc476409759"/>
      <w:r>
        <w:t xml:space="preserve">Hình 2. </w:t>
      </w:r>
      <w:fldSimple w:instr=" SEQ Hình_2. \* ARABIC ">
        <w:r w:rsidR="00E94687">
          <w:rPr>
            <w:noProof/>
          </w:rPr>
          <w:t>3</w:t>
        </w:r>
      </w:fldSimple>
      <w:r>
        <w:t>:</w:t>
      </w:r>
      <w:r w:rsidRPr="00C62B2A">
        <w:t xml:space="preserve"> </w:t>
      </w:r>
      <w:r>
        <w:t>Use case đăng ký sau đó đăng nhập</w:t>
      </w:r>
      <w:bookmarkEnd w:id="81"/>
    </w:p>
    <w:p w14:paraId="25B0034C" w14:textId="77777777" w:rsidR="00404DB3" w:rsidRDefault="00404DB3" w:rsidP="00404DB3"/>
    <w:p w14:paraId="6C7B4263" w14:textId="77777777" w:rsidR="00404DB3" w:rsidRDefault="00404DB3" w:rsidP="00404DB3"/>
    <w:p w14:paraId="4FAED09E" w14:textId="77777777" w:rsidR="00404DB3" w:rsidRDefault="00404DB3" w:rsidP="00404DB3"/>
    <w:p w14:paraId="00861299" w14:textId="77777777" w:rsidR="00404DB3" w:rsidRPr="00404DB3" w:rsidRDefault="00404DB3" w:rsidP="00404DB3"/>
    <w:p w14:paraId="588F7377" w14:textId="77777777" w:rsidR="00275C62" w:rsidRPr="00275C62" w:rsidRDefault="00275C62" w:rsidP="00275C62"/>
    <w:p w14:paraId="1EA6629D" w14:textId="77777777" w:rsidR="00275C62" w:rsidRDefault="00275C62" w:rsidP="00CF2B4A">
      <w:pPr>
        <w:pStyle w:val="Bngbiu-nidung"/>
        <w:ind w:firstLine="0"/>
      </w:pPr>
      <w:r>
        <w:t>Khi người dùng đăng ký tài khoản mới hệ thống sẽ yêu cầu nhập 3 thông tin chính sau</w:t>
      </w:r>
    </w:p>
    <w:p w14:paraId="5FB3F6CD" w14:textId="77777777" w:rsidR="00275C62" w:rsidRDefault="00275C62" w:rsidP="00802D89">
      <w:pPr>
        <w:pStyle w:val="Bngbiu-nidung"/>
        <w:numPr>
          <w:ilvl w:val="0"/>
          <w:numId w:val="13"/>
        </w:numPr>
      </w:pPr>
      <w:r>
        <w:t>Tên tài khoản</w:t>
      </w:r>
    </w:p>
    <w:p w14:paraId="7CAB3CEC" w14:textId="77777777" w:rsidR="00275C62" w:rsidRDefault="00275C62" w:rsidP="00802D89">
      <w:pPr>
        <w:pStyle w:val="Bngbiu-nidung"/>
        <w:numPr>
          <w:ilvl w:val="0"/>
          <w:numId w:val="13"/>
        </w:numPr>
      </w:pPr>
      <w:r>
        <w:t>Email sử dụng</w:t>
      </w:r>
    </w:p>
    <w:p w14:paraId="3BA9E388" w14:textId="2FBA156A" w:rsidR="003454AE" w:rsidRDefault="00275C62" w:rsidP="00802D89">
      <w:pPr>
        <w:pStyle w:val="Bngbiu-nidung"/>
        <w:numPr>
          <w:ilvl w:val="0"/>
          <w:numId w:val="13"/>
        </w:numPr>
      </w:pPr>
      <w:r>
        <w:t xml:space="preserve">Mật khẩu tải khoản </w:t>
      </w:r>
    </w:p>
    <w:p w14:paraId="10D4424D" w14:textId="1D7B3665" w:rsidR="00275C62" w:rsidRPr="00275C62" w:rsidRDefault="00275C62" w:rsidP="00275C62">
      <w:pPr>
        <w:pStyle w:val="Bngbiu-nidung"/>
        <w:ind w:firstLine="0"/>
        <w:jc w:val="left"/>
      </w:pPr>
      <w:r>
        <w:t>Hệ thống s</w:t>
      </w:r>
      <w:r w:rsidRPr="00275C62">
        <w:t>au khi kiểm tra dữ liệu</w:t>
      </w:r>
      <w:r>
        <w:t xml:space="preserve"> hợp lệ hay không nếu dữ liệu hợp lệ </w:t>
      </w:r>
      <w:r w:rsidRPr="00275C62">
        <w:t>sẽ</w:t>
      </w:r>
      <w:r>
        <w:t xml:space="preserve"> tiến hành tạo tài khoản mới và</w:t>
      </w:r>
      <w:r w:rsidRPr="00275C62">
        <w:t xml:space="preserve"> đăng nhập cho người dùng bằng tài khoản mới tạo.</w:t>
      </w:r>
    </w:p>
    <w:p w14:paraId="229A811F" w14:textId="6E4E93BB" w:rsidR="00C62B2A" w:rsidRDefault="0064613A" w:rsidP="00C62B2A">
      <w:pPr>
        <w:pStyle w:val="Chng"/>
        <w:keepNext/>
      </w:pPr>
      <w:bookmarkStart w:id="82" w:name="_GoBack"/>
      <w:r w:rsidRPr="0064613A">
        <w:rPr>
          <w:noProof/>
          <w:lang w:val="vi-VN" w:eastAsia="vi-VN"/>
        </w:rPr>
        <w:lastRenderedPageBreak/>
        <w:drawing>
          <wp:inline distT="0" distB="0" distL="0" distR="0" wp14:anchorId="1C7B3C5B" wp14:editId="51827DAA">
            <wp:extent cx="5308270" cy="4821555"/>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0262" cy="4823364"/>
                    </a:xfrm>
                    <a:prstGeom prst="rect">
                      <a:avLst/>
                    </a:prstGeom>
                    <a:noFill/>
                    <a:ln>
                      <a:noFill/>
                    </a:ln>
                  </pic:spPr>
                </pic:pic>
              </a:graphicData>
            </a:graphic>
          </wp:inline>
        </w:drawing>
      </w:r>
      <w:bookmarkEnd w:id="82"/>
    </w:p>
    <w:p w14:paraId="43063ADC" w14:textId="77777777" w:rsidR="00404DB3" w:rsidRDefault="00404DB3" w:rsidP="00C62B2A">
      <w:pPr>
        <w:pStyle w:val="Chng"/>
        <w:keepNext/>
      </w:pPr>
    </w:p>
    <w:p w14:paraId="7F8A9A44" w14:textId="0332531C" w:rsidR="003454AE" w:rsidRDefault="00C62B2A" w:rsidP="00C62B2A">
      <w:pPr>
        <w:pStyle w:val="Caption"/>
      </w:pPr>
      <w:bookmarkStart w:id="83" w:name="_Toc476409760"/>
      <w:r>
        <w:t xml:space="preserve">Hình 2. </w:t>
      </w:r>
      <w:fldSimple w:instr=" SEQ Hình_2. \* ARABIC ">
        <w:r w:rsidR="00E94687">
          <w:rPr>
            <w:noProof/>
          </w:rPr>
          <w:t>4</w:t>
        </w:r>
      </w:fldSimple>
      <w:r>
        <w:t>: Use case sau khi đăng nhập</w:t>
      </w:r>
      <w:bookmarkEnd w:id="83"/>
    </w:p>
    <w:p w14:paraId="50A2D4EE" w14:textId="25108A8C" w:rsidR="00CF2B4A" w:rsidRDefault="00CF2B4A" w:rsidP="00CF2B4A">
      <w:pPr>
        <w:pStyle w:val="Bngbiu-nidung"/>
        <w:ind w:firstLine="0"/>
      </w:pPr>
      <w:r>
        <w:t>Khi đăng nhập thành công người dùng sẽ có thể:</w:t>
      </w:r>
    </w:p>
    <w:p w14:paraId="11CF97D0" w14:textId="5ACD0967" w:rsidR="00CF2B4A" w:rsidRDefault="004A07F4" w:rsidP="00802D89">
      <w:pPr>
        <w:pStyle w:val="Bngbiu-nidung"/>
        <w:numPr>
          <w:ilvl w:val="0"/>
          <w:numId w:val="12"/>
        </w:numPr>
      </w:pPr>
      <w:r>
        <w:t>Quản lý câu hỏi:</w:t>
      </w:r>
      <w:r w:rsidR="00ED47AF">
        <w:t xml:space="preserve"> </w:t>
      </w:r>
      <w:r>
        <w:t>Người dùng có thể xem lại các câu hỏi đã gửi lên cho hệ thống,có thể sửa hoặc xóa câu hỏi do mình đăng.</w:t>
      </w:r>
    </w:p>
    <w:p w14:paraId="63FFC8DF" w14:textId="1FC1A3E1" w:rsidR="00CF2B4A" w:rsidRDefault="00CF2B4A" w:rsidP="00802D89">
      <w:pPr>
        <w:pStyle w:val="Bngbiu-nidung"/>
        <w:numPr>
          <w:ilvl w:val="0"/>
          <w:numId w:val="12"/>
        </w:numPr>
      </w:pPr>
      <w:r>
        <w:t>Đặt câu hỏi</w:t>
      </w:r>
      <w:r w:rsidR="004A07F4">
        <w:t>: Khi người dùng có thắc mắc về một vấn đề nào đó có thể sử dụng hệ thống để đặt câu hỏi</w:t>
      </w:r>
      <w:r>
        <w:t>.</w:t>
      </w:r>
      <w:r w:rsidR="004B1142">
        <w:t xml:space="preserve"> </w:t>
      </w:r>
      <w:r w:rsidR="004A07F4">
        <w:t>Người dùng chỉ cần chọn chuyên đề của câu hỏi và nhập tiêu đề cũng như nội dung câu hỏi.</w:t>
      </w:r>
    </w:p>
    <w:p w14:paraId="66CA09B2" w14:textId="013C1A96" w:rsidR="00CF2B4A" w:rsidRDefault="004A07F4" w:rsidP="00802D89">
      <w:pPr>
        <w:pStyle w:val="Bngbiu-nidung"/>
        <w:numPr>
          <w:ilvl w:val="0"/>
          <w:numId w:val="12"/>
        </w:numPr>
      </w:pPr>
      <w:r>
        <w:lastRenderedPageBreak/>
        <w:t>Trả lời câu hỏi: Người dùng có thể tham gia trả lời các câu hỏi</w:t>
      </w:r>
      <w:r w:rsidR="00577405">
        <w:t xml:space="preserve"> của các thành viên khác trong diễn đàn.</w:t>
      </w:r>
    </w:p>
    <w:p w14:paraId="17BC942B" w14:textId="1026430E" w:rsidR="004B1142" w:rsidRDefault="00CF2B4A" w:rsidP="003454AE">
      <w:pPr>
        <w:pStyle w:val="Bngbiu-nidung"/>
        <w:numPr>
          <w:ilvl w:val="0"/>
          <w:numId w:val="12"/>
        </w:numPr>
      </w:pPr>
      <w:r>
        <w:t>Thích bài viết</w:t>
      </w:r>
      <w:r w:rsidR="00577405">
        <w:t xml:space="preserve"> và không thích bài viết: Nếu cảm thấy câu trả lời hay hoặc không hay người dùng có thể bó phiếu tán thành hoặc phản đối cho câu trả lời đó để tăng độ tin cậy cho một câu trả lời.</w:t>
      </w:r>
    </w:p>
    <w:p w14:paraId="2F9DCBC7" w14:textId="77777777" w:rsidR="004B1142" w:rsidRDefault="004B1142" w:rsidP="003454AE">
      <w:pPr>
        <w:pStyle w:val="Chng"/>
      </w:pPr>
    </w:p>
    <w:p w14:paraId="20BEF036" w14:textId="047837AF" w:rsidR="003454AE" w:rsidRPr="00305DAD" w:rsidRDefault="00305DAD" w:rsidP="00104BA4">
      <w:pPr>
        <w:pStyle w:val="Tiumccp2"/>
        <w:outlineLvl w:val="2"/>
      </w:pPr>
      <w:bookmarkStart w:id="84" w:name="_Toc476111313"/>
      <w:bookmarkStart w:id="85" w:name="_Toc476213400"/>
      <w:bookmarkStart w:id="86" w:name="_Toc476213655"/>
      <w:bookmarkStart w:id="87" w:name="_Toc476233834"/>
      <w:bookmarkStart w:id="88" w:name="_Toc476234264"/>
      <w:bookmarkStart w:id="89" w:name="_Toc476234813"/>
      <w:bookmarkStart w:id="90" w:name="_Toc476234906"/>
      <w:bookmarkStart w:id="91" w:name="_Toc476412727"/>
      <w:bookmarkStart w:id="92" w:name="_Toc476499680"/>
      <w:r w:rsidRPr="00305DAD">
        <w:t xml:space="preserve">2.2.2 </w:t>
      </w:r>
      <w:r w:rsidR="003454AE" w:rsidRPr="00305DAD">
        <w:t>Mô Hình Sequence Diagram</w:t>
      </w:r>
      <w:bookmarkEnd w:id="84"/>
      <w:bookmarkEnd w:id="85"/>
      <w:bookmarkEnd w:id="86"/>
      <w:bookmarkEnd w:id="87"/>
      <w:bookmarkEnd w:id="88"/>
      <w:bookmarkEnd w:id="89"/>
      <w:bookmarkEnd w:id="90"/>
      <w:bookmarkEnd w:id="91"/>
      <w:bookmarkEnd w:id="92"/>
    </w:p>
    <w:p w14:paraId="79825E8F" w14:textId="77777777" w:rsidR="003454AE" w:rsidRDefault="003454AE" w:rsidP="003454AE">
      <w:pPr>
        <w:pStyle w:val="Tiumccp1"/>
      </w:pPr>
    </w:p>
    <w:p w14:paraId="018453AC" w14:textId="77777777" w:rsidR="00C62B2A" w:rsidRDefault="003454AE" w:rsidP="00C62B2A">
      <w:pPr>
        <w:pStyle w:val="Chng"/>
        <w:keepNext/>
      </w:pPr>
      <w:bookmarkStart w:id="93" w:name="_Toc476111314"/>
      <w:bookmarkStart w:id="94" w:name="_Toc476213401"/>
      <w:bookmarkStart w:id="95" w:name="_Toc476213656"/>
      <w:bookmarkStart w:id="96" w:name="_Toc476233835"/>
      <w:bookmarkStart w:id="97" w:name="_Toc476234265"/>
      <w:bookmarkStart w:id="98" w:name="_Toc476234814"/>
      <w:bookmarkStart w:id="99" w:name="_Toc476234907"/>
      <w:bookmarkStart w:id="100" w:name="_Toc476412728"/>
      <w:r w:rsidRPr="00D47199">
        <w:rPr>
          <w:noProof/>
          <w:lang w:val="vi-VN" w:eastAsia="vi-VN"/>
        </w:rPr>
        <w:drawing>
          <wp:inline distT="0" distB="0" distL="0" distR="0" wp14:anchorId="24732AAE" wp14:editId="60CF6A62">
            <wp:extent cx="5753100" cy="459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4591050"/>
                    </a:xfrm>
                    <a:prstGeom prst="rect">
                      <a:avLst/>
                    </a:prstGeom>
                    <a:noFill/>
                    <a:ln>
                      <a:noFill/>
                    </a:ln>
                  </pic:spPr>
                </pic:pic>
              </a:graphicData>
            </a:graphic>
          </wp:inline>
        </w:drawing>
      </w:r>
      <w:bookmarkEnd w:id="93"/>
      <w:bookmarkEnd w:id="94"/>
      <w:bookmarkEnd w:id="95"/>
      <w:bookmarkEnd w:id="96"/>
      <w:bookmarkEnd w:id="97"/>
      <w:bookmarkEnd w:id="98"/>
      <w:bookmarkEnd w:id="99"/>
      <w:bookmarkEnd w:id="100"/>
    </w:p>
    <w:p w14:paraId="58120967" w14:textId="785D5007" w:rsidR="003454AE" w:rsidRDefault="00C62B2A" w:rsidP="00C62B2A">
      <w:pPr>
        <w:pStyle w:val="Caption"/>
      </w:pPr>
      <w:bookmarkStart w:id="101" w:name="_Toc476409763"/>
      <w:r>
        <w:t xml:space="preserve">Hình 2. </w:t>
      </w:r>
      <w:fldSimple w:instr=" SEQ Hình_2. \* ARABIC ">
        <w:r w:rsidR="00E94687">
          <w:rPr>
            <w:noProof/>
          </w:rPr>
          <w:t>7</w:t>
        </w:r>
      </w:fldSimple>
      <w:r>
        <w:t>: Sequence Diagram đăng nhập</w:t>
      </w:r>
      <w:bookmarkEnd w:id="101"/>
    </w:p>
    <w:p w14:paraId="1E28C9F4" w14:textId="77777777" w:rsidR="0035188A" w:rsidRDefault="0035188A" w:rsidP="0035188A">
      <w:pPr>
        <w:spacing w:after="200" w:line="276" w:lineRule="auto"/>
      </w:pPr>
      <w:r w:rsidRPr="00695C93">
        <w:rPr>
          <w:sz w:val="26"/>
          <w:szCs w:val="26"/>
        </w:rPr>
        <w:lastRenderedPageBreak/>
        <w:t>Phân tích mô hình sequence đăng nhập</w:t>
      </w:r>
      <w:r>
        <w:t xml:space="preserve">: </w:t>
      </w:r>
    </w:p>
    <w:p w14:paraId="1DD846DF" w14:textId="77777777" w:rsidR="0035188A" w:rsidRPr="0027333B" w:rsidRDefault="0035188A" w:rsidP="00802D89">
      <w:pPr>
        <w:pStyle w:val="ListParagraph"/>
        <w:numPr>
          <w:ilvl w:val="0"/>
          <w:numId w:val="35"/>
        </w:numPr>
        <w:spacing w:after="200" w:line="360" w:lineRule="auto"/>
        <w:rPr>
          <w:sz w:val="26"/>
          <w:szCs w:val="26"/>
        </w:rPr>
      </w:pPr>
      <w:r w:rsidRPr="0027333B">
        <w:rPr>
          <w:sz w:val="26"/>
          <w:szCs w:val="26"/>
        </w:rPr>
        <w:t>Hệ thống sẽ hi</w:t>
      </w:r>
      <w:r>
        <w:rPr>
          <w:sz w:val="26"/>
          <w:szCs w:val="26"/>
        </w:rPr>
        <w:t>ển thị giao diện cho người dùng.</w:t>
      </w:r>
    </w:p>
    <w:p w14:paraId="0D239974" w14:textId="77777777" w:rsidR="0035188A" w:rsidRPr="0027333B" w:rsidRDefault="0035188A" w:rsidP="00802D89">
      <w:pPr>
        <w:pStyle w:val="ListParagraph"/>
        <w:numPr>
          <w:ilvl w:val="0"/>
          <w:numId w:val="35"/>
        </w:numPr>
        <w:spacing w:after="200" w:line="360" w:lineRule="auto"/>
        <w:rPr>
          <w:sz w:val="26"/>
          <w:szCs w:val="26"/>
        </w:rPr>
      </w:pPr>
      <w:r w:rsidRPr="0027333B">
        <w:rPr>
          <w:sz w:val="26"/>
          <w:szCs w:val="26"/>
        </w:rPr>
        <w:t>Người dùng tiến hành nhập thông tin đăng nhập gồm tài khoản và mật khẩu.</w:t>
      </w:r>
    </w:p>
    <w:p w14:paraId="29C2B2B6" w14:textId="77777777" w:rsidR="0035188A" w:rsidRDefault="0035188A" w:rsidP="00802D89">
      <w:pPr>
        <w:pStyle w:val="ListParagraph"/>
        <w:numPr>
          <w:ilvl w:val="0"/>
          <w:numId w:val="35"/>
        </w:numPr>
        <w:spacing w:after="200" w:line="360" w:lineRule="auto"/>
        <w:rPr>
          <w:sz w:val="26"/>
          <w:szCs w:val="26"/>
        </w:rPr>
      </w:pPr>
      <w:r>
        <w:rPr>
          <w:sz w:val="26"/>
          <w:szCs w:val="26"/>
        </w:rPr>
        <w:t>Hệ thống k</w:t>
      </w:r>
      <w:r w:rsidRPr="0027333B">
        <w:rPr>
          <w:sz w:val="26"/>
          <w:szCs w:val="26"/>
        </w:rPr>
        <w:t>iểm tra tính hợp lệ của dữ liệu</w:t>
      </w:r>
      <w:r>
        <w:rPr>
          <w:sz w:val="26"/>
          <w:szCs w:val="26"/>
        </w:rPr>
        <w:t>.</w:t>
      </w:r>
    </w:p>
    <w:p w14:paraId="2D4EB31B" w14:textId="77777777" w:rsidR="0035188A" w:rsidRPr="0027333B" w:rsidRDefault="0035188A" w:rsidP="00802D89">
      <w:pPr>
        <w:pStyle w:val="ListParagraph"/>
        <w:numPr>
          <w:ilvl w:val="0"/>
          <w:numId w:val="35"/>
        </w:numPr>
        <w:spacing w:after="200" w:line="360" w:lineRule="auto"/>
        <w:rPr>
          <w:sz w:val="26"/>
          <w:szCs w:val="26"/>
        </w:rPr>
      </w:pPr>
      <w:r>
        <w:rPr>
          <w:sz w:val="26"/>
          <w:szCs w:val="26"/>
        </w:rPr>
        <w:t>Hệ thống tiền hành t</w:t>
      </w:r>
      <w:r w:rsidRPr="0027333B">
        <w:rPr>
          <w:sz w:val="26"/>
          <w:szCs w:val="26"/>
        </w:rPr>
        <w:t>ruy vấn thông tin người dùng từ cơ sở dữ liệu.</w:t>
      </w:r>
    </w:p>
    <w:p w14:paraId="3F39D51F" w14:textId="77777777" w:rsidR="0035188A" w:rsidRPr="0027333B" w:rsidRDefault="0035188A" w:rsidP="00802D89">
      <w:pPr>
        <w:pStyle w:val="ListParagraph"/>
        <w:numPr>
          <w:ilvl w:val="0"/>
          <w:numId w:val="35"/>
        </w:numPr>
        <w:spacing w:after="200" w:line="360" w:lineRule="auto"/>
        <w:rPr>
          <w:sz w:val="26"/>
          <w:szCs w:val="26"/>
        </w:rPr>
      </w:pPr>
      <w:r w:rsidRPr="0027333B">
        <w:rPr>
          <w:sz w:val="26"/>
          <w:szCs w:val="26"/>
        </w:rPr>
        <w:t>Dữ liệu trả về sẽ có kết quả đăng nhập thành công hay không.Nếu đăng nhập không thành công hệ thống sẽ thống báo cho người dùng để tiến hành đăng nhập lại.</w:t>
      </w:r>
    </w:p>
    <w:p w14:paraId="57C46BD5" w14:textId="77777777" w:rsidR="003454AE" w:rsidRDefault="003454AE" w:rsidP="003454AE">
      <w:pPr>
        <w:pStyle w:val="Chng"/>
      </w:pPr>
    </w:p>
    <w:p w14:paraId="14C53920" w14:textId="77777777" w:rsidR="00C62B2A" w:rsidRDefault="003454AE" w:rsidP="00C62B2A">
      <w:pPr>
        <w:pStyle w:val="Chng"/>
        <w:keepNext/>
      </w:pPr>
      <w:bookmarkStart w:id="102" w:name="_Toc476111315"/>
      <w:bookmarkStart w:id="103" w:name="_Toc476213402"/>
      <w:bookmarkStart w:id="104" w:name="_Toc476213657"/>
      <w:bookmarkStart w:id="105" w:name="_Toc476233836"/>
      <w:bookmarkStart w:id="106" w:name="_Toc476234266"/>
      <w:bookmarkStart w:id="107" w:name="_Toc476234815"/>
      <w:bookmarkStart w:id="108" w:name="_Toc476234908"/>
      <w:bookmarkStart w:id="109" w:name="_Toc476412729"/>
      <w:r w:rsidRPr="007B0003">
        <w:rPr>
          <w:noProof/>
          <w:lang w:val="vi-VN" w:eastAsia="vi-VN"/>
        </w:rPr>
        <w:lastRenderedPageBreak/>
        <w:drawing>
          <wp:inline distT="0" distB="0" distL="0" distR="0" wp14:anchorId="38C9432A" wp14:editId="2FE2E066">
            <wp:extent cx="5505450" cy="56769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6780" cy="5678330"/>
                    </a:xfrm>
                    <a:prstGeom prst="rect">
                      <a:avLst/>
                    </a:prstGeom>
                    <a:noFill/>
                    <a:ln>
                      <a:noFill/>
                    </a:ln>
                  </pic:spPr>
                </pic:pic>
              </a:graphicData>
            </a:graphic>
          </wp:inline>
        </w:drawing>
      </w:r>
      <w:bookmarkEnd w:id="102"/>
      <w:bookmarkEnd w:id="103"/>
      <w:bookmarkEnd w:id="104"/>
      <w:bookmarkEnd w:id="105"/>
      <w:bookmarkEnd w:id="106"/>
      <w:bookmarkEnd w:id="107"/>
      <w:bookmarkEnd w:id="108"/>
      <w:bookmarkEnd w:id="109"/>
    </w:p>
    <w:p w14:paraId="049832B1" w14:textId="417E60FC" w:rsidR="003454AE" w:rsidRDefault="00C62B2A" w:rsidP="00856168">
      <w:pPr>
        <w:pStyle w:val="Caption"/>
      </w:pPr>
      <w:bookmarkStart w:id="110" w:name="_Toc476409764"/>
      <w:r>
        <w:t xml:space="preserve">Hình 2. </w:t>
      </w:r>
      <w:fldSimple w:instr=" SEQ Hình_2. \* ARABIC ">
        <w:r w:rsidR="00E94687">
          <w:rPr>
            <w:noProof/>
          </w:rPr>
          <w:t>8</w:t>
        </w:r>
      </w:fldSimple>
      <w:r>
        <w:t>: Sequence Diagram đăng ký</w:t>
      </w:r>
      <w:bookmarkEnd w:id="110"/>
    </w:p>
    <w:p w14:paraId="21B00383" w14:textId="77777777" w:rsidR="005929F4" w:rsidRDefault="005929F4" w:rsidP="0035188A">
      <w:pPr>
        <w:pStyle w:val="Chng"/>
        <w:rPr>
          <w:b w:val="0"/>
          <w:sz w:val="26"/>
          <w:szCs w:val="26"/>
        </w:rPr>
      </w:pPr>
      <w:bookmarkStart w:id="111" w:name="_Toc476412730"/>
      <w:bookmarkStart w:id="112" w:name="_Toc476233837"/>
      <w:bookmarkStart w:id="113" w:name="_Toc476234267"/>
      <w:bookmarkStart w:id="114" w:name="_Toc476234816"/>
      <w:bookmarkStart w:id="115" w:name="_Toc476234909"/>
      <w:bookmarkStart w:id="116" w:name="_Toc476111316"/>
      <w:bookmarkStart w:id="117" w:name="_Toc476213403"/>
      <w:bookmarkStart w:id="118" w:name="_Toc476213658"/>
      <w:bookmarkStart w:id="119" w:name="_Toc476233838"/>
      <w:bookmarkStart w:id="120" w:name="_Toc476234268"/>
      <w:bookmarkStart w:id="121" w:name="_Toc476234817"/>
      <w:bookmarkStart w:id="122" w:name="_Toc476234910"/>
      <w:bookmarkStart w:id="123" w:name="_Toc476412734"/>
    </w:p>
    <w:p w14:paraId="072670C1" w14:textId="77777777" w:rsidR="0035188A" w:rsidRDefault="0035188A" w:rsidP="0035188A">
      <w:pPr>
        <w:pStyle w:val="Chng"/>
      </w:pPr>
      <w:r w:rsidRPr="00CF2B4A">
        <w:rPr>
          <w:b w:val="0"/>
          <w:sz w:val="26"/>
          <w:szCs w:val="26"/>
        </w:rPr>
        <w:t>Phân tích mô hình sequence</w:t>
      </w:r>
      <w:r>
        <w:rPr>
          <w:b w:val="0"/>
          <w:sz w:val="26"/>
          <w:szCs w:val="26"/>
        </w:rPr>
        <w:t xml:space="preserve"> đăng ký:</w:t>
      </w:r>
      <w:bookmarkEnd w:id="111"/>
      <w:r>
        <w:t xml:space="preserve"> </w:t>
      </w:r>
    </w:p>
    <w:p w14:paraId="68C042B3" w14:textId="77777777" w:rsidR="0035188A" w:rsidRPr="001D5B7B" w:rsidRDefault="0035188A" w:rsidP="00802D89">
      <w:pPr>
        <w:pStyle w:val="Chng"/>
        <w:numPr>
          <w:ilvl w:val="0"/>
          <w:numId w:val="36"/>
        </w:numPr>
      </w:pPr>
      <w:bookmarkStart w:id="124" w:name="_Toc476412731"/>
      <w:r w:rsidRPr="00CF2B4A">
        <w:rPr>
          <w:b w:val="0"/>
          <w:sz w:val="26"/>
          <w:szCs w:val="26"/>
        </w:rPr>
        <w:t xml:space="preserve">Khi người dùng đăng ký tài khoản mới hệ thống sẽ hiện thị ra nhưng thông tin bắt buộc </w:t>
      </w:r>
      <w:r>
        <w:rPr>
          <w:b w:val="0"/>
          <w:sz w:val="26"/>
          <w:szCs w:val="26"/>
        </w:rPr>
        <w:t>gồm tài khoản,mật khẩu và email</w:t>
      </w:r>
      <w:r w:rsidRPr="00CF2B4A">
        <w:rPr>
          <w:b w:val="0"/>
          <w:sz w:val="26"/>
          <w:szCs w:val="26"/>
        </w:rPr>
        <w:t>.</w:t>
      </w:r>
      <w:bookmarkEnd w:id="124"/>
    </w:p>
    <w:p w14:paraId="32CBBBC6" w14:textId="77777777" w:rsidR="0035188A" w:rsidRDefault="0035188A" w:rsidP="00802D89">
      <w:pPr>
        <w:pStyle w:val="Chng"/>
        <w:numPr>
          <w:ilvl w:val="0"/>
          <w:numId w:val="36"/>
        </w:numPr>
        <w:rPr>
          <w:b w:val="0"/>
          <w:sz w:val="26"/>
          <w:szCs w:val="26"/>
        </w:rPr>
      </w:pPr>
      <w:bookmarkStart w:id="125" w:name="_Toc476412732"/>
      <w:r w:rsidRPr="00CF2B4A">
        <w:rPr>
          <w:b w:val="0"/>
          <w:sz w:val="26"/>
          <w:szCs w:val="26"/>
        </w:rPr>
        <w:t xml:space="preserve">Người dùng tiến hành nhập thông tin </w:t>
      </w:r>
      <w:r>
        <w:rPr>
          <w:b w:val="0"/>
          <w:sz w:val="26"/>
          <w:szCs w:val="26"/>
        </w:rPr>
        <w:t>mà hệ thống yêu cầu.</w:t>
      </w:r>
    </w:p>
    <w:p w14:paraId="4CEF603D" w14:textId="77777777" w:rsidR="0035188A" w:rsidRDefault="0035188A" w:rsidP="00802D89">
      <w:pPr>
        <w:pStyle w:val="Chng"/>
        <w:numPr>
          <w:ilvl w:val="0"/>
          <w:numId w:val="36"/>
        </w:numPr>
        <w:rPr>
          <w:b w:val="0"/>
          <w:sz w:val="26"/>
          <w:szCs w:val="26"/>
        </w:rPr>
      </w:pPr>
      <w:r>
        <w:rPr>
          <w:b w:val="0"/>
          <w:sz w:val="26"/>
          <w:szCs w:val="26"/>
        </w:rPr>
        <w:lastRenderedPageBreak/>
        <w:t>H</w:t>
      </w:r>
      <w:r w:rsidRPr="00CF2B4A">
        <w:rPr>
          <w:b w:val="0"/>
          <w:sz w:val="26"/>
          <w:szCs w:val="26"/>
        </w:rPr>
        <w:t>ệ thống sẽ tiến hành</w:t>
      </w:r>
      <w:r>
        <w:rPr>
          <w:b w:val="0"/>
          <w:sz w:val="26"/>
          <w:szCs w:val="26"/>
        </w:rPr>
        <w:t xml:space="preserve"> kiểm tra tính hợp lệ của dữ liệu.</w:t>
      </w:r>
      <w:bookmarkEnd w:id="125"/>
    </w:p>
    <w:p w14:paraId="164BDEAD" w14:textId="77777777" w:rsidR="0035188A" w:rsidRDefault="0035188A" w:rsidP="00802D89">
      <w:pPr>
        <w:pStyle w:val="Chng"/>
        <w:numPr>
          <w:ilvl w:val="0"/>
          <w:numId w:val="36"/>
        </w:numPr>
        <w:rPr>
          <w:b w:val="0"/>
          <w:sz w:val="26"/>
          <w:szCs w:val="26"/>
        </w:rPr>
      </w:pPr>
      <w:bookmarkStart w:id="126" w:name="_Toc476412733"/>
      <w:r>
        <w:rPr>
          <w:b w:val="0"/>
          <w:sz w:val="26"/>
          <w:szCs w:val="26"/>
        </w:rPr>
        <w:t xml:space="preserve">Nếu dữ liệu hợp lệ hệ thống sẽ tiến hành </w:t>
      </w:r>
      <w:r w:rsidRPr="00CF2B4A">
        <w:rPr>
          <w:b w:val="0"/>
          <w:sz w:val="26"/>
          <w:szCs w:val="26"/>
        </w:rPr>
        <w:t>truy vấn dữ liệu và kiểm tra trùng thông tin đăng ký hay không.</w:t>
      </w:r>
    </w:p>
    <w:p w14:paraId="77AA5681" w14:textId="77777777" w:rsidR="0035188A" w:rsidRDefault="0035188A" w:rsidP="00802D89">
      <w:pPr>
        <w:pStyle w:val="Chng"/>
        <w:numPr>
          <w:ilvl w:val="0"/>
          <w:numId w:val="36"/>
        </w:numPr>
        <w:rPr>
          <w:b w:val="0"/>
          <w:sz w:val="26"/>
          <w:szCs w:val="26"/>
        </w:rPr>
      </w:pPr>
      <w:r w:rsidRPr="00CF2B4A">
        <w:rPr>
          <w:b w:val="0"/>
          <w:sz w:val="26"/>
          <w:szCs w:val="26"/>
        </w:rPr>
        <w:t>Nếu</w:t>
      </w:r>
      <w:r>
        <w:rPr>
          <w:b w:val="0"/>
          <w:sz w:val="26"/>
          <w:szCs w:val="26"/>
        </w:rPr>
        <w:t xml:space="preserve"> thông tin đăng ký</w:t>
      </w:r>
      <w:r w:rsidRPr="00CF2B4A">
        <w:rPr>
          <w:b w:val="0"/>
          <w:sz w:val="26"/>
          <w:szCs w:val="26"/>
        </w:rPr>
        <w:t xml:space="preserve"> trùng sẽ thông báo cho người dùng đăng kí lại đến khi thành công.</w:t>
      </w:r>
      <w:bookmarkEnd w:id="112"/>
      <w:bookmarkEnd w:id="113"/>
      <w:bookmarkEnd w:id="114"/>
      <w:bookmarkEnd w:id="115"/>
      <w:bookmarkEnd w:id="126"/>
    </w:p>
    <w:p w14:paraId="5CC593E3" w14:textId="77777777" w:rsidR="0035188A" w:rsidRDefault="0035188A" w:rsidP="00802D89">
      <w:pPr>
        <w:pStyle w:val="Chng"/>
        <w:numPr>
          <w:ilvl w:val="0"/>
          <w:numId w:val="36"/>
        </w:numPr>
        <w:rPr>
          <w:b w:val="0"/>
          <w:sz w:val="26"/>
          <w:szCs w:val="26"/>
        </w:rPr>
      </w:pPr>
      <w:r>
        <w:rPr>
          <w:b w:val="0"/>
          <w:sz w:val="26"/>
          <w:szCs w:val="26"/>
        </w:rPr>
        <w:t>Sau khi lưu dữ liệu vào cơ sở dữ liệu hệ thống sẽ thông bao kết quả cho người dùng.</w:t>
      </w:r>
    </w:p>
    <w:p w14:paraId="0B48B48A" w14:textId="77777777" w:rsidR="00C62B2A" w:rsidRDefault="003454AE" w:rsidP="00C62B2A">
      <w:pPr>
        <w:pStyle w:val="Chng"/>
        <w:keepNext/>
      </w:pPr>
      <w:r w:rsidRPr="00AA05C0">
        <w:rPr>
          <w:noProof/>
          <w:lang w:val="vi-VN" w:eastAsia="vi-VN"/>
        </w:rPr>
        <w:drawing>
          <wp:inline distT="0" distB="0" distL="0" distR="0" wp14:anchorId="70A6AC45" wp14:editId="6F8B7FEC">
            <wp:extent cx="5790565" cy="41910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5848" cy="4194824"/>
                    </a:xfrm>
                    <a:prstGeom prst="rect">
                      <a:avLst/>
                    </a:prstGeom>
                    <a:noFill/>
                    <a:ln>
                      <a:noFill/>
                    </a:ln>
                  </pic:spPr>
                </pic:pic>
              </a:graphicData>
            </a:graphic>
          </wp:inline>
        </w:drawing>
      </w:r>
      <w:bookmarkEnd w:id="116"/>
      <w:bookmarkEnd w:id="117"/>
      <w:bookmarkEnd w:id="118"/>
      <w:bookmarkEnd w:id="119"/>
      <w:bookmarkEnd w:id="120"/>
      <w:bookmarkEnd w:id="121"/>
      <w:bookmarkEnd w:id="122"/>
      <w:bookmarkEnd w:id="123"/>
    </w:p>
    <w:p w14:paraId="6004D16B" w14:textId="1430D193" w:rsidR="003454AE" w:rsidRDefault="00C62B2A" w:rsidP="00C62B2A">
      <w:pPr>
        <w:pStyle w:val="Caption"/>
      </w:pPr>
      <w:bookmarkStart w:id="127" w:name="_Toc476409765"/>
      <w:r>
        <w:t xml:space="preserve">Hình 2. </w:t>
      </w:r>
      <w:fldSimple w:instr=" SEQ Hình_2. \* ARABIC ">
        <w:r w:rsidR="00E94687">
          <w:rPr>
            <w:noProof/>
          </w:rPr>
          <w:t>9</w:t>
        </w:r>
      </w:fldSimple>
      <w:r>
        <w:t>:</w:t>
      </w:r>
      <w:r w:rsidRPr="00C62B2A">
        <w:t xml:space="preserve"> </w:t>
      </w:r>
      <w:r>
        <w:t>Sequence Diagram đăng câu hỏi</w:t>
      </w:r>
      <w:bookmarkEnd w:id="127"/>
    </w:p>
    <w:p w14:paraId="418D58EC" w14:textId="77777777" w:rsidR="0035188A" w:rsidRDefault="0035188A" w:rsidP="0035188A">
      <w:pPr>
        <w:pStyle w:val="Bngbiu-nidung"/>
        <w:ind w:firstLine="0"/>
      </w:pPr>
      <w:bookmarkStart w:id="128" w:name="_Toc476111317"/>
      <w:bookmarkStart w:id="129" w:name="_Toc476213404"/>
      <w:bookmarkStart w:id="130" w:name="_Toc476213659"/>
      <w:bookmarkStart w:id="131" w:name="_Toc476233839"/>
      <w:bookmarkStart w:id="132" w:name="_Toc476234269"/>
      <w:bookmarkStart w:id="133" w:name="_Toc476234818"/>
      <w:bookmarkStart w:id="134" w:name="_Toc476234911"/>
      <w:bookmarkStart w:id="135" w:name="_Toc476412735"/>
      <w:r>
        <w:t xml:space="preserve">Phân tích mô hình sequence đăng câu hỏi: </w:t>
      </w:r>
    </w:p>
    <w:p w14:paraId="66993B7C" w14:textId="77777777" w:rsidR="0035188A" w:rsidRDefault="0035188A" w:rsidP="00802D89">
      <w:pPr>
        <w:pStyle w:val="Bngbiu-nidung"/>
        <w:numPr>
          <w:ilvl w:val="0"/>
          <w:numId w:val="37"/>
        </w:numPr>
      </w:pPr>
      <w:r>
        <w:t>Hệ thống sẽ hiện thị những trường dữ liệu cần thiết để người dùng đặt câu hỏi.</w:t>
      </w:r>
    </w:p>
    <w:p w14:paraId="1F8BF784" w14:textId="77777777" w:rsidR="0035188A" w:rsidRDefault="0035188A" w:rsidP="00802D89">
      <w:pPr>
        <w:pStyle w:val="Bngbiu-nidung"/>
        <w:numPr>
          <w:ilvl w:val="0"/>
          <w:numId w:val="37"/>
        </w:numPr>
      </w:pPr>
      <w:r>
        <w:t xml:space="preserve">Người dùng tiến hành nhập dữ liệu </w:t>
      </w:r>
    </w:p>
    <w:p w14:paraId="57A332E8" w14:textId="77777777" w:rsidR="0035188A" w:rsidRDefault="0035188A" w:rsidP="00802D89">
      <w:pPr>
        <w:pStyle w:val="Bngbiu-nidung"/>
        <w:numPr>
          <w:ilvl w:val="0"/>
          <w:numId w:val="37"/>
        </w:numPr>
      </w:pPr>
      <w:r>
        <w:t>Hệ thống sẽ kiểm tra tính hợp lệ của dữ liệu.</w:t>
      </w:r>
    </w:p>
    <w:p w14:paraId="2AE4D1B6" w14:textId="77777777" w:rsidR="0035188A" w:rsidRDefault="0035188A" w:rsidP="00802D89">
      <w:pPr>
        <w:pStyle w:val="Bngbiu-nidung"/>
        <w:numPr>
          <w:ilvl w:val="0"/>
          <w:numId w:val="37"/>
        </w:numPr>
      </w:pPr>
      <w:r>
        <w:lastRenderedPageBreak/>
        <w:t>Khi dữ liệu hợp lệ sẽ gửi lên server và lưu câu hỏi vào hệ thống cơ sở dữ liệu.</w:t>
      </w:r>
    </w:p>
    <w:p w14:paraId="274E0E62" w14:textId="77777777" w:rsidR="0035188A" w:rsidRDefault="0035188A" w:rsidP="00802D89">
      <w:pPr>
        <w:pStyle w:val="Bngbiu-nidung"/>
        <w:numPr>
          <w:ilvl w:val="0"/>
          <w:numId w:val="37"/>
        </w:numPr>
      </w:pPr>
      <w:r>
        <w:t>Thông báo kết quả thành cng hay thất bại cho người dùng.</w:t>
      </w:r>
    </w:p>
    <w:p w14:paraId="35A921E9" w14:textId="77777777" w:rsidR="00A827C1" w:rsidRDefault="00A827C1" w:rsidP="00A827C1">
      <w:pPr>
        <w:pStyle w:val="Bngbiu-nidung"/>
        <w:ind w:left="720" w:firstLine="0"/>
      </w:pPr>
    </w:p>
    <w:p w14:paraId="325CD1C0" w14:textId="77777777" w:rsidR="00C62B2A" w:rsidRDefault="003454AE" w:rsidP="00C62B2A">
      <w:pPr>
        <w:pStyle w:val="Chng"/>
        <w:keepNext/>
      </w:pPr>
      <w:r w:rsidRPr="00A3143F">
        <w:rPr>
          <w:noProof/>
          <w:lang w:val="vi-VN" w:eastAsia="vi-VN"/>
        </w:rPr>
        <w:drawing>
          <wp:inline distT="0" distB="0" distL="0" distR="0" wp14:anchorId="3CA297D5" wp14:editId="29BC250B">
            <wp:extent cx="5457825" cy="5592298"/>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62854" cy="5597450"/>
                    </a:xfrm>
                    <a:prstGeom prst="rect">
                      <a:avLst/>
                    </a:prstGeom>
                    <a:noFill/>
                    <a:ln>
                      <a:noFill/>
                    </a:ln>
                  </pic:spPr>
                </pic:pic>
              </a:graphicData>
            </a:graphic>
          </wp:inline>
        </w:drawing>
      </w:r>
      <w:bookmarkEnd w:id="128"/>
      <w:bookmarkEnd w:id="129"/>
      <w:bookmarkEnd w:id="130"/>
      <w:bookmarkEnd w:id="131"/>
      <w:bookmarkEnd w:id="132"/>
      <w:bookmarkEnd w:id="133"/>
      <w:bookmarkEnd w:id="134"/>
      <w:bookmarkEnd w:id="135"/>
    </w:p>
    <w:p w14:paraId="2A92FBA2" w14:textId="0F075C84" w:rsidR="003454AE" w:rsidRDefault="00C62B2A" w:rsidP="00C62B2A">
      <w:pPr>
        <w:spacing w:after="200" w:line="276" w:lineRule="auto"/>
        <w:jc w:val="center"/>
        <w:rPr>
          <w:sz w:val="26"/>
          <w:szCs w:val="26"/>
        </w:rPr>
      </w:pPr>
      <w:bookmarkStart w:id="136" w:name="_Toc476409766"/>
      <w:r>
        <w:t xml:space="preserve">Hình 2. </w:t>
      </w:r>
      <w:fldSimple w:instr=" SEQ Hình_2. \* ARABIC ">
        <w:r w:rsidR="00E94687">
          <w:rPr>
            <w:noProof/>
          </w:rPr>
          <w:t>10</w:t>
        </w:r>
      </w:fldSimple>
      <w:r>
        <w:t xml:space="preserve">: </w:t>
      </w:r>
      <w:r>
        <w:rPr>
          <w:sz w:val="26"/>
          <w:szCs w:val="26"/>
        </w:rPr>
        <w:t>Sequence Diagram trả lời câu hỏi</w:t>
      </w:r>
      <w:bookmarkEnd w:id="136"/>
    </w:p>
    <w:p w14:paraId="0A861501" w14:textId="77777777" w:rsidR="00A827C1" w:rsidRDefault="00A827C1" w:rsidP="00C62B2A">
      <w:pPr>
        <w:spacing w:after="200" w:line="276" w:lineRule="auto"/>
        <w:jc w:val="center"/>
        <w:rPr>
          <w:sz w:val="26"/>
          <w:szCs w:val="26"/>
        </w:rPr>
      </w:pPr>
    </w:p>
    <w:p w14:paraId="492F464F" w14:textId="77777777" w:rsidR="00A827C1" w:rsidRPr="00C62B2A" w:rsidRDefault="00A827C1" w:rsidP="00C62B2A">
      <w:pPr>
        <w:spacing w:after="200" w:line="276" w:lineRule="auto"/>
        <w:jc w:val="center"/>
        <w:rPr>
          <w:sz w:val="26"/>
          <w:szCs w:val="26"/>
        </w:rPr>
      </w:pPr>
    </w:p>
    <w:p w14:paraId="64936849" w14:textId="77777777" w:rsidR="0035188A" w:rsidRDefault="0035188A" w:rsidP="0035188A">
      <w:pPr>
        <w:pStyle w:val="Bngbiu-nidung"/>
        <w:ind w:firstLine="0"/>
      </w:pPr>
      <w:r>
        <w:lastRenderedPageBreak/>
        <w:t xml:space="preserve">Phân tích mô hình sequence trả lời câu hỏi: </w:t>
      </w:r>
    </w:p>
    <w:p w14:paraId="0614980F" w14:textId="77777777" w:rsidR="0035188A" w:rsidRDefault="0035188A" w:rsidP="00802D89">
      <w:pPr>
        <w:pStyle w:val="Bngbiu-nidung"/>
        <w:numPr>
          <w:ilvl w:val="0"/>
          <w:numId w:val="38"/>
        </w:numPr>
      </w:pPr>
      <w:r>
        <w:t>Hệ thống sẽ hiện thị những trường dữ liệu cần thiết để người dùng đặt câu hỏi.</w:t>
      </w:r>
    </w:p>
    <w:p w14:paraId="5F1A1B43" w14:textId="77777777" w:rsidR="0035188A" w:rsidRDefault="0035188A" w:rsidP="00802D89">
      <w:pPr>
        <w:pStyle w:val="Bngbiu-nidung"/>
        <w:numPr>
          <w:ilvl w:val="0"/>
          <w:numId w:val="38"/>
        </w:numPr>
      </w:pPr>
      <w:r>
        <w:t>Người dùng tiến hành nhập dữ liệu.</w:t>
      </w:r>
    </w:p>
    <w:p w14:paraId="0794D2CD" w14:textId="77777777" w:rsidR="0035188A" w:rsidRDefault="0035188A" w:rsidP="00802D89">
      <w:pPr>
        <w:pStyle w:val="Bngbiu-nidung"/>
        <w:numPr>
          <w:ilvl w:val="0"/>
          <w:numId w:val="38"/>
        </w:numPr>
      </w:pPr>
      <w:r>
        <w:t>Hệ thống sẽ kiểm tra tính hợp lệ của dữ liệu.</w:t>
      </w:r>
    </w:p>
    <w:p w14:paraId="7367C6CE" w14:textId="77777777" w:rsidR="0035188A" w:rsidRDefault="0035188A" w:rsidP="00802D89">
      <w:pPr>
        <w:pStyle w:val="Bngbiu-nidung"/>
        <w:numPr>
          <w:ilvl w:val="0"/>
          <w:numId w:val="38"/>
        </w:numPr>
      </w:pPr>
      <w:r>
        <w:t xml:space="preserve">Khi dữ liệu hợp lệ sẽ gửi lên server và lưu câu hỏi vào hệ thống cơ sở dữ liệu và </w:t>
      </w:r>
    </w:p>
    <w:p w14:paraId="6F42BFD9" w14:textId="77777777" w:rsidR="0035188A" w:rsidRDefault="0035188A" w:rsidP="00802D89">
      <w:pPr>
        <w:pStyle w:val="Bngbiu-nidung"/>
        <w:numPr>
          <w:ilvl w:val="0"/>
          <w:numId w:val="38"/>
        </w:numPr>
      </w:pPr>
      <w:r>
        <w:t>Khi lưu dữ liệu thành công hệ thống sẽ thông báo kết quả cho người dùng.</w:t>
      </w:r>
    </w:p>
    <w:p w14:paraId="4160632E" w14:textId="77777777" w:rsidR="003454AE" w:rsidRDefault="003454AE" w:rsidP="003454AE">
      <w:pPr>
        <w:pStyle w:val="Chng"/>
      </w:pPr>
    </w:p>
    <w:p w14:paraId="73BA9918" w14:textId="77777777" w:rsidR="00C62B2A" w:rsidRDefault="003454AE" w:rsidP="00C62B2A">
      <w:pPr>
        <w:pStyle w:val="Chng"/>
        <w:keepNext/>
      </w:pPr>
      <w:bookmarkStart w:id="137" w:name="_Toc476111318"/>
      <w:bookmarkStart w:id="138" w:name="_Toc476213405"/>
      <w:bookmarkStart w:id="139" w:name="_Toc476213660"/>
      <w:bookmarkStart w:id="140" w:name="_Toc476233840"/>
      <w:bookmarkStart w:id="141" w:name="_Toc476234270"/>
      <w:bookmarkStart w:id="142" w:name="_Toc476234819"/>
      <w:bookmarkStart w:id="143" w:name="_Toc476234912"/>
      <w:bookmarkStart w:id="144" w:name="_Toc476412736"/>
      <w:r w:rsidRPr="005A72D4">
        <w:rPr>
          <w:noProof/>
          <w:lang w:val="vi-VN" w:eastAsia="vi-VN"/>
        </w:rPr>
        <w:drawing>
          <wp:inline distT="0" distB="0" distL="0" distR="0" wp14:anchorId="6CC04144" wp14:editId="2694B45B">
            <wp:extent cx="5791835" cy="347690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1835" cy="3476903"/>
                    </a:xfrm>
                    <a:prstGeom prst="rect">
                      <a:avLst/>
                    </a:prstGeom>
                    <a:noFill/>
                    <a:ln>
                      <a:noFill/>
                    </a:ln>
                  </pic:spPr>
                </pic:pic>
              </a:graphicData>
            </a:graphic>
          </wp:inline>
        </w:drawing>
      </w:r>
      <w:bookmarkEnd w:id="137"/>
      <w:bookmarkEnd w:id="138"/>
      <w:bookmarkEnd w:id="139"/>
      <w:bookmarkEnd w:id="140"/>
      <w:bookmarkEnd w:id="141"/>
      <w:bookmarkEnd w:id="142"/>
      <w:bookmarkEnd w:id="143"/>
      <w:bookmarkEnd w:id="144"/>
    </w:p>
    <w:p w14:paraId="3BBF42F4" w14:textId="327E8978" w:rsidR="003454AE" w:rsidRDefault="00C62B2A" w:rsidP="00C62B2A">
      <w:pPr>
        <w:pStyle w:val="Caption"/>
      </w:pPr>
      <w:bookmarkStart w:id="145" w:name="_Toc476409767"/>
      <w:r>
        <w:t xml:space="preserve">Hình 2. </w:t>
      </w:r>
      <w:fldSimple w:instr=" SEQ Hình_2. \* ARABIC ">
        <w:r w:rsidR="00E94687">
          <w:rPr>
            <w:noProof/>
          </w:rPr>
          <w:t>11</w:t>
        </w:r>
      </w:fldSimple>
      <w:r>
        <w:t>:</w:t>
      </w:r>
      <w:r w:rsidRPr="00C62B2A">
        <w:t xml:space="preserve"> </w:t>
      </w:r>
      <w:r>
        <w:t>Sequence Diagram gửi tin nhắn</w:t>
      </w:r>
      <w:bookmarkEnd w:id="145"/>
    </w:p>
    <w:p w14:paraId="0578B132" w14:textId="77777777" w:rsidR="0035188A" w:rsidRDefault="0035188A" w:rsidP="0035188A">
      <w:pPr>
        <w:pStyle w:val="Bngbiu-nidung"/>
        <w:ind w:firstLine="0"/>
      </w:pPr>
      <w:r>
        <w:t xml:space="preserve">Phân tích mô hình sequence gửi tin nhắn: </w:t>
      </w:r>
    </w:p>
    <w:p w14:paraId="02327D85" w14:textId="77777777" w:rsidR="0035188A" w:rsidRDefault="0035188A" w:rsidP="00802D89">
      <w:pPr>
        <w:pStyle w:val="Bngbiu-nidung"/>
        <w:numPr>
          <w:ilvl w:val="0"/>
          <w:numId w:val="39"/>
        </w:numPr>
      </w:pPr>
      <w:r>
        <w:t xml:space="preserve">Hệ thống sẽ hiện thị form cho người dùng nhập tin nhắn </w:t>
      </w:r>
    </w:p>
    <w:p w14:paraId="66060D30" w14:textId="77777777" w:rsidR="0035188A" w:rsidRDefault="0035188A" w:rsidP="00802D89">
      <w:pPr>
        <w:pStyle w:val="Bngbiu-nidung"/>
        <w:numPr>
          <w:ilvl w:val="0"/>
          <w:numId w:val="39"/>
        </w:numPr>
      </w:pPr>
      <w:r>
        <w:t>Hệ thống sẽ tiến hành kiểm tra dữ liệu người dùng nhập.</w:t>
      </w:r>
    </w:p>
    <w:p w14:paraId="26A6FFF9" w14:textId="5E841756" w:rsidR="004B1142" w:rsidRDefault="0035188A" w:rsidP="004B1142">
      <w:pPr>
        <w:pStyle w:val="Bngbiu-nidung"/>
        <w:numPr>
          <w:ilvl w:val="0"/>
          <w:numId w:val="39"/>
        </w:numPr>
      </w:pPr>
      <w:r>
        <w:t>Khi dữ liệu hợp lệ sẽ gửi dữ liệu về server và tiến hành lưu tin nhắn vào cơ sở dữ liệu.</w:t>
      </w:r>
    </w:p>
    <w:p w14:paraId="0C80177C" w14:textId="77777777" w:rsidR="004B1142" w:rsidRPr="003021D8" w:rsidRDefault="004B1142" w:rsidP="004B1142">
      <w:pPr>
        <w:pStyle w:val="Bngbiu-nidung"/>
        <w:ind w:left="720" w:firstLine="0"/>
      </w:pPr>
    </w:p>
    <w:p w14:paraId="6AF605EF" w14:textId="0372E9C7" w:rsidR="003454AE" w:rsidRDefault="00E071B6" w:rsidP="00F266B6">
      <w:pPr>
        <w:pStyle w:val="Tiumccp1"/>
        <w:outlineLvl w:val="1"/>
      </w:pPr>
      <w:bookmarkStart w:id="146" w:name="_Toc476111319"/>
      <w:bookmarkStart w:id="147" w:name="_Toc476213406"/>
      <w:bookmarkStart w:id="148" w:name="_Toc476213661"/>
      <w:bookmarkStart w:id="149" w:name="_Toc476412737"/>
      <w:bookmarkStart w:id="150" w:name="_Toc476499681"/>
      <w:r>
        <w:t>2.3. Thiết kế c</w:t>
      </w:r>
      <w:r w:rsidR="003454AE">
        <w:t>ơ sỡ dữ liệu</w:t>
      </w:r>
      <w:bookmarkEnd w:id="146"/>
      <w:bookmarkEnd w:id="147"/>
      <w:bookmarkEnd w:id="148"/>
      <w:bookmarkEnd w:id="149"/>
      <w:bookmarkEnd w:id="150"/>
    </w:p>
    <w:p w14:paraId="2CA5C8DC" w14:textId="36A49518" w:rsidR="00E071B6" w:rsidRPr="00DE1E73" w:rsidRDefault="00A70051" w:rsidP="00906CE0">
      <w:pPr>
        <w:pStyle w:val="Tiumccp2"/>
        <w:outlineLvl w:val="2"/>
      </w:pPr>
      <w:bookmarkStart w:id="151" w:name="_Toc476412738"/>
      <w:bookmarkStart w:id="152" w:name="_Toc476499682"/>
      <w:r w:rsidRPr="00DE1E73">
        <w:t>2.3.1. Các bước xây dựng cơ sở dữ liệu.</w:t>
      </w:r>
      <w:bookmarkEnd w:id="151"/>
      <w:bookmarkEnd w:id="152"/>
    </w:p>
    <w:p w14:paraId="6F1773C4" w14:textId="77777777" w:rsidR="00E071B6" w:rsidRDefault="00E071B6" w:rsidP="004B0C77">
      <w:pPr>
        <w:pStyle w:val="Bngbiu-nidung"/>
        <w:numPr>
          <w:ilvl w:val="0"/>
          <w:numId w:val="8"/>
        </w:numPr>
      </w:pPr>
      <w:r>
        <w:t>Xác định vấn đề cần giải quyết: Tự đặt ra vấn đề hệ thống cần thiết kế như thế nào để lữu trữ.Cơ sở dữ liệu được sử dụng cho đối tượng sinh viên và các thông tin của sinh viên cùng với đó là các câu hỏi câu trả lời sinh viên</w:t>
      </w:r>
    </w:p>
    <w:p w14:paraId="71C109DB" w14:textId="6C4A355B" w:rsidR="00E071B6" w:rsidRDefault="00E071B6" w:rsidP="004B0C77">
      <w:pPr>
        <w:pStyle w:val="Bngbiu-nidung"/>
        <w:numPr>
          <w:ilvl w:val="0"/>
          <w:numId w:val="8"/>
        </w:numPr>
      </w:pPr>
      <w:r>
        <w:t>Nghiên cứu hệ thống dữ liệu sẵn có: Các hệ thống hỏi đáp nổi tiếng như stackoverflow,</w:t>
      </w:r>
      <w:r w:rsidR="00DE1E73">
        <w:t xml:space="preserve"> </w:t>
      </w:r>
      <w:r>
        <w:t>askubuntu.</w:t>
      </w:r>
    </w:p>
    <w:p w14:paraId="15A406E1" w14:textId="45A60E34" w:rsidR="00E071B6" w:rsidRDefault="00E071B6" w:rsidP="004B0C77">
      <w:pPr>
        <w:pStyle w:val="Bngbiu-nidung"/>
        <w:numPr>
          <w:ilvl w:val="0"/>
          <w:numId w:val="8"/>
        </w:numPr>
      </w:pPr>
      <w:r>
        <w:t>Thiết kế cấu trúc dữ liệu: Xác định các đối tượng cần có cho cơ sỡ dữ liệu,</w:t>
      </w:r>
      <w:r w:rsidR="005461A8">
        <w:t xml:space="preserve"> </w:t>
      </w:r>
      <w:r>
        <w:t>các quan hệ giữa các đối tượng,các kiểu dữ liệu.</w:t>
      </w:r>
    </w:p>
    <w:p w14:paraId="50A8A401" w14:textId="77777777" w:rsidR="00E071B6" w:rsidRDefault="00E071B6" w:rsidP="004B0C77">
      <w:pPr>
        <w:pStyle w:val="Bngbiu-nidung"/>
        <w:numPr>
          <w:ilvl w:val="0"/>
          <w:numId w:val="8"/>
        </w:numPr>
      </w:pPr>
      <w:r>
        <w:t>Ràng buộc kiểu dữ liệu: Đảm bảo kiểu dữ liệu phù hợp với nhu cầu sử dụng tránh tạo kiểu dữ liệu sai hoặc nhiều hơn thực tế cần để tránh việc dư thừa dữ liệu.</w:t>
      </w:r>
    </w:p>
    <w:p w14:paraId="3F459A2F" w14:textId="1E35A5CB" w:rsidR="00906CE0" w:rsidRDefault="00E071B6" w:rsidP="003021D8">
      <w:pPr>
        <w:pStyle w:val="Bngbiu-nidung"/>
        <w:numPr>
          <w:ilvl w:val="0"/>
          <w:numId w:val="8"/>
        </w:numPr>
      </w:pPr>
      <w:r>
        <w:t>Tiến hành xây dựng cơ sỡ dữ liệu.</w:t>
      </w:r>
    </w:p>
    <w:p w14:paraId="20C195E7" w14:textId="77777777" w:rsidR="00856168" w:rsidRDefault="00856168" w:rsidP="00856168">
      <w:pPr>
        <w:pStyle w:val="Bngbiu-nidung"/>
      </w:pPr>
    </w:p>
    <w:p w14:paraId="3DA07F6F" w14:textId="77777777" w:rsidR="00856168" w:rsidRDefault="00856168" w:rsidP="00856168">
      <w:pPr>
        <w:pStyle w:val="Bngbiu-nidung"/>
      </w:pPr>
    </w:p>
    <w:p w14:paraId="653CDF49" w14:textId="77777777" w:rsidR="00856168" w:rsidRDefault="00856168" w:rsidP="00856168">
      <w:pPr>
        <w:pStyle w:val="Bngbiu-nidung"/>
      </w:pPr>
    </w:p>
    <w:p w14:paraId="6B4EE6AF" w14:textId="77777777" w:rsidR="00856168" w:rsidRDefault="00856168" w:rsidP="00856168">
      <w:pPr>
        <w:pStyle w:val="Bngbiu-nidung"/>
      </w:pPr>
    </w:p>
    <w:p w14:paraId="4CF4A862" w14:textId="77777777" w:rsidR="00856168" w:rsidRDefault="00856168" w:rsidP="00856168">
      <w:pPr>
        <w:pStyle w:val="Bngbiu-nidung"/>
      </w:pPr>
    </w:p>
    <w:p w14:paraId="60EC8527" w14:textId="77777777" w:rsidR="00856168" w:rsidRDefault="00856168" w:rsidP="00856168">
      <w:pPr>
        <w:pStyle w:val="Bngbiu-nidung"/>
      </w:pPr>
    </w:p>
    <w:p w14:paraId="6CBD02EE" w14:textId="77777777" w:rsidR="00856168" w:rsidRDefault="00856168" w:rsidP="00856168">
      <w:pPr>
        <w:pStyle w:val="Bngbiu-nidung"/>
      </w:pPr>
    </w:p>
    <w:p w14:paraId="2A265588" w14:textId="77777777" w:rsidR="00856168" w:rsidRDefault="00856168" w:rsidP="00856168">
      <w:pPr>
        <w:pStyle w:val="Bngbiu-nidung"/>
      </w:pPr>
    </w:p>
    <w:p w14:paraId="69BB604B" w14:textId="77777777" w:rsidR="00856168" w:rsidRPr="00856168" w:rsidRDefault="00856168" w:rsidP="00A827C1">
      <w:pPr>
        <w:pStyle w:val="Bngbiu-nidung"/>
        <w:ind w:firstLine="0"/>
      </w:pPr>
    </w:p>
    <w:p w14:paraId="58604972" w14:textId="77777777" w:rsidR="00856168" w:rsidRDefault="00A70051" w:rsidP="00906CE0">
      <w:pPr>
        <w:pStyle w:val="Tiumccp2"/>
        <w:outlineLvl w:val="2"/>
      </w:pPr>
      <w:bookmarkStart w:id="153" w:name="_Toc476412739"/>
      <w:bookmarkStart w:id="154" w:name="_Toc476499683"/>
      <w:r w:rsidRPr="00A70051">
        <w:lastRenderedPageBreak/>
        <w:t xml:space="preserve">2.3.2. </w:t>
      </w:r>
      <w:r w:rsidR="00250F77" w:rsidRPr="00A70051">
        <w:t>Xây dựng cơ sở dữ liệu</w:t>
      </w:r>
      <w:bookmarkStart w:id="155" w:name="_Toc476111320"/>
      <w:bookmarkStart w:id="156" w:name="_Toc476213407"/>
      <w:bookmarkStart w:id="157" w:name="_Toc476213662"/>
      <w:bookmarkStart w:id="158" w:name="_Toc476233843"/>
      <w:bookmarkStart w:id="159" w:name="_Toc476234273"/>
      <w:bookmarkStart w:id="160" w:name="_Toc476234823"/>
      <w:bookmarkStart w:id="161" w:name="_Toc476234916"/>
      <w:bookmarkEnd w:id="153"/>
      <w:bookmarkEnd w:id="154"/>
    </w:p>
    <w:p w14:paraId="238889E0" w14:textId="01DD458B" w:rsidR="00250F77" w:rsidRPr="00A70051" w:rsidRDefault="00856168" w:rsidP="00104BA4">
      <w:pPr>
        <w:pStyle w:val="Tiumccp2"/>
      </w:pPr>
      <w:bookmarkStart w:id="162" w:name="_Toc476412740"/>
      <w:r>
        <w:rPr>
          <w:noProof/>
          <w:lang w:val="vi-VN" w:eastAsia="vi-VN"/>
        </w:rPr>
        <w:drawing>
          <wp:anchor distT="0" distB="0" distL="114300" distR="114300" simplePos="0" relativeHeight="251671552" behindDoc="0" locked="0" layoutInCell="1" allowOverlap="1" wp14:anchorId="76334179" wp14:editId="0E6EC9F2">
            <wp:simplePos x="0" y="0"/>
            <wp:positionH relativeFrom="column">
              <wp:posOffset>-5080</wp:posOffset>
            </wp:positionH>
            <wp:positionV relativeFrom="paragraph">
              <wp:posOffset>306705</wp:posOffset>
            </wp:positionV>
            <wp:extent cx="5791835" cy="5267325"/>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b.png"/>
                    <pic:cNvPicPr/>
                  </pic:nvPicPr>
                  <pic:blipFill>
                    <a:blip r:embed="rId25">
                      <a:extLst>
                        <a:ext uri="{28A0092B-C50C-407E-A947-70E740481C1C}">
                          <a14:useLocalDpi xmlns:a14="http://schemas.microsoft.com/office/drawing/2010/main" val="0"/>
                        </a:ext>
                      </a:extLst>
                    </a:blip>
                    <a:stretch>
                      <a:fillRect/>
                    </a:stretch>
                  </pic:blipFill>
                  <pic:spPr>
                    <a:xfrm>
                      <a:off x="0" y="0"/>
                      <a:ext cx="5791835" cy="5267325"/>
                    </a:xfrm>
                    <a:prstGeom prst="rect">
                      <a:avLst/>
                    </a:prstGeom>
                  </pic:spPr>
                </pic:pic>
              </a:graphicData>
            </a:graphic>
          </wp:anchor>
        </w:drawing>
      </w:r>
      <w:bookmarkEnd w:id="155"/>
      <w:bookmarkEnd w:id="156"/>
      <w:bookmarkEnd w:id="157"/>
      <w:bookmarkEnd w:id="158"/>
      <w:bookmarkEnd w:id="159"/>
      <w:bookmarkEnd w:id="160"/>
      <w:bookmarkEnd w:id="161"/>
      <w:r>
        <w:rPr>
          <w:b w:val="0"/>
          <w:i w:val="0"/>
        </w:rPr>
        <w:t>Sau khi thiết kế CSDL, ta tiến hành xây dựng CSDL</w:t>
      </w:r>
      <w:bookmarkEnd w:id="162"/>
    </w:p>
    <w:p w14:paraId="493462F5" w14:textId="3B5E23F1" w:rsidR="00C62B2A" w:rsidRDefault="00C62B2A" w:rsidP="00C62B2A">
      <w:pPr>
        <w:pStyle w:val="Chng"/>
        <w:keepNext/>
      </w:pPr>
    </w:p>
    <w:p w14:paraId="2B1D6B7B" w14:textId="2E846740" w:rsidR="003454AE" w:rsidRDefault="00C62B2A" w:rsidP="00C62B2A">
      <w:pPr>
        <w:pStyle w:val="Caption"/>
      </w:pPr>
      <w:bookmarkStart w:id="163" w:name="_Toc476409768"/>
      <w:r>
        <w:t xml:space="preserve">Hình 2. </w:t>
      </w:r>
      <w:fldSimple w:instr=" SEQ Hình_2. \* ARABIC ">
        <w:r w:rsidR="00E94687">
          <w:rPr>
            <w:noProof/>
          </w:rPr>
          <w:t>12</w:t>
        </w:r>
      </w:fldSimple>
      <w:r>
        <w:t>:</w:t>
      </w:r>
      <w:r w:rsidRPr="00C62B2A">
        <w:t xml:space="preserve"> </w:t>
      </w:r>
      <w:r>
        <w:t>Mô hình thiết kế cơ sỡ dữ liệu</w:t>
      </w:r>
      <w:bookmarkEnd w:id="163"/>
    </w:p>
    <w:p w14:paraId="0F9C49D0" w14:textId="7E8EFE6D" w:rsidR="00E071B6" w:rsidRDefault="00250F77" w:rsidP="00250F77">
      <w:pPr>
        <w:pStyle w:val="Bngbiu-nidung"/>
        <w:ind w:firstLine="0"/>
      </w:pPr>
      <w:r>
        <w:t>Cơ sở dữ liệu sẽ gồm có 5 bảng chính:</w:t>
      </w:r>
    </w:p>
    <w:p w14:paraId="69DD4A6A" w14:textId="2B359EF8" w:rsidR="005461A8" w:rsidRDefault="005461A8" w:rsidP="004B0C77">
      <w:pPr>
        <w:pStyle w:val="Bngbiu-nidung"/>
        <w:numPr>
          <w:ilvl w:val="0"/>
          <w:numId w:val="9"/>
        </w:numPr>
      </w:pPr>
      <w:r>
        <w:t xml:space="preserve">Đầu tiên là bảng Members, đây là nới lưu trữ thông tin của các thành viên trong diễn đàn, Id, Account, Password….Bảng này cũng sẽ chứa thông tin về tài khoản mạng xã hội trong trường hợp này là Facebook khi người dùng đăng nhập bằng hệ </w:t>
      </w:r>
      <w:r>
        <w:lastRenderedPageBreak/>
        <w:t>thống website bằng mạng xã hội.</w:t>
      </w:r>
      <w:r w:rsidR="00A827C1">
        <w:t xml:space="preserve"> </w:t>
      </w:r>
      <w:r>
        <w:t>Một người dùng có thể có nhiều câu hỏi, câu trả lời, nhiều tin nhắn.</w:t>
      </w:r>
    </w:p>
    <w:p w14:paraId="697CA550" w14:textId="3A7EBD6C" w:rsidR="005461A8" w:rsidRDefault="005461A8" w:rsidP="004B0C77">
      <w:pPr>
        <w:pStyle w:val="Bngbiu-nidung"/>
        <w:numPr>
          <w:ilvl w:val="0"/>
          <w:numId w:val="9"/>
        </w:numPr>
      </w:pPr>
      <w:r>
        <w:t>Bảng Messages là nơi chứa các tin nhắn, trò chuyện của các thành viên.</w:t>
      </w:r>
      <w:r w:rsidR="00A827C1">
        <w:t xml:space="preserve"> </w:t>
      </w:r>
      <w:r>
        <w:t>Lưu trư thông tin tin nhắn của như người gửi thời gian gửi.Một user có thể có nhiều tin nhắn</w:t>
      </w:r>
    </w:p>
    <w:p w14:paraId="6DDEE1F9" w14:textId="3080064E" w:rsidR="005461A8" w:rsidRDefault="005461A8" w:rsidP="004B0C77">
      <w:pPr>
        <w:pStyle w:val="Bngbiu-nidung"/>
        <w:numPr>
          <w:ilvl w:val="0"/>
          <w:numId w:val="9"/>
        </w:numPr>
      </w:pPr>
      <w:r>
        <w:t>Bảng Categories chứa thông tin các loại chủ đề trong diễn đàn ví dụ chủ đề nội quy, chủ đề học phí, quy chế đào tạo…</w:t>
      </w:r>
      <w:r w:rsidR="00A827C1">
        <w:t xml:space="preserve"> </w:t>
      </w:r>
      <w:r>
        <w:t>Một chủ đề sẽ có nhiều bài viết về chủ đề đó.</w:t>
      </w:r>
    </w:p>
    <w:p w14:paraId="1A900D96" w14:textId="3486BFFC" w:rsidR="005461A8" w:rsidRDefault="005461A8" w:rsidP="004B0C77">
      <w:pPr>
        <w:pStyle w:val="Bngbiu-nidung"/>
        <w:numPr>
          <w:ilvl w:val="0"/>
          <w:numId w:val="9"/>
        </w:numPr>
      </w:pPr>
      <w:r>
        <w:t>Bảng Questions chứa các câu hỏi do các thành viên đăng lên, Mỗi câu hỏi trong bảng sẽ thuộc một loại trong bảng Category</w:t>
      </w:r>
      <w:r w:rsidR="00A827C1">
        <w:t xml:space="preserve"> </w:t>
      </w:r>
      <w:r>
        <w:t>.Mỗi câu hỏi sẽ có nhiều câu trả lời.</w:t>
      </w:r>
    </w:p>
    <w:p w14:paraId="2365FE59" w14:textId="4320558D" w:rsidR="005461A8" w:rsidRDefault="005461A8" w:rsidP="004B0C77">
      <w:pPr>
        <w:pStyle w:val="Bngbiu-nidung"/>
        <w:numPr>
          <w:ilvl w:val="0"/>
          <w:numId w:val="9"/>
        </w:numPr>
      </w:pPr>
      <w:r>
        <w:t>Bảng Answers chưa trả lời cho từng câu hỏi cũng do các thành viên đăng lên.</w:t>
      </w:r>
      <w:r w:rsidR="00A827C1">
        <w:t xml:space="preserve"> </w:t>
      </w:r>
      <w:r>
        <w:t>Một câu trả lời sẽ thuộc một câu hỏi.</w:t>
      </w:r>
      <w:r w:rsidRPr="00B00CA9">
        <w:tab/>
      </w:r>
    </w:p>
    <w:p w14:paraId="7C64FA32" w14:textId="1ACB1C6C" w:rsidR="00020A7E" w:rsidRDefault="00020A7E" w:rsidP="00207835">
      <w:pPr>
        <w:pStyle w:val="Tiumccp1"/>
        <w:outlineLvl w:val="1"/>
      </w:pPr>
      <w:bookmarkStart w:id="164" w:name="_Toc476412741"/>
      <w:bookmarkStart w:id="165" w:name="_Toc476499684"/>
      <w:r>
        <w:t>2.</w:t>
      </w:r>
      <w:r w:rsidR="00F266B6">
        <w:t>4</w:t>
      </w:r>
      <w:r w:rsidR="00801948">
        <w:t xml:space="preserve"> </w:t>
      </w:r>
      <w:r>
        <w:t>Kiến trúc web</w:t>
      </w:r>
      <w:bookmarkEnd w:id="164"/>
      <w:bookmarkEnd w:id="165"/>
    </w:p>
    <w:p w14:paraId="73291CF7" w14:textId="4D3CAD56" w:rsidR="00C37181" w:rsidRDefault="00C37181" w:rsidP="00AB2D44">
      <w:pPr>
        <w:pStyle w:val="Default"/>
        <w:spacing w:after="120" w:line="360" w:lineRule="auto"/>
        <w:ind w:firstLine="720"/>
        <w:jc w:val="both"/>
        <w:rPr>
          <w:color w:val="auto"/>
          <w:sz w:val="26"/>
          <w:szCs w:val="26"/>
        </w:rPr>
      </w:pPr>
      <w:r>
        <w:rPr>
          <w:color w:val="auto"/>
          <w:sz w:val="26"/>
          <w:szCs w:val="26"/>
        </w:rPr>
        <w:t xml:space="preserve"> Ta cần một hệ thống cho phép người dùng đặt câu hỏi và trả lời, hệ thống cũng cho phép tìm kiếm câu hỏi, tìm kiếm những câu hỏi tương tự,</w:t>
      </w:r>
      <w:r w:rsidR="00904B2C">
        <w:rPr>
          <w:color w:val="auto"/>
          <w:sz w:val="26"/>
          <w:szCs w:val="26"/>
        </w:rPr>
        <w:t xml:space="preserve"> </w:t>
      </w:r>
      <w:r>
        <w:rPr>
          <w:color w:val="auto"/>
          <w:sz w:val="26"/>
          <w:szCs w:val="26"/>
        </w:rPr>
        <w:t>trò chuyện để nhận được nh</w:t>
      </w:r>
      <w:r w:rsidR="00AB2D44">
        <w:rPr>
          <w:color w:val="auto"/>
          <w:sz w:val="26"/>
          <w:szCs w:val="26"/>
        </w:rPr>
        <w:t>ững phản hồi nhanh nhất có thể.</w:t>
      </w:r>
    </w:p>
    <w:p w14:paraId="5A7C1449" w14:textId="0C3190EA" w:rsidR="003454AE" w:rsidRDefault="00C37181" w:rsidP="00904B2C">
      <w:pPr>
        <w:pStyle w:val="Default"/>
        <w:spacing w:after="120" w:line="360" w:lineRule="auto"/>
        <w:ind w:firstLine="720"/>
        <w:jc w:val="both"/>
        <w:rPr>
          <w:color w:val="auto"/>
          <w:sz w:val="26"/>
          <w:szCs w:val="26"/>
        </w:rPr>
      </w:pPr>
      <w:r>
        <w:rPr>
          <w:color w:val="auto"/>
          <w:sz w:val="26"/>
          <w:szCs w:val="26"/>
        </w:rPr>
        <w:t>Vậy để hiện thực được một hệ thốn</w:t>
      </w:r>
      <w:r w:rsidR="00904B2C">
        <w:rPr>
          <w:color w:val="auto"/>
          <w:sz w:val="26"/>
          <w:szCs w:val="26"/>
        </w:rPr>
        <w:t>g như vậy chúng ta cần những gì:</w:t>
      </w:r>
    </w:p>
    <w:p w14:paraId="724C3353" w14:textId="1E8DF6D8" w:rsidR="00C37181" w:rsidRPr="00801948" w:rsidRDefault="00B00CA9" w:rsidP="00906CE0">
      <w:pPr>
        <w:pStyle w:val="Tiumccp2"/>
        <w:outlineLvl w:val="2"/>
      </w:pPr>
      <w:bookmarkStart w:id="166" w:name="_Toc476213409"/>
      <w:bookmarkStart w:id="167" w:name="_Toc476213664"/>
      <w:bookmarkStart w:id="168" w:name="_Toc476412742"/>
      <w:bookmarkStart w:id="169" w:name="_Toc476499685"/>
      <w:r>
        <w:t>2.</w:t>
      </w:r>
      <w:r w:rsidR="00F266B6">
        <w:t>4</w:t>
      </w:r>
      <w:r>
        <w:t>.1</w:t>
      </w:r>
      <w:r w:rsidR="00C37181" w:rsidRPr="00801948">
        <w:t xml:space="preserve"> Quản lý theo mô hình MVC</w:t>
      </w:r>
      <w:bookmarkEnd w:id="166"/>
      <w:bookmarkEnd w:id="167"/>
      <w:bookmarkEnd w:id="168"/>
      <w:bookmarkEnd w:id="169"/>
    </w:p>
    <w:p w14:paraId="7059DEED" w14:textId="77777777" w:rsidR="00C37181" w:rsidRPr="00C4342A" w:rsidRDefault="00C37181" w:rsidP="00C37181">
      <w:pPr>
        <w:pStyle w:val="Bngbiu-nidung"/>
      </w:pPr>
      <w:r w:rsidRPr="00C4342A">
        <w:rPr>
          <w:rStyle w:val="Strong"/>
          <w:b w:val="0"/>
          <w:bCs w:val="0"/>
        </w:rPr>
        <w:t>Model</w:t>
      </w:r>
      <w:r w:rsidRPr="00C4342A">
        <w:t>: có nhiệm vụ thao tác với cơ sở dữ liệu, nghĩa là nó sẽ chứa tất cả các hàm, các phương thức truy vấn trực tiếp với dữ liệu và</w:t>
      </w:r>
      <w:r w:rsidRPr="00C4342A">
        <w:rPr>
          <w:rStyle w:val="apple-converted-space"/>
        </w:rPr>
        <w:t> </w:t>
      </w:r>
      <w:r w:rsidRPr="00C4342A">
        <w:rPr>
          <w:rStyle w:val="HTMLCode"/>
          <w:rFonts w:ascii="Times New Roman" w:hAnsi="Times New Roman" w:cs="Times New Roman"/>
          <w:sz w:val="26"/>
          <w:szCs w:val="26"/>
        </w:rPr>
        <w:t>controller</w:t>
      </w:r>
      <w:r w:rsidRPr="00C4342A">
        <w:rPr>
          <w:rStyle w:val="apple-converted-space"/>
        </w:rPr>
        <w:t> </w:t>
      </w:r>
      <w:r w:rsidRPr="00C4342A">
        <w:t>sẽ thông qua các hàm, phương thức đó để lấy dữ liệu rồi gửi qua</w:t>
      </w:r>
      <w:r w:rsidRPr="00C4342A">
        <w:rPr>
          <w:rStyle w:val="apple-converted-space"/>
        </w:rPr>
        <w:t> </w:t>
      </w:r>
      <w:r w:rsidRPr="00C4342A">
        <w:rPr>
          <w:rStyle w:val="Strong"/>
          <w:b w:val="0"/>
          <w:bCs w:val="0"/>
        </w:rPr>
        <w:t>View</w:t>
      </w:r>
    </w:p>
    <w:p w14:paraId="42CA19F7" w14:textId="77777777" w:rsidR="00C37181" w:rsidRPr="00C4342A" w:rsidRDefault="00C37181" w:rsidP="00C37181">
      <w:pPr>
        <w:pStyle w:val="Bngbiu-nidung"/>
      </w:pPr>
      <w:r w:rsidRPr="00C4342A">
        <w:rPr>
          <w:rStyle w:val="Strong"/>
          <w:b w:val="0"/>
          <w:bCs w:val="0"/>
        </w:rPr>
        <w:t>View</w:t>
      </w:r>
      <w:r w:rsidRPr="00C4342A">
        <w:t>: có nhiệm vụ tiếp nhận dữ liệu từ</w:t>
      </w:r>
      <w:r w:rsidRPr="00C4342A">
        <w:rPr>
          <w:rStyle w:val="apple-converted-space"/>
        </w:rPr>
        <w:t> </w:t>
      </w:r>
      <w:r w:rsidRPr="00C4342A">
        <w:rPr>
          <w:rStyle w:val="HTMLCode"/>
          <w:rFonts w:ascii="Times New Roman" w:hAnsi="Times New Roman" w:cs="Times New Roman"/>
          <w:sz w:val="26"/>
          <w:szCs w:val="26"/>
        </w:rPr>
        <w:t>controller trả vể</w:t>
      </w:r>
      <w:r w:rsidRPr="00C4342A">
        <w:rPr>
          <w:rStyle w:val="apple-converted-space"/>
        </w:rPr>
        <w:t> </w:t>
      </w:r>
      <w:r w:rsidRPr="00C4342A">
        <w:t>và hiển thị nội dung sang những gì mà người dùng có thể thấy được.</w:t>
      </w:r>
    </w:p>
    <w:p w14:paraId="5E52F9E9" w14:textId="77777777" w:rsidR="00C37181" w:rsidRPr="00C4342A" w:rsidRDefault="00C37181" w:rsidP="00C37181">
      <w:pPr>
        <w:pStyle w:val="Bngbiu-nidung"/>
      </w:pPr>
      <w:r w:rsidRPr="00C4342A">
        <w:rPr>
          <w:rStyle w:val="Strong"/>
          <w:b w:val="0"/>
          <w:bCs w:val="0"/>
        </w:rPr>
        <w:t>Controller</w:t>
      </w:r>
      <w:r w:rsidRPr="00C4342A">
        <w:t>: đóng vài trò trung gian giữa</w:t>
      </w:r>
      <w:r w:rsidRPr="00C4342A">
        <w:rPr>
          <w:rStyle w:val="apple-converted-space"/>
        </w:rPr>
        <w:t> </w:t>
      </w:r>
      <w:r w:rsidRPr="00C4342A">
        <w:rPr>
          <w:rStyle w:val="HTMLCode"/>
          <w:rFonts w:ascii="Times New Roman" w:hAnsi="Times New Roman" w:cs="Times New Roman"/>
          <w:sz w:val="26"/>
          <w:szCs w:val="26"/>
        </w:rPr>
        <w:t>Model</w:t>
      </w:r>
      <w:r w:rsidRPr="00C4342A">
        <w:rPr>
          <w:rStyle w:val="apple-converted-space"/>
        </w:rPr>
        <w:t> </w:t>
      </w:r>
      <w:r w:rsidRPr="00C4342A">
        <w:t>và</w:t>
      </w:r>
      <w:r w:rsidRPr="00C4342A">
        <w:rPr>
          <w:rStyle w:val="apple-converted-space"/>
        </w:rPr>
        <w:t> </w:t>
      </w:r>
      <w:r w:rsidRPr="00C4342A">
        <w:rPr>
          <w:rStyle w:val="HTMLCode"/>
          <w:rFonts w:ascii="Times New Roman" w:hAnsi="Times New Roman" w:cs="Times New Roman"/>
          <w:sz w:val="26"/>
          <w:szCs w:val="26"/>
        </w:rPr>
        <w:t>View</w:t>
      </w:r>
      <w:r w:rsidRPr="00C4342A">
        <w:t>. Controller có nhiệm vụ diều hướng yêu cầu từ người dùng và trả dữ liệu từ tầng Model mà người dùng mong đợi.</w:t>
      </w:r>
    </w:p>
    <w:p w14:paraId="5F6F1234" w14:textId="77777777" w:rsidR="00261FBC" w:rsidRDefault="00261FBC" w:rsidP="00695C93">
      <w:pPr>
        <w:pStyle w:val="Default"/>
        <w:spacing w:after="120" w:line="360" w:lineRule="auto"/>
        <w:ind w:left="1080"/>
        <w:jc w:val="both"/>
        <w:rPr>
          <w:color w:val="auto"/>
          <w:sz w:val="26"/>
          <w:szCs w:val="26"/>
        </w:rPr>
      </w:pPr>
      <w:bookmarkStart w:id="170" w:name="_Toc476233828"/>
      <w:bookmarkStart w:id="171" w:name="_Toc476234258"/>
      <w:bookmarkStart w:id="172" w:name="_Toc476234807"/>
      <w:bookmarkStart w:id="173" w:name="_Toc476234900"/>
    </w:p>
    <w:p w14:paraId="246E1C52" w14:textId="037E3FD7" w:rsidR="00695C93" w:rsidRPr="003021D8" w:rsidRDefault="00695C93" w:rsidP="00695C93">
      <w:pPr>
        <w:pStyle w:val="Default"/>
        <w:spacing w:after="120" w:line="360" w:lineRule="auto"/>
        <w:ind w:left="1080"/>
        <w:jc w:val="both"/>
        <w:rPr>
          <w:color w:val="auto"/>
          <w:sz w:val="26"/>
          <w:szCs w:val="26"/>
        </w:rPr>
      </w:pPr>
      <w:r>
        <w:rPr>
          <w:noProof/>
          <w:lang w:val="vi-VN" w:eastAsia="vi-VN"/>
        </w:rPr>
        <mc:AlternateContent>
          <mc:Choice Requires="wps">
            <w:drawing>
              <wp:anchor distT="0" distB="0" distL="114300" distR="114300" simplePos="0" relativeHeight="251670528" behindDoc="0" locked="0" layoutInCell="1" allowOverlap="1" wp14:anchorId="1D63CC43" wp14:editId="0E93D4E8">
                <wp:simplePos x="0" y="0"/>
                <wp:positionH relativeFrom="column">
                  <wp:posOffset>0</wp:posOffset>
                </wp:positionH>
                <wp:positionV relativeFrom="paragraph">
                  <wp:posOffset>4380865</wp:posOffset>
                </wp:positionV>
                <wp:extent cx="5044440"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5044440" cy="635"/>
                        </a:xfrm>
                        <a:prstGeom prst="rect">
                          <a:avLst/>
                        </a:prstGeom>
                        <a:solidFill>
                          <a:prstClr val="white"/>
                        </a:solidFill>
                        <a:ln>
                          <a:noFill/>
                        </a:ln>
                        <a:effectLst/>
                      </wps:spPr>
                      <wps:txbx>
                        <w:txbxContent>
                          <w:p w14:paraId="3D64E38B" w14:textId="3AC5C92B" w:rsidR="00C84FFB" w:rsidRPr="0035778A" w:rsidRDefault="00C84FFB" w:rsidP="00695C93">
                            <w:pPr>
                              <w:pStyle w:val="Caption"/>
                              <w:rPr>
                                <w:noProof/>
                                <w:color w:val="000000"/>
                                <w:sz w:val="24"/>
                                <w:szCs w:val="24"/>
                              </w:rPr>
                            </w:pPr>
                            <w:bookmarkStart w:id="174" w:name="_Toc476409769"/>
                            <w:r>
                              <w:t xml:space="preserve">Hình 2. </w:t>
                            </w:r>
                            <w:fldSimple w:instr=" SEQ Hình_2. \* ARABIC ">
                              <w:r>
                                <w:rPr>
                                  <w:noProof/>
                                </w:rPr>
                                <w:t>13</w:t>
                              </w:r>
                            </w:fldSimple>
                            <w:r>
                              <w:t>: Sơ đồ lớp hệ thống Web</w:t>
                            </w:r>
                            <w:bookmarkEnd w:id="1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63CC43" id="Text Box 26" o:spid="_x0000_s1027" type="#_x0000_t202" style="position:absolute;left:0;text-align:left;margin-left:0;margin-top:344.95pt;width:397.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" stroked="f">
                <v:textbox style="mso-fit-shape-to-text:t" inset="0,0,0,0">
                  <w:txbxContent>
                    <w:p w14:paraId="3D64E38B" w14:textId="3AC5C92B" w:rsidR="00C84FFB" w:rsidRPr="0035778A" w:rsidRDefault="00C84FFB" w:rsidP="00695C93">
                      <w:pPr>
                        <w:pStyle w:val="Caption"/>
                        <w:rPr>
                          <w:noProof/>
                          <w:color w:val="000000"/>
                          <w:sz w:val="24"/>
                          <w:szCs w:val="24"/>
                        </w:rPr>
                      </w:pPr>
                      <w:bookmarkStart w:id="175" w:name="_Toc476409769"/>
                      <w:r>
                        <w:t xml:space="preserve">Hình 2. </w:t>
                      </w:r>
                      <w:fldSimple w:instr=" SEQ Hình_2. \* ARABIC ">
                        <w:r>
                          <w:rPr>
                            <w:noProof/>
                          </w:rPr>
                          <w:t>13</w:t>
                        </w:r>
                      </w:fldSimple>
                      <w:r>
                        <w:t>: Sơ đồ lớp hệ thống Web</w:t>
                      </w:r>
                      <w:bookmarkEnd w:id="175"/>
                    </w:p>
                  </w:txbxContent>
                </v:textbox>
                <w10:wrap type="topAndBottom"/>
              </v:shape>
            </w:pict>
          </mc:Fallback>
        </mc:AlternateContent>
      </w:r>
      <w:r w:rsidRPr="00365B58">
        <w:rPr>
          <w:noProof/>
          <w:lang w:val="vi-VN" w:eastAsia="vi-VN"/>
        </w:rPr>
        <w:drawing>
          <wp:anchor distT="0" distB="0" distL="114300" distR="114300" simplePos="0" relativeHeight="251668480" behindDoc="0" locked="0" layoutInCell="1" allowOverlap="1" wp14:anchorId="750C2284" wp14:editId="6D950A1A">
            <wp:simplePos x="0" y="0"/>
            <wp:positionH relativeFrom="column">
              <wp:posOffset>0</wp:posOffset>
            </wp:positionH>
            <wp:positionV relativeFrom="paragraph">
              <wp:posOffset>361315</wp:posOffset>
            </wp:positionV>
            <wp:extent cx="5045014" cy="3962400"/>
            <wp:effectExtent l="0" t="0" r="381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5014" cy="3962400"/>
                    </a:xfrm>
                    <a:prstGeom prst="rect">
                      <a:avLst/>
                    </a:prstGeom>
                    <a:noFill/>
                    <a:ln>
                      <a:noFill/>
                    </a:ln>
                  </pic:spPr>
                </pic:pic>
              </a:graphicData>
            </a:graphic>
            <wp14:sizeRelV relativeFrom="margin">
              <wp14:pctHeight>0</wp14:pctHeight>
            </wp14:sizeRelV>
          </wp:anchor>
        </w:drawing>
      </w:r>
      <w:bookmarkEnd w:id="170"/>
      <w:bookmarkEnd w:id="171"/>
      <w:bookmarkEnd w:id="172"/>
      <w:bookmarkEnd w:id="173"/>
    </w:p>
    <w:p w14:paraId="5F8241F7" w14:textId="77777777" w:rsidR="00261FBC" w:rsidRDefault="00261FBC" w:rsidP="00261FBC">
      <w:pPr>
        <w:pStyle w:val="Default"/>
        <w:spacing w:after="120" w:line="360" w:lineRule="auto"/>
        <w:ind w:left="720"/>
        <w:jc w:val="both"/>
        <w:rPr>
          <w:color w:val="auto"/>
          <w:sz w:val="26"/>
          <w:szCs w:val="26"/>
        </w:rPr>
      </w:pPr>
      <w:bookmarkStart w:id="176" w:name="_Toc476111294"/>
      <w:bookmarkStart w:id="177" w:name="_Toc476213410"/>
      <w:bookmarkStart w:id="178" w:name="_Toc476213665"/>
      <w:r>
        <w:rPr>
          <w:color w:val="auto"/>
          <w:sz w:val="26"/>
          <w:szCs w:val="26"/>
        </w:rPr>
        <w:t>Ý nghĩa của mô hình MVC:</w:t>
      </w:r>
    </w:p>
    <w:p w14:paraId="232986DC" w14:textId="77777777" w:rsidR="00261FBC" w:rsidRDefault="00261FBC" w:rsidP="00261FBC">
      <w:pPr>
        <w:pStyle w:val="Default"/>
        <w:numPr>
          <w:ilvl w:val="0"/>
          <w:numId w:val="7"/>
        </w:numPr>
        <w:spacing w:after="120" w:line="360" w:lineRule="auto"/>
        <w:jc w:val="both"/>
        <w:rPr>
          <w:color w:val="auto"/>
          <w:sz w:val="26"/>
          <w:szCs w:val="26"/>
        </w:rPr>
      </w:pPr>
      <w:r>
        <w:rPr>
          <w:color w:val="auto"/>
          <w:sz w:val="26"/>
          <w:szCs w:val="26"/>
        </w:rPr>
        <w:t xml:space="preserve">Dễ dàng quản lý mã nguồn,các tầng có nhiệm vụ riêng </w:t>
      </w:r>
    </w:p>
    <w:p w14:paraId="0B276F81" w14:textId="77777777" w:rsidR="00261FBC" w:rsidRDefault="00261FBC" w:rsidP="00261FBC">
      <w:pPr>
        <w:pStyle w:val="Default"/>
        <w:numPr>
          <w:ilvl w:val="0"/>
          <w:numId w:val="7"/>
        </w:numPr>
        <w:spacing w:after="120" w:line="360" w:lineRule="auto"/>
        <w:jc w:val="both"/>
        <w:rPr>
          <w:color w:val="auto"/>
          <w:sz w:val="26"/>
          <w:szCs w:val="26"/>
        </w:rPr>
      </w:pPr>
      <w:r>
        <w:rPr>
          <w:color w:val="auto"/>
          <w:sz w:val="26"/>
          <w:szCs w:val="26"/>
        </w:rPr>
        <w:t>Dễ dàng nâng cấp mã nguồn</w:t>
      </w:r>
    </w:p>
    <w:p w14:paraId="431A3579" w14:textId="0E40C7E8" w:rsidR="00261FBC" w:rsidRPr="00261FBC" w:rsidRDefault="00261FBC" w:rsidP="00261FBC">
      <w:pPr>
        <w:pStyle w:val="Default"/>
        <w:numPr>
          <w:ilvl w:val="0"/>
          <w:numId w:val="7"/>
        </w:numPr>
        <w:spacing w:after="120" w:line="360" w:lineRule="auto"/>
        <w:jc w:val="both"/>
        <w:rPr>
          <w:color w:val="auto"/>
          <w:sz w:val="26"/>
          <w:szCs w:val="26"/>
        </w:rPr>
      </w:pPr>
      <w:r>
        <w:rPr>
          <w:color w:val="auto"/>
          <w:sz w:val="26"/>
          <w:szCs w:val="26"/>
        </w:rPr>
        <w:t>Có thể dễ dàng tìm lỗi khi gặp sự cố</w:t>
      </w:r>
    </w:p>
    <w:p w14:paraId="2FA5CC5A" w14:textId="5FEAF00B" w:rsidR="005339E8" w:rsidRPr="00801948" w:rsidRDefault="00801948" w:rsidP="00906CE0">
      <w:pPr>
        <w:pStyle w:val="Tiumccp2"/>
        <w:outlineLvl w:val="2"/>
      </w:pPr>
      <w:bookmarkStart w:id="179" w:name="_Toc476412743"/>
      <w:bookmarkStart w:id="180" w:name="_Toc476499686"/>
      <w:r w:rsidRPr="00801948">
        <w:t>2.</w:t>
      </w:r>
      <w:r w:rsidR="00F266B6">
        <w:t>4.2</w:t>
      </w:r>
      <w:r w:rsidRPr="00801948">
        <w:t xml:space="preserve"> </w:t>
      </w:r>
      <w:r w:rsidR="005339E8" w:rsidRPr="00801948">
        <w:t>Công cụ hiện thực</w:t>
      </w:r>
      <w:bookmarkEnd w:id="179"/>
      <w:bookmarkEnd w:id="180"/>
      <w:r w:rsidR="005339E8" w:rsidRPr="00801948">
        <w:t xml:space="preserve"> </w:t>
      </w:r>
      <w:bookmarkEnd w:id="176"/>
      <w:bookmarkEnd w:id="177"/>
      <w:bookmarkEnd w:id="178"/>
    </w:p>
    <w:p w14:paraId="64C492D8" w14:textId="4C1DF373" w:rsidR="0035188A" w:rsidRDefault="0035188A" w:rsidP="0035188A">
      <w:pPr>
        <w:pStyle w:val="Bngbiu-nidung"/>
      </w:pPr>
      <w:r>
        <w:t>Vậy để hiện thức một thống như vậy</w:t>
      </w:r>
      <w:r w:rsidR="002A56D8">
        <w:t xml:space="preserve"> ta cần chọn những công nghệ gì</w:t>
      </w:r>
      <w:r>
        <w:t>? Ở đây,hệ thống web được xây dựng trên nền tảng công nghệ Javascript gồm 4 công nghệ Angular Js, Express , MongoDB, NodeJs.Nền tảng từ 4 công nghệ nêu trên được gọi tắt là MEAN Js</w:t>
      </w:r>
      <w:bookmarkStart w:id="181" w:name="_Toc476111295"/>
      <w:r>
        <w:t>.</w:t>
      </w:r>
    </w:p>
    <w:p w14:paraId="644253B0" w14:textId="77777777" w:rsidR="0035188A" w:rsidRPr="005339E8" w:rsidRDefault="0035188A" w:rsidP="0035188A">
      <w:pPr>
        <w:pStyle w:val="Tiumccp1"/>
        <w:rPr>
          <w:sz w:val="26"/>
          <w:szCs w:val="26"/>
        </w:rPr>
      </w:pPr>
      <w:bookmarkStart w:id="182" w:name="_Toc476213411"/>
      <w:bookmarkStart w:id="183" w:name="_Toc476213666"/>
      <w:bookmarkStart w:id="184" w:name="_Toc476233847"/>
      <w:bookmarkStart w:id="185" w:name="_Toc476234277"/>
      <w:bookmarkStart w:id="186" w:name="_Toc476234827"/>
      <w:bookmarkStart w:id="187" w:name="_Toc476234920"/>
      <w:bookmarkStart w:id="188" w:name="_Toc476412744"/>
      <w:r>
        <w:lastRenderedPageBreak/>
        <w:t>Angular Js</w:t>
      </w:r>
      <w:bookmarkEnd w:id="181"/>
      <w:bookmarkEnd w:id="182"/>
      <w:bookmarkEnd w:id="183"/>
      <w:bookmarkEnd w:id="184"/>
      <w:bookmarkEnd w:id="185"/>
      <w:bookmarkEnd w:id="186"/>
      <w:bookmarkEnd w:id="187"/>
      <w:bookmarkEnd w:id="188"/>
    </w:p>
    <w:p w14:paraId="5F91845E" w14:textId="77777777" w:rsidR="0035188A" w:rsidRDefault="0035188A" w:rsidP="0035188A">
      <w:pPr>
        <w:pStyle w:val="Bngbiu-nidung"/>
        <w:rPr>
          <w:shd w:val="clear" w:color="auto" w:fill="FFFFFF"/>
        </w:rPr>
      </w:pPr>
      <w:r w:rsidRPr="00960444">
        <w:rPr>
          <w:shd w:val="clear" w:color="auto" w:fill="FFFFFF"/>
        </w:rPr>
        <w:t xml:space="preserve">AngularJS là một </w:t>
      </w:r>
      <w:r>
        <w:rPr>
          <w:shd w:val="clear" w:color="auto" w:fill="FFFFFF"/>
        </w:rPr>
        <w:t>thư viện Javascript dành cho giao diện người dùng</w:t>
      </w:r>
      <w:r w:rsidRPr="00960444">
        <w:rPr>
          <w:shd w:val="clear" w:color="auto" w:fill="FFFFFF"/>
        </w:rPr>
        <w:t xml:space="preserve">, được phát triển bởi Google. </w:t>
      </w:r>
    </w:p>
    <w:p w14:paraId="6C8FE688" w14:textId="77777777" w:rsidR="0035188A" w:rsidRDefault="0035188A" w:rsidP="0035188A">
      <w:pPr>
        <w:pStyle w:val="Bngbiu-nidung"/>
        <w:rPr>
          <w:shd w:val="clear" w:color="auto" w:fill="FFFFFF"/>
        </w:rPr>
      </w:pPr>
      <w:r w:rsidRPr="00960444">
        <w:rPr>
          <w:shd w:val="clear" w:color="auto" w:fill="FFFFFF"/>
        </w:rPr>
        <w:t xml:space="preserve">Ban đầu mục tiêu của Angular là để xây dựng các ứng dụng dựa trên tiêu chuẩn MVC (Model - View - Controller), sau đó Angular dần phát triển và tiến gần hơn về với MVVM và MVP. Sau đó Google đã định nghĩa nó lại là MVW (Model-View-Whatever) để ám chỉ Angular là một framework có tính chất </w:t>
      </w:r>
      <w:r>
        <w:rPr>
          <w:shd w:val="clear" w:color="auto" w:fill="FFFFFF"/>
        </w:rPr>
        <w:t>làm mọi thứ mà ta cần.</w:t>
      </w:r>
    </w:p>
    <w:p w14:paraId="678BEE2F" w14:textId="77777777" w:rsidR="0035188A" w:rsidRDefault="0035188A" w:rsidP="0035188A">
      <w:pPr>
        <w:pStyle w:val="Bngbiu-nidung"/>
        <w:rPr>
          <w:shd w:val="clear" w:color="auto" w:fill="FFFFFF"/>
        </w:rPr>
      </w:pPr>
      <w:r>
        <w:rPr>
          <w:shd w:val="clear" w:color="auto" w:fill="FFFFFF"/>
        </w:rPr>
        <w:t>Angular Js bao gồm các tiện ích sau :</w:t>
      </w:r>
    </w:p>
    <w:p w14:paraId="7E3D67CC" w14:textId="77777777" w:rsidR="0035188A" w:rsidRDefault="0035188A" w:rsidP="00802D89">
      <w:pPr>
        <w:pStyle w:val="Bngbiu-nidung"/>
        <w:numPr>
          <w:ilvl w:val="0"/>
          <w:numId w:val="40"/>
        </w:numPr>
        <w:rPr>
          <w:shd w:val="clear" w:color="auto" w:fill="FFFFFF"/>
        </w:rPr>
      </w:pPr>
      <w:r>
        <w:rPr>
          <w:shd w:val="clear" w:color="auto" w:fill="FFFFFF"/>
        </w:rPr>
        <w:t>Cho phép ta thao tác dữ liệu phía server trả về và hiển thị cho người dùng thấy ở phần giao diện.</w:t>
      </w:r>
    </w:p>
    <w:p w14:paraId="14C3FE70" w14:textId="77777777" w:rsidR="0035188A" w:rsidRPr="00960444" w:rsidRDefault="0035188A" w:rsidP="00802D89">
      <w:pPr>
        <w:pStyle w:val="Bngbiu-nidung"/>
        <w:numPr>
          <w:ilvl w:val="0"/>
          <w:numId w:val="40"/>
        </w:numPr>
      </w:pPr>
      <w:r>
        <w:rPr>
          <w:shd w:val="clear" w:color="auto" w:fill="FFFFFF"/>
        </w:rPr>
        <w:t xml:space="preserve">Cho phép người dùng lập luận logic if, else, loop, hiển thị, ẩn… các thành phần của giao diện v.v…. </w:t>
      </w:r>
      <w:r w:rsidRPr="00960444">
        <w:tab/>
      </w:r>
    </w:p>
    <w:p w14:paraId="3E04D5F2" w14:textId="77777777" w:rsidR="0035188A" w:rsidRDefault="0035188A" w:rsidP="00802D89">
      <w:pPr>
        <w:pStyle w:val="Default"/>
        <w:numPr>
          <w:ilvl w:val="0"/>
          <w:numId w:val="40"/>
        </w:numPr>
        <w:spacing w:after="120" w:line="360" w:lineRule="auto"/>
        <w:jc w:val="both"/>
        <w:rPr>
          <w:color w:val="auto"/>
          <w:sz w:val="26"/>
          <w:szCs w:val="26"/>
        </w:rPr>
      </w:pPr>
      <w:r>
        <w:rPr>
          <w:color w:val="auto"/>
          <w:sz w:val="26"/>
          <w:szCs w:val="26"/>
        </w:rPr>
        <w:t>Cho phép chúng ta quản lý mã nguồn 1 cách linh hoạt bằng việc tổ chức mã nguồn theo tính năng và thành phần của hệ thống web.Theo cơ chế này chúng ta có thể hiểu AngularJs quản lý mã nguồn bằng cơ chế module(Quản lý mã nguồn theo từng tính năng).</w:t>
      </w:r>
    </w:p>
    <w:p w14:paraId="2B468BF4" w14:textId="426DB280" w:rsidR="0035188A" w:rsidRPr="002A56D8" w:rsidRDefault="0035188A" w:rsidP="00802D89">
      <w:pPr>
        <w:pStyle w:val="Default"/>
        <w:numPr>
          <w:ilvl w:val="0"/>
          <w:numId w:val="40"/>
        </w:numPr>
        <w:spacing w:after="120" w:line="360" w:lineRule="auto"/>
        <w:jc w:val="both"/>
        <w:rPr>
          <w:color w:val="auto"/>
          <w:sz w:val="26"/>
          <w:szCs w:val="26"/>
        </w:rPr>
      </w:pPr>
      <w:r>
        <w:rPr>
          <w:color w:val="auto"/>
          <w:sz w:val="26"/>
          <w:szCs w:val="26"/>
        </w:rPr>
        <w:t>Xử lý form: Có thể ràng buộc nội dung nhập liệu cho form,kiểm trả tính hợp lệ của dữ liệu trên form.</w:t>
      </w:r>
    </w:p>
    <w:p w14:paraId="4C73D267" w14:textId="77777777" w:rsidR="0035188A" w:rsidRDefault="0035188A" w:rsidP="0035188A">
      <w:pPr>
        <w:pStyle w:val="Tiumccp1"/>
      </w:pPr>
      <w:bookmarkStart w:id="189" w:name="_Toc476111296"/>
      <w:bookmarkStart w:id="190" w:name="_Toc476213412"/>
      <w:bookmarkStart w:id="191" w:name="_Toc476213667"/>
      <w:bookmarkStart w:id="192" w:name="_Toc476233848"/>
      <w:bookmarkStart w:id="193" w:name="_Toc476234278"/>
      <w:bookmarkStart w:id="194" w:name="_Toc476234828"/>
      <w:bookmarkStart w:id="195" w:name="_Toc476234921"/>
      <w:bookmarkStart w:id="196" w:name="_Toc476412745"/>
      <w:r>
        <w:t>Express JS</w:t>
      </w:r>
      <w:bookmarkEnd w:id="189"/>
      <w:bookmarkEnd w:id="190"/>
      <w:bookmarkEnd w:id="191"/>
      <w:bookmarkEnd w:id="192"/>
      <w:bookmarkEnd w:id="193"/>
      <w:bookmarkEnd w:id="194"/>
      <w:bookmarkEnd w:id="195"/>
      <w:bookmarkEnd w:id="196"/>
    </w:p>
    <w:p w14:paraId="125B8D31" w14:textId="77777777" w:rsidR="0035188A" w:rsidRPr="00C74BF1" w:rsidRDefault="0035188A" w:rsidP="0035188A">
      <w:pPr>
        <w:pStyle w:val="Bngbiu-nidung"/>
      </w:pPr>
      <w:r w:rsidRPr="00C74BF1">
        <w:t xml:space="preserve">Express là một </w:t>
      </w:r>
      <w:r>
        <w:t>thư viện hỗ trợ</w:t>
      </w:r>
      <w:r w:rsidRPr="00C74BF1">
        <w:t xml:space="preserve"> cho NodeJS, cung cấp các tính năng mạnh mẽ cho việc xây dựng một ứng dụng web</w:t>
      </w:r>
      <w:r>
        <w:t>.</w:t>
      </w:r>
      <w:r w:rsidRPr="00C74BF1">
        <w:t xml:space="preserve"> </w:t>
      </w:r>
    </w:p>
    <w:p w14:paraId="5D44471F" w14:textId="77777777" w:rsidR="0035188A" w:rsidRPr="00C74BF1" w:rsidRDefault="0035188A" w:rsidP="0035188A">
      <w:pPr>
        <w:pStyle w:val="Bngbiu-nidung"/>
      </w:pPr>
      <w:r w:rsidRPr="00C74BF1">
        <w:t>ExpressJS là framework phổ biến và được s</w:t>
      </w:r>
      <w:r>
        <w:t>ử dụng rộng rãi nhất của NodeJS</w:t>
      </w:r>
      <w:r w:rsidRPr="00C74BF1">
        <w:t>. Ý tưởng đằng sau ExpressJS là đưa đến một framework nhẹ, dễ dàng tiếp cận để phát triển các ứng dụng web từ nhỏ đến lớn.</w:t>
      </w:r>
    </w:p>
    <w:p w14:paraId="1F69648E" w14:textId="77777777" w:rsidR="0035188A" w:rsidRPr="00C74BF1" w:rsidRDefault="0035188A" w:rsidP="0035188A">
      <w:pPr>
        <w:pStyle w:val="Bngbiu-nidung"/>
      </w:pPr>
      <w:r w:rsidRPr="00C74BF1">
        <w:lastRenderedPageBreak/>
        <w:t xml:space="preserve">Express cũng có thể sử dụng để xây dựng một API mạnh mẽ và thân thiện với người dùng, vì nó cung cấp rất nhiều tiện ích HTTP và </w:t>
      </w:r>
      <w:r>
        <w:t>là một phương thức trung gian giúp cho các thành phần của hệ thống</w:t>
      </w:r>
      <w:r w:rsidRPr="00C74BF1">
        <w:t xml:space="preserve"> kết nối</w:t>
      </w:r>
      <w:r>
        <w:t xml:space="preserve"> với nhau</w:t>
      </w:r>
      <w:r w:rsidRPr="00C74BF1">
        <w:t>.</w:t>
      </w:r>
    </w:p>
    <w:p w14:paraId="15B2F0B2" w14:textId="4A7EEAAC" w:rsidR="0035188A" w:rsidRDefault="0035188A" w:rsidP="002A56D8">
      <w:pPr>
        <w:pStyle w:val="Default"/>
        <w:spacing w:after="120" w:line="360" w:lineRule="auto"/>
        <w:ind w:firstLine="720"/>
        <w:jc w:val="both"/>
        <w:rPr>
          <w:color w:val="auto"/>
          <w:sz w:val="26"/>
          <w:szCs w:val="26"/>
        </w:rPr>
      </w:pPr>
      <w:r>
        <w:rPr>
          <w:color w:val="auto"/>
          <w:sz w:val="26"/>
          <w:szCs w:val="26"/>
        </w:rPr>
        <w:t>Express JS sẽ đóng vai trò trung gian cho hệ thống MEAN Js khi tiếp nhận dữ liệu phía người dùng gửi lên hoặc 1 yêu cầu do người dùng yêu cầu phía hệ thống xử lý.</w:t>
      </w:r>
      <w:r w:rsidR="00A827C1">
        <w:rPr>
          <w:color w:val="auto"/>
          <w:sz w:val="26"/>
          <w:szCs w:val="26"/>
        </w:rPr>
        <w:t xml:space="preserve"> </w:t>
      </w:r>
      <w:r>
        <w:rPr>
          <w:color w:val="auto"/>
          <w:sz w:val="26"/>
          <w:szCs w:val="26"/>
        </w:rPr>
        <w:t>Ở đây ta có thể hiểu Express sẽ là cầu nối giữa phía giao diện người dùng và phía server Node khi bất kì yêu cầu nào từ phía người dùng gửi lên server đều phải thông qua sự đồng ý của Express.</w:t>
      </w:r>
      <w:r w:rsidR="00DF3B95">
        <w:rPr>
          <w:color w:val="auto"/>
          <w:sz w:val="26"/>
          <w:szCs w:val="26"/>
        </w:rPr>
        <w:t xml:space="preserve"> </w:t>
      </w:r>
      <w:r>
        <w:rPr>
          <w:color w:val="auto"/>
          <w:sz w:val="26"/>
          <w:szCs w:val="26"/>
        </w:rPr>
        <w:t xml:space="preserve">Từ đó Express sẽ điều hướng và quyết định nên làm gì tiếp theo cho yêu cầu đó.Express Js có thể chấp nhận hoặc từ chối yêu cầu từ phía người dùng nếu không đủ </w:t>
      </w:r>
      <w:r w:rsidR="00B44A89">
        <w:rPr>
          <w:color w:val="auto"/>
          <w:sz w:val="26"/>
          <w:szCs w:val="26"/>
        </w:rPr>
        <w:t>điều kiện thực hiện.</w:t>
      </w:r>
    </w:p>
    <w:p w14:paraId="0CC895B0" w14:textId="77777777" w:rsidR="0035188A" w:rsidRDefault="0035188A" w:rsidP="0035188A">
      <w:pPr>
        <w:pStyle w:val="Tiumccp1"/>
      </w:pPr>
      <w:bookmarkStart w:id="197" w:name="_Toc476111297"/>
      <w:bookmarkStart w:id="198" w:name="_Toc476213413"/>
      <w:bookmarkStart w:id="199" w:name="_Toc476213668"/>
      <w:bookmarkStart w:id="200" w:name="_Toc476233849"/>
      <w:bookmarkStart w:id="201" w:name="_Toc476234279"/>
      <w:bookmarkStart w:id="202" w:name="_Toc476234829"/>
      <w:bookmarkStart w:id="203" w:name="_Toc476234922"/>
      <w:bookmarkStart w:id="204" w:name="_Toc476412746"/>
      <w:r>
        <w:t>Node JS</w:t>
      </w:r>
      <w:bookmarkEnd w:id="197"/>
      <w:bookmarkEnd w:id="198"/>
      <w:bookmarkEnd w:id="199"/>
      <w:bookmarkEnd w:id="200"/>
      <w:bookmarkEnd w:id="201"/>
      <w:bookmarkEnd w:id="202"/>
      <w:bookmarkEnd w:id="203"/>
      <w:bookmarkEnd w:id="204"/>
    </w:p>
    <w:p w14:paraId="10EEE90D" w14:textId="7520E0DA" w:rsidR="0035188A" w:rsidRPr="00B44A89" w:rsidRDefault="0035188A" w:rsidP="00B44A89">
      <w:pPr>
        <w:pStyle w:val="Bngbiu-nidung"/>
        <w:rPr>
          <w:shd w:val="clear" w:color="auto" w:fill="FFFFFF"/>
        </w:rPr>
      </w:pPr>
      <w:r w:rsidRPr="00052053">
        <w:rPr>
          <w:shd w:val="clear" w:color="auto" w:fill="FFFFFF"/>
        </w:rPr>
        <w:t xml:space="preserve">NodeJS là một nền tảng </w:t>
      </w:r>
      <w:r>
        <w:rPr>
          <w:shd w:val="clear" w:color="auto" w:fill="FFFFFF"/>
        </w:rPr>
        <w:t>server</w:t>
      </w:r>
      <w:r w:rsidRPr="00052053">
        <w:rPr>
          <w:shd w:val="clear" w:color="auto" w:fill="FFFFFF"/>
        </w:rPr>
        <w:t xml:space="preserve"> được xây dựng dựa trên Javascript Engine (V8 Engine)</w:t>
      </w:r>
      <w:r w:rsidR="00B44A89">
        <w:rPr>
          <w:shd w:val="clear" w:color="auto" w:fill="FFFFFF"/>
        </w:rPr>
        <w:t xml:space="preserve">, </w:t>
      </w:r>
      <w:r w:rsidR="00B44A89">
        <w:t>có</w:t>
      </w:r>
      <w:r w:rsidRPr="00052053">
        <w:t xml:space="preserve"> mã nguồn mở, đa nền tảng cho phát triển các ứng dụng phía Server và các </w:t>
      </w:r>
      <w:r>
        <w:t xml:space="preserve">cũng dùng để phát triển </w:t>
      </w:r>
      <w:r w:rsidRPr="00052053">
        <w:t>ứng dụng liên qua</w:t>
      </w:r>
      <w:r>
        <w:t>n đến mạng. Ứng dụng NodeJ</w:t>
      </w:r>
      <w:r w:rsidRPr="00052053">
        <w:t>s được viết bằng Javascript và có</w:t>
      </w:r>
      <w:r>
        <w:t xml:space="preserve"> thể chạy trên nhiều môi trườn như </w:t>
      </w:r>
      <w:r w:rsidRPr="00052053">
        <w:t>hệ điều hành Window, Linux...</w:t>
      </w:r>
    </w:p>
    <w:p w14:paraId="386F5B4F" w14:textId="77777777" w:rsidR="0035188A" w:rsidRDefault="0035188A" w:rsidP="0035188A">
      <w:pPr>
        <w:pStyle w:val="Bngbiu-nidung"/>
      </w:pPr>
      <w:r>
        <w:t>Node Js chạy phía Server cũng giống như các ngôn ngữ server side như .Net, PHP, Java cho phép xử lý logic, thao tác với cơ sở dữ liệu, gửi thông tin nào đó về cho người dùng hay có thể điều hướng để hiển thị giao diện cho người dùng.</w:t>
      </w:r>
    </w:p>
    <w:p w14:paraId="230EB965" w14:textId="77777777" w:rsidR="0035188A" w:rsidRDefault="0035188A" w:rsidP="0035188A">
      <w:pPr>
        <w:pStyle w:val="Bngbiu-nidung"/>
      </w:pPr>
      <w:r>
        <w:t>Cơ chế thực thi lệnh của NodeJs là bất đồng bộ vì 2 đoạn chương trình chạy cùng lúc thì đoạn chương trình này có thể hoàn thành công việc trước đoạn còn lại mà không theo thứ tự.</w:t>
      </w:r>
    </w:p>
    <w:p w14:paraId="06EB2D6A" w14:textId="77777777" w:rsidR="0035188A" w:rsidRDefault="0035188A" w:rsidP="0035188A">
      <w:pPr>
        <w:pStyle w:val="Bngbiu-nidung"/>
      </w:pPr>
      <w:r>
        <w:t>NodeJs có sẽ là 1 sự lựa chọn tuyệt vời cho các nhu cầu về xây dựng ứng dụng như:</w:t>
      </w:r>
    </w:p>
    <w:p w14:paraId="0739E732" w14:textId="77777777" w:rsidR="0035188A" w:rsidRDefault="0035188A" w:rsidP="0035188A">
      <w:pPr>
        <w:pStyle w:val="Bngbiu-nidung"/>
        <w:numPr>
          <w:ilvl w:val="0"/>
          <w:numId w:val="1"/>
        </w:numPr>
      </w:pPr>
      <w:r>
        <w:t>Các ứng dụng về thời gian thực (chat/game/chứng khoán).</w:t>
      </w:r>
    </w:p>
    <w:p w14:paraId="536718AB" w14:textId="77777777" w:rsidR="0035188A" w:rsidRDefault="0035188A" w:rsidP="0035188A">
      <w:pPr>
        <w:pStyle w:val="Bngbiu-nidung"/>
        <w:numPr>
          <w:ilvl w:val="0"/>
          <w:numId w:val="1"/>
        </w:numPr>
      </w:pPr>
      <w:r>
        <w:t>Các ứng dụng dựa vào JSON APIs.</w:t>
      </w:r>
    </w:p>
    <w:p w14:paraId="352A381B" w14:textId="77777777" w:rsidR="0035188A" w:rsidRDefault="0035188A" w:rsidP="0035188A">
      <w:pPr>
        <w:pStyle w:val="Bngbiu-nidung"/>
        <w:numPr>
          <w:ilvl w:val="0"/>
          <w:numId w:val="1"/>
        </w:numPr>
      </w:pPr>
      <w:r>
        <w:lastRenderedPageBreak/>
        <w:t>Các ứng dụng Single Page Application (ứng dụng chỉ sử dụng 1 trang web và load các trang khác bằng ajax).</w:t>
      </w:r>
    </w:p>
    <w:p w14:paraId="2FB73170" w14:textId="77777777" w:rsidR="0035188A" w:rsidRDefault="0035188A" w:rsidP="0035188A">
      <w:pPr>
        <w:pStyle w:val="Tiumccp1"/>
      </w:pPr>
      <w:bookmarkStart w:id="205" w:name="_Toc476111298"/>
      <w:bookmarkStart w:id="206" w:name="_Toc476213414"/>
      <w:bookmarkStart w:id="207" w:name="_Toc476213669"/>
      <w:bookmarkStart w:id="208" w:name="_Toc476233850"/>
      <w:bookmarkStart w:id="209" w:name="_Toc476234280"/>
      <w:bookmarkStart w:id="210" w:name="_Toc476234830"/>
      <w:bookmarkStart w:id="211" w:name="_Toc476234923"/>
      <w:bookmarkStart w:id="212" w:name="_Toc476412747"/>
      <w:r>
        <w:t>MongoDB</w:t>
      </w:r>
      <w:bookmarkEnd w:id="205"/>
      <w:bookmarkEnd w:id="206"/>
      <w:bookmarkEnd w:id="207"/>
      <w:bookmarkEnd w:id="208"/>
      <w:bookmarkEnd w:id="209"/>
      <w:bookmarkEnd w:id="210"/>
      <w:bookmarkEnd w:id="211"/>
      <w:bookmarkEnd w:id="212"/>
    </w:p>
    <w:p w14:paraId="21F0500F" w14:textId="77777777" w:rsidR="0035188A" w:rsidRDefault="0035188A" w:rsidP="0035188A">
      <w:pPr>
        <w:pStyle w:val="Bngbiu-nidung"/>
      </w:pPr>
      <w:r>
        <w:t>MongoDb là cơ sở dữ liệu NoSQL được dùng cho việc lưu trữ dự liệu hệ thống.</w:t>
      </w:r>
    </w:p>
    <w:p w14:paraId="1B3C1609" w14:textId="01FDAA45" w:rsidR="0035188A" w:rsidRDefault="0035188A" w:rsidP="0035188A">
      <w:pPr>
        <w:pStyle w:val="Bngbiu-nidung"/>
      </w:pPr>
      <w:r>
        <w:t>NoSQL có thể hiểu ở đây là cơ sở dữ liệu không quan hệ(không có khóa ngoại), tất cả các tác vụ thao tác dữ liệu đều dựa trên khóa chính _id của bảng dữ liệu và khóa ngoại sẽ được hiểu ngầm định khi truy vấn.</w:t>
      </w:r>
      <w:r w:rsidR="00A827C1">
        <w:t xml:space="preserve"> </w:t>
      </w:r>
      <w:r w:rsidRPr="00903EE5">
        <w:t>NoSQL được phát triển trên Javascript Framework với kiểu dữ liệu là JSON và dạng dữ liệu theo kiểu key và value (1 đặc trưng về dữ liệu trong JSON)</w:t>
      </w:r>
      <w:r>
        <w:t>.</w:t>
      </w:r>
    </w:p>
    <w:p w14:paraId="6B260ECA" w14:textId="77777777" w:rsidR="0035188A" w:rsidRDefault="0035188A" w:rsidP="0035188A">
      <w:pPr>
        <w:pStyle w:val="Bngbiu-nidung"/>
      </w:pPr>
      <w:r>
        <w:t>MongoDb có các tính năng sau:</w:t>
      </w:r>
    </w:p>
    <w:p w14:paraId="2E124C14" w14:textId="77777777" w:rsidR="0035188A" w:rsidRDefault="0035188A" w:rsidP="00802D89">
      <w:pPr>
        <w:pStyle w:val="Bngbiu-nidung"/>
        <w:numPr>
          <w:ilvl w:val="0"/>
          <w:numId w:val="41"/>
        </w:numPr>
      </w:pPr>
      <w:r>
        <w:t>Cho phép chúng ta khởi tạo kiểu dữ liệu của đối tượng một cách linh hoạt chúng ta có thể tạo kiểu dữ liệu Object,Mảng,Mảng trong mảng.Việc tạo kiểu dữ liệu linh hoạt sẽ tạo điều kiện cho người dùng tùy biến và có thể chứ được nhiều thông tin hơn cho 1 bản ghi dữ liệu trong hệ thống.</w:t>
      </w:r>
    </w:p>
    <w:p w14:paraId="0EFD55F0" w14:textId="77777777" w:rsidR="0035188A" w:rsidRDefault="0035188A" w:rsidP="00802D89">
      <w:pPr>
        <w:pStyle w:val="Bngbiu-nidung"/>
        <w:numPr>
          <w:ilvl w:val="0"/>
          <w:numId w:val="41"/>
        </w:numPr>
      </w:pPr>
      <w:r>
        <w:t>MongoDb cũng đáp ứng được nhu cầu tìm kiếm cho người dùng khi hỗ trợ full-text search giúp tìm kiếm không dấu nhưng vẫn đảm bảo tính chính xác của dữ liệu.</w:t>
      </w:r>
    </w:p>
    <w:p w14:paraId="27D69448" w14:textId="77777777" w:rsidR="0035188A" w:rsidRDefault="0035188A" w:rsidP="00802D89">
      <w:pPr>
        <w:pStyle w:val="Bngbiu-nidung"/>
        <w:numPr>
          <w:ilvl w:val="0"/>
          <w:numId w:val="41"/>
        </w:numPr>
      </w:pPr>
      <w:r>
        <w:t>Dễ dàng thêm mới trường dữ liệu vào khi hệ thống chúng ta cần update bất cứ thông tin gì do nghiệp vụ yêu cầu.</w:t>
      </w:r>
    </w:p>
    <w:p w14:paraId="6E035B8E" w14:textId="77777777" w:rsidR="0035188A" w:rsidRDefault="0035188A" w:rsidP="00802D89">
      <w:pPr>
        <w:pStyle w:val="Bngbiu-nidung"/>
        <w:numPr>
          <w:ilvl w:val="0"/>
          <w:numId w:val="41"/>
        </w:numPr>
      </w:pPr>
      <w:r>
        <w:t>Loại bỏ được khóa ngoại giúp tối ưu tốc độ truy vấn, các hệ thống cơ sở dữ liệu quan hệ đều có khóa ngoại vì vậy khi truy vấn tốc độ giảm đi đáng kể do phải liên kết nhiều bảng lại với nhau.</w:t>
      </w:r>
    </w:p>
    <w:p w14:paraId="11DC48C8" w14:textId="77777777" w:rsidR="0035188A" w:rsidRDefault="0035188A" w:rsidP="0035188A">
      <w:pPr>
        <w:pStyle w:val="Bngbiu-nidung"/>
      </w:pPr>
      <w:r>
        <w:t>Vậy MongoDb sẽ là một lựa chọn cho những hệ thống muốn mở rộng về sau và đặc biệt là tốc độ truy vấn nhanh.</w:t>
      </w:r>
    </w:p>
    <w:p w14:paraId="4AE0CD3D" w14:textId="77777777" w:rsidR="0035188A" w:rsidRDefault="0035188A" w:rsidP="0035188A">
      <w:pPr>
        <w:pStyle w:val="Bngbiu-nidung"/>
      </w:pPr>
    </w:p>
    <w:p w14:paraId="2D2E79EC" w14:textId="77777777" w:rsidR="0035188A" w:rsidRDefault="0035188A" w:rsidP="0035188A">
      <w:pPr>
        <w:pStyle w:val="Bngbiu-nidung"/>
        <w:keepNext/>
        <w:jc w:val="center"/>
      </w:pPr>
      <w:r>
        <w:rPr>
          <w:noProof/>
          <w:lang w:val="vi-VN" w:eastAsia="vi-VN"/>
        </w:rPr>
        <w:drawing>
          <wp:inline distT="0" distB="0" distL="0" distR="0" wp14:anchorId="7AFC6559" wp14:editId="3FC8F2DB">
            <wp:extent cx="3838575" cy="3390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govssql2008--02.jpg"/>
                    <pic:cNvPicPr/>
                  </pic:nvPicPr>
                  <pic:blipFill>
                    <a:blip r:embed="rId27">
                      <a:extLst>
                        <a:ext uri="{28A0092B-C50C-407E-A947-70E740481C1C}">
                          <a14:useLocalDpi xmlns:a14="http://schemas.microsoft.com/office/drawing/2010/main" val="0"/>
                        </a:ext>
                      </a:extLst>
                    </a:blip>
                    <a:stretch>
                      <a:fillRect/>
                    </a:stretch>
                  </pic:blipFill>
                  <pic:spPr>
                    <a:xfrm>
                      <a:off x="0" y="0"/>
                      <a:ext cx="3838575" cy="3390900"/>
                    </a:xfrm>
                    <a:prstGeom prst="rect">
                      <a:avLst/>
                    </a:prstGeom>
                  </pic:spPr>
                </pic:pic>
              </a:graphicData>
            </a:graphic>
          </wp:inline>
        </w:drawing>
      </w:r>
    </w:p>
    <w:p w14:paraId="6B0827A0" w14:textId="77777777" w:rsidR="0035188A" w:rsidRDefault="0035188A" w:rsidP="0035188A">
      <w:pPr>
        <w:pStyle w:val="Caption"/>
      </w:pPr>
      <w:bookmarkStart w:id="213" w:name="_Toc476233295"/>
      <w:r>
        <w:t xml:space="preserve">Biểu đồ 2. </w:t>
      </w:r>
      <w:fldSimple w:instr=" SEQ Biểu_đồ_2. \* ARABIC ">
        <w:r w:rsidR="00E94687">
          <w:rPr>
            <w:noProof/>
          </w:rPr>
          <w:t>1</w:t>
        </w:r>
      </w:fldSimple>
      <w:r>
        <w:t>: So sánh tốc độ insert dữ liệu giữa MongoDB và SQL Server</w:t>
      </w:r>
      <w:bookmarkEnd w:id="213"/>
    </w:p>
    <w:p w14:paraId="32E51D9C" w14:textId="77777777" w:rsidR="0035188A" w:rsidRDefault="0035188A" w:rsidP="0035188A">
      <w:pPr>
        <w:pStyle w:val="Bngbiu-nidung"/>
        <w:jc w:val="center"/>
      </w:pPr>
      <w:r w:rsidRPr="00075966">
        <w:t>(Nguồn: https://quantrimang.com/</w:t>
      </w:r>
      <w:r w:rsidRPr="00075966">
        <w:rPr>
          <w:rStyle w:val="Hyperlink"/>
          <w:color w:val="auto"/>
          <w:u w:val="none"/>
        </w:rPr>
        <w:t>)</w:t>
      </w:r>
    </w:p>
    <w:p w14:paraId="1AADC683" w14:textId="77777777" w:rsidR="0035188A" w:rsidRDefault="0035188A" w:rsidP="0035188A">
      <w:pPr>
        <w:pStyle w:val="Bngbiu-nidung"/>
        <w:ind w:left="786" w:firstLine="0"/>
      </w:pPr>
      <w:r>
        <w:t xml:space="preserve">Ta có thể thấy việc </w:t>
      </w:r>
      <w:r w:rsidRPr="00A308F4">
        <w:t>MongoDB chèn dữ liệu nhanh hơn SQL Server tới hơn 100 lần</w:t>
      </w:r>
    </w:p>
    <w:p w14:paraId="17A54517" w14:textId="77777777" w:rsidR="0035188A" w:rsidRDefault="0035188A" w:rsidP="0035188A">
      <w:pPr>
        <w:pStyle w:val="Bngbiu-nidung"/>
        <w:keepNext/>
      </w:pPr>
      <w:r>
        <w:rPr>
          <w:noProof/>
          <w:lang w:val="vi-VN" w:eastAsia="vi-VN"/>
        </w:rPr>
        <w:lastRenderedPageBreak/>
        <w:drawing>
          <wp:inline distT="0" distB="0" distL="0" distR="0" wp14:anchorId="1B198836" wp14:editId="3D8B527D">
            <wp:extent cx="5791835" cy="577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ngovssql2008--10.jpg"/>
                    <pic:cNvPicPr/>
                  </pic:nvPicPr>
                  <pic:blipFill>
                    <a:blip r:embed="rId28">
                      <a:extLst>
                        <a:ext uri="{28A0092B-C50C-407E-A947-70E740481C1C}">
                          <a14:useLocalDpi xmlns:a14="http://schemas.microsoft.com/office/drawing/2010/main" val="0"/>
                        </a:ext>
                      </a:extLst>
                    </a:blip>
                    <a:stretch>
                      <a:fillRect/>
                    </a:stretch>
                  </pic:blipFill>
                  <pic:spPr>
                    <a:xfrm>
                      <a:off x="0" y="0"/>
                      <a:ext cx="5791835" cy="5772150"/>
                    </a:xfrm>
                    <a:prstGeom prst="rect">
                      <a:avLst/>
                    </a:prstGeom>
                  </pic:spPr>
                </pic:pic>
              </a:graphicData>
            </a:graphic>
          </wp:inline>
        </w:drawing>
      </w:r>
    </w:p>
    <w:p w14:paraId="3A58515B" w14:textId="77777777" w:rsidR="0035188A" w:rsidRDefault="0035188A" w:rsidP="0035188A">
      <w:pPr>
        <w:pStyle w:val="Caption"/>
      </w:pPr>
      <w:bookmarkStart w:id="214" w:name="_Toc476233296"/>
      <w:r>
        <w:t xml:space="preserve">Biểu đồ 2. </w:t>
      </w:r>
      <w:fldSimple w:instr=" SEQ Biểu_đồ_2. \* ARABIC ">
        <w:r w:rsidR="00E94687">
          <w:rPr>
            <w:noProof/>
          </w:rPr>
          <w:t>2</w:t>
        </w:r>
      </w:fldSimple>
      <w:r>
        <w:t>:</w:t>
      </w:r>
      <w:r w:rsidRPr="00573C5B">
        <w:t xml:space="preserve"> </w:t>
      </w:r>
      <w:r>
        <w:t>So sánh tốc độ truy vấn dữ liệu giữa MongoDB và SQL Server</w:t>
      </w:r>
      <w:bookmarkEnd w:id="214"/>
    </w:p>
    <w:p w14:paraId="6935ED44" w14:textId="77777777" w:rsidR="0035188A" w:rsidRPr="00841454" w:rsidRDefault="0035188A" w:rsidP="0035188A">
      <w:pPr>
        <w:jc w:val="center"/>
      </w:pPr>
      <w:r w:rsidRPr="00841454">
        <w:t xml:space="preserve">(Nguồn: </w:t>
      </w:r>
      <w:hyperlink r:id="rId29" w:history="1">
        <w:r w:rsidRPr="00695C93">
          <w:rPr>
            <w:rStyle w:val="Hyperlink"/>
            <w:color w:val="auto"/>
            <w:u w:val="none"/>
          </w:rPr>
          <w:t>https://quantrimang.com/</w:t>
        </w:r>
      </w:hyperlink>
      <w:r>
        <w:rPr>
          <w:rStyle w:val="Hyperlink"/>
          <w:color w:val="auto"/>
        </w:rPr>
        <w:t>)</w:t>
      </w:r>
    </w:p>
    <w:p w14:paraId="54DC4868" w14:textId="77777777" w:rsidR="0035188A" w:rsidRPr="00841454" w:rsidRDefault="0035188A" w:rsidP="0035188A"/>
    <w:p w14:paraId="21D29D8B" w14:textId="77777777" w:rsidR="0035188A" w:rsidRDefault="0035188A" w:rsidP="0035188A">
      <w:pPr>
        <w:pStyle w:val="Bngbiu-nidung"/>
        <w:ind w:left="786" w:firstLine="0"/>
        <w:jc w:val="left"/>
      </w:pPr>
      <w:r>
        <w:t>Ta có thể thấy tốc độ truy vấn 50,000 dòng dữ liệ của MongoDB cao gần gấp 30 lần so với SQL Server</w:t>
      </w:r>
    </w:p>
    <w:p w14:paraId="27F29638" w14:textId="77777777" w:rsidR="0035188A" w:rsidRDefault="0035188A" w:rsidP="0035188A">
      <w:pPr>
        <w:pStyle w:val="Bngbiu-nidung"/>
        <w:ind w:left="786" w:firstLine="0"/>
        <w:jc w:val="left"/>
      </w:pPr>
    </w:p>
    <w:p w14:paraId="2079A914" w14:textId="77777777" w:rsidR="0035188A" w:rsidRDefault="0035188A" w:rsidP="0035188A">
      <w:pPr>
        <w:pStyle w:val="Tiumccp3"/>
        <w:ind w:left="786"/>
      </w:pPr>
      <w:bookmarkStart w:id="215" w:name="_Toc476111299"/>
      <w:bookmarkStart w:id="216" w:name="_Toc476213415"/>
      <w:bookmarkStart w:id="217" w:name="_Toc476213670"/>
      <w:bookmarkStart w:id="218" w:name="_Toc476233851"/>
      <w:bookmarkStart w:id="219" w:name="_Toc476234281"/>
      <w:bookmarkStart w:id="220" w:name="_Toc476234924"/>
      <w:bookmarkStart w:id="221" w:name="_Toc476412748"/>
      <w:r w:rsidRPr="005339E8">
        <w:rPr>
          <w:rStyle w:val="Tiumccp1Char"/>
        </w:rPr>
        <w:lastRenderedPageBreak/>
        <w:t>Mô Hình MEAN JS</w:t>
      </w:r>
      <w:bookmarkEnd w:id="215"/>
      <w:bookmarkEnd w:id="216"/>
      <w:bookmarkEnd w:id="217"/>
      <w:bookmarkEnd w:id="218"/>
      <w:bookmarkEnd w:id="219"/>
      <w:bookmarkEnd w:id="220"/>
      <w:bookmarkEnd w:id="221"/>
    </w:p>
    <w:p w14:paraId="765829B9" w14:textId="77777777" w:rsidR="0035188A" w:rsidRDefault="0035188A" w:rsidP="0035188A">
      <w:pPr>
        <w:pStyle w:val="Tiumccp3"/>
        <w:ind w:left="1080"/>
      </w:pPr>
    </w:p>
    <w:p w14:paraId="2F4586A9" w14:textId="77777777" w:rsidR="0035188A" w:rsidRDefault="0035188A" w:rsidP="0035188A">
      <w:pPr>
        <w:pStyle w:val="Bngbiu-nidung"/>
        <w:keepNext/>
      </w:pPr>
      <w:r>
        <w:rPr>
          <w:noProof/>
          <w:lang w:val="vi-VN" w:eastAsia="vi-VN"/>
        </w:rPr>
        <w:drawing>
          <wp:inline distT="0" distB="0" distL="0" distR="0" wp14:anchorId="24E85B34" wp14:editId="00FFB2E9">
            <wp:extent cx="5791835" cy="3547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an_stack_18_02_2015_1.png"/>
                    <pic:cNvPicPr/>
                  </pic:nvPicPr>
                  <pic:blipFill>
                    <a:blip r:embed="rId30">
                      <a:extLst>
                        <a:ext uri="{28A0092B-C50C-407E-A947-70E740481C1C}">
                          <a14:useLocalDpi xmlns:a14="http://schemas.microsoft.com/office/drawing/2010/main" val="0"/>
                        </a:ext>
                      </a:extLst>
                    </a:blip>
                    <a:stretch>
                      <a:fillRect/>
                    </a:stretch>
                  </pic:blipFill>
                  <pic:spPr>
                    <a:xfrm>
                      <a:off x="0" y="0"/>
                      <a:ext cx="5791835" cy="3547745"/>
                    </a:xfrm>
                    <a:prstGeom prst="rect">
                      <a:avLst/>
                    </a:prstGeom>
                  </pic:spPr>
                </pic:pic>
              </a:graphicData>
            </a:graphic>
          </wp:inline>
        </w:drawing>
      </w:r>
    </w:p>
    <w:p w14:paraId="194BBCF7" w14:textId="77777777" w:rsidR="0035188A" w:rsidRDefault="0035188A" w:rsidP="0035188A">
      <w:pPr>
        <w:pStyle w:val="Caption"/>
      </w:pPr>
      <w:bookmarkStart w:id="222" w:name="_Toc476409770"/>
      <w:r>
        <w:t xml:space="preserve">Hình 2. </w:t>
      </w:r>
      <w:fldSimple w:instr=" SEQ Hình_2. \* ARABIC ">
        <w:r w:rsidR="00E94687">
          <w:rPr>
            <w:noProof/>
          </w:rPr>
          <w:t>14</w:t>
        </w:r>
      </w:fldSimple>
      <w:r>
        <w:t>:</w:t>
      </w:r>
      <w:r w:rsidRPr="00573C5B">
        <w:t xml:space="preserve"> </w:t>
      </w:r>
      <w:r>
        <w:t>Mô Hình Hoạt Động Của Một Ứng Dụng Mean Js</w:t>
      </w:r>
      <w:bookmarkEnd w:id="222"/>
    </w:p>
    <w:p w14:paraId="099D12B8" w14:textId="77777777" w:rsidR="0035188A" w:rsidRPr="00A308F4" w:rsidRDefault="0035188A" w:rsidP="0035188A">
      <w:pPr>
        <w:pStyle w:val="Bngbiu-nidung"/>
        <w:jc w:val="center"/>
      </w:pPr>
      <w:r>
        <w:t xml:space="preserve"> (Nguồn google)</w:t>
      </w:r>
    </w:p>
    <w:p w14:paraId="69E3DF27" w14:textId="77777777" w:rsidR="0035188A" w:rsidRDefault="0035188A" w:rsidP="0035188A">
      <w:pPr>
        <w:pStyle w:val="Bngbiu-nidung"/>
      </w:pPr>
      <w:r w:rsidRPr="00B90768">
        <w:t xml:space="preserve">Hệ thống sẽ sử dụng 1 file server.js có tác dụng khởi động </w:t>
      </w:r>
      <w:r>
        <w:t>ứng dụng web</w:t>
      </w:r>
    </w:p>
    <w:p w14:paraId="65F4D1DA" w14:textId="6A560575" w:rsidR="0035188A" w:rsidRDefault="0035188A" w:rsidP="0035188A">
      <w:pPr>
        <w:pStyle w:val="Bngbiu-nidung"/>
      </w:pPr>
      <w:r>
        <w:t>Từ file server.js hệ thống sẽ trả về giao diện cho người dùng.</w:t>
      </w:r>
      <w:r w:rsidR="00ED457C">
        <w:t xml:space="preserve"> </w:t>
      </w:r>
      <w:r>
        <w:t>Từ phía người dùng ta cũng sẽ có mô hình MVC do Angular Js đảm nhận logic từ phía giao diện sau đó chuyển dữ liệu về lại cho phía server xử lý</w:t>
      </w:r>
    </w:p>
    <w:p w14:paraId="7C238D9B" w14:textId="77777777" w:rsidR="0035188A" w:rsidRDefault="0035188A" w:rsidP="0035188A">
      <w:pPr>
        <w:pStyle w:val="Bngbiu-nidung"/>
      </w:pPr>
      <w:r>
        <w:t>Phía server cũng áp dụng mô hình MVC controller sẽ xử lý logic và model dùng để thao tác với đối tượng và cơ sở dữ liệu và sẽ trả dữ liệu về giao diện cho người dùng.</w:t>
      </w:r>
    </w:p>
    <w:p w14:paraId="3615D616" w14:textId="6B48D948" w:rsidR="00B00CA9" w:rsidRDefault="00B00CA9" w:rsidP="00841454">
      <w:pPr>
        <w:pStyle w:val="Bngbiu-nidung"/>
      </w:pPr>
    </w:p>
    <w:p w14:paraId="701F2FBF" w14:textId="77777777" w:rsidR="00695C93" w:rsidRDefault="00695C93" w:rsidP="00841454">
      <w:pPr>
        <w:pStyle w:val="Bngbiu-nidung"/>
      </w:pPr>
    </w:p>
    <w:p w14:paraId="42AB5B00" w14:textId="6E2ABF09" w:rsidR="00C37181" w:rsidRPr="00B00CA9" w:rsidRDefault="00801948" w:rsidP="00F266B6">
      <w:pPr>
        <w:pStyle w:val="Tiumccp1"/>
        <w:outlineLvl w:val="1"/>
      </w:pPr>
      <w:bookmarkStart w:id="223" w:name="_Toc476213416"/>
      <w:bookmarkStart w:id="224" w:name="_Toc476213671"/>
      <w:bookmarkStart w:id="225" w:name="_Toc476412749"/>
      <w:bookmarkStart w:id="226" w:name="_Toc476499687"/>
      <w:r w:rsidRPr="00B00CA9">
        <w:lastRenderedPageBreak/>
        <w:t>2.</w:t>
      </w:r>
      <w:r w:rsidR="00F266B6">
        <w:t>5</w:t>
      </w:r>
      <w:r w:rsidRPr="00B00CA9">
        <w:t xml:space="preserve"> </w:t>
      </w:r>
      <w:bookmarkEnd w:id="223"/>
      <w:bookmarkEnd w:id="224"/>
      <w:r w:rsidR="00E071B6" w:rsidRPr="00B00CA9">
        <w:t>Ứng dụng trên điện thoại</w:t>
      </w:r>
      <w:bookmarkEnd w:id="225"/>
      <w:bookmarkEnd w:id="226"/>
    </w:p>
    <w:p w14:paraId="1F4CC16F" w14:textId="48D02BE4" w:rsidR="00E071B6" w:rsidRPr="00B00CA9" w:rsidRDefault="00E071B6" w:rsidP="00E071B6">
      <w:pPr>
        <w:pStyle w:val="Bngbiu-nidung"/>
      </w:pPr>
      <w:r w:rsidRPr="00B00CA9">
        <w:t xml:space="preserve">Xây dựng trên nền tảng Android sử dụng ngôn ngữ lập trình Java đồng thời kết hợp với </w:t>
      </w:r>
      <w:r w:rsidR="001015A0" w:rsidRPr="001015A0">
        <w:t>Rest</w:t>
      </w:r>
      <w:r w:rsidR="001015A0">
        <w:rPr>
          <w:b/>
        </w:rPr>
        <w:t xml:space="preserve"> </w:t>
      </w:r>
      <w:r w:rsidRPr="00B00CA9">
        <w:t>API của hệ thống để trao đổi dữ liệu.</w:t>
      </w:r>
    </w:p>
    <w:p w14:paraId="48B4C528" w14:textId="51FAEAA8" w:rsidR="00801948" w:rsidRPr="00B00CA9" w:rsidRDefault="00801948" w:rsidP="00906CE0">
      <w:pPr>
        <w:pStyle w:val="Tiumccp2"/>
        <w:outlineLvl w:val="2"/>
      </w:pPr>
      <w:bookmarkStart w:id="227" w:name="_Toc476412750"/>
      <w:bookmarkStart w:id="228" w:name="_Toc476499688"/>
      <w:r w:rsidRPr="00B00CA9">
        <w:t>2.</w:t>
      </w:r>
      <w:r w:rsidR="00F266B6">
        <w:t>5.1</w:t>
      </w:r>
      <w:r w:rsidRPr="00B00CA9">
        <w:t xml:space="preserve"> Quản lý theo module</w:t>
      </w:r>
      <w:bookmarkEnd w:id="227"/>
      <w:bookmarkEnd w:id="228"/>
    </w:p>
    <w:p w14:paraId="0CE8F814" w14:textId="6BB67ED2" w:rsidR="005339E8" w:rsidRPr="00B00CA9" w:rsidRDefault="00C37181" w:rsidP="00B00CA9">
      <w:pPr>
        <w:pStyle w:val="Bngbiu-nidung"/>
      </w:pPr>
      <w:r w:rsidRPr="00B00CA9">
        <w:t>Hệ thống sẽ</w:t>
      </w:r>
      <w:r w:rsidR="00801948" w:rsidRPr="00B00CA9">
        <w:t xml:space="preserve"> không tuân theo một mô hình nhất định</w:t>
      </w:r>
      <w:r w:rsidR="00E071B6" w:rsidRPr="00B00CA9">
        <w:t xml:space="preserve"> mà</w:t>
      </w:r>
      <w:r w:rsidRPr="00B00CA9">
        <w:t xml:space="preserve"> được chia ra</w:t>
      </w:r>
      <w:r w:rsidR="00801948" w:rsidRPr="00B00CA9">
        <w:t xml:space="preserve"> theo từng thành phần chức năng.</w:t>
      </w:r>
      <w:r w:rsidRPr="00B00CA9">
        <w:t xml:space="preserve"> Kiến trúc mô-đun (module) cho phép chia nhỏ bài toán (hay yêu cầu) của phần mềm thành các phần hầu như không trùng lắp.</w:t>
      </w:r>
      <w:r w:rsidR="00801948" w:rsidRPr="00B00CA9">
        <w:t xml:space="preserve"> </w:t>
      </w:r>
      <w:r w:rsidRPr="00B00CA9">
        <w:t xml:space="preserve">Các module sẽ cung cấp một giao diện (Interface) cho các thành phần khác trong </w:t>
      </w:r>
      <w:bookmarkStart w:id="229" w:name="_Toc476111303"/>
      <w:r w:rsidR="00B00CA9">
        <w:t>hệ thống có thể gọi và sử dụng.</w:t>
      </w:r>
    </w:p>
    <w:p w14:paraId="6B879D97" w14:textId="2CED8601" w:rsidR="005339E8" w:rsidRPr="0035188A" w:rsidRDefault="00E071B6" w:rsidP="00906CE0">
      <w:pPr>
        <w:pStyle w:val="Tiumccp2"/>
        <w:outlineLvl w:val="2"/>
        <w:rPr>
          <w:i w:val="0"/>
        </w:rPr>
      </w:pPr>
      <w:bookmarkStart w:id="230" w:name="_Toc476412751"/>
      <w:bookmarkStart w:id="231" w:name="_Toc476499689"/>
      <w:bookmarkEnd w:id="229"/>
      <w:r w:rsidRPr="0035188A">
        <w:rPr>
          <w:i w:val="0"/>
        </w:rPr>
        <w:t>2.</w:t>
      </w:r>
      <w:r w:rsidR="00F266B6" w:rsidRPr="0035188A">
        <w:rPr>
          <w:i w:val="0"/>
        </w:rPr>
        <w:t>5.2</w:t>
      </w:r>
      <w:r w:rsidRPr="0035188A">
        <w:rPr>
          <w:i w:val="0"/>
        </w:rPr>
        <w:t xml:space="preserve"> </w:t>
      </w:r>
      <w:r w:rsidRPr="0035188A">
        <w:rPr>
          <w:rStyle w:val="Tiumccp2Char"/>
          <w:b/>
          <w:i/>
        </w:rPr>
        <w:t>Công cụ thực hiện</w:t>
      </w:r>
      <w:bookmarkEnd w:id="230"/>
      <w:bookmarkEnd w:id="231"/>
    </w:p>
    <w:p w14:paraId="6DC0306C" w14:textId="39BB39FF" w:rsidR="005339E8" w:rsidRPr="005339E8" w:rsidRDefault="005339E8" w:rsidP="00E071B6">
      <w:pPr>
        <w:pStyle w:val="Bngbiu-nidung"/>
      </w:pPr>
      <w:r w:rsidRPr="005339E8">
        <w:t>R</w:t>
      </w:r>
      <w:r>
        <w:t>etrofit</w:t>
      </w:r>
      <w:r w:rsidR="00464AC3">
        <w:t xml:space="preserve"> </w:t>
      </w:r>
      <w:r w:rsidR="00E071B6">
        <w:t>là một thư viên</w:t>
      </w:r>
      <w:r w:rsidRPr="005339E8">
        <w:t xml:space="preserve"> giúp hệ thống android thao tác trao đổi dữ liệu, </w:t>
      </w:r>
      <w:r w:rsidR="00E071B6">
        <w:t xml:space="preserve">thông tin với </w:t>
      </w:r>
      <w:r w:rsidR="001015A0" w:rsidRPr="001015A0">
        <w:t>Rest</w:t>
      </w:r>
      <w:r w:rsidR="001015A0">
        <w:rPr>
          <w:b/>
        </w:rPr>
        <w:t xml:space="preserve"> </w:t>
      </w:r>
      <w:r w:rsidR="00E071B6">
        <w:t>API.</w:t>
      </w:r>
      <w:r w:rsidRPr="005339E8">
        <w:t xml:space="preserve"> Thư viện cho phép người dùng thực thi các yêu cầu </w:t>
      </w:r>
      <w:r w:rsidR="00E071B6">
        <w:t>GET, POST, DELETE, PUT</w:t>
      </w:r>
      <w:r w:rsidRPr="005339E8">
        <w:t xml:space="preserve"> </w:t>
      </w:r>
      <w:r w:rsidR="00E071B6">
        <w:t xml:space="preserve">lên </w:t>
      </w:r>
      <w:r w:rsidR="001015A0" w:rsidRPr="001015A0">
        <w:t>Rest</w:t>
      </w:r>
      <w:r w:rsidR="001015A0">
        <w:rPr>
          <w:b/>
        </w:rPr>
        <w:t xml:space="preserve"> </w:t>
      </w:r>
      <w:r w:rsidR="00E071B6">
        <w:t>API.</w:t>
      </w:r>
    </w:p>
    <w:p w14:paraId="764EE689" w14:textId="6246C673" w:rsidR="00C37181" w:rsidRDefault="005339E8" w:rsidP="00B00CA9">
      <w:pPr>
        <w:pStyle w:val="Bngbiu-nidung"/>
      </w:pPr>
      <w:r w:rsidRPr="005339E8">
        <w:t>Ngoài ra còn sử dụng các thư viện Design-support của google để thiết kế và hiện thực giao diện người dùng, thư viện facebook-sdk cho phép người dùng đăng nhập, đăng k</w:t>
      </w:r>
      <w:r w:rsidR="00B00CA9">
        <w:t>ý thông qua tài khoản Facebook.</w:t>
      </w:r>
    </w:p>
    <w:p w14:paraId="36A336B1" w14:textId="54D81349" w:rsidR="005339E8" w:rsidRDefault="00EB05F9" w:rsidP="00F266B6">
      <w:pPr>
        <w:pStyle w:val="Tiumccp1"/>
        <w:outlineLvl w:val="1"/>
        <w:rPr>
          <w:i/>
          <w:szCs w:val="26"/>
        </w:rPr>
      </w:pPr>
      <w:bookmarkStart w:id="232" w:name="_Toc476213419"/>
      <w:bookmarkStart w:id="233" w:name="_Toc476213674"/>
      <w:bookmarkStart w:id="234" w:name="_Toc476412752"/>
      <w:bookmarkStart w:id="235" w:name="_Toc476499690"/>
      <w:r>
        <w:t>2.</w:t>
      </w:r>
      <w:r w:rsidR="00F266B6">
        <w:t>6</w:t>
      </w:r>
      <w:r>
        <w:t xml:space="preserve">. </w:t>
      </w:r>
      <w:bookmarkEnd w:id="232"/>
      <w:bookmarkEnd w:id="233"/>
      <w:bookmarkEnd w:id="234"/>
      <w:r w:rsidR="005929F4">
        <w:rPr>
          <w:szCs w:val="26"/>
        </w:rPr>
        <w:t>Mô-đun trả lời tự động</w:t>
      </w:r>
      <w:bookmarkEnd w:id="235"/>
    </w:p>
    <w:p w14:paraId="2DF42596" w14:textId="0EE7F6B9" w:rsidR="00C37181" w:rsidRPr="005339E8" w:rsidRDefault="005929F4" w:rsidP="005339E8">
      <w:pPr>
        <w:pStyle w:val="Bngbiu-nidung"/>
      </w:pPr>
      <w:r>
        <w:t>Mô-đun trả lời tự động</w:t>
      </w:r>
      <w:r w:rsidRPr="005339E8">
        <w:t xml:space="preserve"> </w:t>
      </w:r>
      <w:r w:rsidR="00C37181" w:rsidRPr="005339E8">
        <w:t xml:space="preserve">là nơi tiếp nhận những câu hỏi của người dùng từ </w:t>
      </w:r>
      <w:r w:rsidR="001015A0" w:rsidRPr="001015A0">
        <w:t>Rest</w:t>
      </w:r>
      <w:r w:rsidR="001015A0">
        <w:rPr>
          <w:b/>
        </w:rPr>
        <w:t xml:space="preserve"> </w:t>
      </w:r>
      <w:r w:rsidR="00C37181" w:rsidRPr="005339E8">
        <w:t xml:space="preserve">API sau đó áp dụng, xử lý các giải thuật về phân loại câu hỏi, đo độ tương tự của câu hỏi đó với các câu hỏi trong cơ sở dữ liệu để tìm ra câu hỏi gần với câu người dùng tìm kiếm nhất và trả về lại cho </w:t>
      </w:r>
      <w:r w:rsidR="001015A0" w:rsidRPr="001015A0">
        <w:t>Rest</w:t>
      </w:r>
      <w:r w:rsidR="001015A0">
        <w:rPr>
          <w:b/>
        </w:rPr>
        <w:t xml:space="preserve"> </w:t>
      </w:r>
      <w:r w:rsidR="00C37181" w:rsidRPr="005339E8">
        <w:t xml:space="preserve">API, để </w:t>
      </w:r>
      <w:r w:rsidR="001015A0" w:rsidRPr="001015A0">
        <w:t>Rest</w:t>
      </w:r>
      <w:r w:rsidR="001015A0">
        <w:rPr>
          <w:b/>
        </w:rPr>
        <w:t xml:space="preserve"> </w:t>
      </w:r>
      <w:r w:rsidR="00C37181" w:rsidRPr="005339E8">
        <w:t>API xử lý và hiển thị lên cho người dùng cuối.</w:t>
      </w:r>
    </w:p>
    <w:p w14:paraId="24943D9D" w14:textId="02D89D83" w:rsidR="00C37181" w:rsidRDefault="00C37181" w:rsidP="005339E8">
      <w:pPr>
        <w:pStyle w:val="Tiumccp2"/>
      </w:pPr>
      <w:bookmarkStart w:id="236" w:name="_Toc476213420"/>
      <w:bookmarkStart w:id="237" w:name="_Toc476213675"/>
      <w:bookmarkStart w:id="238" w:name="_Toc476233856"/>
      <w:bookmarkStart w:id="239" w:name="_Toc476234286"/>
      <w:bookmarkStart w:id="240" w:name="_Toc476234929"/>
      <w:bookmarkStart w:id="241" w:name="_Toc476412753"/>
      <w:r>
        <w:t>Công nghệ sử dụng:</w:t>
      </w:r>
      <w:bookmarkEnd w:id="236"/>
      <w:bookmarkEnd w:id="237"/>
      <w:bookmarkEnd w:id="238"/>
      <w:bookmarkEnd w:id="239"/>
      <w:bookmarkEnd w:id="240"/>
      <w:bookmarkEnd w:id="241"/>
    </w:p>
    <w:p w14:paraId="660C71F8" w14:textId="17BEEA40" w:rsidR="00C37181" w:rsidRDefault="005929F4" w:rsidP="005339E8">
      <w:pPr>
        <w:pStyle w:val="Bngbiu-nidung"/>
      </w:pPr>
      <w:r>
        <w:t xml:space="preserve">Mô-đun trả lời tự động </w:t>
      </w:r>
      <w:r w:rsidR="00C37181">
        <w:t xml:space="preserve">được viết trên ngôn ngữ lập trình Java, sử dụng giao thức TCP trong lập trình mạng để trao đổi dữ liệu với </w:t>
      </w:r>
      <w:r w:rsidR="001015A0" w:rsidRPr="001015A0">
        <w:t>Rest</w:t>
      </w:r>
      <w:r w:rsidR="001015A0">
        <w:rPr>
          <w:b/>
        </w:rPr>
        <w:t xml:space="preserve"> </w:t>
      </w:r>
      <w:r w:rsidR="00C37181">
        <w:t>API.</w:t>
      </w:r>
    </w:p>
    <w:p w14:paraId="5038269B" w14:textId="77777777" w:rsidR="00B00CA9" w:rsidRDefault="00B00CA9" w:rsidP="005339E8">
      <w:pPr>
        <w:pStyle w:val="Bngbiu-nidung"/>
      </w:pPr>
    </w:p>
    <w:p w14:paraId="7777B848" w14:textId="77777777" w:rsidR="00695C93" w:rsidRDefault="00695C93" w:rsidP="005339E8">
      <w:pPr>
        <w:pStyle w:val="Bngbiu-nidung"/>
      </w:pPr>
    </w:p>
    <w:p w14:paraId="0BD93AA1" w14:textId="798B09E1" w:rsidR="00C37181" w:rsidRDefault="00C37181" w:rsidP="005339E8">
      <w:pPr>
        <w:pStyle w:val="Tiumccp2"/>
      </w:pPr>
      <w:bookmarkStart w:id="242" w:name="_Toc476213421"/>
      <w:bookmarkStart w:id="243" w:name="_Toc476213676"/>
      <w:bookmarkStart w:id="244" w:name="_Toc476233857"/>
      <w:bookmarkStart w:id="245" w:name="_Toc476234287"/>
      <w:bookmarkStart w:id="246" w:name="_Toc476234930"/>
      <w:bookmarkStart w:id="247" w:name="_Toc476412754"/>
      <w:r>
        <w:lastRenderedPageBreak/>
        <w:t>Thư viện sử dụng</w:t>
      </w:r>
      <w:bookmarkEnd w:id="242"/>
      <w:bookmarkEnd w:id="243"/>
      <w:bookmarkEnd w:id="244"/>
      <w:bookmarkEnd w:id="245"/>
      <w:bookmarkEnd w:id="246"/>
      <w:bookmarkEnd w:id="247"/>
    </w:p>
    <w:p w14:paraId="27AAFC4B" w14:textId="51ACB603" w:rsidR="00C37181" w:rsidRDefault="00C37181" w:rsidP="005339E8">
      <w:pPr>
        <w:pStyle w:val="Bngbiu-nidung"/>
      </w:pPr>
      <w:r>
        <w:t xml:space="preserve"> vnTokenizer: thư viện cho phép chúng ta tách các từ trong trong văn bản Tiếng Việt thành c</w:t>
      </w:r>
      <w:r w:rsidR="00B00CA9">
        <w:t>ác từ đơn hoặc từ ghép có nghĩa.</w:t>
      </w:r>
    </w:p>
    <w:p w14:paraId="659D9FDC" w14:textId="48C350D9" w:rsidR="00C37181" w:rsidRDefault="00C37181" w:rsidP="005339E8">
      <w:pPr>
        <w:pStyle w:val="Bngbiu-nidung"/>
      </w:pPr>
      <w:r>
        <w:t xml:space="preserve"> Stanford Classifier: là công cụ sử dụng trong học máy, hiện thực dựa trên phương pháp Maximum Entropy Classifier, ứng dụng trong việc phân loại các câu hỏi trong Tiếng việt thành các loại câu về “cái gì (what)”, “tại sao (why)”, “như thế nào (how)”…</w:t>
      </w:r>
    </w:p>
    <w:p w14:paraId="2B6F487F" w14:textId="2A1B5DE8" w:rsidR="00D00205" w:rsidRDefault="00C37181" w:rsidP="002A56D8">
      <w:pPr>
        <w:pStyle w:val="Bngbiu-nidung"/>
      </w:pPr>
      <w:r>
        <w:t>MongoDB JDBC Driver: thư viện cho phép kết nối, lấy, truy vấn c</w:t>
      </w:r>
      <w:r w:rsidR="00BB1A2C">
        <w:t>ơ sở dữ liệu MongoDB trên Java.</w:t>
      </w:r>
      <w:r>
        <w:br w:type="page"/>
      </w:r>
      <w:bookmarkEnd w:id="47"/>
    </w:p>
    <w:p w14:paraId="29F238E3" w14:textId="400D4C8A" w:rsidR="002E38BA" w:rsidRDefault="002E38BA" w:rsidP="00207835">
      <w:pPr>
        <w:pStyle w:val="Chng"/>
        <w:outlineLvl w:val="0"/>
      </w:pPr>
      <w:bookmarkStart w:id="248" w:name="_Toc476111321"/>
      <w:bookmarkStart w:id="249" w:name="_Toc476213422"/>
      <w:bookmarkStart w:id="250" w:name="_Toc476412755"/>
      <w:bookmarkStart w:id="251" w:name="_Toc476499691"/>
      <w:r>
        <w:lastRenderedPageBreak/>
        <w:t xml:space="preserve">CHƯƠNG 3 – </w:t>
      </w:r>
      <w:r w:rsidR="001D6455">
        <w:t xml:space="preserve">XÂY DỰNG </w:t>
      </w:r>
      <w:r w:rsidR="00841454">
        <w:t>CƠ CHẾ</w:t>
      </w:r>
      <w:r w:rsidR="001D6455">
        <w:t xml:space="preserve"> TRẢ LỜI TỰ ĐỘNG</w:t>
      </w:r>
      <w:bookmarkEnd w:id="248"/>
      <w:bookmarkEnd w:id="249"/>
      <w:bookmarkEnd w:id="250"/>
      <w:bookmarkEnd w:id="251"/>
    </w:p>
    <w:p w14:paraId="1C1DF825" w14:textId="48A03917" w:rsidR="001D6455" w:rsidRDefault="002A7D54" w:rsidP="00207835">
      <w:pPr>
        <w:pStyle w:val="Tiumccp1"/>
        <w:outlineLvl w:val="1"/>
      </w:pPr>
      <w:r>
        <w:t xml:space="preserve"> </w:t>
      </w:r>
      <w:bookmarkStart w:id="252" w:name="_Toc476111322"/>
      <w:bookmarkStart w:id="253" w:name="_Toc476213423"/>
      <w:bookmarkStart w:id="254" w:name="_Toc476412756"/>
      <w:bookmarkStart w:id="255" w:name="_Toc476499692"/>
      <w:r>
        <w:t xml:space="preserve">3.1 </w:t>
      </w:r>
      <w:r w:rsidR="001D6455">
        <w:t>Kiến trúc tổng quan</w:t>
      </w:r>
      <w:bookmarkEnd w:id="252"/>
      <w:bookmarkEnd w:id="253"/>
      <w:bookmarkEnd w:id="254"/>
      <w:bookmarkEnd w:id="255"/>
    </w:p>
    <w:p w14:paraId="2A2F803F" w14:textId="7C0771F1" w:rsidR="00193783" w:rsidRPr="00513160" w:rsidRDefault="00193783" w:rsidP="00193783">
      <w:pPr>
        <w:pStyle w:val="Tiumccp1"/>
        <w:rPr>
          <w:b w:val="0"/>
          <w:sz w:val="26"/>
          <w:szCs w:val="26"/>
        </w:rPr>
      </w:pPr>
      <w:bookmarkStart w:id="256" w:name="_Toc476233861"/>
      <w:bookmarkStart w:id="257" w:name="_Toc476234291"/>
      <w:bookmarkStart w:id="258" w:name="_Toc476234934"/>
      <w:bookmarkStart w:id="259" w:name="_Toc476412757"/>
      <w:r>
        <w:rPr>
          <w:noProof/>
          <w:lang w:val="vi-VN" w:eastAsia="vi-VN"/>
        </w:rPr>
        <mc:AlternateContent>
          <mc:Choice Requires="wps">
            <w:drawing>
              <wp:anchor distT="0" distB="0" distL="114300" distR="114300" simplePos="0" relativeHeight="251660288" behindDoc="0" locked="0" layoutInCell="1" allowOverlap="1" wp14:anchorId="000869D9" wp14:editId="1E54130D">
                <wp:simplePos x="0" y="0"/>
                <wp:positionH relativeFrom="column">
                  <wp:posOffset>352425</wp:posOffset>
                </wp:positionH>
                <wp:positionV relativeFrom="paragraph">
                  <wp:posOffset>5221605</wp:posOffset>
                </wp:positionV>
                <wp:extent cx="622554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6225540" cy="635"/>
                        </a:xfrm>
                        <a:prstGeom prst="rect">
                          <a:avLst/>
                        </a:prstGeom>
                        <a:solidFill>
                          <a:prstClr val="white"/>
                        </a:solidFill>
                        <a:ln>
                          <a:noFill/>
                        </a:ln>
                        <a:effectLst/>
                      </wps:spPr>
                      <wps:txbx>
                        <w:txbxContent>
                          <w:p w14:paraId="4A845380" w14:textId="0788DEF2" w:rsidR="00C84FFB" w:rsidRPr="000C6830" w:rsidRDefault="00C84FFB" w:rsidP="00193783">
                            <w:pPr>
                              <w:pStyle w:val="Caption"/>
                              <w:rPr>
                                <w:b/>
                                <w:noProof/>
                                <w:sz w:val="28"/>
                                <w:szCs w:val="28"/>
                              </w:rPr>
                            </w:pPr>
                            <w:bookmarkStart w:id="260" w:name="_Toc476409771"/>
                            <w:r>
                              <w:t xml:space="preserve">Hình 3. </w:t>
                            </w:r>
                            <w:fldSimple w:instr=" SEQ Hình_3. \* ARABIC ">
                              <w:r>
                                <w:rPr>
                                  <w:noProof/>
                                </w:rPr>
                                <w:t>1</w:t>
                              </w:r>
                            </w:fldSimple>
                            <w:r w:rsidRPr="00193783">
                              <w:t xml:space="preserve"> </w:t>
                            </w:r>
                            <w:r>
                              <w:t>Kiến trúc tổng quan cơ chế trả lời tự động</w:t>
                            </w:r>
                            <w:bookmarkEnd w:id="2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0869D9" id="Text Box 10" o:spid="_x0000_s1028" type="#_x0000_t202" style="position:absolute;margin-left:27.75pt;margin-top:411.15pt;width:490.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" stroked="f">
                <v:textbox style="mso-fit-shape-to-text:t" inset="0,0,0,0">
                  <w:txbxContent>
                    <w:p w14:paraId="4A845380" w14:textId="0788DEF2" w:rsidR="00C84FFB" w:rsidRPr="000C6830" w:rsidRDefault="00C84FFB" w:rsidP="00193783">
                      <w:pPr>
                        <w:pStyle w:val="Caption"/>
                        <w:rPr>
                          <w:b/>
                          <w:noProof/>
                          <w:sz w:val="28"/>
                          <w:szCs w:val="28"/>
                        </w:rPr>
                      </w:pPr>
                      <w:bookmarkStart w:id="261" w:name="_Toc476409771"/>
                      <w:r>
                        <w:t xml:space="preserve">Hình 3. </w:t>
                      </w:r>
                      <w:fldSimple w:instr=" SEQ Hình_3. \* ARABIC ">
                        <w:r>
                          <w:rPr>
                            <w:noProof/>
                          </w:rPr>
                          <w:t>1</w:t>
                        </w:r>
                      </w:fldSimple>
                      <w:r w:rsidRPr="00193783">
                        <w:t xml:space="preserve"> </w:t>
                      </w:r>
                      <w:r>
                        <w:t>Kiến trúc tổng quan cơ chế trả lời tự động</w:t>
                      </w:r>
                      <w:bookmarkEnd w:id="261"/>
                    </w:p>
                  </w:txbxContent>
                </v:textbox>
                <w10:wrap type="topAndBottom"/>
              </v:shape>
            </w:pict>
          </mc:Fallback>
        </mc:AlternateContent>
      </w:r>
      <w:r w:rsidRPr="00785A07">
        <w:rPr>
          <w:noProof/>
          <w:lang w:val="vi-VN" w:eastAsia="vi-VN"/>
        </w:rPr>
        <w:drawing>
          <wp:anchor distT="0" distB="0" distL="114300" distR="114300" simplePos="0" relativeHeight="251658240" behindDoc="0" locked="0" layoutInCell="1" allowOverlap="1" wp14:anchorId="083B288A" wp14:editId="004A7F58">
            <wp:simplePos x="0" y="0"/>
            <wp:positionH relativeFrom="column">
              <wp:posOffset>352425</wp:posOffset>
            </wp:positionH>
            <wp:positionV relativeFrom="paragraph">
              <wp:posOffset>1294130</wp:posOffset>
            </wp:positionV>
            <wp:extent cx="6225540" cy="3870325"/>
            <wp:effectExtent l="0" t="0" r="381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25540" cy="3870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val="0"/>
          <w:sz w:val="26"/>
          <w:szCs w:val="26"/>
        </w:rPr>
        <w:t xml:space="preserve">Các câu hỏi của người dùng khi đã được chuyển tới </w:t>
      </w:r>
      <w:r w:rsidR="001015A0" w:rsidRPr="001015A0">
        <w:rPr>
          <w:b w:val="0"/>
          <w:sz w:val="26"/>
          <w:szCs w:val="26"/>
        </w:rPr>
        <w:t>Rest</w:t>
      </w:r>
      <w:r w:rsidR="001015A0">
        <w:rPr>
          <w:b w:val="0"/>
          <w:sz w:val="26"/>
          <w:szCs w:val="26"/>
        </w:rPr>
        <w:t xml:space="preserve"> </w:t>
      </w:r>
      <w:r>
        <w:rPr>
          <w:b w:val="0"/>
          <w:sz w:val="26"/>
          <w:szCs w:val="26"/>
        </w:rPr>
        <w:t xml:space="preserve">API sẽ tiếp tục được chuyển tới một máy chủ viết bằng ngôn ngữ Java để tiến hành xử lý, áp dụng giải thuật đo độ tương tự nhằm tìm ra các câu hỏi phù hợp với câu hỏi đó đồng thời trả kết quả về cho </w:t>
      </w:r>
      <w:r w:rsidR="001015A0" w:rsidRPr="001015A0">
        <w:rPr>
          <w:b w:val="0"/>
          <w:sz w:val="26"/>
          <w:szCs w:val="26"/>
        </w:rPr>
        <w:t>Rest</w:t>
      </w:r>
      <w:r w:rsidR="001015A0">
        <w:rPr>
          <w:b w:val="0"/>
          <w:sz w:val="26"/>
          <w:szCs w:val="26"/>
        </w:rPr>
        <w:t xml:space="preserve"> </w:t>
      </w:r>
      <w:r>
        <w:rPr>
          <w:b w:val="0"/>
          <w:sz w:val="26"/>
          <w:szCs w:val="26"/>
        </w:rPr>
        <w:t xml:space="preserve">API để </w:t>
      </w:r>
      <w:r w:rsidR="001015A0" w:rsidRPr="001015A0">
        <w:rPr>
          <w:b w:val="0"/>
          <w:sz w:val="26"/>
          <w:szCs w:val="26"/>
        </w:rPr>
        <w:t>Rest</w:t>
      </w:r>
      <w:r w:rsidR="001015A0">
        <w:rPr>
          <w:b w:val="0"/>
          <w:sz w:val="26"/>
          <w:szCs w:val="26"/>
        </w:rPr>
        <w:t xml:space="preserve"> </w:t>
      </w:r>
      <w:r>
        <w:rPr>
          <w:b w:val="0"/>
          <w:sz w:val="26"/>
          <w:szCs w:val="26"/>
        </w:rPr>
        <w:t>API xử lý cung cấp cho người dùng.</w:t>
      </w:r>
      <w:bookmarkEnd w:id="256"/>
      <w:bookmarkEnd w:id="257"/>
      <w:bookmarkEnd w:id="258"/>
      <w:bookmarkEnd w:id="259"/>
    </w:p>
    <w:p w14:paraId="7773A28A" w14:textId="75F728DF" w:rsidR="00193783" w:rsidRDefault="00193783" w:rsidP="00104BA4">
      <w:pPr>
        <w:pStyle w:val="Tiumccp1"/>
      </w:pPr>
    </w:p>
    <w:p w14:paraId="00A5EDB6" w14:textId="6FFDA4BE" w:rsidR="00841454" w:rsidRDefault="00841454" w:rsidP="00841454">
      <w:pPr>
        <w:pStyle w:val="Chng"/>
        <w:keepNext/>
        <w:ind w:left="1080"/>
      </w:pPr>
    </w:p>
    <w:p w14:paraId="019A7871" w14:textId="77777777" w:rsidR="002A56D8" w:rsidRDefault="002A56D8" w:rsidP="00841454">
      <w:pPr>
        <w:pStyle w:val="Chng"/>
        <w:keepNext/>
        <w:ind w:left="1080"/>
      </w:pPr>
    </w:p>
    <w:p w14:paraId="4AD8BD63" w14:textId="77777777" w:rsidR="001D6455" w:rsidRDefault="001D6455" w:rsidP="00E334B0">
      <w:pPr>
        <w:pStyle w:val="Chng"/>
        <w:ind w:left="1080"/>
      </w:pPr>
    </w:p>
    <w:p w14:paraId="180F5899" w14:textId="5415CF20" w:rsidR="00536351" w:rsidRDefault="00513160" w:rsidP="00EB05F9">
      <w:pPr>
        <w:pStyle w:val="Bngbiu-nidung"/>
        <w:ind w:left="-450" w:firstLine="450"/>
        <w:jc w:val="left"/>
      </w:pPr>
      <w:r>
        <w:lastRenderedPageBreak/>
        <w:t xml:space="preserve">Câu hỏi nhận được </w:t>
      </w:r>
      <w:r w:rsidR="00536351">
        <w:t xml:space="preserve">sẽ đi qua </w:t>
      </w:r>
      <w:r w:rsidR="00536351" w:rsidRPr="00E1649A">
        <w:rPr>
          <w:color w:val="000000" w:themeColor="text1"/>
        </w:rPr>
        <w:t xml:space="preserve">4 </w:t>
      </w:r>
      <w:r w:rsidR="00536351">
        <w:t>giai đoạn</w:t>
      </w:r>
      <w:r w:rsidR="00EB05F9">
        <w:t>:</w:t>
      </w:r>
    </w:p>
    <w:p w14:paraId="1FC6A127" w14:textId="6A004CC0" w:rsidR="00536351" w:rsidRDefault="00415BFC" w:rsidP="004B0C77">
      <w:pPr>
        <w:pStyle w:val="Bngbiu-nidung"/>
        <w:numPr>
          <w:ilvl w:val="0"/>
          <w:numId w:val="2"/>
        </w:numPr>
        <w:ind w:left="1080"/>
        <w:jc w:val="left"/>
      </w:pPr>
      <w:r>
        <w:t xml:space="preserve">Giai đoạn 1: Truy vấn, tìm ra các câu hỏi tương tự với </w:t>
      </w:r>
      <w:r w:rsidR="00536351">
        <w:t>câu hỏi</w:t>
      </w:r>
      <w:r>
        <w:t xml:space="preserve"> câu hỏi được gửi đến</w:t>
      </w:r>
      <w:r w:rsidR="00536351">
        <w:t xml:space="preserve"> để lưu vào danh sách các câu hỏi tương tự</w:t>
      </w:r>
      <w:r>
        <w:t>,</w:t>
      </w:r>
      <w:r w:rsidR="00536351">
        <w:t xml:space="preserve"> sử dụng Full Text Search của MongoDB. Đây là bước đầu tiên để</w:t>
      </w:r>
      <w:r w:rsidR="00966A79">
        <w:t xml:space="preserve"> lấy và</w:t>
      </w:r>
      <w:r w:rsidR="00536351">
        <w:t xml:space="preserve"> lọc dữ liệu, loại bỏ các câu không liên quan nhầm rút ngắn thời gian xử lý của giải thuật.</w:t>
      </w:r>
    </w:p>
    <w:p w14:paraId="22211828" w14:textId="4EEE8D9C" w:rsidR="00536351" w:rsidRDefault="00536351" w:rsidP="004B0C77">
      <w:pPr>
        <w:pStyle w:val="Bngbiu-nidung"/>
        <w:numPr>
          <w:ilvl w:val="0"/>
          <w:numId w:val="2"/>
        </w:numPr>
        <w:ind w:left="1080"/>
        <w:jc w:val="left"/>
      </w:pPr>
      <w:r>
        <w:t>Giai đoạn 2: Phân loại câu hỏi đã nhập vào. Đồng thời lọc lại d</w:t>
      </w:r>
      <w:r w:rsidR="00966A79">
        <w:t>anh sách câu hỏi tương tự đã có bằng cách</w:t>
      </w:r>
      <w:r>
        <w:t xml:space="preserve"> chỉ lấy những câu cùng loại với câu do người dùng nhập vào.</w:t>
      </w:r>
    </w:p>
    <w:p w14:paraId="6AA878D7" w14:textId="77777777" w:rsidR="00536351" w:rsidRDefault="00536351" w:rsidP="00536351">
      <w:pPr>
        <w:pStyle w:val="Bngbiu-nidung"/>
        <w:ind w:left="1080" w:firstLine="0"/>
        <w:jc w:val="left"/>
      </w:pPr>
      <w:r>
        <w:t>Ví dụ: Học kỳ dự thính là gì?</w:t>
      </w:r>
    </w:p>
    <w:p w14:paraId="5C30C6CA" w14:textId="20D2B5A5" w:rsidR="00536351" w:rsidRDefault="00536351" w:rsidP="00536351">
      <w:pPr>
        <w:pStyle w:val="Bngbiu-nidung"/>
        <w:ind w:left="1080" w:firstLine="0"/>
        <w:jc w:val="left"/>
      </w:pPr>
      <w:r>
        <w:t xml:space="preserve">→ Sau khi đi qua bộ phân loại, </w:t>
      </w:r>
      <w:r w:rsidR="00415BFC">
        <w:t>hệ thống sẽ trả lời</w:t>
      </w:r>
      <w:r>
        <w:t xml:space="preserve"> câu hỏi này thuộc loại “what”.</w:t>
      </w:r>
    </w:p>
    <w:p w14:paraId="564728CB" w14:textId="64D7AFF3" w:rsidR="00536351" w:rsidRDefault="00536351" w:rsidP="004B0C77">
      <w:pPr>
        <w:pStyle w:val="Bngbiu-nidung"/>
        <w:numPr>
          <w:ilvl w:val="0"/>
          <w:numId w:val="2"/>
        </w:numPr>
        <w:ind w:left="1080"/>
      </w:pPr>
      <w:r>
        <w:t xml:space="preserve">Giai đoạn 3: Tìm câu hỏi tương tự: Các câu hỏi từ người dùng nhập vào và các câu hỏi trong danh sách câu hỏi sẽ được chuyển thành chữ in thường và tách </w:t>
      </w:r>
      <w:r w:rsidR="00415BFC">
        <w:t xml:space="preserve">từ </w:t>
      </w:r>
      <w:r>
        <w:t xml:space="preserve"> thông qua công cụ VnTokenizer. Từng câu hỏi trong danh sách câu hỏi sẽ được so </w:t>
      </w:r>
      <w:r w:rsidR="00966A79">
        <w:t>trùng</w:t>
      </w:r>
      <w:r>
        <w:t xml:space="preserve"> với câu hỏi từ người dùng nhập vào thông qua giải thuật đo độ tương tự và được gán </w:t>
      </w:r>
      <w:r w:rsidR="00966A79">
        <w:t>trọng</w:t>
      </w:r>
      <w:r>
        <w:t xml:space="preserve"> số, </w:t>
      </w:r>
      <w:r w:rsidR="00966A79">
        <w:t>trọng</w:t>
      </w:r>
      <w:r>
        <w:t xml:space="preserve"> số càng cao thì càng chứng minh được câu này tương tự với câu người dùng nhập vào.</w:t>
      </w:r>
    </w:p>
    <w:p w14:paraId="770958A0" w14:textId="77432C75" w:rsidR="00536351" w:rsidRDefault="00536351" w:rsidP="0029362F">
      <w:pPr>
        <w:pStyle w:val="Bngbiu-nidung"/>
        <w:numPr>
          <w:ilvl w:val="0"/>
          <w:numId w:val="2"/>
        </w:numPr>
        <w:ind w:left="1080"/>
      </w:pPr>
      <w:r>
        <w:t xml:space="preserve">Giai đoạn 4: In ra danh sách các câu hỏi tương tự. Ở đây chúng em sẽ lấy 3 câu hỏi được gán điểm số cao nhất và trả về cho </w:t>
      </w:r>
      <w:r w:rsidR="001015A0" w:rsidRPr="001015A0">
        <w:t>Rest</w:t>
      </w:r>
      <w:r w:rsidR="001015A0">
        <w:rPr>
          <w:b/>
        </w:rPr>
        <w:t xml:space="preserve"> </w:t>
      </w:r>
      <w:r w:rsidR="00966A79">
        <w:t>API</w:t>
      </w:r>
      <w:r>
        <w:t xml:space="preserve"> xử lý</w:t>
      </w:r>
    </w:p>
    <w:p w14:paraId="5E6FC9B8" w14:textId="3F84A256" w:rsidR="00695C93" w:rsidRPr="00261FBC" w:rsidRDefault="002A7D54" w:rsidP="00261FBC">
      <w:pPr>
        <w:pStyle w:val="Tiumccp1"/>
        <w:outlineLvl w:val="1"/>
      </w:pPr>
      <w:r>
        <w:t xml:space="preserve"> </w:t>
      </w:r>
      <w:bookmarkStart w:id="262" w:name="_Toc476111324"/>
      <w:bookmarkStart w:id="263" w:name="_Toc476213426"/>
      <w:bookmarkStart w:id="264" w:name="_Toc476412758"/>
      <w:bookmarkStart w:id="265" w:name="_Toc476499693"/>
      <w:r w:rsidR="00BB1A2C">
        <w:t>3.</w:t>
      </w:r>
      <w:r w:rsidR="0029362F">
        <w:t>2</w:t>
      </w:r>
      <w:r w:rsidR="00536351">
        <w:t xml:space="preserve"> </w:t>
      </w:r>
      <w:r w:rsidR="00D93231">
        <w:t>Phương pháp</w:t>
      </w:r>
      <w:r w:rsidR="00415BFC">
        <w:t xml:space="preserve"> sử dụng</w:t>
      </w:r>
      <w:r w:rsidR="00D93231">
        <w:t>:</w:t>
      </w:r>
      <w:bookmarkEnd w:id="262"/>
      <w:bookmarkEnd w:id="263"/>
      <w:bookmarkEnd w:id="264"/>
      <w:bookmarkEnd w:id="265"/>
    </w:p>
    <w:p w14:paraId="5876841E" w14:textId="3F28AB65" w:rsidR="00BF7A8C" w:rsidRDefault="00BB1A2C" w:rsidP="00207835">
      <w:pPr>
        <w:pStyle w:val="Tiumccp2"/>
        <w:outlineLvl w:val="2"/>
      </w:pPr>
      <w:bookmarkStart w:id="266" w:name="_Toc476111325"/>
      <w:bookmarkStart w:id="267" w:name="_Toc476213427"/>
      <w:bookmarkStart w:id="268" w:name="_Toc476412759"/>
      <w:bookmarkStart w:id="269" w:name="_Toc476499694"/>
      <w:r>
        <w:t>3.</w:t>
      </w:r>
      <w:r w:rsidR="0029362F">
        <w:t>2</w:t>
      </w:r>
      <w:r w:rsidR="002A7D54">
        <w:t xml:space="preserve">.1 </w:t>
      </w:r>
      <w:r w:rsidR="00BF7A8C">
        <w:t>Lọc dữ liệu sử dụng Full Text Search</w:t>
      </w:r>
      <w:bookmarkEnd w:id="266"/>
      <w:bookmarkEnd w:id="267"/>
      <w:bookmarkEnd w:id="268"/>
      <w:bookmarkEnd w:id="269"/>
    </w:p>
    <w:p w14:paraId="445B9884" w14:textId="630FA380" w:rsidR="00BF7A8C" w:rsidRDefault="00BF7A8C" w:rsidP="002230C5">
      <w:pPr>
        <w:pStyle w:val="Chng"/>
        <w:ind w:left="786"/>
        <w:rPr>
          <w:b w:val="0"/>
          <w:sz w:val="26"/>
          <w:szCs w:val="26"/>
        </w:rPr>
      </w:pPr>
      <w:bookmarkStart w:id="270" w:name="_Toc476111326"/>
      <w:bookmarkStart w:id="271" w:name="_Toc476213428"/>
      <w:bookmarkStart w:id="272" w:name="_Toc476213683"/>
      <w:bookmarkStart w:id="273" w:name="_Toc476233864"/>
      <w:bookmarkStart w:id="274" w:name="_Toc476234294"/>
      <w:bookmarkStart w:id="275" w:name="_Toc476234937"/>
      <w:bookmarkStart w:id="276" w:name="_Toc476412760"/>
      <w:r>
        <w:rPr>
          <w:b w:val="0"/>
          <w:sz w:val="26"/>
          <w:szCs w:val="26"/>
        </w:rPr>
        <w:t>Để tăng hiệu năng, thời gian truy xuất dữ liệu trong cơ sở dữ liệu, đồng thời loại bỏ những dữ liệu không liên quan đến câu hỏi từ người dùng nhập vào, chúng ta sẽ sử dụng một kỹ thuật gọi là Full Text Search</w:t>
      </w:r>
      <w:r w:rsidR="0085063F">
        <w:rPr>
          <w:b w:val="0"/>
          <w:sz w:val="26"/>
          <w:szCs w:val="26"/>
        </w:rPr>
        <w:t xml:space="preserve"> (</w:t>
      </w:r>
      <w:r w:rsidR="0085063F" w:rsidRPr="00CB6015">
        <w:rPr>
          <w:b w:val="0"/>
          <w:sz w:val="26"/>
          <w:szCs w:val="26"/>
        </w:rPr>
        <w:t>FTS</w:t>
      </w:r>
      <w:r w:rsidR="0085063F">
        <w:rPr>
          <w:b w:val="0"/>
          <w:sz w:val="26"/>
          <w:szCs w:val="26"/>
        </w:rPr>
        <w:t>)</w:t>
      </w:r>
      <w:bookmarkEnd w:id="270"/>
      <w:bookmarkEnd w:id="271"/>
      <w:bookmarkEnd w:id="272"/>
      <w:bookmarkEnd w:id="273"/>
      <w:bookmarkEnd w:id="274"/>
      <w:bookmarkEnd w:id="275"/>
      <w:r w:rsidR="00966A79">
        <w:rPr>
          <w:b w:val="0"/>
          <w:sz w:val="26"/>
          <w:szCs w:val="26"/>
        </w:rPr>
        <w:t>.</w:t>
      </w:r>
      <w:bookmarkEnd w:id="276"/>
    </w:p>
    <w:p w14:paraId="7EFC11EF" w14:textId="48243280" w:rsidR="0085063F" w:rsidRDefault="0085063F" w:rsidP="002230C5">
      <w:pPr>
        <w:pStyle w:val="Chng"/>
        <w:ind w:left="786"/>
        <w:rPr>
          <w:b w:val="0"/>
          <w:sz w:val="26"/>
          <w:szCs w:val="26"/>
        </w:rPr>
      </w:pPr>
      <w:bookmarkStart w:id="277" w:name="_Toc476111327"/>
      <w:bookmarkStart w:id="278" w:name="_Toc476213429"/>
      <w:bookmarkStart w:id="279" w:name="_Toc476213684"/>
      <w:bookmarkStart w:id="280" w:name="_Toc476233865"/>
      <w:bookmarkStart w:id="281" w:name="_Toc476234295"/>
      <w:bookmarkStart w:id="282" w:name="_Toc476234938"/>
      <w:bookmarkStart w:id="283" w:name="_Toc476412761"/>
      <w:r>
        <w:rPr>
          <w:b w:val="0"/>
          <w:sz w:val="26"/>
          <w:szCs w:val="26"/>
        </w:rPr>
        <w:t>FTS</w:t>
      </w:r>
      <w:r w:rsidR="00BF7A8C">
        <w:rPr>
          <w:b w:val="0"/>
          <w:sz w:val="26"/>
          <w:szCs w:val="26"/>
        </w:rPr>
        <w:t xml:space="preserve"> là một kỹ thuật tìm kiếm trên cơ sở dữ liệu dạng văn bản.</w:t>
      </w:r>
      <w:r>
        <w:rPr>
          <w:b w:val="0"/>
          <w:sz w:val="26"/>
          <w:szCs w:val="26"/>
        </w:rPr>
        <w:t xml:space="preserve"> Sở dĩ FTS có hiệu năng </w:t>
      </w:r>
      <w:r w:rsidR="00EB4442">
        <w:rPr>
          <w:b w:val="0"/>
          <w:sz w:val="26"/>
          <w:szCs w:val="26"/>
        </w:rPr>
        <w:t>và</w:t>
      </w:r>
      <w:r>
        <w:rPr>
          <w:b w:val="0"/>
          <w:sz w:val="26"/>
          <w:szCs w:val="26"/>
        </w:rPr>
        <w:t xml:space="preserve"> tốc độ truy xuất cao hơn các kỹ thuật tìm kiếm thông thường là nhờ </w:t>
      </w:r>
      <w:r w:rsidR="00B16635">
        <w:rPr>
          <w:b w:val="0"/>
          <w:sz w:val="26"/>
          <w:szCs w:val="26"/>
        </w:rPr>
        <w:t xml:space="preserve">sử </w:t>
      </w:r>
      <w:r w:rsidR="00B16635">
        <w:rPr>
          <w:b w:val="0"/>
          <w:sz w:val="26"/>
          <w:szCs w:val="26"/>
        </w:rPr>
        <w:lastRenderedPageBreak/>
        <w:t xml:space="preserve">dụng </w:t>
      </w:r>
      <w:r w:rsidR="00A977CA">
        <w:rPr>
          <w:b w:val="0"/>
          <w:sz w:val="26"/>
          <w:szCs w:val="26"/>
        </w:rPr>
        <w:t xml:space="preserve">phương pháp đánh chỉ mục (Indexing). Mỗi từ trong văn bản mới chèn vào sẽ được lưu vào một mảng </w:t>
      </w:r>
      <w:r w:rsidR="00EB4442">
        <w:rPr>
          <w:b w:val="0"/>
          <w:sz w:val="26"/>
          <w:szCs w:val="26"/>
        </w:rPr>
        <w:t>gồm</w:t>
      </w:r>
      <w:r w:rsidR="00A977CA">
        <w:rPr>
          <w:b w:val="0"/>
          <w:sz w:val="26"/>
          <w:szCs w:val="26"/>
        </w:rPr>
        <w:t xml:space="preserve"> địa chỉ các văn bản chứa từ đó</w:t>
      </w:r>
      <w:bookmarkEnd w:id="277"/>
      <w:bookmarkEnd w:id="278"/>
      <w:bookmarkEnd w:id="279"/>
      <w:bookmarkEnd w:id="280"/>
      <w:bookmarkEnd w:id="281"/>
      <w:bookmarkEnd w:id="282"/>
      <w:bookmarkEnd w:id="283"/>
    </w:p>
    <w:p w14:paraId="7CE10DC0" w14:textId="3DEF5982" w:rsidR="00A977CA" w:rsidRDefault="00A977CA" w:rsidP="00A977CA">
      <w:pPr>
        <w:pStyle w:val="Chng"/>
        <w:ind w:left="1080"/>
        <w:rPr>
          <w:b w:val="0"/>
          <w:sz w:val="26"/>
          <w:szCs w:val="26"/>
        </w:rPr>
      </w:pPr>
      <w:bookmarkStart w:id="284" w:name="_Toc476111328"/>
      <w:bookmarkStart w:id="285" w:name="_Toc476213430"/>
      <w:bookmarkStart w:id="286" w:name="_Toc476213685"/>
      <w:bookmarkStart w:id="287" w:name="_Toc476233866"/>
      <w:bookmarkStart w:id="288" w:name="_Toc476234296"/>
      <w:bookmarkStart w:id="289" w:name="_Toc476234939"/>
      <w:bookmarkStart w:id="290" w:name="_Toc476412762"/>
      <w:r>
        <w:rPr>
          <w:b w:val="0"/>
          <w:sz w:val="26"/>
          <w:szCs w:val="26"/>
        </w:rPr>
        <w:t>Ví dụ:</w:t>
      </w:r>
      <w:bookmarkEnd w:id="284"/>
      <w:bookmarkEnd w:id="285"/>
      <w:bookmarkEnd w:id="286"/>
      <w:bookmarkEnd w:id="287"/>
      <w:bookmarkEnd w:id="288"/>
      <w:bookmarkEnd w:id="289"/>
      <w:bookmarkEnd w:id="290"/>
      <w:r>
        <w:rPr>
          <w:b w:val="0"/>
          <w:sz w:val="26"/>
          <w:szCs w:val="26"/>
        </w:rPr>
        <w:t xml:space="preserve"> </w:t>
      </w:r>
    </w:p>
    <w:p w14:paraId="4FB4729B" w14:textId="2E8846A5" w:rsidR="00A977CA" w:rsidRDefault="00A977CA" w:rsidP="00EB4442">
      <w:pPr>
        <w:pStyle w:val="Chng"/>
        <w:ind w:left="1080" w:firstLine="450"/>
        <w:rPr>
          <w:b w:val="0"/>
          <w:sz w:val="26"/>
          <w:szCs w:val="26"/>
        </w:rPr>
      </w:pPr>
      <w:bookmarkStart w:id="291" w:name="_Toc476111329"/>
      <w:bookmarkStart w:id="292" w:name="_Toc476213431"/>
      <w:bookmarkStart w:id="293" w:name="_Toc476213686"/>
      <w:bookmarkStart w:id="294" w:name="_Toc476233867"/>
      <w:bookmarkStart w:id="295" w:name="_Toc476234297"/>
      <w:bookmarkStart w:id="296" w:name="_Toc476234940"/>
      <w:bookmarkStart w:id="297" w:name="_Toc476412763"/>
      <w:r>
        <w:rPr>
          <w:b w:val="0"/>
          <w:sz w:val="26"/>
          <w:szCs w:val="26"/>
        </w:rPr>
        <w:t>D1= “Đây là văn bản thứ nhất”.</w:t>
      </w:r>
      <w:bookmarkEnd w:id="291"/>
      <w:bookmarkEnd w:id="292"/>
      <w:bookmarkEnd w:id="293"/>
      <w:bookmarkEnd w:id="294"/>
      <w:bookmarkEnd w:id="295"/>
      <w:bookmarkEnd w:id="296"/>
      <w:bookmarkEnd w:id="297"/>
    </w:p>
    <w:p w14:paraId="0466993A" w14:textId="47F06439" w:rsidR="00A977CA" w:rsidRPr="001E7D59" w:rsidRDefault="00A977CA" w:rsidP="00EB4442">
      <w:pPr>
        <w:pStyle w:val="Chng"/>
        <w:ind w:left="1080" w:firstLine="450"/>
        <w:rPr>
          <w:b w:val="0"/>
          <w:sz w:val="26"/>
          <w:szCs w:val="26"/>
          <w:lang w:val="fr-FR"/>
        </w:rPr>
      </w:pPr>
      <w:bookmarkStart w:id="298" w:name="_Toc476111330"/>
      <w:bookmarkStart w:id="299" w:name="_Toc476213432"/>
      <w:bookmarkStart w:id="300" w:name="_Toc476213687"/>
      <w:bookmarkStart w:id="301" w:name="_Toc476233868"/>
      <w:bookmarkStart w:id="302" w:name="_Toc476234298"/>
      <w:bookmarkStart w:id="303" w:name="_Toc476234941"/>
      <w:bookmarkStart w:id="304" w:name="_Toc476412764"/>
      <w:r w:rsidRPr="001E7D59">
        <w:rPr>
          <w:b w:val="0"/>
          <w:sz w:val="26"/>
          <w:szCs w:val="26"/>
          <w:lang w:val="fr-FR"/>
        </w:rPr>
        <w:t>D2= “Đây là</w:t>
      </w:r>
      <w:r w:rsidR="00BB59A1" w:rsidRPr="001E7D59">
        <w:rPr>
          <w:b w:val="0"/>
          <w:sz w:val="26"/>
          <w:szCs w:val="26"/>
          <w:lang w:val="fr-FR"/>
        </w:rPr>
        <w:t xml:space="preserve"> hai văn bản</w:t>
      </w:r>
      <w:r w:rsidRPr="001E7D59">
        <w:rPr>
          <w:b w:val="0"/>
          <w:sz w:val="26"/>
          <w:szCs w:val="26"/>
          <w:lang w:val="fr-FR"/>
        </w:rPr>
        <w:t>”.</w:t>
      </w:r>
      <w:bookmarkEnd w:id="298"/>
      <w:bookmarkEnd w:id="299"/>
      <w:bookmarkEnd w:id="300"/>
      <w:bookmarkEnd w:id="301"/>
      <w:bookmarkEnd w:id="302"/>
      <w:bookmarkEnd w:id="303"/>
      <w:bookmarkEnd w:id="304"/>
    </w:p>
    <w:p w14:paraId="7607FA81" w14:textId="7E51FCB7" w:rsidR="00BB59A1" w:rsidRDefault="00A977CA" w:rsidP="00EB4442">
      <w:pPr>
        <w:pStyle w:val="Chng"/>
        <w:ind w:left="1080" w:firstLine="450"/>
        <w:rPr>
          <w:b w:val="0"/>
          <w:sz w:val="26"/>
          <w:szCs w:val="26"/>
        </w:rPr>
      </w:pPr>
      <w:bookmarkStart w:id="305" w:name="_Toc476111331"/>
      <w:bookmarkStart w:id="306" w:name="_Toc476213433"/>
      <w:bookmarkStart w:id="307" w:name="_Toc476213688"/>
      <w:bookmarkStart w:id="308" w:name="_Toc476233869"/>
      <w:bookmarkStart w:id="309" w:name="_Toc476234299"/>
      <w:bookmarkStart w:id="310" w:name="_Toc476234942"/>
      <w:bookmarkStart w:id="311" w:name="_Toc476412765"/>
      <w:r>
        <w:rPr>
          <w:b w:val="0"/>
          <w:sz w:val="26"/>
          <w:szCs w:val="26"/>
        </w:rPr>
        <w:t>D3=” Một hai”.</w:t>
      </w:r>
      <w:bookmarkEnd w:id="305"/>
      <w:bookmarkEnd w:id="306"/>
      <w:bookmarkEnd w:id="307"/>
      <w:bookmarkEnd w:id="308"/>
      <w:bookmarkEnd w:id="309"/>
      <w:bookmarkEnd w:id="310"/>
      <w:bookmarkEnd w:id="311"/>
    </w:p>
    <w:p w14:paraId="6D3DF036" w14:textId="26E171CB" w:rsidR="00A977CA" w:rsidRPr="00BB59A1" w:rsidRDefault="00EB4442" w:rsidP="00EB4442">
      <w:pPr>
        <w:pStyle w:val="Chng"/>
        <w:tabs>
          <w:tab w:val="clear" w:pos="6379"/>
          <w:tab w:val="left" w:pos="1440"/>
        </w:tabs>
        <w:ind w:left="1620" w:right="4531"/>
        <w:rPr>
          <w:b w:val="0"/>
          <w:sz w:val="26"/>
          <w:szCs w:val="26"/>
        </w:rPr>
      </w:pPr>
      <w:bookmarkStart w:id="312" w:name="_Toc476111332"/>
      <w:bookmarkStart w:id="313" w:name="_Toc476213434"/>
      <w:bookmarkStart w:id="314" w:name="_Toc476213689"/>
      <w:bookmarkStart w:id="315" w:name="_Toc476233870"/>
      <w:bookmarkStart w:id="316" w:name="_Toc476234300"/>
      <w:bookmarkStart w:id="317" w:name="_Toc476234943"/>
      <w:bookmarkStart w:id="318" w:name="_Toc476412766"/>
      <m:oMathPara>
        <m:oMathParaPr>
          <m:jc m:val="left"/>
        </m:oMathParaPr>
        <m:oMath>
          <m:r>
            <m:rPr>
              <m:nor/>
            </m:rPr>
            <w:rPr>
              <w:rFonts w:ascii="Cambria Math" w:hAnsi="Cambria Math"/>
              <w:b w:val="0"/>
              <w:sz w:val="26"/>
              <w:szCs w:val="26"/>
            </w:rPr>
            <m:t>1. Đây</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 D</m:t>
              </m:r>
              <m:r>
                <m:rPr>
                  <m:sty m:val="bi"/>
                </m:rPr>
                <w:rPr>
                  <w:rFonts w:ascii="Cambria Math" w:hAnsi="Cambria Math"/>
                  <w:sz w:val="26"/>
                  <w:szCs w:val="26"/>
                </w:rPr>
                <m:t>2</m:t>
              </m:r>
            </m:e>
          </m:d>
        </m:oMath>
      </m:oMathPara>
      <w:bookmarkEnd w:id="312"/>
      <w:bookmarkEnd w:id="313"/>
      <w:bookmarkEnd w:id="314"/>
      <w:bookmarkEnd w:id="315"/>
      <w:bookmarkEnd w:id="316"/>
      <w:bookmarkEnd w:id="317"/>
      <w:bookmarkEnd w:id="318"/>
    </w:p>
    <w:p w14:paraId="086DFD87" w14:textId="1D92B9F2" w:rsidR="00BB59A1" w:rsidRPr="001E7D59" w:rsidRDefault="00EB4442" w:rsidP="00EB4442">
      <w:pPr>
        <w:pStyle w:val="Chng"/>
        <w:tabs>
          <w:tab w:val="clear" w:pos="6379"/>
          <w:tab w:val="left" w:pos="1440"/>
        </w:tabs>
        <w:ind w:left="1620" w:right="5341" w:firstLine="450"/>
        <w:rPr>
          <w:b w:val="0"/>
          <w:sz w:val="26"/>
          <w:szCs w:val="26"/>
          <w:lang w:val="fr-FR"/>
        </w:rPr>
      </w:pPr>
      <w:bookmarkStart w:id="319" w:name="_Toc476111333"/>
      <w:bookmarkStart w:id="320" w:name="_Toc476213435"/>
      <w:bookmarkStart w:id="321" w:name="_Toc476213690"/>
      <w:bookmarkStart w:id="322" w:name="_Toc476233871"/>
      <w:bookmarkStart w:id="323" w:name="_Toc476234301"/>
      <w:bookmarkStart w:id="324" w:name="_Toc476234944"/>
      <w:bookmarkStart w:id="325" w:name="_Toc476412767"/>
      <m:oMathPara>
        <m:oMathParaPr>
          <m:jc m:val="left"/>
        </m:oMathParaPr>
        <m:oMath>
          <m:r>
            <m:rPr>
              <m:nor/>
            </m:rPr>
            <w:rPr>
              <w:rFonts w:ascii="Cambria Math" w:hAnsi="Cambria Math"/>
              <w:b w:val="0"/>
              <w:sz w:val="26"/>
              <w:szCs w:val="26"/>
              <w:lang w:val="fr-FR"/>
            </w:rPr>
            <m:t>2. là</m:t>
          </m:r>
          <m:r>
            <m:rPr>
              <m:sty m:val="bi"/>
            </m:rPr>
            <w:rPr>
              <w:rFonts w:ascii="Cambria Math" w:hAnsi="Cambria Math"/>
              <w:sz w:val="26"/>
              <w:szCs w:val="26"/>
              <w:lang w:val="fr-FR"/>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 xml:space="preserve">1, </m:t>
              </m:r>
              <m:r>
                <m:rPr>
                  <m:sty m:val="bi"/>
                </m:rPr>
                <w:rPr>
                  <w:rFonts w:ascii="Cambria Math" w:hAnsi="Cambria Math"/>
                  <w:sz w:val="26"/>
                  <w:szCs w:val="26"/>
                </w:rPr>
                <m:t>D</m:t>
              </m:r>
              <m:r>
                <m:rPr>
                  <m:sty m:val="bi"/>
                </m:rPr>
                <w:rPr>
                  <w:rFonts w:ascii="Cambria Math" w:hAnsi="Cambria Math"/>
                  <w:sz w:val="26"/>
                  <w:szCs w:val="26"/>
                  <w:lang w:val="fr-FR"/>
                </w:rPr>
                <m:t>2</m:t>
              </m:r>
            </m:e>
          </m:d>
        </m:oMath>
      </m:oMathPara>
      <w:bookmarkEnd w:id="319"/>
      <w:bookmarkEnd w:id="320"/>
      <w:bookmarkEnd w:id="321"/>
      <w:bookmarkEnd w:id="322"/>
      <w:bookmarkEnd w:id="323"/>
      <w:bookmarkEnd w:id="324"/>
      <w:bookmarkEnd w:id="325"/>
    </w:p>
    <w:p w14:paraId="1D623027" w14:textId="41DA1B54" w:rsidR="00BB59A1" w:rsidRPr="001E7D59" w:rsidRDefault="00EB4442" w:rsidP="00EB4442">
      <w:pPr>
        <w:pStyle w:val="Chng"/>
        <w:tabs>
          <w:tab w:val="clear" w:pos="6379"/>
          <w:tab w:val="left" w:pos="1440"/>
        </w:tabs>
        <w:ind w:left="1620" w:right="5341" w:firstLine="450"/>
        <w:rPr>
          <w:b w:val="0"/>
          <w:sz w:val="26"/>
          <w:szCs w:val="26"/>
          <w:lang w:val="fr-FR"/>
        </w:rPr>
      </w:pPr>
      <w:bookmarkStart w:id="326" w:name="_Toc476111334"/>
      <w:bookmarkStart w:id="327" w:name="_Toc476213436"/>
      <w:bookmarkStart w:id="328" w:name="_Toc476213691"/>
      <w:bookmarkStart w:id="329" w:name="_Toc476233872"/>
      <w:bookmarkStart w:id="330" w:name="_Toc476234302"/>
      <w:bookmarkStart w:id="331" w:name="_Toc476234945"/>
      <w:bookmarkStart w:id="332" w:name="_Toc476412768"/>
      <m:oMathPara>
        <m:oMathParaPr>
          <m:jc m:val="left"/>
        </m:oMathParaPr>
        <m:oMath>
          <m:r>
            <m:rPr>
              <m:nor/>
            </m:rPr>
            <w:rPr>
              <w:rFonts w:ascii="Cambria Math" w:hAnsi="Cambria Math"/>
              <w:b w:val="0"/>
              <w:sz w:val="26"/>
              <w:szCs w:val="26"/>
              <w:lang w:val="fr-FR"/>
            </w:rPr>
            <m:t>3. văn</m:t>
          </m:r>
          <m:r>
            <m:rPr>
              <m:sty m:val="bi"/>
            </m:rPr>
            <w:rPr>
              <w:rFonts w:ascii="Cambria Math" w:hAnsi="Cambria Math"/>
              <w:sz w:val="26"/>
              <w:szCs w:val="26"/>
              <w:lang w:val="fr-FR"/>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 xml:space="preserve">1, </m:t>
              </m:r>
              <m:r>
                <m:rPr>
                  <m:sty m:val="bi"/>
                </m:rPr>
                <w:rPr>
                  <w:rFonts w:ascii="Cambria Math" w:hAnsi="Cambria Math"/>
                  <w:sz w:val="26"/>
                  <w:szCs w:val="26"/>
                </w:rPr>
                <m:t>D</m:t>
              </m:r>
              <m:r>
                <m:rPr>
                  <m:sty m:val="bi"/>
                </m:rPr>
                <w:rPr>
                  <w:rFonts w:ascii="Cambria Math" w:hAnsi="Cambria Math"/>
                  <w:sz w:val="26"/>
                  <w:szCs w:val="26"/>
                  <w:lang w:val="fr-FR"/>
                </w:rPr>
                <m:t>2</m:t>
              </m:r>
            </m:e>
          </m:d>
        </m:oMath>
      </m:oMathPara>
      <w:bookmarkEnd w:id="326"/>
      <w:bookmarkEnd w:id="327"/>
      <w:bookmarkEnd w:id="328"/>
      <w:bookmarkEnd w:id="329"/>
      <w:bookmarkEnd w:id="330"/>
      <w:bookmarkEnd w:id="331"/>
      <w:bookmarkEnd w:id="332"/>
    </w:p>
    <w:p w14:paraId="7B3C6138" w14:textId="34EB0636" w:rsidR="00BB59A1" w:rsidRPr="00FD5F07" w:rsidRDefault="00EB4442" w:rsidP="00EB4442">
      <w:pPr>
        <w:pStyle w:val="Chng"/>
        <w:tabs>
          <w:tab w:val="clear" w:pos="6379"/>
          <w:tab w:val="left" w:pos="1440"/>
        </w:tabs>
        <w:ind w:left="1620" w:right="5341" w:firstLine="450"/>
        <w:rPr>
          <w:b w:val="0"/>
          <w:sz w:val="26"/>
          <w:szCs w:val="26"/>
        </w:rPr>
      </w:pPr>
      <w:bookmarkStart w:id="333" w:name="_Toc476111335"/>
      <w:bookmarkStart w:id="334" w:name="_Toc476213437"/>
      <w:bookmarkStart w:id="335" w:name="_Toc476213692"/>
      <w:bookmarkStart w:id="336" w:name="_Toc476233873"/>
      <w:bookmarkStart w:id="337" w:name="_Toc476234303"/>
      <w:bookmarkStart w:id="338" w:name="_Toc476234946"/>
      <w:bookmarkStart w:id="339" w:name="_Toc476412769"/>
      <m:oMathPara>
        <m:oMathParaPr>
          <m:jc m:val="left"/>
        </m:oMathParaPr>
        <m:oMath>
          <m:r>
            <m:rPr>
              <m:nor/>
            </m:rPr>
            <w:rPr>
              <w:rFonts w:ascii="Cambria Math" w:hAnsi="Cambria Math"/>
              <w:b w:val="0"/>
              <w:sz w:val="26"/>
              <w:szCs w:val="26"/>
            </w:rPr>
            <m:t>4. bản</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1</m:t>
              </m:r>
              <m:r>
                <m:rPr>
                  <m:sty m:val="bi"/>
                </m:rPr>
                <w:rPr>
                  <w:rFonts w:ascii="Cambria Math" w:hAnsi="Cambria Math"/>
                  <w:sz w:val="26"/>
                  <w:szCs w:val="26"/>
                </w:rPr>
                <m:t>, D</m:t>
              </m:r>
              <m:r>
                <m:rPr>
                  <m:sty m:val="bi"/>
                </m:rPr>
                <w:rPr>
                  <w:rFonts w:ascii="Cambria Math" w:hAnsi="Cambria Math"/>
                  <w:sz w:val="26"/>
                  <w:szCs w:val="26"/>
                  <w:lang w:val="fr-FR"/>
                </w:rPr>
                <m:t>2</m:t>
              </m:r>
            </m:e>
          </m:d>
        </m:oMath>
      </m:oMathPara>
      <w:bookmarkEnd w:id="333"/>
      <w:bookmarkEnd w:id="334"/>
      <w:bookmarkEnd w:id="335"/>
      <w:bookmarkEnd w:id="336"/>
      <w:bookmarkEnd w:id="337"/>
      <w:bookmarkEnd w:id="338"/>
      <w:bookmarkEnd w:id="339"/>
    </w:p>
    <w:p w14:paraId="57D0F7EF" w14:textId="0B27D666" w:rsidR="00BB59A1" w:rsidRPr="00BB59A1" w:rsidRDefault="00EB4442" w:rsidP="00EB4442">
      <w:pPr>
        <w:pStyle w:val="Chng"/>
        <w:tabs>
          <w:tab w:val="clear" w:pos="6379"/>
          <w:tab w:val="left" w:pos="1440"/>
        </w:tabs>
        <w:ind w:left="1620" w:right="5341" w:firstLine="450"/>
        <w:rPr>
          <w:b w:val="0"/>
          <w:sz w:val="26"/>
          <w:szCs w:val="26"/>
        </w:rPr>
      </w:pPr>
      <w:bookmarkStart w:id="340" w:name="_Toc476111336"/>
      <w:bookmarkStart w:id="341" w:name="_Toc476213438"/>
      <w:bookmarkStart w:id="342" w:name="_Toc476213693"/>
      <w:bookmarkStart w:id="343" w:name="_Toc476233874"/>
      <w:bookmarkStart w:id="344" w:name="_Toc476234304"/>
      <w:bookmarkStart w:id="345" w:name="_Toc476234947"/>
      <w:bookmarkStart w:id="346" w:name="_Toc476412770"/>
      <m:oMathPara>
        <m:oMathParaPr>
          <m:jc m:val="left"/>
        </m:oMathParaPr>
        <m:oMath>
          <m:r>
            <m:rPr>
              <m:nor/>
            </m:rPr>
            <w:rPr>
              <w:rFonts w:ascii="Cambria Math" w:hAnsi="Cambria Math"/>
              <w:b w:val="0"/>
              <w:sz w:val="26"/>
              <w:szCs w:val="26"/>
            </w:rPr>
            <m:t>5. thứ</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m:t>
              </m:r>
            </m:e>
          </m:d>
        </m:oMath>
      </m:oMathPara>
      <w:bookmarkEnd w:id="340"/>
      <w:bookmarkEnd w:id="341"/>
      <w:bookmarkEnd w:id="342"/>
      <w:bookmarkEnd w:id="343"/>
      <w:bookmarkEnd w:id="344"/>
      <w:bookmarkEnd w:id="345"/>
      <w:bookmarkEnd w:id="346"/>
    </w:p>
    <w:p w14:paraId="4137A8C5" w14:textId="6041CF66" w:rsidR="00BB59A1" w:rsidRPr="00BB59A1" w:rsidRDefault="00EB4442" w:rsidP="00EB4442">
      <w:pPr>
        <w:pStyle w:val="Chng"/>
        <w:tabs>
          <w:tab w:val="clear" w:pos="6379"/>
          <w:tab w:val="left" w:pos="1440"/>
        </w:tabs>
        <w:ind w:left="1620" w:right="5341" w:firstLine="450"/>
        <w:rPr>
          <w:b w:val="0"/>
          <w:sz w:val="26"/>
          <w:szCs w:val="26"/>
        </w:rPr>
      </w:pPr>
      <w:bookmarkStart w:id="347" w:name="_Toc476111337"/>
      <w:bookmarkStart w:id="348" w:name="_Toc476213439"/>
      <w:bookmarkStart w:id="349" w:name="_Toc476213694"/>
      <w:bookmarkStart w:id="350" w:name="_Toc476233875"/>
      <w:bookmarkStart w:id="351" w:name="_Toc476234305"/>
      <w:bookmarkStart w:id="352" w:name="_Toc476234948"/>
      <w:bookmarkStart w:id="353" w:name="_Toc476412771"/>
      <m:oMathPara>
        <m:oMathParaPr>
          <m:jc m:val="left"/>
        </m:oMathParaPr>
        <m:oMath>
          <m:r>
            <m:rPr>
              <m:nor/>
            </m:rPr>
            <w:rPr>
              <w:rFonts w:ascii="Cambria Math" w:hAnsi="Cambria Math"/>
              <w:b w:val="0"/>
              <w:sz w:val="26"/>
              <w:szCs w:val="26"/>
            </w:rPr>
            <m:t>6. nhất</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m:t>
              </m:r>
            </m:e>
          </m:d>
        </m:oMath>
      </m:oMathPara>
      <w:bookmarkEnd w:id="347"/>
      <w:bookmarkEnd w:id="348"/>
      <w:bookmarkEnd w:id="349"/>
      <w:bookmarkEnd w:id="350"/>
      <w:bookmarkEnd w:id="351"/>
      <w:bookmarkEnd w:id="352"/>
      <w:bookmarkEnd w:id="353"/>
    </w:p>
    <w:p w14:paraId="5728F794" w14:textId="3C1F281E" w:rsidR="00BB59A1" w:rsidRPr="00BB59A1" w:rsidRDefault="00EB4442" w:rsidP="00EB4442">
      <w:pPr>
        <w:pStyle w:val="Chng"/>
        <w:tabs>
          <w:tab w:val="clear" w:pos="6379"/>
          <w:tab w:val="left" w:pos="1440"/>
        </w:tabs>
        <w:ind w:left="1620" w:right="5341" w:firstLine="450"/>
        <w:rPr>
          <w:b w:val="0"/>
          <w:sz w:val="26"/>
          <w:szCs w:val="26"/>
        </w:rPr>
      </w:pPr>
      <w:bookmarkStart w:id="354" w:name="_Toc476111338"/>
      <w:bookmarkStart w:id="355" w:name="_Toc476213440"/>
      <w:bookmarkStart w:id="356" w:name="_Toc476213695"/>
      <w:bookmarkStart w:id="357" w:name="_Toc476233876"/>
      <w:bookmarkStart w:id="358" w:name="_Toc476234306"/>
      <w:bookmarkStart w:id="359" w:name="_Toc476234949"/>
      <w:bookmarkStart w:id="360" w:name="_Toc476412772"/>
      <m:oMathPara>
        <m:oMathParaPr>
          <m:jc m:val="left"/>
        </m:oMathParaPr>
        <m:oMath>
          <m:r>
            <m:rPr>
              <m:nor/>
            </m:rPr>
            <w:rPr>
              <w:rFonts w:ascii="Cambria Math" w:hAnsi="Cambria Math"/>
              <w:b w:val="0"/>
              <w:sz w:val="26"/>
              <w:szCs w:val="26"/>
            </w:rPr>
            <m:t>7. hai</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2, D</m:t>
              </m:r>
              <m:r>
                <m:rPr>
                  <m:sty m:val="bi"/>
                </m:rPr>
                <w:rPr>
                  <w:rFonts w:ascii="Cambria Math" w:hAnsi="Cambria Math"/>
                  <w:sz w:val="26"/>
                  <w:szCs w:val="26"/>
                </w:rPr>
                <m:t>3</m:t>
              </m:r>
            </m:e>
          </m:d>
        </m:oMath>
      </m:oMathPara>
      <w:bookmarkEnd w:id="354"/>
      <w:bookmarkEnd w:id="355"/>
      <w:bookmarkEnd w:id="356"/>
      <w:bookmarkEnd w:id="357"/>
      <w:bookmarkEnd w:id="358"/>
      <w:bookmarkEnd w:id="359"/>
      <w:bookmarkEnd w:id="360"/>
    </w:p>
    <w:p w14:paraId="2496F601" w14:textId="4CDBC68D" w:rsidR="00BB59A1" w:rsidRPr="00BB59A1" w:rsidRDefault="00EB4442" w:rsidP="00EB4442">
      <w:pPr>
        <w:pStyle w:val="Chng"/>
        <w:tabs>
          <w:tab w:val="clear" w:pos="6379"/>
          <w:tab w:val="left" w:pos="1440"/>
        </w:tabs>
        <w:ind w:left="1620" w:right="5341" w:firstLine="450"/>
        <w:rPr>
          <w:b w:val="0"/>
          <w:sz w:val="26"/>
          <w:szCs w:val="26"/>
        </w:rPr>
      </w:pPr>
      <w:bookmarkStart w:id="361" w:name="_Toc476111339"/>
      <w:bookmarkStart w:id="362" w:name="_Toc476213441"/>
      <w:bookmarkStart w:id="363" w:name="_Toc476213696"/>
      <w:bookmarkStart w:id="364" w:name="_Toc476233877"/>
      <w:bookmarkStart w:id="365" w:name="_Toc476234307"/>
      <w:bookmarkStart w:id="366" w:name="_Toc476234950"/>
      <w:bookmarkStart w:id="367" w:name="_Toc476412773"/>
      <m:oMathPara>
        <m:oMathParaPr>
          <m:jc m:val="left"/>
        </m:oMathParaPr>
        <m:oMath>
          <m:r>
            <m:rPr>
              <m:nor/>
            </m:rPr>
            <w:rPr>
              <w:rFonts w:ascii="Cambria Math" w:hAnsi="Cambria Math"/>
              <w:b w:val="0"/>
              <w:sz w:val="26"/>
              <w:szCs w:val="26"/>
            </w:rPr>
            <m:t>8. một</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3</m:t>
              </m:r>
            </m:e>
          </m:d>
        </m:oMath>
      </m:oMathPara>
      <w:bookmarkEnd w:id="361"/>
      <w:bookmarkEnd w:id="362"/>
      <w:bookmarkEnd w:id="363"/>
      <w:bookmarkEnd w:id="364"/>
      <w:bookmarkEnd w:id="365"/>
      <w:bookmarkEnd w:id="366"/>
      <w:bookmarkEnd w:id="367"/>
    </w:p>
    <w:p w14:paraId="3F818B2A" w14:textId="206A9BD0" w:rsidR="00BB59A1" w:rsidRPr="00BB59A1" w:rsidRDefault="00BB59A1" w:rsidP="002230C5">
      <w:pPr>
        <w:pStyle w:val="Chng"/>
        <w:ind w:left="786"/>
        <w:rPr>
          <w:b w:val="0"/>
          <w:sz w:val="26"/>
          <w:szCs w:val="26"/>
        </w:rPr>
      </w:pPr>
      <w:bookmarkStart w:id="368" w:name="_Toc476111340"/>
      <w:bookmarkStart w:id="369" w:name="_Toc476213442"/>
      <w:bookmarkStart w:id="370" w:name="_Toc476213697"/>
      <w:bookmarkStart w:id="371" w:name="_Toc476233878"/>
      <w:bookmarkStart w:id="372" w:name="_Toc476234308"/>
      <w:bookmarkStart w:id="373" w:name="_Toc476234951"/>
      <w:bookmarkStart w:id="374" w:name="_Toc476412774"/>
      <w:r>
        <w:rPr>
          <w:b w:val="0"/>
          <w:sz w:val="26"/>
          <w:szCs w:val="26"/>
        </w:rPr>
        <w:t xml:space="preserve">Việc tạo index như vậy sẽ giúp cho việc tìm kiếm nhanh hơn. Thay vì phải tìm kiếm từng văn bản 1, </w:t>
      </w:r>
      <w:r w:rsidR="00E5476F">
        <w:rPr>
          <w:b w:val="0"/>
          <w:sz w:val="26"/>
          <w:szCs w:val="26"/>
        </w:rPr>
        <w:t>ta chỉ tìm kiếm dựa trên các phép kết.</w:t>
      </w:r>
      <w:bookmarkEnd w:id="368"/>
      <w:bookmarkEnd w:id="369"/>
      <w:bookmarkEnd w:id="370"/>
      <w:bookmarkEnd w:id="371"/>
      <w:bookmarkEnd w:id="372"/>
      <w:bookmarkEnd w:id="373"/>
      <w:bookmarkEnd w:id="374"/>
    </w:p>
    <w:p w14:paraId="1FC44929" w14:textId="039D55CB" w:rsidR="00BF7A8C" w:rsidRPr="00104BA4" w:rsidRDefault="00BF7A8C" w:rsidP="00104BA4">
      <w:pPr>
        <w:pStyle w:val="Chng"/>
        <w:ind w:left="786"/>
        <w:rPr>
          <w:b w:val="0"/>
          <w:sz w:val="26"/>
          <w:szCs w:val="26"/>
        </w:rPr>
      </w:pPr>
      <w:bookmarkStart w:id="375" w:name="_Toc476111341"/>
      <w:bookmarkStart w:id="376" w:name="_Toc476213443"/>
      <w:bookmarkStart w:id="377" w:name="_Toc476213698"/>
      <w:bookmarkStart w:id="378" w:name="_Toc476233879"/>
      <w:bookmarkStart w:id="379" w:name="_Toc476234309"/>
      <w:bookmarkStart w:id="380" w:name="_Toc476234952"/>
      <w:bookmarkStart w:id="381" w:name="_Toc476412775"/>
      <w:r>
        <w:rPr>
          <w:b w:val="0"/>
          <w:sz w:val="26"/>
          <w:szCs w:val="26"/>
        </w:rPr>
        <w:t>Các câu hỏi sau khi tìm kiếm được sẽ là một danh sách mà mỗi câu hỏi trong danh sách này sẽ chứa ít nhất 1 từ trùng với các từ trong câu hỏi người dùng nhập vào.</w:t>
      </w:r>
      <w:bookmarkEnd w:id="375"/>
      <w:bookmarkEnd w:id="376"/>
      <w:bookmarkEnd w:id="377"/>
      <w:bookmarkEnd w:id="378"/>
      <w:bookmarkEnd w:id="379"/>
      <w:bookmarkEnd w:id="380"/>
      <w:bookmarkEnd w:id="381"/>
    </w:p>
    <w:p w14:paraId="112FC424" w14:textId="18D07E45" w:rsidR="00941433" w:rsidRPr="00B81575" w:rsidRDefault="002A7D54" w:rsidP="00207835">
      <w:pPr>
        <w:pStyle w:val="Tiumccp2"/>
        <w:outlineLvl w:val="2"/>
      </w:pPr>
      <w:bookmarkStart w:id="382" w:name="_Toc476111342"/>
      <w:bookmarkStart w:id="383" w:name="_Toc476213444"/>
      <w:bookmarkStart w:id="384" w:name="_Toc476412776"/>
      <w:bookmarkStart w:id="385" w:name="_Toc476499695"/>
      <w:r>
        <w:t>3.</w:t>
      </w:r>
      <w:r w:rsidR="0029362F">
        <w:t>2</w:t>
      </w:r>
      <w:r>
        <w:t xml:space="preserve">.2 </w:t>
      </w:r>
      <w:r w:rsidR="00941433" w:rsidRPr="00B81575">
        <w:t>Tách từ</w:t>
      </w:r>
      <w:bookmarkEnd w:id="382"/>
      <w:bookmarkEnd w:id="383"/>
      <w:bookmarkEnd w:id="384"/>
      <w:bookmarkEnd w:id="385"/>
    </w:p>
    <w:p w14:paraId="21F68B29" w14:textId="68AF052C" w:rsidR="00941433" w:rsidRDefault="00941433" w:rsidP="002230C5">
      <w:pPr>
        <w:pStyle w:val="Chng"/>
        <w:ind w:left="786"/>
        <w:rPr>
          <w:b w:val="0"/>
          <w:sz w:val="26"/>
          <w:szCs w:val="26"/>
        </w:rPr>
      </w:pPr>
      <w:bookmarkStart w:id="386" w:name="_Toc476111343"/>
      <w:bookmarkStart w:id="387" w:name="_Toc476213445"/>
      <w:bookmarkStart w:id="388" w:name="_Toc476213700"/>
      <w:bookmarkStart w:id="389" w:name="_Toc476233881"/>
      <w:bookmarkStart w:id="390" w:name="_Toc476234311"/>
      <w:bookmarkStart w:id="391" w:name="_Toc476234954"/>
      <w:bookmarkStart w:id="392" w:name="_Toc476412777"/>
      <w:r w:rsidRPr="00941433">
        <w:rPr>
          <w:b w:val="0"/>
          <w:sz w:val="26"/>
          <w:szCs w:val="26"/>
        </w:rPr>
        <w:t>Việc</w:t>
      </w:r>
      <w:r w:rsidR="00944C9E">
        <w:rPr>
          <w:b w:val="0"/>
          <w:sz w:val="26"/>
          <w:szCs w:val="26"/>
        </w:rPr>
        <w:t xml:space="preserve"> đầu tiên</w:t>
      </w:r>
      <w:r>
        <w:rPr>
          <w:b w:val="0"/>
          <w:sz w:val="26"/>
          <w:szCs w:val="26"/>
        </w:rPr>
        <w:t xml:space="preserve"> trong xử lý câu hỏ</w:t>
      </w:r>
      <w:r w:rsidR="003D7054">
        <w:rPr>
          <w:b w:val="0"/>
          <w:sz w:val="26"/>
          <w:szCs w:val="26"/>
        </w:rPr>
        <w:t>i từ người dùng nhập vào đó là t</w:t>
      </w:r>
      <w:r>
        <w:rPr>
          <w:b w:val="0"/>
          <w:sz w:val="26"/>
          <w:szCs w:val="26"/>
        </w:rPr>
        <w:t>ách từ. Tách từ là phương pháp xử lý xác định các từ có nghĩa trong</w:t>
      </w:r>
      <w:r w:rsidR="005F1F99">
        <w:rPr>
          <w:b w:val="0"/>
          <w:sz w:val="26"/>
          <w:szCs w:val="26"/>
        </w:rPr>
        <w:t xml:space="preserve"> một văn bản</w:t>
      </w:r>
      <w:r>
        <w:rPr>
          <w:b w:val="0"/>
          <w:sz w:val="26"/>
          <w:szCs w:val="26"/>
        </w:rPr>
        <w:t xml:space="preserve"> Tiếng Việt. Mục đích của việc tách từ </w:t>
      </w:r>
      <w:r w:rsidR="000C77D3">
        <w:rPr>
          <w:b w:val="0"/>
          <w:sz w:val="26"/>
          <w:szCs w:val="26"/>
        </w:rPr>
        <w:t>nhầm</w:t>
      </w:r>
      <w:r>
        <w:rPr>
          <w:b w:val="0"/>
          <w:sz w:val="26"/>
          <w:szCs w:val="26"/>
        </w:rPr>
        <w:t xml:space="preserve"> lọc ra những từ có nghĩa trong Tiếng Việt </w:t>
      </w:r>
      <w:r w:rsidR="000C77D3">
        <w:rPr>
          <w:b w:val="0"/>
          <w:sz w:val="26"/>
          <w:szCs w:val="26"/>
        </w:rPr>
        <w:t>để</w:t>
      </w:r>
      <w:r w:rsidR="00944C9E">
        <w:rPr>
          <w:b w:val="0"/>
          <w:sz w:val="26"/>
          <w:szCs w:val="26"/>
        </w:rPr>
        <w:t xml:space="preserve"> nâng cao khả năng tìm kiếm các </w:t>
      </w:r>
      <w:r>
        <w:rPr>
          <w:b w:val="0"/>
          <w:sz w:val="26"/>
          <w:szCs w:val="26"/>
        </w:rPr>
        <w:t>câu hỏi tương tự.</w:t>
      </w:r>
      <w:bookmarkEnd w:id="386"/>
      <w:bookmarkEnd w:id="387"/>
      <w:bookmarkEnd w:id="388"/>
      <w:bookmarkEnd w:id="389"/>
      <w:bookmarkEnd w:id="390"/>
      <w:bookmarkEnd w:id="391"/>
      <w:bookmarkEnd w:id="392"/>
    </w:p>
    <w:p w14:paraId="3D8E90A4" w14:textId="35B49F48" w:rsidR="002E3F68" w:rsidRDefault="00944C9E" w:rsidP="002230C5">
      <w:pPr>
        <w:pStyle w:val="Chng"/>
        <w:ind w:left="786"/>
        <w:rPr>
          <w:b w:val="0"/>
          <w:sz w:val="26"/>
          <w:szCs w:val="26"/>
        </w:rPr>
      </w:pPr>
      <w:bookmarkStart w:id="393" w:name="_Toc476111344"/>
      <w:bookmarkStart w:id="394" w:name="_Toc476213446"/>
      <w:bookmarkStart w:id="395" w:name="_Toc476213701"/>
      <w:bookmarkStart w:id="396" w:name="_Toc476233882"/>
      <w:bookmarkStart w:id="397" w:name="_Toc476234312"/>
      <w:bookmarkStart w:id="398" w:name="_Toc476234955"/>
      <w:bookmarkStart w:id="399" w:name="_Toc476412778"/>
      <w:r>
        <w:rPr>
          <w:b w:val="0"/>
          <w:sz w:val="26"/>
          <w:szCs w:val="26"/>
        </w:rPr>
        <w:t>Ví dụ:</w:t>
      </w:r>
      <w:bookmarkEnd w:id="393"/>
      <w:bookmarkEnd w:id="394"/>
      <w:bookmarkEnd w:id="395"/>
      <w:bookmarkEnd w:id="396"/>
      <w:bookmarkEnd w:id="397"/>
      <w:bookmarkEnd w:id="398"/>
      <w:bookmarkEnd w:id="399"/>
      <w:r>
        <w:rPr>
          <w:b w:val="0"/>
          <w:sz w:val="26"/>
          <w:szCs w:val="26"/>
        </w:rPr>
        <w:t xml:space="preserve"> </w:t>
      </w:r>
    </w:p>
    <w:p w14:paraId="375E3A74" w14:textId="6B2649DF" w:rsidR="00944C9E" w:rsidRDefault="00944C9E" w:rsidP="002E3F68">
      <w:pPr>
        <w:pStyle w:val="Chng"/>
        <w:ind w:left="1080"/>
        <w:rPr>
          <w:b w:val="0"/>
          <w:sz w:val="26"/>
          <w:szCs w:val="26"/>
        </w:rPr>
      </w:pPr>
      <w:bookmarkStart w:id="400" w:name="_Toc476111345"/>
      <w:bookmarkStart w:id="401" w:name="_Toc476213447"/>
      <w:bookmarkStart w:id="402" w:name="_Toc476213702"/>
      <w:bookmarkStart w:id="403" w:name="_Toc476233883"/>
      <w:bookmarkStart w:id="404" w:name="_Toc476234313"/>
      <w:bookmarkStart w:id="405" w:name="_Toc476234956"/>
      <w:bookmarkStart w:id="406" w:name="_Toc476412779"/>
      <w:r>
        <w:rPr>
          <w:b w:val="0"/>
          <w:sz w:val="26"/>
          <w:szCs w:val="26"/>
        </w:rPr>
        <w:t xml:space="preserve">Cho một câu: “Xã hội </w:t>
      </w:r>
      <w:r w:rsidR="000C77D3">
        <w:rPr>
          <w:b w:val="0"/>
          <w:sz w:val="26"/>
          <w:szCs w:val="26"/>
        </w:rPr>
        <w:t>ngày càng phát triển</w:t>
      </w:r>
      <w:r>
        <w:rPr>
          <w:b w:val="0"/>
          <w:sz w:val="26"/>
          <w:szCs w:val="26"/>
        </w:rPr>
        <w:t>”</w:t>
      </w:r>
      <w:bookmarkEnd w:id="400"/>
      <w:bookmarkEnd w:id="401"/>
      <w:bookmarkEnd w:id="402"/>
      <w:bookmarkEnd w:id="403"/>
      <w:bookmarkEnd w:id="404"/>
      <w:bookmarkEnd w:id="405"/>
      <w:bookmarkEnd w:id="406"/>
    </w:p>
    <w:p w14:paraId="061BDD7D" w14:textId="1D66534F" w:rsidR="00944C9E" w:rsidRDefault="00944C9E" w:rsidP="00944C9E">
      <w:pPr>
        <w:pStyle w:val="Chng"/>
        <w:ind w:left="1080"/>
        <w:rPr>
          <w:b w:val="0"/>
          <w:sz w:val="26"/>
          <w:szCs w:val="26"/>
        </w:rPr>
      </w:pPr>
      <w:bookmarkStart w:id="407" w:name="_Toc476111346"/>
      <w:bookmarkStart w:id="408" w:name="_Toc476213448"/>
      <w:bookmarkStart w:id="409" w:name="_Toc476213703"/>
      <w:bookmarkStart w:id="410" w:name="_Toc476233884"/>
      <w:bookmarkStart w:id="411" w:name="_Toc476234314"/>
      <w:bookmarkStart w:id="412" w:name="_Toc476234957"/>
      <w:bookmarkStart w:id="413" w:name="_Toc476412780"/>
      <w:r>
        <w:rPr>
          <w:b w:val="0"/>
          <w:sz w:val="26"/>
          <w:szCs w:val="26"/>
        </w:rPr>
        <w:t>Sau khi tiến hành xử lý tách từ, ta sẽ nhận được câu: “Xã_hội n</w:t>
      </w:r>
      <w:r w:rsidR="000C77D3">
        <w:rPr>
          <w:b w:val="0"/>
          <w:sz w:val="26"/>
          <w:szCs w:val="26"/>
        </w:rPr>
        <w:t>g</w:t>
      </w:r>
      <w:r>
        <w:rPr>
          <w:b w:val="0"/>
          <w:sz w:val="26"/>
          <w:szCs w:val="26"/>
        </w:rPr>
        <w:t>ày</w:t>
      </w:r>
      <w:r w:rsidR="000C77D3">
        <w:rPr>
          <w:b w:val="0"/>
          <w:sz w:val="26"/>
          <w:szCs w:val="26"/>
        </w:rPr>
        <w:t xml:space="preserve"> càng phát_triển</w:t>
      </w:r>
      <w:r>
        <w:rPr>
          <w:b w:val="0"/>
          <w:sz w:val="26"/>
          <w:szCs w:val="26"/>
        </w:rPr>
        <w:t>”.</w:t>
      </w:r>
      <w:bookmarkEnd w:id="407"/>
      <w:bookmarkEnd w:id="408"/>
      <w:bookmarkEnd w:id="409"/>
      <w:bookmarkEnd w:id="410"/>
      <w:bookmarkEnd w:id="411"/>
      <w:bookmarkEnd w:id="412"/>
      <w:bookmarkEnd w:id="413"/>
    </w:p>
    <w:p w14:paraId="2B5D7875" w14:textId="77777777" w:rsidR="00193783" w:rsidRPr="007D0304" w:rsidRDefault="00193783" w:rsidP="00193783">
      <w:pPr>
        <w:shd w:val="clear" w:color="auto" w:fill="FFFFFF"/>
        <w:spacing w:line="360" w:lineRule="auto"/>
        <w:ind w:left="720"/>
        <w:rPr>
          <w:sz w:val="26"/>
          <w:szCs w:val="26"/>
        </w:rPr>
      </w:pPr>
      <w:r w:rsidRPr="007D0304">
        <w:rPr>
          <w:sz w:val="26"/>
          <w:szCs w:val="26"/>
        </w:rPr>
        <w:lastRenderedPageBreak/>
        <w:t>Có 2 hướng tiếp cận</w:t>
      </w:r>
      <w:r>
        <w:rPr>
          <w:sz w:val="26"/>
          <w:szCs w:val="26"/>
        </w:rPr>
        <w:t xml:space="preserve"> để giải quyết bài toán tách từ</w:t>
      </w:r>
      <w:r w:rsidRPr="007D0304">
        <w:rPr>
          <w:sz w:val="26"/>
          <w:szCs w:val="26"/>
        </w:rPr>
        <w:t>:</w:t>
      </w:r>
    </w:p>
    <w:p w14:paraId="3BE2FC5E" w14:textId="77777777" w:rsidR="00193783" w:rsidRPr="007D0304" w:rsidRDefault="00193783" w:rsidP="00802D89">
      <w:pPr>
        <w:pStyle w:val="ListParagraph"/>
        <w:numPr>
          <w:ilvl w:val="0"/>
          <w:numId w:val="16"/>
        </w:numPr>
        <w:shd w:val="clear" w:color="auto" w:fill="FFFFFF"/>
        <w:spacing w:line="360" w:lineRule="auto"/>
        <w:ind w:firstLine="180"/>
        <w:rPr>
          <w:sz w:val="26"/>
          <w:szCs w:val="26"/>
        </w:rPr>
      </w:pPr>
      <w:r w:rsidRPr="007D0304">
        <w:rPr>
          <w:sz w:val="26"/>
          <w:szCs w:val="26"/>
        </w:rPr>
        <w:t xml:space="preserve">Hướng tiếp cận dựa trên “từ”: Hướng tiếp cận này được chia thành 3 nhóm: </w:t>
      </w:r>
    </w:p>
    <w:p w14:paraId="0DF87027" w14:textId="77777777" w:rsidR="00193783" w:rsidRPr="007D0304" w:rsidRDefault="00193783" w:rsidP="00802D89">
      <w:pPr>
        <w:pStyle w:val="ListParagraph"/>
        <w:numPr>
          <w:ilvl w:val="0"/>
          <w:numId w:val="17"/>
        </w:numPr>
        <w:shd w:val="clear" w:color="auto" w:fill="FFFFFF"/>
        <w:spacing w:line="360" w:lineRule="auto"/>
        <w:ind w:left="1620" w:hanging="270"/>
        <w:rPr>
          <w:sz w:val="26"/>
          <w:szCs w:val="26"/>
        </w:rPr>
      </w:pPr>
      <w:r w:rsidRPr="007D0304">
        <w:rPr>
          <w:sz w:val="26"/>
          <w:szCs w:val="26"/>
        </w:rPr>
        <w:t>Dựa vào thống kê: số lần xuất hiện của từ hay xác suất cùng xuất hiện từ tập huấn luyện ban đầu. Vì vậy tính chính xác chủ yếu dựa vào tập dữ liệu huấn luyện. Tuy nhiên phương pháp này là lại là vấn đề khó khăn trong bài toán tách từ của Tiếng Việt do chưa có dữ liệu gán nhãn đủ lớn và có chất lượng.</w:t>
      </w:r>
    </w:p>
    <w:p w14:paraId="0EF33F05" w14:textId="77777777" w:rsidR="00193783" w:rsidRPr="007D0304" w:rsidRDefault="00193783" w:rsidP="00802D89">
      <w:pPr>
        <w:pStyle w:val="ListParagraph"/>
        <w:numPr>
          <w:ilvl w:val="0"/>
          <w:numId w:val="17"/>
        </w:numPr>
        <w:shd w:val="clear" w:color="auto" w:fill="FFFFFF"/>
        <w:spacing w:line="360" w:lineRule="auto"/>
        <w:ind w:left="1620" w:hanging="270"/>
        <w:rPr>
          <w:sz w:val="26"/>
          <w:szCs w:val="26"/>
        </w:rPr>
      </w:pPr>
      <w:r w:rsidRPr="007D0304">
        <w:rPr>
          <w:sz w:val="26"/>
          <w:szCs w:val="26"/>
        </w:rPr>
        <w:t>Dựa vào từ điển: Các phân đoạn của văn bản được so sánh dựa vào từ điển. Phương pháp này khó thực hiện do việc xây dựng các từ ngữ Tiếng Việt hoàn chỉnh là không khả thi</w:t>
      </w:r>
    </w:p>
    <w:p w14:paraId="24C554CC" w14:textId="77777777" w:rsidR="00193783" w:rsidRPr="007D0304" w:rsidRDefault="00193783" w:rsidP="00802D89">
      <w:pPr>
        <w:pStyle w:val="ListParagraph"/>
        <w:numPr>
          <w:ilvl w:val="0"/>
          <w:numId w:val="17"/>
        </w:numPr>
        <w:shd w:val="clear" w:color="auto" w:fill="FFFFFF"/>
        <w:spacing w:line="360" w:lineRule="auto"/>
        <w:ind w:left="1620" w:hanging="270"/>
        <w:rPr>
          <w:sz w:val="26"/>
          <w:szCs w:val="26"/>
        </w:rPr>
      </w:pPr>
      <w:r w:rsidRPr="007D0304">
        <w:rPr>
          <w:sz w:val="26"/>
          <w:szCs w:val="26"/>
        </w:rPr>
        <w:t>Nhóm lại (Hybrid): Áp dụng nhiều phương phép tiếp cận khác nhau để thừa hưởng những ưu điểm của từng phương pháp.</w:t>
      </w:r>
    </w:p>
    <w:p w14:paraId="27DE18DB" w14:textId="3DD4B86F" w:rsidR="00193783" w:rsidRPr="007D0304" w:rsidRDefault="00193783" w:rsidP="00802D89">
      <w:pPr>
        <w:pStyle w:val="ListParagraph"/>
        <w:numPr>
          <w:ilvl w:val="0"/>
          <w:numId w:val="16"/>
        </w:numPr>
        <w:shd w:val="clear" w:color="auto" w:fill="FFFFFF"/>
        <w:spacing w:line="360" w:lineRule="auto"/>
        <w:ind w:firstLine="270"/>
        <w:rPr>
          <w:sz w:val="26"/>
          <w:szCs w:val="26"/>
        </w:rPr>
      </w:pPr>
      <w:r w:rsidRPr="007D0304">
        <w:rPr>
          <w:sz w:val="26"/>
          <w:szCs w:val="26"/>
        </w:rPr>
        <w:t>Hướng tiếp cận dựa trên “ký tự”: Hướng tiếp cận này đơn thuần rút trích một số lượng nhất định các tiếng trong văn bản như rút trich 1 ký tự (Unigram) hay rút trích nhiều ký tự (N-gram)</w:t>
      </w:r>
    </w:p>
    <w:p w14:paraId="20EF66F3" w14:textId="77777777" w:rsidR="00193783" w:rsidRPr="007D0304" w:rsidRDefault="00193783" w:rsidP="00802D89">
      <w:pPr>
        <w:pStyle w:val="ListParagraph"/>
        <w:numPr>
          <w:ilvl w:val="0"/>
          <w:numId w:val="18"/>
        </w:numPr>
        <w:shd w:val="clear" w:color="auto" w:fill="FFFFFF"/>
        <w:tabs>
          <w:tab w:val="left" w:pos="1170"/>
          <w:tab w:val="left" w:pos="1620"/>
          <w:tab w:val="left" w:pos="1800"/>
        </w:tabs>
        <w:spacing w:line="360" w:lineRule="auto"/>
        <w:ind w:left="1080" w:firstLine="270"/>
        <w:rPr>
          <w:sz w:val="26"/>
          <w:szCs w:val="26"/>
        </w:rPr>
      </w:pPr>
      <w:r w:rsidRPr="007D0304">
        <w:rPr>
          <w:sz w:val="26"/>
          <w:szCs w:val="26"/>
        </w:rPr>
        <w:t>Hướng tiếp cận rút trích 1-gram: chia văn bản thành các ký tự đơn lẻ để thực hiện tách từ. Đây không phải là hướng tiếp cận chính trong việc tách từ.</w:t>
      </w:r>
    </w:p>
    <w:p w14:paraId="1B4D3F03" w14:textId="77777777" w:rsidR="00193783" w:rsidRDefault="00193783" w:rsidP="00802D89">
      <w:pPr>
        <w:pStyle w:val="ListParagraph"/>
        <w:numPr>
          <w:ilvl w:val="0"/>
          <w:numId w:val="18"/>
        </w:numPr>
        <w:shd w:val="clear" w:color="auto" w:fill="FFFFFF"/>
        <w:tabs>
          <w:tab w:val="left" w:pos="1620"/>
        </w:tabs>
        <w:spacing w:line="360" w:lineRule="auto"/>
        <w:ind w:left="990" w:firstLine="360"/>
        <w:rPr>
          <w:sz w:val="26"/>
          <w:szCs w:val="26"/>
        </w:rPr>
      </w:pPr>
      <w:r w:rsidRPr="007D0304">
        <w:rPr>
          <w:sz w:val="26"/>
          <w:szCs w:val="26"/>
        </w:rPr>
        <w:t>Hướng tiếp cận rút trích n-gram: chia văn bản thành nhiều chuỗi, mỗi chuỗi gồm 2 đến 3 ký tự trở lên. So với hướng tiếp cận rút trích 1-gram, hướng tiếp cận này cho nhiều kết quả ổn định hơn.</w:t>
      </w:r>
    </w:p>
    <w:p w14:paraId="22BE208F" w14:textId="456CE067" w:rsidR="00966A79" w:rsidRPr="00966A79" w:rsidRDefault="00966A79" w:rsidP="00802D89">
      <w:pPr>
        <w:pStyle w:val="ListParagraph"/>
        <w:numPr>
          <w:ilvl w:val="0"/>
          <w:numId w:val="16"/>
        </w:numPr>
        <w:shd w:val="clear" w:color="auto" w:fill="FFFFFF"/>
        <w:spacing w:line="360" w:lineRule="auto"/>
        <w:ind w:firstLine="270"/>
        <w:rPr>
          <w:sz w:val="26"/>
          <w:szCs w:val="26"/>
        </w:rPr>
      </w:pPr>
      <w:r w:rsidRPr="007D0304">
        <w:rPr>
          <w:sz w:val="26"/>
          <w:szCs w:val="26"/>
        </w:rPr>
        <w:t xml:space="preserve">Ưu điểm của hướng tiếp cận dựa trên các ký tự </w:t>
      </w:r>
      <w:r>
        <w:rPr>
          <w:sz w:val="26"/>
          <w:szCs w:val="26"/>
        </w:rPr>
        <w:t xml:space="preserve">là tính </w:t>
      </w:r>
      <w:r w:rsidRPr="007D0304">
        <w:rPr>
          <w:sz w:val="26"/>
          <w:szCs w:val="26"/>
        </w:rPr>
        <w:t>đơn giản và dễ ứng dụng.</w:t>
      </w:r>
    </w:p>
    <w:p w14:paraId="24B440B0" w14:textId="77777777" w:rsidR="00966A79" w:rsidRDefault="00193783" w:rsidP="00C76004">
      <w:pPr>
        <w:pStyle w:val="Chng"/>
        <w:ind w:left="720"/>
        <w:rPr>
          <w:b w:val="0"/>
          <w:sz w:val="26"/>
          <w:szCs w:val="26"/>
        </w:rPr>
      </w:pPr>
      <w:bookmarkStart w:id="414" w:name="_Toc476412781"/>
      <w:r>
        <w:rPr>
          <w:b w:val="0"/>
          <w:sz w:val="26"/>
          <w:szCs w:val="26"/>
        </w:rPr>
        <w:t xml:space="preserve">Trong luận văn này chúng em sử dụng công cụ vnTokenizer. </w:t>
      </w:r>
      <w:r w:rsidR="00C76004">
        <w:rPr>
          <w:b w:val="0"/>
          <w:sz w:val="26"/>
          <w:szCs w:val="26"/>
        </w:rPr>
        <w:t>Đây</w:t>
      </w:r>
      <w:r>
        <w:rPr>
          <w:b w:val="0"/>
          <w:sz w:val="26"/>
          <w:szCs w:val="26"/>
        </w:rPr>
        <w:t xml:space="preserve"> là một công cụ tách từ Tiếng Việt được viết bởi nhóm tác giả: Lê Hồng Phương, Nguyễn Thị Minh Huyền, Azim Roussanaly, phát triển dựa trên phương pháp so khớp cực đại và phân tích biểu thức chính quy với tập dữ liệu sử dụng là bảng âm tiết Tiếng Việt và từ điển từ vựng Tiếng Việt.</w:t>
      </w:r>
      <w:bookmarkEnd w:id="414"/>
      <w:r w:rsidR="00C76004">
        <w:rPr>
          <w:b w:val="0"/>
          <w:sz w:val="26"/>
          <w:szCs w:val="26"/>
        </w:rPr>
        <w:t xml:space="preserve"> </w:t>
      </w:r>
    </w:p>
    <w:p w14:paraId="5DD30305" w14:textId="03798791" w:rsidR="00C76004" w:rsidRDefault="00C76004" w:rsidP="00C76004">
      <w:pPr>
        <w:pStyle w:val="Chng"/>
        <w:ind w:left="720"/>
        <w:rPr>
          <w:b w:val="0"/>
          <w:sz w:val="26"/>
          <w:szCs w:val="26"/>
        </w:rPr>
      </w:pPr>
      <w:bookmarkStart w:id="415" w:name="_Toc476412782"/>
      <w:r>
        <w:rPr>
          <w:b w:val="0"/>
          <w:sz w:val="26"/>
          <w:szCs w:val="26"/>
        </w:rPr>
        <w:lastRenderedPageBreak/>
        <w:t xml:space="preserve">Các bước </w:t>
      </w:r>
      <w:r w:rsidR="00966A79">
        <w:rPr>
          <w:b w:val="0"/>
          <w:sz w:val="26"/>
          <w:szCs w:val="26"/>
        </w:rPr>
        <w:t>sử dụng công cụ</w:t>
      </w:r>
      <w:r>
        <w:rPr>
          <w:b w:val="0"/>
          <w:sz w:val="26"/>
          <w:szCs w:val="26"/>
        </w:rPr>
        <w:t>:</w:t>
      </w:r>
      <w:bookmarkEnd w:id="415"/>
    </w:p>
    <w:p w14:paraId="2FCB81CF" w14:textId="4AE849C8" w:rsidR="00C76004" w:rsidRDefault="00C76004" w:rsidP="00802D89">
      <w:pPr>
        <w:pStyle w:val="Chng"/>
        <w:numPr>
          <w:ilvl w:val="0"/>
          <w:numId w:val="16"/>
        </w:numPr>
        <w:ind w:left="1350"/>
        <w:rPr>
          <w:b w:val="0"/>
          <w:sz w:val="26"/>
          <w:szCs w:val="26"/>
        </w:rPr>
      </w:pPr>
      <w:bookmarkStart w:id="416" w:name="_Toc476412783"/>
      <w:r>
        <w:rPr>
          <w:b w:val="0"/>
          <w:sz w:val="26"/>
          <w:szCs w:val="26"/>
        </w:rPr>
        <w:t>Đầu vào là một câu hỏi bất kỳ.</w:t>
      </w:r>
      <w:bookmarkEnd w:id="416"/>
    </w:p>
    <w:p w14:paraId="1B44BFBA" w14:textId="40F23E92" w:rsidR="00193783" w:rsidRPr="00966A79" w:rsidRDefault="00C76004" w:rsidP="00802D89">
      <w:pPr>
        <w:pStyle w:val="Chng"/>
        <w:numPr>
          <w:ilvl w:val="0"/>
          <w:numId w:val="16"/>
        </w:numPr>
        <w:ind w:left="1350"/>
        <w:rPr>
          <w:b w:val="0"/>
          <w:sz w:val="26"/>
          <w:szCs w:val="26"/>
        </w:rPr>
      </w:pPr>
      <w:bookmarkStart w:id="417" w:name="_Toc476412784"/>
      <w:r>
        <w:rPr>
          <w:b w:val="0"/>
          <w:sz w:val="26"/>
          <w:szCs w:val="26"/>
        </w:rPr>
        <w:t>Đầu ra là một câu hỏi đã được tách các từ</w:t>
      </w:r>
      <w:bookmarkEnd w:id="417"/>
    </w:p>
    <w:p w14:paraId="7825ACB2" w14:textId="09A89108" w:rsidR="00D93231" w:rsidRDefault="002A7D54" w:rsidP="00207835">
      <w:pPr>
        <w:pStyle w:val="Tiumccp2"/>
        <w:outlineLvl w:val="2"/>
      </w:pPr>
      <w:bookmarkStart w:id="418" w:name="_Toc476111348"/>
      <w:bookmarkStart w:id="419" w:name="_Toc476213450"/>
      <w:bookmarkStart w:id="420" w:name="_Toc476412785"/>
      <w:bookmarkStart w:id="421" w:name="_Toc476499696"/>
      <w:r>
        <w:t>3.</w:t>
      </w:r>
      <w:r w:rsidR="0029362F">
        <w:t>2</w:t>
      </w:r>
      <w:r>
        <w:t xml:space="preserve">.3 </w:t>
      </w:r>
      <w:r w:rsidR="00D93231" w:rsidRPr="00B81575">
        <w:t>Phân loại câu hỏi sử dụng Maximum entropy classifier</w:t>
      </w:r>
      <w:bookmarkEnd w:id="418"/>
      <w:bookmarkEnd w:id="419"/>
      <w:bookmarkEnd w:id="420"/>
      <w:bookmarkEnd w:id="421"/>
    </w:p>
    <w:p w14:paraId="7BBFF63A" w14:textId="07AAB0F0" w:rsidR="00B81575" w:rsidRPr="00B81575" w:rsidRDefault="00350DAE" w:rsidP="00193783">
      <w:pPr>
        <w:pStyle w:val="Bngbiu-nidung"/>
      </w:pPr>
      <w:r>
        <w:t>Sau khi câu hỏi từ người dùng nhập vào được chuyển thành chữ in thường và đi qua giai</w:t>
      </w:r>
      <w:r w:rsidR="00BE2B3E">
        <w:t xml:space="preserve"> đoạn tách từ,</w:t>
      </w:r>
      <w:r>
        <w:t xml:space="preserve"> </w:t>
      </w:r>
      <w:r w:rsidR="00BE2B3E">
        <w:t>c</w:t>
      </w:r>
      <w:r>
        <w:t>húng ta sẽ</w:t>
      </w:r>
      <w:r w:rsidR="00EB4442">
        <w:t xml:space="preserve"> phân loại, kiểm tra xem câu hỏi đó thuộc loại nào trong các loại “What”, “When”, “Where”,”Who”, ”How”, ”YesNo”</w:t>
      </w:r>
      <w:r w:rsidR="009538A1">
        <w:t>. Để phân loại thanh các câu hỏi như vậy chúng ta sẽ sử dụng phương pháp tính Maximum entropy</w:t>
      </w:r>
    </w:p>
    <w:p w14:paraId="189C8AE6" w14:textId="2EAF0C18" w:rsidR="00677119" w:rsidRDefault="00B81575" w:rsidP="002A7D54">
      <w:pPr>
        <w:pStyle w:val="Bngbiu-nidung"/>
      </w:pPr>
      <w:r w:rsidRPr="00D93231">
        <w:t>Maximum entropy classifier là một bộ phân loại thường được sử dụn</w:t>
      </w:r>
      <w:r>
        <w:t>g trong xử lý ngôn ngữ tự nhiên. Nó cho phép xây dựng các đặc trưng từ tập dữ liệu huấn luyện. Tự động phân loại 1 câu theo 1</w:t>
      </w:r>
      <w:r w:rsidRPr="00D93231">
        <w:t xml:space="preserve"> chủ đề</w:t>
      </w:r>
      <w:r>
        <w:t xml:space="preserve"> dựa trên các đặc trưng đó</w:t>
      </w:r>
      <w:r w:rsidR="00677119">
        <w:t>.</w:t>
      </w:r>
    </w:p>
    <w:p w14:paraId="2F77295E" w14:textId="0C6FB4F0" w:rsidR="00A57444" w:rsidRDefault="00B81575" w:rsidP="0070416A">
      <w:pPr>
        <w:pStyle w:val="Bngbiu-nidung"/>
      </w:pPr>
      <w:r w:rsidRPr="00D93231">
        <w:t>Để áp dụng Maximum entropy classifier chúng ta cần chọn ra một tập hợp các đặc</w:t>
      </w:r>
      <w:r>
        <w:t xml:space="preserve"> trưng</w:t>
      </w:r>
      <w:r w:rsidRPr="00D93231">
        <w:t xml:space="preserve"> </w:t>
      </w:r>
      <w:r>
        <w:t>từ tập dữ liệu dữ liệu huẩn luyện để</w:t>
      </w:r>
      <w:r w:rsidRPr="00D93231">
        <w:t xml:space="preserve"> cài đặt các truy vấn. Cụ thể, chúng ta sử dụng số lượng từ</w:t>
      </w:r>
      <w:r>
        <w:t xml:space="preserve"> xuất hiện</w:t>
      </w:r>
      <w:r w:rsidRPr="00D93231">
        <w:t xml:space="preserve"> như là các đặc trưng.</w:t>
      </w:r>
      <w:r>
        <w:t xml:space="preserve"> </w:t>
      </w:r>
    </w:p>
    <w:p w14:paraId="75EE9171" w14:textId="76CE85A3" w:rsidR="00B81575" w:rsidRDefault="00B81575" w:rsidP="002A7D54">
      <w:pPr>
        <w:pStyle w:val="Bngbiu-nidung"/>
      </w:pPr>
      <w:r>
        <w:t>Với mỗi từ ta đưa ra được một đặc tính như sau:</w:t>
      </w:r>
    </w:p>
    <w:p w14:paraId="5C4E95CF" w14:textId="1615757A" w:rsidR="00B81575" w:rsidRDefault="00601C64" w:rsidP="002A7D54">
      <w:pPr>
        <w:pStyle w:val="Bngbiu-nidung"/>
      </w:pPr>
      <w:r>
        <w:tab/>
      </w:r>
      <w:r>
        <w:tab/>
      </w:r>
      <w:r w:rsidR="00B81575">
        <w:tab/>
      </w:r>
      <m:oMath>
        <m:sSub>
          <m:sSubPr>
            <m:ctrlPr>
              <w:rPr>
                <w:rFonts w:ascii="Cambria Math" w:hAnsi="Cambria Math"/>
                <w:i/>
              </w:rPr>
            </m:ctrlPr>
          </m:sSubPr>
          <m:e>
            <m:r>
              <w:rPr>
                <w:rFonts w:ascii="Cambria Math" w:hAnsi="Cambria Math"/>
              </w:rPr>
              <m:t>f</m:t>
            </m:r>
          </m:e>
          <m:sub>
            <m:r>
              <w:rPr>
                <w:rFonts w:ascii="Cambria Math" w:hAnsi="Cambria Math"/>
              </w:rPr>
              <m:t>w,c'</m:t>
            </m:r>
          </m:sub>
        </m:sSub>
        <m:d>
          <m:dPr>
            <m:ctrlPr>
              <w:rPr>
                <w:rFonts w:ascii="Cambria Math" w:hAnsi="Cambria Math"/>
                <w:i/>
              </w:rPr>
            </m:ctrlPr>
          </m:dPr>
          <m:e>
            <m:r>
              <w:rPr>
                <w:rFonts w:ascii="Cambria Math" w:hAnsi="Cambria Math"/>
              </w:rPr>
              <m:t>d,c</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nếu c≠c'</m:t>
                </m:r>
              </m:e>
              <m:e>
                <m:f>
                  <m:fPr>
                    <m:ctrlPr>
                      <w:rPr>
                        <w:rFonts w:ascii="Cambria Math" w:hAnsi="Cambria Math"/>
                        <w:i/>
                      </w:rPr>
                    </m:ctrlPr>
                  </m:fPr>
                  <m:num>
                    <m:r>
                      <w:rPr>
                        <w:rFonts w:ascii="Cambria Math" w:hAnsi="Cambria Math"/>
                      </w:rPr>
                      <m:t>N(d,w)</m:t>
                    </m:r>
                  </m:num>
                  <m:den>
                    <m:r>
                      <w:rPr>
                        <w:rFonts w:ascii="Cambria Math" w:hAnsi="Cambria Math"/>
                      </w:rPr>
                      <m:t>N(d)</m:t>
                    </m:r>
                  </m:den>
                </m:f>
                <m:r>
                  <w:rPr>
                    <w:rFonts w:ascii="Cambria Math" w:hAnsi="Cambria Math"/>
                  </w:rPr>
                  <m:t xml:space="preserve"> nếu c=c'</m:t>
                </m:r>
              </m:e>
            </m:eqArr>
          </m:e>
        </m:d>
      </m:oMath>
    </w:p>
    <w:p w14:paraId="097AB9B8" w14:textId="77777777" w:rsidR="00A57444" w:rsidRDefault="00A57444" w:rsidP="002A7D54">
      <w:pPr>
        <w:pStyle w:val="Bngbiu-nidung"/>
      </w:pPr>
    </w:p>
    <w:p w14:paraId="5D30B3C4" w14:textId="77777777" w:rsidR="00536351" w:rsidRDefault="00B81575" w:rsidP="002A7D54">
      <w:pPr>
        <w:pStyle w:val="Bngbiu-nidung"/>
      </w:pPr>
      <w:r>
        <w:t>Trong đó:</w:t>
      </w:r>
    </w:p>
    <w:p w14:paraId="4DD6067B" w14:textId="306D40F1" w:rsidR="00B81575" w:rsidRDefault="00B81575" w:rsidP="002A7D54">
      <w:pPr>
        <w:pStyle w:val="Bngbiu-nidung"/>
      </w:pPr>
      <w:r>
        <w:t xml:space="preserve"> - </w:t>
      </w:r>
      <m:oMath>
        <m:r>
          <w:rPr>
            <w:rFonts w:ascii="Cambria Math" w:hAnsi="Cambria Math"/>
          </w:rPr>
          <m:t>N(d,w)</m:t>
        </m:r>
      </m:oMath>
      <w:r>
        <w:t xml:space="preserve"> là số lần từ </w:t>
      </w:r>
      <w:r w:rsidRPr="007E2012">
        <w:rPr>
          <w:i/>
        </w:rPr>
        <w:t>w</w:t>
      </w:r>
      <w:r>
        <w:t xml:space="preserve"> xuất hiện trong loại d.</w:t>
      </w:r>
    </w:p>
    <w:p w14:paraId="26C3862F" w14:textId="77777777" w:rsidR="00B81575" w:rsidRPr="001E7D59" w:rsidRDefault="00B81575" w:rsidP="002A7D54">
      <w:pPr>
        <w:pStyle w:val="Bngbiu-nidung"/>
        <w:rPr>
          <w:lang w:val="fr-FR"/>
        </w:rPr>
      </w:pPr>
      <w:r w:rsidRPr="001E7D59">
        <w:rPr>
          <w:lang w:val="fr-FR"/>
        </w:rPr>
        <w:t xml:space="preserve">- </w:t>
      </w:r>
      <w:r w:rsidRPr="001E7D59">
        <w:rPr>
          <w:i/>
          <w:lang w:val="fr-FR"/>
        </w:rPr>
        <w:t>N(d)</w:t>
      </w:r>
      <w:r w:rsidRPr="001E7D59">
        <w:rPr>
          <w:lang w:val="fr-FR"/>
        </w:rPr>
        <w:t xml:space="preserve"> là số lượng từ trong loại d.</w:t>
      </w:r>
    </w:p>
    <w:p w14:paraId="35FF8953" w14:textId="7CE72885" w:rsidR="00B81575" w:rsidRPr="001E7D59" w:rsidRDefault="002A7D54" w:rsidP="002A7D54">
      <w:pPr>
        <w:pStyle w:val="Bngbiu-nidung"/>
        <w:rPr>
          <w:lang w:val="fr-FR"/>
        </w:rPr>
      </w:pPr>
      <w:r>
        <w:rPr>
          <w:lang w:val="fr-FR"/>
        </w:rPr>
        <w:t xml:space="preserve"> </w:t>
      </w:r>
      <w:r w:rsidR="00B81575" w:rsidRPr="001E7D59">
        <w:rPr>
          <w:lang w:val="fr-FR"/>
        </w:rPr>
        <w:t>Như vậy nêu 1 từ w thường xuyên xuất hiện trong loại d nào đó, ta sẽ tính được trọng số của từ này. Nếu 1 từ có trọng số cao thì khả năng nó thuộc loại d cao.</w:t>
      </w:r>
      <w:r w:rsidR="00B81575" w:rsidRPr="001E7D59">
        <w:rPr>
          <w:lang w:val="fr-FR"/>
        </w:rPr>
        <w:tab/>
      </w:r>
      <w:r w:rsidR="00B81575" w:rsidRPr="001E7D59">
        <w:rPr>
          <w:lang w:val="fr-FR"/>
        </w:rPr>
        <w:tab/>
      </w:r>
    </w:p>
    <w:p w14:paraId="25290C4E" w14:textId="71184B64" w:rsidR="005C45AC" w:rsidRDefault="00350DAE" w:rsidP="002A7D54">
      <w:pPr>
        <w:pStyle w:val="Bngbiu-nidung"/>
        <w:rPr>
          <w:lang w:val="fr-FR"/>
        </w:rPr>
      </w:pPr>
      <w:r w:rsidRPr="001E7D59">
        <w:rPr>
          <w:lang w:val="fr-FR"/>
        </w:rPr>
        <w:lastRenderedPageBreak/>
        <w:t>Ví dụ</w:t>
      </w:r>
      <w:r w:rsidR="00B81575" w:rsidRPr="001E7D59">
        <w:rPr>
          <w:lang w:val="fr-FR"/>
        </w:rPr>
        <w:t xml:space="preserve">: Trong lĩnh vực phân loại các loại câu hỏi trong bai toán này, chúng ta có 7 loại câu hỏi là What, Where, When, How, Why, YesNo. </w:t>
      </w:r>
    </w:p>
    <w:p w14:paraId="7BEBB681" w14:textId="4AE0D0D7" w:rsidR="00B81575" w:rsidRPr="00F06C30" w:rsidRDefault="00B81575" w:rsidP="00802D89">
      <w:pPr>
        <w:pStyle w:val="Bngbiu-nidung"/>
        <w:numPr>
          <w:ilvl w:val="0"/>
          <w:numId w:val="16"/>
        </w:numPr>
        <w:rPr>
          <w:lang w:val="fr-FR"/>
        </w:rPr>
      </w:pPr>
      <w:r w:rsidRPr="001E7D59">
        <w:rPr>
          <w:lang w:val="fr-FR"/>
        </w:rPr>
        <w:t>Các thống kê dữ liệu cho rằng 90% các loại câu hỏi When có chứa từ “khi nào”. Như vậy nếu D có chứa từ “khi nào” thì xác suất nó thuộc loại câu hỏi When là 90%, đây cũng gọi là 1 ràng buộc của mô hình và xác suất vào các loại còn lại là 2</w:t>
      </w:r>
      <w:r w:rsidR="00F06C30">
        <w:rPr>
          <w:lang w:val="fr-FR"/>
        </w:rPr>
        <w:t xml:space="preserve">% </w:t>
      </w:r>
    </w:p>
    <w:p w14:paraId="5A5B4D45" w14:textId="37F33070" w:rsidR="00B81575" w:rsidRPr="001E0274" w:rsidRDefault="00C76004" w:rsidP="00B16970">
      <w:pPr>
        <w:pStyle w:val="Bngbiu-nidung"/>
        <w:rPr>
          <w:lang w:val="fr-FR"/>
        </w:rPr>
      </w:pPr>
      <w:r>
        <w:rPr>
          <w:lang w:val="fr-FR"/>
        </w:rPr>
        <w:t xml:space="preserve">Trong luận văn này, chúng em sử dụng công cụ Stanford </w:t>
      </w:r>
      <w:r w:rsidR="00966A79">
        <w:rPr>
          <w:lang w:val="fr-FR"/>
        </w:rPr>
        <w:t>C</w:t>
      </w:r>
      <w:r w:rsidRPr="001E0274">
        <w:rPr>
          <w:lang w:val="fr-FR"/>
        </w:rPr>
        <w:t xml:space="preserve">lassifier </w:t>
      </w:r>
      <w:r>
        <w:rPr>
          <w:lang w:val="fr-FR"/>
        </w:rPr>
        <w:t xml:space="preserve">để tiến hành phân loại câu hỏi. </w:t>
      </w:r>
      <w:r w:rsidR="00B81575" w:rsidRPr="001E0274">
        <w:rPr>
          <w:lang w:val="fr-FR"/>
        </w:rPr>
        <w:t xml:space="preserve">Stanford </w:t>
      </w:r>
      <w:r w:rsidR="00966A79">
        <w:rPr>
          <w:lang w:val="fr-FR"/>
        </w:rPr>
        <w:t>C</w:t>
      </w:r>
      <w:r w:rsidR="00B81575" w:rsidRPr="001E0274">
        <w:rPr>
          <w:lang w:val="fr-FR"/>
        </w:rPr>
        <w:t xml:space="preserve">lassifier là một công cụ cho phép chúng ta chia dữ kiệu thành các chủ đề từ một tập các dữ liệu đào tạo cho trước, tạo ra một bộ phân loại dưa </w:t>
      </w:r>
      <w:r w:rsidR="00B16970">
        <w:rPr>
          <w:lang w:val="fr-FR"/>
        </w:rPr>
        <w:t xml:space="preserve">trên Maximum entropy classifier. </w:t>
      </w:r>
      <w:r w:rsidR="003D7054">
        <w:rPr>
          <w:lang w:val="fr-FR"/>
        </w:rPr>
        <w:t>C</w:t>
      </w:r>
      <w:r w:rsidR="00B81575" w:rsidRPr="001E0274">
        <w:rPr>
          <w:lang w:val="fr-FR"/>
        </w:rPr>
        <w:t xml:space="preserve">húng ta sẽ phân loại các câu hỏi trong Tiếng Việt thành </w:t>
      </w:r>
      <w:r w:rsidR="00F06C30">
        <w:rPr>
          <w:lang w:val="fr-FR"/>
        </w:rPr>
        <w:t>6</w:t>
      </w:r>
      <w:r w:rsidR="00B81575" w:rsidRPr="001E0274">
        <w:rPr>
          <w:lang w:val="fr-FR"/>
        </w:rPr>
        <w:t xml:space="preserve"> chủ để: “What”, “Where”, “When”, “How”, “Why”, “YesNo”</w:t>
      </w:r>
      <w:r w:rsidR="003D7054">
        <w:rPr>
          <w:lang w:val="fr-FR"/>
        </w:rPr>
        <w:t xml:space="preserve"> như trên ví dụ</w:t>
      </w:r>
      <w:r w:rsidR="00B16970">
        <w:rPr>
          <w:lang w:val="fr-FR"/>
        </w:rPr>
        <w:t>. Các bước thực hiện như sau :</w:t>
      </w:r>
    </w:p>
    <w:p w14:paraId="00B8EBBB" w14:textId="428495E2" w:rsidR="00B81575" w:rsidRPr="00FD5F07" w:rsidRDefault="001E0274" w:rsidP="001E0274">
      <w:pPr>
        <w:pStyle w:val="Bngbiu-nidung"/>
        <w:rPr>
          <w:lang w:val="fr-FR"/>
        </w:rPr>
      </w:pPr>
      <w:r w:rsidRPr="001E0274">
        <w:rPr>
          <w:lang w:val="fr-FR"/>
        </w:rPr>
        <w:t xml:space="preserve">- </w:t>
      </w:r>
      <w:r w:rsidR="00B81575" w:rsidRPr="001E0274">
        <w:rPr>
          <w:lang w:val="fr-FR"/>
        </w:rPr>
        <w:t>Trước tiên chúng ta cần tạo ra một tập dữ liệu đặc trưng, Mỗi chủ đề chúng ta sẽ lấy từ 25-</w:t>
      </w:r>
      <w:r w:rsidR="00B16970">
        <w:rPr>
          <w:lang w:val="fr-FR"/>
        </w:rPr>
        <w:t>5</w:t>
      </w:r>
      <w:r w:rsidR="00B81575" w:rsidRPr="001E0274">
        <w:rPr>
          <w:lang w:val="fr-FR"/>
        </w:rPr>
        <w:t xml:space="preserve">0 câu. </w:t>
      </w:r>
      <w:r w:rsidR="00B81575" w:rsidRPr="00FD5F07">
        <w:rPr>
          <w:lang w:val="fr-FR"/>
        </w:rPr>
        <w:t>Tập dữ liệu đặc trưng là một tập t</w:t>
      </w:r>
      <w:r w:rsidRPr="00FD5F07">
        <w:rPr>
          <w:lang w:val="fr-FR"/>
        </w:rPr>
        <w:t xml:space="preserve">in có phẩn mở rộng là “.train” </w:t>
      </w:r>
    </w:p>
    <w:p w14:paraId="5138242C" w14:textId="7C4E6EE8" w:rsidR="00B81575" w:rsidRPr="00FD5F07" w:rsidRDefault="001E0274" w:rsidP="001E0274">
      <w:pPr>
        <w:pStyle w:val="Bngbiu-nidung"/>
        <w:rPr>
          <w:lang w:val="fr-FR"/>
        </w:rPr>
      </w:pPr>
      <w:r w:rsidRPr="00FD5F07">
        <w:rPr>
          <w:lang w:val="fr-FR"/>
        </w:rPr>
        <w:t xml:space="preserve">- </w:t>
      </w:r>
      <w:r w:rsidR="00B81575" w:rsidRPr="00FD5F07">
        <w:rPr>
          <w:lang w:val="fr-FR"/>
        </w:rPr>
        <w:t>Tạo một tập tin có phần mở rộng là “.test” chứa nội dung câu hỏi và chủ đề chúng ta mong đợi sau khi chạy qua chương trình.</w:t>
      </w:r>
    </w:p>
    <w:p w14:paraId="71D09183" w14:textId="6801C4F9" w:rsidR="00B81575" w:rsidRPr="00FD5F07" w:rsidRDefault="001E0274" w:rsidP="001E0274">
      <w:pPr>
        <w:pStyle w:val="Bngbiu-nidung"/>
        <w:rPr>
          <w:lang w:val="fr-FR"/>
        </w:rPr>
      </w:pPr>
      <w:r w:rsidRPr="00FD5F07">
        <w:rPr>
          <w:lang w:val="fr-FR"/>
        </w:rPr>
        <w:t xml:space="preserve">- </w:t>
      </w:r>
      <w:r w:rsidR="00B81575" w:rsidRPr="00FD5F07">
        <w:rPr>
          <w:lang w:val="fr-FR"/>
        </w:rPr>
        <w:t>Tiếp đó là tập tin có phần mở rộng là “.prop” trình bày các thuộc tính, các cấu trúc quy định trong tập tin .train mà chương trình sẽ học.</w:t>
      </w:r>
    </w:p>
    <w:p w14:paraId="320B3027" w14:textId="040F5E3F" w:rsidR="001E0274" w:rsidRPr="00C23CCD" w:rsidRDefault="001E0274" w:rsidP="00C23CCD">
      <w:pPr>
        <w:pStyle w:val="Bngbiu-nidung"/>
        <w:rPr>
          <w:lang w:val="fr-FR"/>
        </w:rPr>
      </w:pPr>
      <w:r w:rsidRPr="00FD5F07">
        <w:rPr>
          <w:lang w:val="fr-FR"/>
        </w:rPr>
        <w:t xml:space="preserve">- </w:t>
      </w:r>
      <w:r w:rsidR="00B81575" w:rsidRPr="00FD5F07">
        <w:rPr>
          <w:lang w:val="fr-FR"/>
        </w:rPr>
        <w:t>Sau khi có cả 3 tập tin trên, chúng ta sẽ tiến hàn</w:t>
      </w:r>
      <w:r w:rsidR="001D6455" w:rsidRPr="00FD5F07">
        <w:rPr>
          <w:lang w:val="fr-FR"/>
        </w:rPr>
        <w:t xml:space="preserve">h cho chương trình tính toán.  </w:t>
      </w:r>
    </w:p>
    <w:p w14:paraId="79CFEE5D" w14:textId="73B56782" w:rsidR="00350DAE" w:rsidRDefault="00510ECE" w:rsidP="00C23CCD">
      <w:pPr>
        <w:pStyle w:val="Tiumccp2"/>
        <w:outlineLvl w:val="2"/>
        <w:rPr>
          <w:lang w:val="fr-FR"/>
        </w:rPr>
      </w:pPr>
      <w:bookmarkStart w:id="422" w:name="_Toc476111352"/>
      <w:bookmarkStart w:id="423" w:name="_Toc476213454"/>
      <w:bookmarkStart w:id="424" w:name="_Toc476412786"/>
      <w:bookmarkStart w:id="425" w:name="_Toc476499697"/>
      <w:r w:rsidRPr="00FD5F07">
        <w:rPr>
          <w:lang w:val="fr-FR"/>
        </w:rPr>
        <w:t>3.</w:t>
      </w:r>
      <w:r w:rsidR="0029362F">
        <w:rPr>
          <w:lang w:val="fr-FR"/>
        </w:rPr>
        <w:t>2</w:t>
      </w:r>
      <w:r w:rsidR="00FC6D93">
        <w:rPr>
          <w:lang w:val="fr-FR"/>
        </w:rPr>
        <w:t>.4</w:t>
      </w:r>
      <w:r w:rsidRPr="00FD5F07">
        <w:rPr>
          <w:lang w:val="fr-FR"/>
        </w:rPr>
        <w:t xml:space="preserve"> </w:t>
      </w:r>
      <w:r w:rsidR="005F1F99" w:rsidRPr="00FD5F07">
        <w:rPr>
          <w:lang w:val="fr-FR"/>
        </w:rPr>
        <w:t xml:space="preserve">Đo </w:t>
      </w:r>
      <w:r w:rsidR="00B81575" w:rsidRPr="00FD5F07">
        <w:rPr>
          <w:lang w:val="fr-FR"/>
        </w:rPr>
        <w:t>độ tương tự giữa các câu hỏi.</w:t>
      </w:r>
      <w:bookmarkEnd w:id="422"/>
      <w:bookmarkEnd w:id="423"/>
      <w:bookmarkEnd w:id="424"/>
      <w:bookmarkEnd w:id="425"/>
    </w:p>
    <w:p w14:paraId="2D12F1A8" w14:textId="284E2C3A" w:rsidR="00C76004" w:rsidRPr="00C76004" w:rsidRDefault="00C76004" w:rsidP="00104BA4">
      <w:pPr>
        <w:pStyle w:val="Tiumccp2"/>
        <w:rPr>
          <w:b w:val="0"/>
          <w:i w:val="0"/>
          <w:sz w:val="26"/>
          <w:lang w:val="fr-FR"/>
        </w:rPr>
      </w:pPr>
      <w:bookmarkStart w:id="426" w:name="_Toc476412787"/>
      <w:r>
        <w:rPr>
          <w:b w:val="0"/>
          <w:i w:val="0"/>
          <w:sz w:val="26"/>
          <w:lang w:val="fr-FR"/>
        </w:rPr>
        <w:t>Sau khi đã có câu hỏi do người dúng nhập vào và danh sách câu hỏi đã được phân loại, bước tiếp theo chúng ta sẽ tiến hành hiện thực giải thuật đo độ tương tự tìm ra những câu hỏi tương tự với câu hỏi do người dùng nhập vào. Đây là bước quan trọng nhất trong toàn bộ hệ thống vì nó sẽ đo đạt, tìm ra câu trả lời chính xác nhất.</w:t>
      </w:r>
      <w:bookmarkEnd w:id="426"/>
    </w:p>
    <w:p w14:paraId="41597CE6" w14:textId="77777777" w:rsidR="00B81575" w:rsidRPr="00FD5F07" w:rsidRDefault="00B81575" w:rsidP="00D355AE">
      <w:pPr>
        <w:pStyle w:val="Bngbiu-nidung"/>
        <w:ind w:firstLine="450"/>
        <w:rPr>
          <w:lang w:val="fr-FR"/>
        </w:rPr>
      </w:pPr>
      <w:r w:rsidRPr="00FD5F07">
        <w:rPr>
          <w:lang w:val="fr-FR"/>
        </w:rPr>
        <w:t>- Giải thuật dựa trên 3 yếu tố chính sau:</w:t>
      </w:r>
    </w:p>
    <w:p w14:paraId="21194AAA" w14:textId="77777777" w:rsidR="00B81575" w:rsidRPr="00FD5F07" w:rsidRDefault="00B81575" w:rsidP="004B0C77">
      <w:pPr>
        <w:pStyle w:val="Bngbiu-nidung"/>
        <w:numPr>
          <w:ilvl w:val="0"/>
          <w:numId w:val="3"/>
        </w:numPr>
        <w:rPr>
          <w:lang w:val="fr-FR"/>
        </w:rPr>
      </w:pPr>
      <w:r w:rsidRPr="00FD5F07">
        <w:rPr>
          <w:lang w:val="fr-FR"/>
        </w:rPr>
        <w:t>Sự ánh xạ độ tương tự từ ngữ: 1 chuỗi ít khác biệt có thể xem là tương tự.</w:t>
      </w:r>
    </w:p>
    <w:p w14:paraId="62521DB1" w14:textId="77777777" w:rsidR="00B81575" w:rsidRPr="00FD5F07" w:rsidRDefault="00B81575" w:rsidP="004B0C77">
      <w:pPr>
        <w:pStyle w:val="Bngbiu-nidung"/>
        <w:numPr>
          <w:ilvl w:val="0"/>
          <w:numId w:val="3"/>
        </w:numPr>
        <w:rPr>
          <w:lang w:val="fr-FR"/>
        </w:rPr>
      </w:pPr>
      <w:r w:rsidRPr="00FD5F07">
        <w:rPr>
          <w:lang w:val="fr-FR"/>
        </w:rPr>
        <w:lastRenderedPageBreak/>
        <w:t>Sự thay đổi trật tự từ: 2 chuỗi bao hàm từ giống nhau nhưng theo 1 trật tự khác có thể được xem là tương tự</w:t>
      </w:r>
    </w:p>
    <w:p w14:paraId="034A0983" w14:textId="77777777" w:rsidR="00B81575" w:rsidRPr="00FD5F07" w:rsidRDefault="00B81575" w:rsidP="004B0C77">
      <w:pPr>
        <w:pStyle w:val="Bngbiu-nidung"/>
        <w:numPr>
          <w:ilvl w:val="0"/>
          <w:numId w:val="3"/>
        </w:numPr>
        <w:rPr>
          <w:lang w:val="fr-FR"/>
        </w:rPr>
      </w:pPr>
      <w:r w:rsidRPr="00FD5F07">
        <w:rPr>
          <w:lang w:val="fr-FR"/>
        </w:rPr>
        <w:t>Không phụ thuộc vào ngôn ngữ : Giải thuật không phải chỉ hoạt động được với tiếng anh mà còn nhiều thứ tiếng khác</w:t>
      </w:r>
    </w:p>
    <w:p w14:paraId="4A5BA3E2" w14:textId="77777777" w:rsidR="00B81575" w:rsidRPr="00FD5F07" w:rsidRDefault="00B81575" w:rsidP="004B0C77">
      <w:pPr>
        <w:pStyle w:val="Bngbiu-nidung"/>
        <w:numPr>
          <w:ilvl w:val="0"/>
          <w:numId w:val="2"/>
        </w:numPr>
        <w:ind w:left="810"/>
        <w:rPr>
          <w:lang w:val="fr-FR"/>
        </w:rPr>
      </w:pPr>
      <w:r w:rsidRPr="00FD5F07">
        <w:rPr>
          <w:lang w:val="fr-FR"/>
        </w:rPr>
        <w:t>Ví dụ ta có 2 câu hỏi như sau:</w:t>
      </w:r>
    </w:p>
    <w:p w14:paraId="38AADEE9" w14:textId="6C055139" w:rsidR="00B81575" w:rsidRPr="000F566E" w:rsidRDefault="00D355AE" w:rsidP="004B0C77">
      <w:pPr>
        <w:pStyle w:val="Bngbiu-nidung"/>
        <w:numPr>
          <w:ilvl w:val="0"/>
          <w:numId w:val="4"/>
        </w:numPr>
        <w:rPr>
          <w:lang w:val="fr-FR"/>
        </w:rPr>
      </w:pPr>
      <w:r w:rsidRPr="000F566E">
        <w:rPr>
          <w:lang w:val="fr-FR"/>
        </w:rPr>
        <w:t>Bao nhiêu tiền một tín chỉ?</w:t>
      </w:r>
    </w:p>
    <w:p w14:paraId="0B2A0A48" w14:textId="2309E661" w:rsidR="00601C64" w:rsidRPr="000F566E" w:rsidRDefault="00B81575" w:rsidP="004B0C77">
      <w:pPr>
        <w:pStyle w:val="Bngbiu-nidung"/>
        <w:numPr>
          <w:ilvl w:val="0"/>
          <w:numId w:val="4"/>
        </w:numPr>
        <w:rPr>
          <w:lang w:val="fr-FR"/>
        </w:rPr>
      </w:pPr>
      <w:r w:rsidRPr="000F566E">
        <w:rPr>
          <w:lang w:val="fr-FR"/>
        </w:rPr>
        <w:t>Một tín chỉ bao nhiêu</w:t>
      </w:r>
      <w:r w:rsidR="00D355AE" w:rsidRPr="000F566E">
        <w:rPr>
          <w:lang w:val="fr-FR"/>
        </w:rPr>
        <w:t xml:space="preserve"> tiền?</w:t>
      </w:r>
    </w:p>
    <w:p w14:paraId="0E3657E8" w14:textId="31ADE663" w:rsidR="00B81575" w:rsidRPr="000F566E" w:rsidRDefault="00601C64" w:rsidP="00601C64">
      <w:pPr>
        <w:pStyle w:val="Bngbiu-nidung"/>
        <w:ind w:left="1440" w:firstLine="0"/>
        <w:rPr>
          <w:lang w:val="fr-FR"/>
        </w:rPr>
      </w:pPr>
      <w:r w:rsidRPr="000F566E">
        <w:rPr>
          <w:lang w:val="fr-FR"/>
        </w:rPr>
        <w:t>Là 2 câu có độ tường tự bằng nhau vì câu 1 và câu 2 chỉ khác nhau ở vị trí các từ.</w:t>
      </w:r>
      <w:r w:rsidR="00B81575" w:rsidRPr="000F566E">
        <w:rPr>
          <w:lang w:val="fr-FR"/>
        </w:rPr>
        <w:t xml:space="preserve"> </w:t>
      </w:r>
    </w:p>
    <w:p w14:paraId="3F565034" w14:textId="5FD9F5D9" w:rsidR="00A544DF" w:rsidRPr="00C76004" w:rsidRDefault="00A544DF" w:rsidP="00C76004">
      <w:pPr>
        <w:pStyle w:val="Bngbiu-nidung"/>
        <w:numPr>
          <w:ilvl w:val="0"/>
          <w:numId w:val="2"/>
        </w:numPr>
        <w:rPr>
          <w:lang w:val="fr-FR"/>
        </w:rPr>
      </w:pPr>
      <w:r w:rsidRPr="000F566E">
        <w:rPr>
          <w:lang w:val="fr-FR"/>
        </w:rPr>
        <w:t>Sự giống nhau giữa hai câu s1 và s2 được tính bằng số lượng từ cùng xuất hiện ở trên 2 câu, nêu số lượng từ cùng xuất hiện càng nhiều chứng tỏ 2 câu đó có khả năng giống nhau càng cao, từ đó chúng ta có công thức:</w:t>
      </w:r>
    </w:p>
    <w:p w14:paraId="75AABAFA" w14:textId="0BCDAED1" w:rsidR="00B81575" w:rsidRPr="00893B46" w:rsidRDefault="00B81575" w:rsidP="00C76004">
      <w:pPr>
        <w:pStyle w:val="Bngbiu-nidung"/>
        <w:jc w:val="center"/>
      </w:pPr>
      <w:r w:rsidRPr="008E2DDC">
        <w:t>Độ tương tự</w:t>
      </w:r>
      <w:r w:rsidR="00A37036">
        <w:t xml:space="preserve"> </w:t>
      </w:r>
      <w:r w:rsidRPr="008E2DDC">
        <w:t xml:space="preserve">(s1,s2) =  </w:t>
      </w:r>
      <m:oMath>
        <m:f>
          <m:fPr>
            <m:ctrlPr>
              <w:rPr>
                <w:rFonts w:ascii="Cambria Math" w:hAnsi="Cambria Math"/>
                <w:sz w:val="32"/>
                <w:szCs w:val="32"/>
              </w:rPr>
            </m:ctrlPr>
          </m:fPr>
          <m:num>
            <m:r>
              <m:rPr>
                <m:sty m:val="p"/>
              </m:rPr>
              <w:rPr>
                <w:rFonts w:ascii="Cambria Math" w:hAnsi="Cambria Math"/>
                <w:sz w:val="32"/>
                <w:szCs w:val="32"/>
              </w:rPr>
              <m:t>2</m:t>
            </m:r>
            <m:r>
              <w:rPr>
                <w:rFonts w:ascii="Cambria Math" w:hAnsi="Cambria Math"/>
                <w:sz w:val="32"/>
                <w:szCs w:val="32"/>
              </w:rPr>
              <m:t>X</m:t>
            </m:r>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d>
              <m:dPr>
                <m:ctrlPr>
                  <w:rPr>
                    <w:rFonts w:ascii="Cambria Math" w:hAnsi="Cambria Math"/>
                    <w:sz w:val="32"/>
                    <w:szCs w:val="32"/>
                  </w:rPr>
                </m:ctrlPr>
              </m:dPr>
              <m:e>
                <m:r>
                  <w:rPr>
                    <w:rFonts w:ascii="Cambria Math" w:hAnsi="Cambria Math"/>
                    <w:sz w:val="32"/>
                    <w:szCs w:val="32"/>
                  </w:rPr>
                  <m:t>s</m:t>
                </m:r>
                <m:r>
                  <m:rPr>
                    <m:sty m:val="p"/>
                  </m:rPr>
                  <w:rPr>
                    <w:rFonts w:ascii="Cambria Math" w:hAnsi="Cambria Math"/>
                    <w:sz w:val="32"/>
                    <w:szCs w:val="32"/>
                  </w:rPr>
                  <m:t>1</m:t>
                </m:r>
              </m:e>
            </m:d>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r>
              <m:rPr>
                <m:sty m:val="p"/>
              </m:rPr>
              <w:rPr>
                <w:rFonts w:ascii="Cambria Math" w:hAnsi="Cambria Math"/>
                <w:sz w:val="32"/>
                <w:szCs w:val="32"/>
              </w:rPr>
              <m:t>(</m:t>
            </m:r>
            <m:r>
              <w:rPr>
                <w:rFonts w:ascii="Cambria Math" w:hAnsi="Cambria Math"/>
                <w:sz w:val="32"/>
                <w:szCs w:val="32"/>
              </w:rPr>
              <m:t>s</m:t>
            </m:r>
            <m:r>
              <m:rPr>
                <m:sty m:val="p"/>
              </m:rPr>
              <w:rPr>
                <w:rFonts w:ascii="Cambria Math" w:hAnsi="Cambria Math"/>
                <w:sz w:val="32"/>
                <w:szCs w:val="32"/>
              </w:rPr>
              <m:t>2)|</m:t>
            </m:r>
          </m:num>
          <m:den>
            <m:d>
              <m:dPr>
                <m:begChr m:val="|"/>
                <m:endChr m:val="|"/>
                <m:ctrlPr>
                  <w:rPr>
                    <w:rFonts w:ascii="Cambria Math" w:hAnsi="Cambria Math"/>
                    <w:sz w:val="32"/>
                    <w:szCs w:val="32"/>
                  </w:rPr>
                </m:ctrlPr>
              </m:dPr>
              <m:e>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d>
                  <m:dPr>
                    <m:ctrlPr>
                      <w:rPr>
                        <w:rFonts w:ascii="Cambria Math" w:hAnsi="Cambria Math"/>
                        <w:sz w:val="32"/>
                        <w:szCs w:val="32"/>
                      </w:rPr>
                    </m:ctrlPr>
                  </m:dPr>
                  <m:e>
                    <m:r>
                      <w:rPr>
                        <w:rFonts w:ascii="Cambria Math" w:hAnsi="Cambria Math"/>
                        <w:sz w:val="32"/>
                        <w:szCs w:val="32"/>
                      </w:rPr>
                      <m:t>s</m:t>
                    </m:r>
                    <m:r>
                      <m:rPr>
                        <m:sty m:val="p"/>
                      </m:rPr>
                      <w:rPr>
                        <w:rFonts w:ascii="Cambria Math" w:hAnsi="Cambria Math"/>
                        <w:sz w:val="32"/>
                        <w:szCs w:val="32"/>
                      </w:rPr>
                      <m:t>1</m:t>
                    </m:r>
                  </m:e>
                </m:d>
              </m:e>
            </m:d>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r>
              <m:rPr>
                <m:sty m:val="p"/>
              </m:rPr>
              <w:rPr>
                <w:rFonts w:ascii="Cambria Math" w:hAnsi="Cambria Math"/>
                <w:sz w:val="32"/>
                <w:szCs w:val="32"/>
              </w:rPr>
              <m:t>(</m:t>
            </m:r>
            <m:r>
              <w:rPr>
                <w:rFonts w:ascii="Cambria Math" w:hAnsi="Cambria Math"/>
                <w:sz w:val="32"/>
                <w:szCs w:val="32"/>
              </w:rPr>
              <m:t>s</m:t>
            </m:r>
            <m:r>
              <m:rPr>
                <m:sty m:val="p"/>
              </m:rPr>
              <w:rPr>
                <w:rFonts w:ascii="Cambria Math" w:hAnsi="Cambria Math"/>
                <w:sz w:val="32"/>
                <w:szCs w:val="32"/>
              </w:rPr>
              <m:t>2)|</m:t>
            </m:r>
          </m:den>
        </m:f>
      </m:oMath>
    </w:p>
    <w:p w14:paraId="31D40B92" w14:textId="37E03A11" w:rsidR="00B81575" w:rsidRDefault="00A544DF" w:rsidP="004B0C77">
      <w:pPr>
        <w:pStyle w:val="Bngbiu-nidung"/>
        <w:numPr>
          <w:ilvl w:val="0"/>
          <w:numId w:val="2"/>
        </w:numPr>
      </w:pPr>
      <w:r>
        <w:t>Đô tương tự đo được bằng s</w:t>
      </w:r>
      <w:r w:rsidR="00B81575" w:rsidRPr="00893B46">
        <w:t>ố lượng</w:t>
      </w:r>
      <w:r w:rsidR="00D355AE">
        <w:t xml:space="preserve"> từ (nếu sử dụng 1-gram)</w:t>
      </w:r>
      <w:r>
        <w:t xml:space="preserve"> hoặc</w:t>
      </w:r>
      <w:r w:rsidR="00D355AE">
        <w:t xml:space="preserve"> số lượng các cặp từ (nếu chúng ta sử dụng 2-gram)…</w:t>
      </w:r>
      <w:r w:rsidR="00B81575" w:rsidRPr="00893B46">
        <w:t xml:space="preserve"> chung ở cả hai chuỗi nhân 2 chia cho tổng số các cặp từ trong hai chuỗi. Giải thuật sẽ đo độ tương tự giữa 2 chuỗi bằng 0 nếu như 2 chuỗi đó khác nhau</w:t>
      </w:r>
      <w:r w:rsidR="00D355AE">
        <w:t xml:space="preserve"> hoàn toàn</w:t>
      </w:r>
      <w:r w:rsidR="00B81575">
        <w:t>, bằng 1 nếu như 2 chuỗi đó giống hệt nhau. Nêu kết quả cho ra càng gần bằng 1 thì khả năng 2 chuỗi đó tương tự nhau càng cao và ngược lại nếu kết quả càng gần với số 0 thì 2 chuỗi đó càng khác nhau.</w:t>
      </w:r>
    </w:p>
    <w:p w14:paraId="45D677A7" w14:textId="56E2A66B" w:rsidR="00D355AE" w:rsidRPr="00984099" w:rsidRDefault="00D355AE" w:rsidP="00D355AE">
      <w:pPr>
        <w:pStyle w:val="Nidungvnbn"/>
        <w:rPr>
          <w:lang w:val="fr-FR"/>
        </w:rPr>
      </w:pPr>
      <w:r>
        <w:rPr>
          <w:lang w:val="fr-FR"/>
        </w:rPr>
        <w:t xml:space="preserve">Ví dụ : </w:t>
      </w:r>
      <w:r w:rsidRPr="00984099">
        <w:rPr>
          <w:lang w:val="fr-FR"/>
        </w:rPr>
        <w:t>Ta có 1 bài toán sau:</w:t>
      </w:r>
    </w:p>
    <w:p w14:paraId="4FB9227A" w14:textId="4D225B0B" w:rsidR="00D355AE" w:rsidRPr="00C5347A" w:rsidRDefault="00D355AE" w:rsidP="00D355AE">
      <w:pPr>
        <w:pStyle w:val="Nidungvnbn"/>
        <w:ind w:left="1440" w:firstLine="0"/>
        <w:rPr>
          <w:lang w:val="fr-FR"/>
        </w:rPr>
      </w:pPr>
      <w:r>
        <w:rPr>
          <w:lang w:val="fr-FR"/>
        </w:rPr>
        <w:t>-</w:t>
      </w:r>
      <w:r w:rsidR="00C41CB2">
        <w:rPr>
          <w:lang w:val="fr-FR"/>
        </w:rPr>
        <w:t xml:space="preserve"> Đo độ tương tự giữa 2 chuỗi ‘Bao nhiêu tiền 1 tín chỉ’ và ‘Học phí 1 tín chỉ là bao nhiêu’</w:t>
      </w:r>
      <w:r w:rsidR="00A544DF">
        <w:rPr>
          <w:lang w:val="fr-FR"/>
        </w:rPr>
        <w:t>.</w:t>
      </w:r>
    </w:p>
    <w:p w14:paraId="0C6C6FE0" w14:textId="040A90FF" w:rsidR="00D355AE" w:rsidRDefault="00D355AE" w:rsidP="00D355AE">
      <w:pPr>
        <w:pStyle w:val="Bngbiu-nidung"/>
        <w:rPr>
          <w:lang w:val="fr-FR"/>
        </w:rPr>
      </w:pPr>
      <w:r>
        <w:rPr>
          <w:lang w:val="fr-FR"/>
        </w:rPr>
        <w:tab/>
        <w:t xml:space="preserve">- Chúng ta sẽ </w:t>
      </w:r>
      <w:r w:rsidR="00A544DF">
        <w:rPr>
          <w:lang w:val="fr-FR"/>
        </w:rPr>
        <w:t xml:space="preserve">sử dụng mô hình 2-gram, </w:t>
      </w:r>
      <w:r>
        <w:rPr>
          <w:lang w:val="fr-FR"/>
        </w:rPr>
        <w:t>tách</w:t>
      </w:r>
      <w:r w:rsidR="00A544DF">
        <w:rPr>
          <w:lang w:val="fr-FR"/>
        </w:rPr>
        <w:t xml:space="preserve"> từng chuỗi ra thành</w:t>
      </w:r>
      <w:r>
        <w:rPr>
          <w:lang w:val="fr-FR"/>
        </w:rPr>
        <w:t xml:space="preserve"> </w:t>
      </w:r>
      <w:r w:rsidR="00A544DF">
        <w:rPr>
          <w:lang w:val="fr-FR"/>
        </w:rPr>
        <w:t xml:space="preserve">các </w:t>
      </w:r>
      <w:r>
        <w:rPr>
          <w:lang w:val="fr-FR"/>
        </w:rPr>
        <w:t xml:space="preserve">cặp mỗi cặp 2 chữ cái </w:t>
      </w:r>
      <w:r w:rsidR="00A544DF">
        <w:rPr>
          <w:lang w:val="fr-FR"/>
        </w:rPr>
        <w:t xml:space="preserve"> </w:t>
      </w:r>
    </w:p>
    <w:p w14:paraId="575FC9E3" w14:textId="3895FA0B" w:rsidR="00C41CB2" w:rsidRPr="00000549" w:rsidRDefault="00C41CB2" w:rsidP="00C41CB2">
      <w:pPr>
        <w:pStyle w:val="Bngbiu-nidung"/>
        <w:ind w:left="810" w:firstLine="0"/>
        <w:rPr>
          <w:i/>
          <w:lang w:val="fr-FR"/>
        </w:rPr>
      </w:pPr>
      <w:r w:rsidRPr="00000549">
        <w:rPr>
          <w:i/>
          <w:lang w:val="fr-FR"/>
        </w:rPr>
        <w:lastRenderedPageBreak/>
        <w:t>S1 = Bao nhiêu tiền 1 tín chỉ’: {bao nhiêu, nhiêu tiền, tiền 1, 1 tín, tín chỉ}</w:t>
      </w:r>
    </w:p>
    <w:p w14:paraId="370C97C7" w14:textId="519669C1" w:rsidR="00D355AE" w:rsidRPr="00404DB3" w:rsidRDefault="00D355AE" w:rsidP="00A544DF">
      <w:pPr>
        <w:pStyle w:val="Bngbiu-nidung"/>
        <w:ind w:left="720" w:firstLine="0"/>
        <w:jc w:val="center"/>
        <w:rPr>
          <w:i/>
          <w:lang w:val="fr-FR"/>
        </w:rPr>
      </w:pPr>
      <w:r w:rsidRPr="00404DB3">
        <w:rPr>
          <w:i/>
          <w:lang w:val="fr-FR"/>
        </w:rPr>
        <w:t>S</w:t>
      </w:r>
      <w:r w:rsidR="00C41CB2" w:rsidRPr="00404DB3">
        <w:rPr>
          <w:i/>
          <w:lang w:val="fr-FR"/>
        </w:rPr>
        <w:t>2</w:t>
      </w:r>
      <w:r w:rsidRPr="00404DB3">
        <w:rPr>
          <w:i/>
          <w:lang w:val="fr-FR"/>
        </w:rPr>
        <w:t xml:space="preserve">= </w:t>
      </w:r>
      <w:r w:rsidR="00C41CB2" w:rsidRPr="00000549">
        <w:rPr>
          <w:i/>
          <w:lang w:val="fr-FR"/>
        </w:rPr>
        <w:t>Học phí 1 tín chỉ là bao nhiêu</w:t>
      </w:r>
      <w:r w:rsidRPr="00404DB3">
        <w:rPr>
          <w:i/>
          <w:lang w:val="fr-FR"/>
        </w:rPr>
        <w:t>: {</w:t>
      </w:r>
      <w:r w:rsidR="00C41CB2" w:rsidRPr="00404DB3">
        <w:rPr>
          <w:i/>
          <w:lang w:val="fr-FR"/>
        </w:rPr>
        <w:t>học phí, phí 1, 1 tín, tín chỉ, chỉ là, là bao, bao nhiêu</w:t>
      </w:r>
      <w:r w:rsidRPr="00404DB3">
        <w:rPr>
          <w:i/>
          <w:lang w:val="fr-FR"/>
        </w:rPr>
        <w:t>}</w:t>
      </w:r>
    </w:p>
    <w:p w14:paraId="29A93A0C" w14:textId="47C4C02D" w:rsidR="00C41CB2" w:rsidRPr="00404DB3" w:rsidRDefault="00C41CB2" w:rsidP="00C41CB2">
      <w:pPr>
        <w:pStyle w:val="Bngbiu-nidung"/>
        <w:ind w:left="720" w:firstLine="0"/>
        <w:rPr>
          <w:lang w:val="fr-FR"/>
        </w:rPr>
      </w:pPr>
      <w:r w:rsidRPr="00404DB3">
        <w:rPr>
          <w:lang w:val="fr-FR"/>
        </w:rPr>
        <w:t xml:space="preserve">Như vậy </w:t>
      </w:r>
      <w:r w:rsidRPr="00404DB3">
        <w:rPr>
          <w:i/>
          <w:lang w:val="fr-FR"/>
        </w:rPr>
        <w:t>S1</w:t>
      </w:r>
      <w:r w:rsidRPr="00404DB3">
        <w:rPr>
          <w:lang w:val="fr-FR"/>
        </w:rPr>
        <w:t xml:space="preserve"> và </w:t>
      </w:r>
      <w:r w:rsidRPr="00404DB3">
        <w:rPr>
          <w:i/>
          <w:lang w:val="fr-FR"/>
        </w:rPr>
        <w:t>S2</w:t>
      </w:r>
      <w:r w:rsidRPr="00404DB3">
        <w:rPr>
          <w:lang w:val="fr-FR"/>
        </w:rPr>
        <w:t xml:space="preserve"> có các cặp trùng nhau là: </w:t>
      </w:r>
      <w:r w:rsidRPr="00404DB3">
        <w:rPr>
          <w:i/>
          <w:lang w:val="fr-FR"/>
        </w:rPr>
        <w:t>{bao nhiêu, 1 tín, tín chỉ}</w:t>
      </w:r>
      <w:r w:rsidRPr="00404DB3">
        <w:rPr>
          <w:lang w:val="fr-FR"/>
        </w:rPr>
        <w:t>.</w:t>
      </w:r>
    </w:p>
    <w:p w14:paraId="2ECCB888" w14:textId="0E1D815D" w:rsidR="00B81575" w:rsidRPr="00404DB3" w:rsidRDefault="00B81575" w:rsidP="004B0C77">
      <w:pPr>
        <w:pStyle w:val="Bngbiu-nidung"/>
        <w:numPr>
          <w:ilvl w:val="0"/>
          <w:numId w:val="2"/>
        </w:numPr>
      </w:pPr>
      <w:r w:rsidRPr="00404DB3">
        <w:t xml:space="preserve">Để so sánh </w:t>
      </w:r>
      <w:r w:rsidR="00C41CB2" w:rsidRPr="00404DB3">
        <w:rPr>
          <w:i/>
        </w:rPr>
        <w:t>S1</w:t>
      </w:r>
      <w:r w:rsidR="00C41CB2" w:rsidRPr="00404DB3">
        <w:t xml:space="preserve"> và </w:t>
      </w:r>
      <w:r w:rsidR="00C41CB2" w:rsidRPr="00404DB3">
        <w:rPr>
          <w:i/>
        </w:rPr>
        <w:t>S2</w:t>
      </w:r>
      <w:r w:rsidR="00C41CB2" w:rsidRPr="00404DB3">
        <w:t>, ta</w:t>
      </w:r>
      <w:r w:rsidRPr="00404DB3">
        <w:t xml:space="preserve"> tính như sau</w:t>
      </w:r>
      <w:r w:rsidR="00000549" w:rsidRPr="00404DB3">
        <w:t> :</w:t>
      </w:r>
    </w:p>
    <w:p w14:paraId="7ED000BC" w14:textId="5356E7FD" w:rsidR="00B81575" w:rsidRPr="00A753FC" w:rsidRDefault="00B81575" w:rsidP="00B81575">
      <w:pPr>
        <w:pStyle w:val="Bngbiu-nidung"/>
        <w:ind w:left="1080" w:firstLine="0"/>
        <w:jc w:val="center"/>
      </w:pPr>
      <m:oMathPara>
        <m:oMath>
          <m:r>
            <m:rPr>
              <m:sty m:val="p"/>
            </m:rPr>
            <w:rPr>
              <w:rFonts w:ascii="Cambria Math" w:hAnsi="Cambria Math"/>
              <w:sz w:val="16"/>
            </w:rPr>
            <m:t>Độ tương tự</m:t>
          </m:r>
          <m:d>
            <m:dPr>
              <m:ctrlPr>
                <w:rPr>
                  <w:rFonts w:ascii="Cambria Math" w:hAnsi="Cambria Math"/>
                  <w:sz w:val="16"/>
                </w:rPr>
              </m:ctrlPr>
            </m:dPr>
            <m:e>
              <m:r>
                <m:rPr>
                  <m:sty m:val="p"/>
                </m:rPr>
                <w:rPr>
                  <w:rFonts w:ascii="Cambria Math" w:hAnsi="Cambria Math"/>
                  <w:sz w:val="16"/>
                </w:rPr>
                <m:t>S1, S2</m:t>
              </m:r>
            </m:e>
          </m:d>
          <m:r>
            <m:rPr>
              <m:sty m:val="p"/>
            </m:rPr>
            <w:rPr>
              <w:rFonts w:ascii="Cambria Math" w:hAnsi="Cambria Math"/>
              <w:sz w:val="16"/>
            </w:rPr>
            <m:t xml:space="preserve">= </m:t>
          </m:r>
          <m:f>
            <m:fPr>
              <m:ctrlPr>
                <w:rPr>
                  <w:rFonts w:ascii="Cambria Math" w:hAnsi="Cambria Math"/>
                  <w:sz w:val="18"/>
                  <w:szCs w:val="32"/>
                </w:rPr>
              </m:ctrlPr>
            </m:fPr>
            <m:num>
              <m:r>
                <m:rPr>
                  <m:sty m:val="p"/>
                </m:rPr>
                <w:rPr>
                  <w:rFonts w:ascii="Cambria Math" w:hAnsi="Cambria Math"/>
                  <w:sz w:val="18"/>
                  <w:szCs w:val="32"/>
                </w:rPr>
                <m:t>2</m:t>
              </m:r>
              <m:r>
                <w:rPr>
                  <w:rFonts w:ascii="Cambria Math" w:hAnsi="Cambria Math"/>
                  <w:sz w:val="18"/>
                  <w:szCs w:val="32"/>
                </w:rPr>
                <m:t>X</m:t>
              </m:r>
              <m:r>
                <m:rPr>
                  <m:sty m:val="p"/>
                </m:rPr>
                <w:rPr>
                  <w:rFonts w:ascii="Cambria Math" w:hAnsi="Cambria Math"/>
                  <w:sz w:val="18"/>
                  <w:szCs w:val="32"/>
                </w:rPr>
                <m:t>|</m:t>
              </m:r>
              <m:r>
                <w:rPr>
                  <w:rFonts w:ascii="Cambria Math" w:hAnsi="Cambria Math"/>
                  <w:sz w:val="18"/>
                  <w:szCs w:val="32"/>
                </w:rPr>
                <m:t>{</m:t>
              </m:r>
              <m:r>
                <m:rPr>
                  <m:sty m:val="p"/>
                </m:rPr>
                <w:rPr>
                  <w:rFonts w:ascii="Cambria Math" w:hAnsi="Cambria Math"/>
                  <w:sz w:val="22"/>
                </w:rPr>
                <m:t>bao nhiêu, 1 tín, tín chỉ</m:t>
              </m:r>
              <m:r>
                <w:rPr>
                  <w:rFonts w:ascii="Cambria Math" w:hAnsi="Cambria Math"/>
                  <w:sz w:val="18"/>
                  <w:szCs w:val="32"/>
                </w:rPr>
                <m:t>}</m:t>
              </m:r>
              <m:r>
                <m:rPr>
                  <m:sty m:val="p"/>
                </m:rPr>
                <w:rPr>
                  <w:rFonts w:ascii="Cambria Math" w:hAnsi="Cambria Math"/>
                  <w:sz w:val="18"/>
                  <w:szCs w:val="32"/>
                </w:rPr>
                <m:t>|</m:t>
              </m:r>
            </m:num>
            <m:den>
              <m:d>
                <m:dPr>
                  <m:begChr m:val="|"/>
                  <m:endChr m:val="|"/>
                  <m:ctrlPr>
                    <w:rPr>
                      <w:rFonts w:ascii="Cambria Math" w:hAnsi="Cambria Math"/>
                      <w:sz w:val="18"/>
                      <w:szCs w:val="32"/>
                    </w:rPr>
                  </m:ctrlPr>
                </m:dPr>
                <m:e>
                  <m:r>
                    <m:rPr>
                      <m:sty m:val="p"/>
                    </m:rPr>
                    <w:rPr>
                      <w:rFonts w:ascii="Cambria Math" w:hAnsi="Cambria Math"/>
                      <w:sz w:val="18"/>
                      <w:szCs w:val="32"/>
                    </w:rPr>
                    <m:t>{</m:t>
                  </m:r>
                  <m:r>
                    <m:rPr>
                      <m:sty m:val="p"/>
                    </m:rPr>
                    <w:rPr>
                      <w:rFonts w:ascii="Cambria Math" w:hAnsi="Cambria Math"/>
                      <w:sz w:val="22"/>
                      <w:lang w:val="fr-FR"/>
                    </w:rPr>
                    <m:t>bao nhiêu, nhiêu tiền, tiền 1, 1 tín, tín chỉ</m:t>
                  </m:r>
                  <m:r>
                    <m:rPr>
                      <m:sty m:val="p"/>
                    </m:rPr>
                    <w:rPr>
                      <w:rFonts w:ascii="Cambria Math" w:hAnsi="Cambria Math"/>
                      <w:sz w:val="18"/>
                      <w:szCs w:val="32"/>
                    </w:rPr>
                    <m:t>}</m:t>
                  </m:r>
                </m:e>
              </m:d>
              <m:r>
                <m:rPr>
                  <m:sty m:val="p"/>
                </m:rPr>
                <w:rPr>
                  <w:rFonts w:ascii="Cambria Math" w:hAnsi="Cambria Math"/>
                  <w:sz w:val="18"/>
                  <w:szCs w:val="32"/>
                </w:rPr>
                <m:t>+|</m:t>
              </m:r>
              <m:r>
                <w:rPr>
                  <w:rFonts w:ascii="Cambria Math" w:hAnsi="Cambria Math"/>
                  <w:sz w:val="18"/>
                  <w:szCs w:val="32"/>
                </w:rPr>
                <m:t>{</m:t>
              </m:r>
              <m:r>
                <m:rPr>
                  <m:sty m:val="p"/>
                </m:rPr>
                <w:rPr>
                  <w:rFonts w:ascii="Cambria Math" w:hAnsi="Cambria Math"/>
                  <w:sz w:val="22"/>
                </w:rPr>
                <m:t>học phí, phí 1, 1 tín, tín chỉ, chỉ là, là bao, bao nhiêu</m:t>
              </m:r>
              <m:r>
                <w:rPr>
                  <w:rFonts w:ascii="Cambria Math" w:hAnsi="Cambria Math"/>
                  <w:sz w:val="18"/>
                  <w:szCs w:val="32"/>
                </w:rPr>
                <m:t>}</m:t>
              </m:r>
              <m:r>
                <m:rPr>
                  <m:sty m:val="p"/>
                </m:rPr>
                <w:rPr>
                  <w:rFonts w:ascii="Cambria Math" w:hAnsi="Cambria Math"/>
                  <w:sz w:val="18"/>
                  <w:szCs w:val="32"/>
                </w:rPr>
                <m:t>|</m:t>
              </m:r>
            </m:den>
          </m:f>
        </m:oMath>
      </m:oMathPara>
    </w:p>
    <w:p w14:paraId="0CB92981" w14:textId="2C259F73" w:rsidR="00B81575" w:rsidRPr="00A753FC" w:rsidRDefault="00B81575" w:rsidP="00B81575">
      <w:pPr>
        <w:pStyle w:val="Bngbiu-nidung"/>
        <w:ind w:left="720" w:firstLine="0"/>
        <w:jc w:val="center"/>
        <w:rPr>
          <w:sz w:val="32"/>
          <w:szCs w:val="32"/>
        </w:rPr>
      </w:pPr>
      <w:r w:rsidRPr="00A753FC">
        <w:rPr>
          <w:sz w:val="32"/>
          <w:szCs w:val="32"/>
        </w:rPr>
        <w:t>=</w:t>
      </w:r>
      <m:oMath>
        <m:f>
          <m:fPr>
            <m:ctrlPr>
              <w:rPr>
                <w:rFonts w:ascii="Cambria Math" w:hAnsi="Cambria Math"/>
                <w:i/>
                <w:sz w:val="32"/>
                <w:szCs w:val="32"/>
              </w:rPr>
            </m:ctrlPr>
          </m:fPr>
          <m:num>
            <m:r>
              <w:rPr>
                <w:rFonts w:ascii="Cambria Math" w:hAnsi="Cambria Math"/>
                <w:sz w:val="32"/>
                <w:szCs w:val="32"/>
              </w:rPr>
              <m:t>2x3</m:t>
            </m:r>
          </m:num>
          <m:den>
            <m:r>
              <w:rPr>
                <w:rFonts w:ascii="Cambria Math" w:hAnsi="Cambria Math"/>
                <w:sz w:val="32"/>
                <w:szCs w:val="32"/>
              </w:rPr>
              <m:t>5+7</m:t>
            </m:r>
          </m:den>
        </m:f>
      </m:oMath>
      <w:r w:rsidRPr="00A753FC">
        <w:rPr>
          <w:sz w:val="32"/>
          <w:szCs w:val="32"/>
        </w:rPr>
        <w:t xml:space="preserve"> </w:t>
      </w:r>
      <w:r w:rsidR="00C41CB2">
        <w:rPr>
          <w:sz w:val="32"/>
          <w:szCs w:val="32"/>
        </w:rPr>
        <w:t>= 0.5</w:t>
      </w:r>
    </w:p>
    <w:p w14:paraId="3F660A6A" w14:textId="12162A76" w:rsidR="00D355AE" w:rsidRDefault="00B81575" w:rsidP="00193783">
      <w:pPr>
        <w:pStyle w:val="Bngbiu-nidung"/>
      </w:pPr>
      <w:r>
        <w:t xml:space="preserve">- </w:t>
      </w:r>
      <w:r w:rsidR="00000549">
        <w:t xml:space="preserve">Với 2 câu </w:t>
      </w:r>
      <w:r w:rsidR="00000549" w:rsidRPr="00000549">
        <w:rPr>
          <w:i/>
        </w:rPr>
        <w:t>S1</w:t>
      </w:r>
      <w:r w:rsidR="00000549">
        <w:t xml:space="preserve"> và </w:t>
      </w:r>
      <w:r w:rsidR="00000549" w:rsidRPr="00000549">
        <w:rPr>
          <w:i/>
        </w:rPr>
        <w:t>S2</w:t>
      </w:r>
      <w:r>
        <w:t xml:space="preserve"> này ta tính được độ tương tự của 2 </w:t>
      </w:r>
      <w:r w:rsidR="00C41CB2">
        <w:t xml:space="preserve">chuỗi </w:t>
      </w:r>
      <w:r w:rsidR="00C41CB2" w:rsidRPr="00000549">
        <w:rPr>
          <w:i/>
        </w:rPr>
        <w:t>S1</w:t>
      </w:r>
      <w:r w:rsidR="00C41CB2">
        <w:t xml:space="preserve">, </w:t>
      </w:r>
      <w:r w:rsidR="00C41CB2" w:rsidRPr="00000549">
        <w:rPr>
          <w:i/>
        </w:rPr>
        <w:t>S2</w:t>
      </w:r>
      <w:r w:rsidR="00C41CB2">
        <w:t xml:space="preserve"> là 50%</w:t>
      </w:r>
      <w:r>
        <w:t xml:space="preserve">  </w:t>
      </w:r>
    </w:p>
    <w:p w14:paraId="2E8CA5B4" w14:textId="77777777" w:rsidR="00193783" w:rsidRDefault="00193783" w:rsidP="00193783">
      <w:pPr>
        <w:pStyle w:val="Bngbiu-nidung"/>
      </w:pPr>
    </w:p>
    <w:p w14:paraId="1F91F8AB" w14:textId="77777777" w:rsidR="00193783" w:rsidRDefault="00193783" w:rsidP="00193783">
      <w:pPr>
        <w:pStyle w:val="Bngbiu-nidung"/>
      </w:pPr>
    </w:p>
    <w:p w14:paraId="4DD79C51" w14:textId="77777777" w:rsidR="00193783" w:rsidRDefault="00193783" w:rsidP="00193783">
      <w:pPr>
        <w:pStyle w:val="Bngbiu-nidung"/>
      </w:pPr>
    </w:p>
    <w:p w14:paraId="6394A42B" w14:textId="77777777" w:rsidR="00193783" w:rsidRDefault="00193783" w:rsidP="00193783">
      <w:pPr>
        <w:pStyle w:val="Bngbiu-nidung"/>
      </w:pPr>
    </w:p>
    <w:p w14:paraId="586AF02B" w14:textId="77777777" w:rsidR="00193783" w:rsidRDefault="00193783" w:rsidP="00193783">
      <w:pPr>
        <w:pStyle w:val="Bngbiu-nidung"/>
      </w:pPr>
    </w:p>
    <w:p w14:paraId="198C86B4" w14:textId="77777777" w:rsidR="00193783" w:rsidRDefault="00193783" w:rsidP="00193783">
      <w:pPr>
        <w:pStyle w:val="Bngbiu-nidung"/>
      </w:pPr>
    </w:p>
    <w:p w14:paraId="3F185C24" w14:textId="77777777" w:rsidR="00193783" w:rsidRDefault="00193783" w:rsidP="00193783">
      <w:pPr>
        <w:pStyle w:val="Bngbiu-nidung"/>
      </w:pPr>
    </w:p>
    <w:p w14:paraId="2493A620" w14:textId="77777777" w:rsidR="00193783" w:rsidRDefault="00193783" w:rsidP="00193783">
      <w:pPr>
        <w:pStyle w:val="Bngbiu-nidung"/>
      </w:pPr>
    </w:p>
    <w:p w14:paraId="4F58D352" w14:textId="77777777" w:rsidR="00193783" w:rsidRDefault="00193783" w:rsidP="00193783">
      <w:pPr>
        <w:pStyle w:val="Bngbiu-nidung"/>
      </w:pPr>
    </w:p>
    <w:p w14:paraId="60B19070" w14:textId="77777777" w:rsidR="00193783" w:rsidRDefault="00193783" w:rsidP="00CE79D0">
      <w:pPr>
        <w:pStyle w:val="Bngbiu-nidung"/>
        <w:ind w:firstLine="0"/>
      </w:pPr>
    </w:p>
    <w:p w14:paraId="45F0FEB9" w14:textId="77777777" w:rsidR="00104BA4" w:rsidRDefault="00104BA4" w:rsidP="00CE79D0">
      <w:pPr>
        <w:pStyle w:val="Bngbiu-nidung"/>
        <w:ind w:firstLine="0"/>
      </w:pPr>
    </w:p>
    <w:p w14:paraId="254228BC" w14:textId="77777777" w:rsidR="00236C80" w:rsidRPr="00D93231" w:rsidRDefault="00236C80" w:rsidP="00CE79D0">
      <w:pPr>
        <w:pStyle w:val="Bngbiu-nidung"/>
        <w:ind w:firstLine="0"/>
      </w:pPr>
    </w:p>
    <w:p w14:paraId="38905774" w14:textId="1800D763" w:rsidR="00453AB1" w:rsidRDefault="00453AB1" w:rsidP="00207835">
      <w:pPr>
        <w:pStyle w:val="Chng"/>
        <w:outlineLvl w:val="0"/>
      </w:pPr>
      <w:bookmarkStart w:id="427" w:name="_Toc476111353"/>
      <w:bookmarkStart w:id="428" w:name="_Toc476213455"/>
      <w:bookmarkStart w:id="429" w:name="_Toc476412788"/>
      <w:bookmarkStart w:id="430" w:name="_Toc476499698"/>
      <w:r w:rsidRPr="00B32C74">
        <w:lastRenderedPageBreak/>
        <w:t xml:space="preserve">CHƯƠNG </w:t>
      </w:r>
      <w:r w:rsidR="001D6455">
        <w:t>4</w:t>
      </w:r>
      <w:r w:rsidR="004A7C39" w:rsidRPr="00B32C74">
        <w:t>–</w:t>
      </w:r>
      <w:r w:rsidRPr="00B32C74">
        <w:t>NGHIÊN CỨU THỰC NGHIỆM</w:t>
      </w:r>
      <w:bookmarkEnd w:id="427"/>
      <w:bookmarkEnd w:id="428"/>
      <w:bookmarkEnd w:id="429"/>
      <w:bookmarkEnd w:id="430"/>
    </w:p>
    <w:p w14:paraId="34CBCEA4" w14:textId="279C68E8" w:rsidR="00BB770A" w:rsidRDefault="007B5B19" w:rsidP="00BB770A">
      <w:pPr>
        <w:pStyle w:val="Bngbiu-nidung"/>
      </w:pPr>
      <w:bookmarkStart w:id="431" w:name="_Toc476111357"/>
      <w:bookmarkStart w:id="432" w:name="_Toc476213459"/>
      <w:r>
        <w:t>Để đo độ hiệu quả và</w:t>
      </w:r>
      <w:r w:rsidRPr="007B5B19">
        <w:t xml:space="preserve"> </w:t>
      </w:r>
      <w:r w:rsidRPr="001457BF">
        <w:t xml:space="preserve">kiểm trả độ chính xác </w:t>
      </w:r>
      <w:r w:rsidR="00BB770A" w:rsidRPr="001457BF">
        <w:t>của</w:t>
      </w:r>
      <w:r>
        <w:t xml:space="preserve"> giải thuật cũng như hệ thống </w:t>
      </w:r>
      <w:r w:rsidR="00BB770A" w:rsidRPr="001457BF">
        <w:t>khi hoạt động ch</w:t>
      </w:r>
      <w:r w:rsidR="00BB770A">
        <w:t>úng em xây dựng</w:t>
      </w:r>
      <w:r w:rsidR="00236C80">
        <w:t xml:space="preserve"> 2</w:t>
      </w:r>
      <w:r w:rsidR="00BB770A">
        <w:t xml:space="preserve"> bộ đán</w:t>
      </w:r>
      <w:r w:rsidR="00236C80">
        <w:t>h giá: bộ</w:t>
      </w:r>
      <w:r w:rsidR="00D27C88">
        <w:t xml:space="preserve"> đánh giá về giải thuật phân loại câu hỏi và</w:t>
      </w:r>
      <w:r w:rsidR="00236C80">
        <w:t xml:space="preserve"> bộ</w:t>
      </w:r>
      <w:r w:rsidR="00D27C88">
        <w:t xml:space="preserve"> đánh</w:t>
      </w:r>
      <w:r w:rsidR="002A56D8">
        <w:t xml:space="preserve"> giá</w:t>
      </w:r>
      <w:r w:rsidR="00D27C88">
        <w:t xml:space="preserve"> </w:t>
      </w:r>
      <w:r>
        <w:t>mô-đun trả lời tự động</w:t>
      </w:r>
      <w:r w:rsidR="00D27C88">
        <w:t>.</w:t>
      </w:r>
    </w:p>
    <w:p w14:paraId="05ECE5E0" w14:textId="586199B4" w:rsidR="00D27C88" w:rsidRDefault="00D27C88" w:rsidP="00605DB2">
      <w:pPr>
        <w:pStyle w:val="Tiumccp1"/>
        <w:outlineLvl w:val="1"/>
      </w:pPr>
      <w:bookmarkStart w:id="433" w:name="_Toc476499699"/>
      <w:r w:rsidRPr="00E552FC">
        <w:t>4.1 Bộ đánh giá giải thuật phân loại câu hỏi</w:t>
      </w:r>
      <w:bookmarkEnd w:id="433"/>
    </w:p>
    <w:p w14:paraId="62D4B10E" w14:textId="14995223" w:rsidR="002A2650" w:rsidRDefault="002A2650" w:rsidP="00E552FC">
      <w:pPr>
        <w:pStyle w:val="Bngbiu-nidung"/>
        <w:ind w:firstLine="0"/>
        <w:rPr>
          <w:b/>
          <w:sz w:val="28"/>
          <w:szCs w:val="28"/>
        </w:rPr>
      </w:pPr>
      <w:r>
        <w:t>Bộ đánh giá giải thuật phân loại câu hỏi nhầm đánh giá xem giải thuật phân loại câu hỏi hoạt động đúng hay sai? Tì lệ phân loại đúng là bao nhiêu?</w:t>
      </w:r>
    </w:p>
    <w:p w14:paraId="6A292855" w14:textId="3D410BB1" w:rsidR="00E552FC" w:rsidRDefault="00E552FC" w:rsidP="00605DB2">
      <w:pPr>
        <w:pStyle w:val="Tiumccp2"/>
        <w:outlineLvl w:val="2"/>
      </w:pPr>
      <w:bookmarkStart w:id="434" w:name="_Toc476499700"/>
      <w:r>
        <w:t>4.1.1 Xây dựng bộ đánh giá giải thuật phân loại câu hỏi</w:t>
      </w:r>
      <w:bookmarkEnd w:id="434"/>
    </w:p>
    <w:p w14:paraId="3EBAEABD" w14:textId="0FB111B1" w:rsidR="000C4470" w:rsidRPr="000C4470" w:rsidRDefault="00605DB2" w:rsidP="00E552FC">
      <w:pPr>
        <w:pStyle w:val="Bngbiu-nidung"/>
        <w:ind w:firstLine="0"/>
      </w:pPr>
      <w:r>
        <w:rPr>
          <w:noProof/>
          <w:lang w:val="vi-VN" w:eastAsia="vi-VN"/>
        </w:rPr>
        <mc:AlternateContent>
          <mc:Choice Requires="wps">
            <w:drawing>
              <wp:anchor distT="0" distB="0" distL="114300" distR="114300" simplePos="0" relativeHeight="251680768" behindDoc="0" locked="0" layoutInCell="1" allowOverlap="1" wp14:anchorId="17006BBA" wp14:editId="2C5EF7FE">
                <wp:simplePos x="0" y="0"/>
                <wp:positionH relativeFrom="column">
                  <wp:posOffset>1476375</wp:posOffset>
                </wp:positionH>
                <wp:positionV relativeFrom="paragraph">
                  <wp:posOffset>4562475</wp:posOffset>
                </wp:positionV>
                <wp:extent cx="3518535" cy="635"/>
                <wp:effectExtent l="0" t="0" r="5715" b="6985"/>
                <wp:wrapTopAndBottom/>
                <wp:docPr id="24" name="Text Box 24"/>
                <wp:cNvGraphicFramePr/>
                <a:graphic xmlns:a="http://schemas.openxmlformats.org/drawingml/2006/main">
                  <a:graphicData uri="http://schemas.microsoft.com/office/word/2010/wordprocessingShape">
                    <wps:wsp>
                      <wps:cNvSpPr txBox="1"/>
                      <wps:spPr>
                        <a:xfrm>
                          <a:off x="0" y="0"/>
                          <a:ext cx="3518535" cy="635"/>
                        </a:xfrm>
                        <a:prstGeom prst="rect">
                          <a:avLst/>
                        </a:prstGeom>
                        <a:solidFill>
                          <a:prstClr val="white"/>
                        </a:solidFill>
                        <a:ln>
                          <a:noFill/>
                        </a:ln>
                        <a:effectLst/>
                      </wps:spPr>
                      <wps:txbx>
                        <w:txbxContent>
                          <w:p w14:paraId="5FC47B0A" w14:textId="42EE7C8C" w:rsidR="00C84FFB" w:rsidRPr="00E65B14" w:rsidRDefault="00C84FFB" w:rsidP="00605DB2">
                            <w:pPr>
                              <w:pStyle w:val="Caption"/>
                              <w:rPr>
                                <w:b/>
                                <w:noProof/>
                                <w:sz w:val="28"/>
                                <w:szCs w:val="28"/>
                              </w:rPr>
                            </w:pPr>
                            <w:bookmarkStart w:id="435" w:name="_Toc476500037"/>
                            <w:r>
                              <w:t xml:space="preserve">Hình 4. </w:t>
                            </w:r>
                            <w:fldSimple w:instr=" SEQ Hình_4. \* ARABIC ">
                              <w:r>
                                <w:rPr>
                                  <w:noProof/>
                                </w:rPr>
                                <w:t>1</w:t>
                              </w:r>
                            </w:fldSimple>
                            <w:r>
                              <w:t>: Tổng quan mô hình bộ dánh giá giải thuật phân loại câu hỏi</w:t>
                            </w:r>
                            <w:bookmarkEnd w:id="4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006BBA" id="Text Box 24" o:spid="_x0000_s1029" type="#_x0000_t202" style="position:absolute;left:0;text-align:left;margin-left:116.25pt;margin-top:359.25pt;width:277.0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" stroked="f">
                <v:textbox style="mso-fit-shape-to-text:t" inset="0,0,0,0">
                  <w:txbxContent>
                    <w:p w14:paraId="5FC47B0A" w14:textId="42EE7C8C" w:rsidR="00C84FFB" w:rsidRPr="00E65B14" w:rsidRDefault="00C84FFB" w:rsidP="00605DB2">
                      <w:pPr>
                        <w:pStyle w:val="Caption"/>
                        <w:rPr>
                          <w:b/>
                          <w:noProof/>
                          <w:sz w:val="28"/>
                          <w:szCs w:val="28"/>
                        </w:rPr>
                      </w:pPr>
                      <w:bookmarkStart w:id="436" w:name="_Toc476500037"/>
                      <w:r>
                        <w:t xml:space="preserve">Hình 4. </w:t>
                      </w:r>
                      <w:fldSimple w:instr=" SEQ Hình_4. \* ARABIC ">
                        <w:r>
                          <w:rPr>
                            <w:noProof/>
                          </w:rPr>
                          <w:t>1</w:t>
                        </w:r>
                      </w:fldSimple>
                      <w:r>
                        <w:t>: Tổng quan mô hình bộ dánh giá giải thuật phân loại câu hỏi</w:t>
                      </w:r>
                      <w:bookmarkEnd w:id="436"/>
                    </w:p>
                  </w:txbxContent>
                </v:textbox>
                <w10:wrap type="topAndBottom"/>
              </v:shape>
            </w:pict>
          </mc:Fallback>
        </mc:AlternateContent>
      </w:r>
      <w:r w:rsidRPr="000C4470">
        <w:rPr>
          <w:b/>
          <w:noProof/>
          <w:sz w:val="28"/>
          <w:szCs w:val="28"/>
          <w:lang w:val="vi-VN" w:eastAsia="vi-VN"/>
        </w:rPr>
        <w:drawing>
          <wp:anchor distT="0" distB="0" distL="114300" distR="114300" simplePos="0" relativeHeight="251673600" behindDoc="0" locked="0" layoutInCell="1" allowOverlap="1" wp14:anchorId="66551BBF" wp14:editId="493E1350">
            <wp:simplePos x="0" y="0"/>
            <wp:positionH relativeFrom="page">
              <wp:posOffset>2466340</wp:posOffset>
            </wp:positionH>
            <wp:positionV relativeFrom="paragraph">
              <wp:posOffset>863600</wp:posOffset>
            </wp:positionV>
            <wp:extent cx="3518535" cy="3637915"/>
            <wp:effectExtent l="0" t="0" r="5715" b="63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18535" cy="3637915"/>
                    </a:xfrm>
                    <a:prstGeom prst="rect">
                      <a:avLst/>
                    </a:prstGeom>
                    <a:noFill/>
                    <a:ln>
                      <a:noFill/>
                    </a:ln>
                  </pic:spPr>
                </pic:pic>
              </a:graphicData>
            </a:graphic>
            <wp14:sizeRelH relativeFrom="margin">
              <wp14:pctWidth>0</wp14:pctWidth>
            </wp14:sizeRelH>
            <wp14:sizeRelV relativeFrom="margin">
              <wp14:pctHeight>0</wp14:pctHeight>
            </wp14:sizeRelV>
          </wp:anchor>
        </w:drawing>
      </w:r>
      <w:r>
        <w:t>Bộ đánh giá phân loại câu hỏi gồm các câu hỏi thử nghiệm, mối câu hỏi thử nghiệm được gán sẵn loại câu hỏi (“yesno”, “how”, “what”, “why”, “when”, “where”) và bộ phân loại câu hỏi.</w:t>
      </w:r>
    </w:p>
    <w:p w14:paraId="10967E90" w14:textId="4747F67B" w:rsidR="00E552FC" w:rsidRDefault="00824E49" w:rsidP="00E552FC">
      <w:pPr>
        <w:pStyle w:val="Bngbiu-nidung"/>
        <w:ind w:firstLine="0"/>
      </w:pPr>
      <w:r>
        <w:rPr>
          <w:b/>
          <w:sz w:val="28"/>
          <w:szCs w:val="28"/>
        </w:rPr>
        <w:lastRenderedPageBreak/>
        <w:tab/>
      </w:r>
      <w:r>
        <w:t>Từng câu hỏi thử nghiệm sẽ được gán sẵn loại câu hỏi đúng bởi con người và đi qua bộ phân loại câu hỏi. Sau khi đi qua bộ phân loại câu hỏi ta sẽ nhận được loại câu hỏi do giải thuật xử lý, đem loại câu hỏi do giải thuật xử lý so sánh với loại câu hỏi đúng</w:t>
      </w:r>
      <w:r w:rsidR="00814309">
        <w:t xml:space="preserve"> đã được gán trước đó</w:t>
      </w:r>
      <w:r>
        <w:t>, nếu trùng nhau chứng tỏ giải thuật chạy đúng, nếu khác nhau chứng tỏ giải thuật chạy sai.</w:t>
      </w:r>
    </w:p>
    <w:p w14:paraId="3C8A431E" w14:textId="77777777" w:rsidR="00814309" w:rsidRDefault="00814309" w:rsidP="00E552FC">
      <w:pPr>
        <w:pStyle w:val="Bngbiu-nidung"/>
        <w:ind w:firstLine="0"/>
      </w:pPr>
      <w:r>
        <w:t xml:space="preserve">Ví dụ: </w:t>
      </w:r>
    </w:p>
    <w:p w14:paraId="59320D23" w14:textId="0AE7CF84" w:rsidR="00F2236C" w:rsidRDefault="00814309" w:rsidP="00814309">
      <w:pPr>
        <w:pStyle w:val="Bngbiu-nidung"/>
        <w:numPr>
          <w:ilvl w:val="0"/>
          <w:numId w:val="2"/>
        </w:numPr>
      </w:pPr>
      <w:r>
        <w:t>Trong bộ thử nghiệm có 1 câu: “</w:t>
      </w:r>
      <w:r w:rsidRPr="00814309">
        <w:t>Xin giấy xác nhận sinh viên ở đâu?</w:t>
      </w:r>
      <w:r>
        <w:t xml:space="preserve">” câu này được gán sẵn loại “where”, Sau khi cho câu này đi qua bộ phân loại câu hỏi, bộ phân loại </w:t>
      </w:r>
      <w:r w:rsidR="007B5B19">
        <w:t xml:space="preserve">cũng </w:t>
      </w:r>
      <w:r>
        <w:t>trả về câu này loại “where”. Như vậy ta thấy đối với câu hỏi này thì giải thuật đã phân loại được chính xác.</w:t>
      </w:r>
    </w:p>
    <w:p w14:paraId="42527BEF" w14:textId="5138B653" w:rsidR="00814309" w:rsidRDefault="00236C80" w:rsidP="00236C80">
      <w:pPr>
        <w:pStyle w:val="Bngbiu-nidung"/>
        <w:numPr>
          <w:ilvl w:val="0"/>
          <w:numId w:val="2"/>
        </w:numPr>
      </w:pPr>
      <w:r>
        <w:t>Trong bộ thử nghiệm có 1 câu: “</w:t>
      </w:r>
      <w:r w:rsidRPr="00236C80">
        <w:t>Lệ phí thực tập, luận văn là bao nhiêu?</w:t>
      </w:r>
      <w:r>
        <w:t>” câu này được gán sắn loại “how”. Tuy nhiên sau khi cho câu này qua bộ phân loại câu hỏi, bộ phân loại lại trả về cho ta loại “what”. Như vậy ta thấy đối với câu hỏi này, giải thuật đã phân loại không chính xác.</w:t>
      </w:r>
    </w:p>
    <w:p w14:paraId="5E8A38D9" w14:textId="1AE1E9AB" w:rsidR="00824E49" w:rsidRDefault="00824E49" w:rsidP="00E552FC">
      <w:pPr>
        <w:pStyle w:val="Bngbiu-nidung"/>
        <w:ind w:firstLine="0"/>
      </w:pPr>
      <w:r>
        <w:t>Bộ đánh giá giải thuật gồm có:</w:t>
      </w:r>
    </w:p>
    <w:p w14:paraId="2D2B2208" w14:textId="77777777" w:rsidR="0055511C" w:rsidRDefault="00824E49" w:rsidP="00E552FC">
      <w:pPr>
        <w:pStyle w:val="Bngbiu-nidung"/>
        <w:ind w:firstLine="0"/>
      </w:pPr>
      <w:r>
        <w:t xml:space="preserve">- Số câu hỏi </w:t>
      </w:r>
      <w:r w:rsidR="0055511C">
        <w:t>huấn luyện: 269, trong đó có:</w:t>
      </w:r>
    </w:p>
    <w:p w14:paraId="4603442E" w14:textId="5FD7EB7C" w:rsidR="00824E49" w:rsidRDefault="0055511C" w:rsidP="00802D89">
      <w:pPr>
        <w:pStyle w:val="Bngbiu-nidung"/>
        <w:numPr>
          <w:ilvl w:val="0"/>
          <w:numId w:val="33"/>
        </w:numPr>
      </w:pPr>
      <w:r>
        <w:t>71 câu hỏi loại “yesno”</w:t>
      </w:r>
    </w:p>
    <w:p w14:paraId="7971EB1B" w14:textId="3FD21C77" w:rsidR="00164C40" w:rsidRDefault="00164C40" w:rsidP="00164C40">
      <w:pPr>
        <w:pStyle w:val="Bngbiu-nidung"/>
        <w:ind w:left="1500" w:firstLine="0"/>
      </w:pPr>
      <w:r>
        <w:t>Ví dụ: Nếu rớt môn anh văn 6 có phải học lại không?</w:t>
      </w:r>
    </w:p>
    <w:p w14:paraId="785C7BAC" w14:textId="4E227B33" w:rsidR="0055511C" w:rsidRDefault="0055511C" w:rsidP="00802D89">
      <w:pPr>
        <w:pStyle w:val="Bngbiu-nidung"/>
        <w:numPr>
          <w:ilvl w:val="0"/>
          <w:numId w:val="33"/>
        </w:numPr>
      </w:pPr>
      <w:r>
        <w:t>52 câu hỏi loại “how”</w:t>
      </w:r>
    </w:p>
    <w:p w14:paraId="7A9AC81C" w14:textId="0376F7EF" w:rsidR="00164C40" w:rsidRDefault="00164C40" w:rsidP="00164C40">
      <w:pPr>
        <w:pStyle w:val="Bngbiu-nidung"/>
        <w:ind w:left="1500" w:firstLine="0"/>
      </w:pPr>
      <w:r>
        <w:t>Ví dụ: Cách xếp loại học lực của trường như thế nào?</w:t>
      </w:r>
    </w:p>
    <w:p w14:paraId="1BDD2042" w14:textId="00DEEFF7" w:rsidR="0055511C" w:rsidRDefault="0055511C" w:rsidP="00802D89">
      <w:pPr>
        <w:pStyle w:val="Bngbiu-nidung"/>
        <w:numPr>
          <w:ilvl w:val="0"/>
          <w:numId w:val="33"/>
        </w:numPr>
      </w:pPr>
      <w:r>
        <w:t>56 câu hỏi loại “what”</w:t>
      </w:r>
    </w:p>
    <w:p w14:paraId="06122D8C" w14:textId="70CD600C" w:rsidR="00164C40" w:rsidRDefault="00164C40" w:rsidP="00164C40">
      <w:pPr>
        <w:pStyle w:val="Bngbiu-nidung"/>
        <w:ind w:left="1500" w:firstLine="0"/>
      </w:pPr>
      <w:r>
        <w:t>Ví du: Em muốn đăng ký học lại và học cải thiện điểm thì cần phải làm gì?</w:t>
      </w:r>
    </w:p>
    <w:p w14:paraId="03A89453" w14:textId="296344E9" w:rsidR="0055511C" w:rsidRDefault="0055511C" w:rsidP="00802D89">
      <w:pPr>
        <w:pStyle w:val="Bngbiu-nidung"/>
        <w:numPr>
          <w:ilvl w:val="0"/>
          <w:numId w:val="33"/>
        </w:numPr>
      </w:pPr>
      <w:r>
        <w:t>30 câu hỏi loại “why”</w:t>
      </w:r>
    </w:p>
    <w:p w14:paraId="11EAAC1E" w14:textId="5BBFA316" w:rsidR="00164C40" w:rsidRDefault="00164C40" w:rsidP="00164C40">
      <w:pPr>
        <w:pStyle w:val="Bngbiu-nidung"/>
        <w:ind w:left="1500" w:firstLine="0"/>
      </w:pPr>
      <w:r>
        <w:lastRenderedPageBreak/>
        <w:t>Ví dụ: Tại sao môn học chung của các khoa lại có học phí khác nhau?</w:t>
      </w:r>
    </w:p>
    <w:p w14:paraId="60575CD5" w14:textId="57F9217D" w:rsidR="0055511C" w:rsidRDefault="0055511C" w:rsidP="00802D89">
      <w:pPr>
        <w:pStyle w:val="Bngbiu-nidung"/>
        <w:numPr>
          <w:ilvl w:val="0"/>
          <w:numId w:val="33"/>
        </w:numPr>
      </w:pPr>
      <w:r>
        <w:t>35 câu hỏi loại “where”</w:t>
      </w:r>
    </w:p>
    <w:p w14:paraId="61E0643F" w14:textId="64ACA449" w:rsidR="00164C40" w:rsidRDefault="00164C40" w:rsidP="00164C40">
      <w:pPr>
        <w:pStyle w:val="Bngbiu-nidung"/>
        <w:ind w:left="1500" w:firstLine="0"/>
      </w:pPr>
      <w:r>
        <w:t>Ví dụ: Xem thời gian nộp đơn phúc khảo bài thi ở đâu?</w:t>
      </w:r>
    </w:p>
    <w:p w14:paraId="050434C4" w14:textId="28E7A1AC" w:rsidR="00F2236C" w:rsidRDefault="0055511C" w:rsidP="00802D89">
      <w:pPr>
        <w:pStyle w:val="Bngbiu-nidung"/>
        <w:numPr>
          <w:ilvl w:val="0"/>
          <w:numId w:val="33"/>
        </w:numPr>
      </w:pPr>
      <w:r>
        <w:t>25 câu hỏi loại “when”</w:t>
      </w:r>
    </w:p>
    <w:p w14:paraId="4E2777D5" w14:textId="6B9031EE" w:rsidR="00164C40" w:rsidRDefault="00164C40" w:rsidP="00164C40">
      <w:pPr>
        <w:pStyle w:val="Bngbiu-nidung"/>
        <w:ind w:left="1500" w:firstLine="0"/>
      </w:pPr>
      <w:r>
        <w:t>Ví dụ: Khi nào nhận kết quả phúc khảo bài thi?</w:t>
      </w:r>
    </w:p>
    <w:p w14:paraId="7D3BDDE4" w14:textId="648E2AB8" w:rsidR="0055511C" w:rsidRDefault="0055511C" w:rsidP="0055511C">
      <w:pPr>
        <w:pStyle w:val="Bngbiu-nidung"/>
        <w:ind w:firstLine="0"/>
      </w:pPr>
      <w:r>
        <w:t>- Số câu hỏi kiểm thử: 30, trong đó có:</w:t>
      </w:r>
    </w:p>
    <w:p w14:paraId="7CBC72D4" w14:textId="778C6235" w:rsidR="0055511C" w:rsidRDefault="0055511C" w:rsidP="00802D89">
      <w:pPr>
        <w:pStyle w:val="Bngbiu-nidung"/>
        <w:numPr>
          <w:ilvl w:val="0"/>
          <w:numId w:val="34"/>
        </w:numPr>
      </w:pPr>
      <w:r>
        <w:t>17 câu hỏi loại “how”</w:t>
      </w:r>
    </w:p>
    <w:p w14:paraId="1A595516" w14:textId="7021E436" w:rsidR="00814309" w:rsidRDefault="00814309" w:rsidP="00814309">
      <w:pPr>
        <w:pStyle w:val="Bngbiu-nidung"/>
        <w:ind w:left="1440" w:firstLine="0"/>
      </w:pPr>
      <w:r>
        <w:t>Ví dụ: Làm thế nào khi đăng ký môn học không thành công?</w:t>
      </w:r>
    </w:p>
    <w:p w14:paraId="5FA0755A" w14:textId="4EAF491B" w:rsidR="0055511C" w:rsidRDefault="0055511C" w:rsidP="00802D89">
      <w:pPr>
        <w:pStyle w:val="Bngbiu-nidung"/>
        <w:numPr>
          <w:ilvl w:val="0"/>
          <w:numId w:val="34"/>
        </w:numPr>
      </w:pPr>
      <w:r>
        <w:t>6 câu hỏi loại “yesno”</w:t>
      </w:r>
    </w:p>
    <w:p w14:paraId="5F3CE6CC" w14:textId="6DE8FBAF" w:rsidR="00814309" w:rsidRDefault="00814309" w:rsidP="00814309">
      <w:pPr>
        <w:pStyle w:val="Bngbiu-nidung"/>
        <w:ind w:left="1440" w:firstLine="0"/>
      </w:pPr>
      <w:r>
        <w:t xml:space="preserve">Ví dụ: </w:t>
      </w:r>
      <w:r w:rsidRPr="00814309">
        <w:t>Có được nộp đơn xét miễn anh văn khi có bằng TOEIC không?</w:t>
      </w:r>
    </w:p>
    <w:p w14:paraId="359474B0" w14:textId="1E855F74" w:rsidR="0055511C" w:rsidRDefault="0055511C" w:rsidP="00802D89">
      <w:pPr>
        <w:pStyle w:val="Bngbiu-nidung"/>
        <w:numPr>
          <w:ilvl w:val="0"/>
          <w:numId w:val="34"/>
        </w:numPr>
      </w:pPr>
      <w:r>
        <w:t>3 câu hỏi loại “what”</w:t>
      </w:r>
    </w:p>
    <w:p w14:paraId="1E0C6568" w14:textId="21B4B28B" w:rsidR="00814309" w:rsidRDefault="00814309" w:rsidP="00814309">
      <w:pPr>
        <w:pStyle w:val="Bngbiu-nidung"/>
        <w:ind w:left="1440" w:firstLine="0"/>
      </w:pPr>
      <w:r>
        <w:t xml:space="preserve">Ví dụ: </w:t>
      </w:r>
      <w:r w:rsidRPr="00814309">
        <w:t>Điều k</w:t>
      </w:r>
      <w:r>
        <w:t>iện để được thực tập tốt nghiệp là gì?</w:t>
      </w:r>
    </w:p>
    <w:p w14:paraId="7DABA74D" w14:textId="58D01CB0" w:rsidR="0055511C" w:rsidRDefault="0055511C" w:rsidP="00802D89">
      <w:pPr>
        <w:pStyle w:val="Bngbiu-nidung"/>
        <w:numPr>
          <w:ilvl w:val="0"/>
          <w:numId w:val="34"/>
        </w:numPr>
      </w:pPr>
      <w:r>
        <w:t>1 câu hỏi loại “when”</w:t>
      </w:r>
    </w:p>
    <w:p w14:paraId="2C324980" w14:textId="203A8686" w:rsidR="00814309" w:rsidRDefault="00814309" w:rsidP="00814309">
      <w:pPr>
        <w:pStyle w:val="Bngbiu-nidung"/>
        <w:ind w:left="1440" w:firstLine="0"/>
      </w:pPr>
      <w:r>
        <w:t>Ví dụ: Khi nào thi em bị thôi học?</w:t>
      </w:r>
    </w:p>
    <w:p w14:paraId="42E95F1C" w14:textId="017BDAF0" w:rsidR="0055511C" w:rsidRDefault="0055511C" w:rsidP="00802D89">
      <w:pPr>
        <w:pStyle w:val="Bngbiu-nidung"/>
        <w:numPr>
          <w:ilvl w:val="0"/>
          <w:numId w:val="34"/>
        </w:numPr>
      </w:pPr>
      <w:r>
        <w:t>1 câu hỏi loại “why”</w:t>
      </w:r>
    </w:p>
    <w:p w14:paraId="0047800D" w14:textId="52081D22" w:rsidR="00814309" w:rsidRDefault="00814309" w:rsidP="00814309">
      <w:pPr>
        <w:pStyle w:val="Bngbiu-nidung"/>
        <w:ind w:left="1440" w:firstLine="0"/>
      </w:pPr>
      <w:r>
        <w:t>Ví dụ: Vì sao môn học đã đăng ký bị hủy?</w:t>
      </w:r>
    </w:p>
    <w:p w14:paraId="078AD194" w14:textId="44527EB6" w:rsidR="0055511C" w:rsidRDefault="0055511C" w:rsidP="00802D89">
      <w:pPr>
        <w:pStyle w:val="Bngbiu-nidung"/>
        <w:numPr>
          <w:ilvl w:val="0"/>
          <w:numId w:val="34"/>
        </w:numPr>
      </w:pPr>
      <w:r>
        <w:t>2 câu hỏi loại “where”</w:t>
      </w:r>
    </w:p>
    <w:p w14:paraId="1C5273DA" w14:textId="75854D78" w:rsidR="00814309" w:rsidRDefault="00814309" w:rsidP="00814309">
      <w:pPr>
        <w:pStyle w:val="Bngbiu-nidung"/>
        <w:ind w:left="1440" w:firstLine="0"/>
      </w:pPr>
      <w:r>
        <w:t xml:space="preserve">Ví dụ: </w:t>
      </w:r>
      <w:r w:rsidRPr="00814309">
        <w:t>Xin giấy xác nhận sinh viên ở đâu?</w:t>
      </w:r>
    </w:p>
    <w:p w14:paraId="60E77A23" w14:textId="21BD0162" w:rsidR="0086635E" w:rsidRDefault="0086635E" w:rsidP="00605DB2">
      <w:pPr>
        <w:pStyle w:val="Tiumccp2"/>
        <w:outlineLvl w:val="2"/>
      </w:pPr>
      <w:bookmarkStart w:id="437" w:name="_Toc476499701"/>
      <w:r w:rsidRPr="0086635E">
        <w:t>4.2.2 Kế</w:t>
      </w:r>
      <w:r>
        <w:t>t quả</w:t>
      </w:r>
      <w:r w:rsidRPr="0086635E">
        <w:t xml:space="preserve"> thử nghiệm</w:t>
      </w:r>
      <w:bookmarkEnd w:id="437"/>
    </w:p>
    <w:p w14:paraId="09A25A45" w14:textId="3DB1612C" w:rsidR="0086635E" w:rsidRDefault="0086635E" w:rsidP="0086635E">
      <w:pPr>
        <w:pStyle w:val="Bngbiu-nidung"/>
        <w:ind w:firstLine="0"/>
      </w:pPr>
      <w:r>
        <w:rPr>
          <w:sz w:val="28"/>
          <w:szCs w:val="28"/>
        </w:rPr>
        <w:tab/>
      </w:r>
      <w:r>
        <w:t>Sau khi chạy bộ đánh giá giải thuật phân loại câu hỏi ta thu được kết quả</w:t>
      </w:r>
      <w:r w:rsidR="00DB6995">
        <w:t xml:space="preserve"> như dưới bảng</w:t>
      </w:r>
      <w:r w:rsidR="00F2236C">
        <w:t>:</w:t>
      </w:r>
    </w:p>
    <w:p w14:paraId="470D1826" w14:textId="77777777" w:rsidR="00DB6995" w:rsidRDefault="0086635E" w:rsidP="0086635E">
      <w:pPr>
        <w:pStyle w:val="Bngbiu-nidung"/>
        <w:ind w:firstLine="0"/>
      </w:pPr>
      <w:r>
        <w:lastRenderedPageBreak/>
        <w:tab/>
      </w:r>
    </w:p>
    <w:p w14:paraId="7FC2B1EE" w14:textId="77777777" w:rsidR="00050E84" w:rsidRPr="0086635E" w:rsidRDefault="00050E84" w:rsidP="0086635E">
      <w:pPr>
        <w:pStyle w:val="Bngbiu-nidung"/>
        <w:ind w:firstLine="0"/>
      </w:pPr>
    </w:p>
    <w:tbl>
      <w:tblPr>
        <w:tblStyle w:val="TableGrid"/>
        <w:tblW w:w="9684" w:type="dxa"/>
        <w:tblLook w:val="04A0" w:firstRow="1" w:lastRow="0" w:firstColumn="1" w:lastColumn="0" w:noHBand="0" w:noVBand="1"/>
      </w:tblPr>
      <w:tblGrid>
        <w:gridCol w:w="2421"/>
        <w:gridCol w:w="2421"/>
        <w:gridCol w:w="2421"/>
        <w:gridCol w:w="2421"/>
      </w:tblGrid>
      <w:tr w:rsidR="00DB6995" w14:paraId="7DBBA6C3" w14:textId="77777777" w:rsidTr="00DB6995">
        <w:trPr>
          <w:trHeight w:val="1008"/>
        </w:trPr>
        <w:tc>
          <w:tcPr>
            <w:tcW w:w="2421" w:type="dxa"/>
          </w:tcPr>
          <w:p w14:paraId="11620716" w14:textId="41C88E2F" w:rsidR="00DB6995" w:rsidRDefault="00DB6995" w:rsidP="0086635E">
            <w:pPr>
              <w:pStyle w:val="Bngbiu-nidung"/>
              <w:ind w:firstLine="0"/>
            </w:pPr>
            <w:r>
              <w:t xml:space="preserve"> Loại câu hỏi</w:t>
            </w:r>
          </w:p>
        </w:tc>
        <w:tc>
          <w:tcPr>
            <w:tcW w:w="2421" w:type="dxa"/>
          </w:tcPr>
          <w:p w14:paraId="78B6872B" w14:textId="6D6BDEAA" w:rsidR="00DB6995" w:rsidRDefault="00DB6995" w:rsidP="0086635E">
            <w:pPr>
              <w:pStyle w:val="Bngbiu-nidung"/>
              <w:ind w:firstLine="0"/>
            </w:pPr>
            <w:r>
              <w:t>Số kết quả đúng</w:t>
            </w:r>
          </w:p>
        </w:tc>
        <w:tc>
          <w:tcPr>
            <w:tcW w:w="2421" w:type="dxa"/>
          </w:tcPr>
          <w:p w14:paraId="0D6C74F6" w14:textId="5E4A1E03" w:rsidR="00DB6995" w:rsidRDefault="00DB6995" w:rsidP="0086635E">
            <w:pPr>
              <w:pStyle w:val="Bngbiu-nidung"/>
              <w:ind w:firstLine="0"/>
            </w:pPr>
            <w:r>
              <w:t>Số câu trong cơ sở dữ liệu</w:t>
            </w:r>
          </w:p>
        </w:tc>
        <w:tc>
          <w:tcPr>
            <w:tcW w:w="2421" w:type="dxa"/>
          </w:tcPr>
          <w:p w14:paraId="14CFAA0E" w14:textId="5C6E357A" w:rsidR="00DB6995" w:rsidRDefault="00DB6995" w:rsidP="0086635E">
            <w:pPr>
              <w:pStyle w:val="Bngbiu-nidung"/>
              <w:ind w:firstLine="0"/>
            </w:pPr>
            <w:r>
              <w:t>Tỉ lệ đúng</w:t>
            </w:r>
          </w:p>
        </w:tc>
      </w:tr>
      <w:tr w:rsidR="00DB6995" w14:paraId="52E36B4D" w14:textId="77777777" w:rsidTr="00DB6995">
        <w:trPr>
          <w:trHeight w:val="571"/>
        </w:trPr>
        <w:tc>
          <w:tcPr>
            <w:tcW w:w="2421" w:type="dxa"/>
          </w:tcPr>
          <w:p w14:paraId="22F97237" w14:textId="4E6AD124" w:rsidR="00DB6995" w:rsidRDefault="00DB6995" w:rsidP="0086635E">
            <w:pPr>
              <w:pStyle w:val="Bngbiu-nidung"/>
              <w:ind w:firstLine="0"/>
            </w:pPr>
            <w:r>
              <w:t>How</w:t>
            </w:r>
          </w:p>
        </w:tc>
        <w:tc>
          <w:tcPr>
            <w:tcW w:w="2421" w:type="dxa"/>
          </w:tcPr>
          <w:p w14:paraId="569F66B2" w14:textId="6D3B8321" w:rsidR="00DB6995" w:rsidRDefault="00DB6995" w:rsidP="0086635E">
            <w:pPr>
              <w:pStyle w:val="Bngbiu-nidung"/>
              <w:ind w:firstLine="0"/>
            </w:pPr>
            <w:r>
              <w:t>13</w:t>
            </w:r>
          </w:p>
        </w:tc>
        <w:tc>
          <w:tcPr>
            <w:tcW w:w="2421" w:type="dxa"/>
          </w:tcPr>
          <w:p w14:paraId="3C3395C7" w14:textId="0F99C283" w:rsidR="00DB6995" w:rsidRDefault="00DB6995" w:rsidP="0086635E">
            <w:pPr>
              <w:pStyle w:val="Bngbiu-nidung"/>
              <w:ind w:firstLine="0"/>
            </w:pPr>
            <w:r>
              <w:t>17</w:t>
            </w:r>
          </w:p>
        </w:tc>
        <w:tc>
          <w:tcPr>
            <w:tcW w:w="2421" w:type="dxa"/>
          </w:tcPr>
          <w:p w14:paraId="2205C857" w14:textId="6C785CF4" w:rsidR="00DB6995" w:rsidRDefault="00DB6995" w:rsidP="0086635E">
            <w:pPr>
              <w:pStyle w:val="Bngbiu-nidung"/>
              <w:ind w:firstLine="0"/>
            </w:pPr>
            <w:r>
              <w:t>76.47 %</w:t>
            </w:r>
          </w:p>
        </w:tc>
      </w:tr>
      <w:tr w:rsidR="00DB6995" w14:paraId="1A89A6D5" w14:textId="77777777" w:rsidTr="00DB6995">
        <w:trPr>
          <w:trHeight w:val="571"/>
        </w:trPr>
        <w:tc>
          <w:tcPr>
            <w:tcW w:w="2421" w:type="dxa"/>
          </w:tcPr>
          <w:p w14:paraId="79983D90" w14:textId="325EE6BE" w:rsidR="00DB6995" w:rsidRDefault="00DB6995" w:rsidP="0086635E">
            <w:pPr>
              <w:pStyle w:val="Bngbiu-nidung"/>
              <w:ind w:firstLine="0"/>
            </w:pPr>
            <w:r>
              <w:t>Yesno</w:t>
            </w:r>
          </w:p>
        </w:tc>
        <w:tc>
          <w:tcPr>
            <w:tcW w:w="2421" w:type="dxa"/>
          </w:tcPr>
          <w:p w14:paraId="607EC049" w14:textId="1F227496" w:rsidR="00DB6995" w:rsidRDefault="00DB6995" w:rsidP="0086635E">
            <w:pPr>
              <w:pStyle w:val="Bngbiu-nidung"/>
              <w:ind w:firstLine="0"/>
            </w:pPr>
            <w:r>
              <w:t>6</w:t>
            </w:r>
          </w:p>
        </w:tc>
        <w:tc>
          <w:tcPr>
            <w:tcW w:w="2421" w:type="dxa"/>
          </w:tcPr>
          <w:p w14:paraId="79A39DD6" w14:textId="18C7E060" w:rsidR="00DB6995" w:rsidRDefault="00DB6995" w:rsidP="0086635E">
            <w:pPr>
              <w:pStyle w:val="Bngbiu-nidung"/>
              <w:ind w:firstLine="0"/>
            </w:pPr>
            <w:r>
              <w:t>6</w:t>
            </w:r>
          </w:p>
        </w:tc>
        <w:tc>
          <w:tcPr>
            <w:tcW w:w="2421" w:type="dxa"/>
          </w:tcPr>
          <w:p w14:paraId="14EB1B79" w14:textId="6092EBC2" w:rsidR="00DB6995" w:rsidRDefault="00DB6995" w:rsidP="0086635E">
            <w:pPr>
              <w:pStyle w:val="Bngbiu-nidung"/>
              <w:ind w:firstLine="0"/>
            </w:pPr>
            <w:r>
              <w:t>100 %</w:t>
            </w:r>
          </w:p>
        </w:tc>
      </w:tr>
      <w:tr w:rsidR="00DB6995" w14:paraId="02C510C7" w14:textId="77777777" w:rsidTr="00DB6995">
        <w:trPr>
          <w:trHeight w:val="571"/>
        </w:trPr>
        <w:tc>
          <w:tcPr>
            <w:tcW w:w="2421" w:type="dxa"/>
          </w:tcPr>
          <w:p w14:paraId="2DD203DC" w14:textId="6215AB20" w:rsidR="00DB6995" w:rsidRDefault="00DB6995" w:rsidP="0086635E">
            <w:pPr>
              <w:pStyle w:val="Bngbiu-nidung"/>
              <w:ind w:firstLine="0"/>
            </w:pPr>
            <w:r>
              <w:t>What</w:t>
            </w:r>
          </w:p>
        </w:tc>
        <w:tc>
          <w:tcPr>
            <w:tcW w:w="2421" w:type="dxa"/>
          </w:tcPr>
          <w:p w14:paraId="6CEAD786" w14:textId="417109CC" w:rsidR="00DB6995" w:rsidRDefault="00DB6995" w:rsidP="0086635E">
            <w:pPr>
              <w:pStyle w:val="Bngbiu-nidung"/>
              <w:ind w:firstLine="0"/>
            </w:pPr>
            <w:r>
              <w:t>2</w:t>
            </w:r>
          </w:p>
        </w:tc>
        <w:tc>
          <w:tcPr>
            <w:tcW w:w="2421" w:type="dxa"/>
          </w:tcPr>
          <w:p w14:paraId="085B3043" w14:textId="46F792F9" w:rsidR="00DB6995" w:rsidRDefault="00DB6995" w:rsidP="0086635E">
            <w:pPr>
              <w:pStyle w:val="Bngbiu-nidung"/>
              <w:ind w:firstLine="0"/>
            </w:pPr>
            <w:r>
              <w:t>3</w:t>
            </w:r>
          </w:p>
        </w:tc>
        <w:tc>
          <w:tcPr>
            <w:tcW w:w="2421" w:type="dxa"/>
          </w:tcPr>
          <w:p w14:paraId="2D572221" w14:textId="7F6B59B3" w:rsidR="00DB6995" w:rsidRDefault="00DB6995" w:rsidP="0086635E">
            <w:pPr>
              <w:pStyle w:val="Bngbiu-nidung"/>
              <w:ind w:firstLine="0"/>
            </w:pPr>
            <w:r>
              <w:t>66.66 %</w:t>
            </w:r>
          </w:p>
        </w:tc>
      </w:tr>
      <w:tr w:rsidR="00DB6995" w14:paraId="05F135FF" w14:textId="77777777" w:rsidTr="00DB6995">
        <w:trPr>
          <w:trHeight w:val="556"/>
        </w:trPr>
        <w:tc>
          <w:tcPr>
            <w:tcW w:w="2421" w:type="dxa"/>
          </w:tcPr>
          <w:p w14:paraId="5D214C07" w14:textId="11ED2A87" w:rsidR="00DB6995" w:rsidRDefault="00DB6995" w:rsidP="0086635E">
            <w:pPr>
              <w:pStyle w:val="Bngbiu-nidung"/>
              <w:ind w:firstLine="0"/>
            </w:pPr>
            <w:r>
              <w:t>When</w:t>
            </w:r>
          </w:p>
        </w:tc>
        <w:tc>
          <w:tcPr>
            <w:tcW w:w="2421" w:type="dxa"/>
          </w:tcPr>
          <w:p w14:paraId="616E890D" w14:textId="2891AC3B" w:rsidR="00DB6995" w:rsidRDefault="00DB6995" w:rsidP="0086635E">
            <w:pPr>
              <w:pStyle w:val="Bngbiu-nidung"/>
              <w:ind w:firstLine="0"/>
            </w:pPr>
            <w:r>
              <w:t>1</w:t>
            </w:r>
          </w:p>
        </w:tc>
        <w:tc>
          <w:tcPr>
            <w:tcW w:w="2421" w:type="dxa"/>
          </w:tcPr>
          <w:p w14:paraId="688CA6C4" w14:textId="22CE3AF7" w:rsidR="00DB6995" w:rsidRDefault="00DB6995" w:rsidP="0086635E">
            <w:pPr>
              <w:pStyle w:val="Bngbiu-nidung"/>
              <w:ind w:firstLine="0"/>
            </w:pPr>
            <w:r>
              <w:t>1</w:t>
            </w:r>
          </w:p>
        </w:tc>
        <w:tc>
          <w:tcPr>
            <w:tcW w:w="2421" w:type="dxa"/>
          </w:tcPr>
          <w:p w14:paraId="76E68E62" w14:textId="545D1B44" w:rsidR="00DB6995" w:rsidRDefault="00DB6995" w:rsidP="0086635E">
            <w:pPr>
              <w:pStyle w:val="Bngbiu-nidung"/>
              <w:ind w:firstLine="0"/>
            </w:pPr>
            <w:r>
              <w:t>100 %</w:t>
            </w:r>
          </w:p>
        </w:tc>
      </w:tr>
      <w:tr w:rsidR="00DB6995" w14:paraId="20B7B775" w14:textId="77777777" w:rsidTr="00DB6995">
        <w:trPr>
          <w:trHeight w:val="571"/>
        </w:trPr>
        <w:tc>
          <w:tcPr>
            <w:tcW w:w="2421" w:type="dxa"/>
          </w:tcPr>
          <w:p w14:paraId="11B13CCC" w14:textId="01CCB6CD" w:rsidR="00DB6995" w:rsidRDefault="00DB6995" w:rsidP="0086635E">
            <w:pPr>
              <w:pStyle w:val="Bngbiu-nidung"/>
              <w:ind w:firstLine="0"/>
            </w:pPr>
            <w:r>
              <w:t>Why</w:t>
            </w:r>
          </w:p>
        </w:tc>
        <w:tc>
          <w:tcPr>
            <w:tcW w:w="2421" w:type="dxa"/>
          </w:tcPr>
          <w:p w14:paraId="57762AAF" w14:textId="77891418" w:rsidR="00DB6995" w:rsidRDefault="00DB6995" w:rsidP="0086635E">
            <w:pPr>
              <w:pStyle w:val="Bngbiu-nidung"/>
              <w:ind w:firstLine="0"/>
            </w:pPr>
            <w:r>
              <w:t>1</w:t>
            </w:r>
          </w:p>
        </w:tc>
        <w:tc>
          <w:tcPr>
            <w:tcW w:w="2421" w:type="dxa"/>
          </w:tcPr>
          <w:p w14:paraId="6B506DD6" w14:textId="5CB8EDC5" w:rsidR="00DB6995" w:rsidRDefault="00DB6995" w:rsidP="0086635E">
            <w:pPr>
              <w:pStyle w:val="Bngbiu-nidung"/>
              <w:ind w:firstLine="0"/>
            </w:pPr>
            <w:r>
              <w:t>1</w:t>
            </w:r>
          </w:p>
        </w:tc>
        <w:tc>
          <w:tcPr>
            <w:tcW w:w="2421" w:type="dxa"/>
          </w:tcPr>
          <w:p w14:paraId="0792AB06" w14:textId="12EBE7A2" w:rsidR="00DB6995" w:rsidRDefault="00DB6995" w:rsidP="0086635E">
            <w:pPr>
              <w:pStyle w:val="Bngbiu-nidung"/>
              <w:ind w:firstLine="0"/>
            </w:pPr>
            <w:r>
              <w:t>100 %</w:t>
            </w:r>
          </w:p>
        </w:tc>
      </w:tr>
      <w:tr w:rsidR="00DB6995" w14:paraId="36D91A09" w14:textId="77777777" w:rsidTr="00DB6995">
        <w:trPr>
          <w:trHeight w:val="556"/>
        </w:trPr>
        <w:tc>
          <w:tcPr>
            <w:tcW w:w="2421" w:type="dxa"/>
          </w:tcPr>
          <w:p w14:paraId="4305D8C6" w14:textId="52B5480B" w:rsidR="00DB6995" w:rsidRDefault="00DB6995" w:rsidP="0086635E">
            <w:pPr>
              <w:pStyle w:val="Bngbiu-nidung"/>
              <w:ind w:firstLine="0"/>
            </w:pPr>
            <w:r>
              <w:t>Where</w:t>
            </w:r>
          </w:p>
        </w:tc>
        <w:tc>
          <w:tcPr>
            <w:tcW w:w="2421" w:type="dxa"/>
          </w:tcPr>
          <w:p w14:paraId="5259F287" w14:textId="60D4D38E" w:rsidR="00DB6995" w:rsidRDefault="00DB6995" w:rsidP="0086635E">
            <w:pPr>
              <w:pStyle w:val="Bngbiu-nidung"/>
              <w:ind w:firstLine="0"/>
            </w:pPr>
            <w:r>
              <w:t>2</w:t>
            </w:r>
          </w:p>
        </w:tc>
        <w:tc>
          <w:tcPr>
            <w:tcW w:w="2421" w:type="dxa"/>
          </w:tcPr>
          <w:p w14:paraId="5FBA13A3" w14:textId="3D8688D1" w:rsidR="00DB6995" w:rsidRDefault="00DB6995" w:rsidP="0086635E">
            <w:pPr>
              <w:pStyle w:val="Bngbiu-nidung"/>
              <w:ind w:firstLine="0"/>
            </w:pPr>
            <w:r>
              <w:t>2</w:t>
            </w:r>
          </w:p>
        </w:tc>
        <w:tc>
          <w:tcPr>
            <w:tcW w:w="2421" w:type="dxa"/>
          </w:tcPr>
          <w:p w14:paraId="009031F4" w14:textId="7F21E2DA" w:rsidR="00DB6995" w:rsidRDefault="00DB6995" w:rsidP="0086635E">
            <w:pPr>
              <w:pStyle w:val="Bngbiu-nidung"/>
              <w:ind w:firstLine="0"/>
            </w:pPr>
            <w:r>
              <w:t>100 %</w:t>
            </w:r>
          </w:p>
        </w:tc>
      </w:tr>
      <w:tr w:rsidR="00DB6995" w14:paraId="68D05A55" w14:textId="77777777" w:rsidTr="00DB6995">
        <w:trPr>
          <w:trHeight w:val="556"/>
        </w:trPr>
        <w:tc>
          <w:tcPr>
            <w:tcW w:w="2421" w:type="dxa"/>
          </w:tcPr>
          <w:p w14:paraId="17244E48" w14:textId="77777777" w:rsidR="00DB6995" w:rsidRDefault="00DB6995" w:rsidP="0086635E">
            <w:pPr>
              <w:pStyle w:val="Bngbiu-nidung"/>
              <w:ind w:firstLine="0"/>
            </w:pPr>
          </w:p>
        </w:tc>
        <w:tc>
          <w:tcPr>
            <w:tcW w:w="2421" w:type="dxa"/>
          </w:tcPr>
          <w:p w14:paraId="66DBD847" w14:textId="3AA387B4" w:rsidR="00DB6995" w:rsidRDefault="00DB6995" w:rsidP="0086635E">
            <w:pPr>
              <w:pStyle w:val="Bngbiu-nidung"/>
              <w:ind w:firstLine="0"/>
            </w:pPr>
            <w:r>
              <w:t>25</w:t>
            </w:r>
          </w:p>
        </w:tc>
        <w:tc>
          <w:tcPr>
            <w:tcW w:w="2421" w:type="dxa"/>
          </w:tcPr>
          <w:p w14:paraId="1B04F782" w14:textId="2E99D551" w:rsidR="00DB6995" w:rsidRDefault="00DB6995" w:rsidP="0086635E">
            <w:pPr>
              <w:pStyle w:val="Bngbiu-nidung"/>
              <w:ind w:firstLine="0"/>
            </w:pPr>
            <w:r>
              <w:t>30</w:t>
            </w:r>
          </w:p>
        </w:tc>
        <w:tc>
          <w:tcPr>
            <w:tcW w:w="2421" w:type="dxa"/>
          </w:tcPr>
          <w:p w14:paraId="2897F64B" w14:textId="5208BD74" w:rsidR="00DB6995" w:rsidRDefault="00DB6995" w:rsidP="00770AD6">
            <w:pPr>
              <w:pStyle w:val="Bngbiu-nidung"/>
              <w:keepNext/>
              <w:ind w:firstLine="0"/>
            </w:pPr>
            <w:r>
              <w:t>83.33 %</w:t>
            </w:r>
          </w:p>
        </w:tc>
      </w:tr>
    </w:tbl>
    <w:p w14:paraId="1CEC0952" w14:textId="1B997330" w:rsidR="00770AD6" w:rsidRDefault="00770AD6">
      <w:pPr>
        <w:pStyle w:val="Caption"/>
      </w:pPr>
      <w:bookmarkStart w:id="438" w:name="_Toc476500161"/>
      <w:r>
        <w:t xml:space="preserve">Bảng 4. </w:t>
      </w:r>
      <w:fldSimple w:instr=" SEQ Bảng_4. \* ARABIC ">
        <w:r w:rsidR="00E94687">
          <w:rPr>
            <w:noProof/>
          </w:rPr>
          <w:t>1</w:t>
        </w:r>
      </w:fldSimple>
      <w:r>
        <w:t>: Kết quả thực nghiệm bộ đánh giá giải thuật phân loại câu hỏi</w:t>
      </w:r>
      <w:bookmarkEnd w:id="438"/>
    </w:p>
    <w:p w14:paraId="4CF5E33C" w14:textId="01B5FFA0" w:rsidR="00F2236C" w:rsidRDefault="00DB6995" w:rsidP="0086635E">
      <w:pPr>
        <w:pStyle w:val="Bngbiu-nidung"/>
        <w:ind w:firstLine="0"/>
      </w:pPr>
      <w:r>
        <w:tab/>
      </w:r>
      <w:r w:rsidR="00F2236C">
        <w:t xml:space="preserve">Nhận xét: </w:t>
      </w:r>
    </w:p>
    <w:p w14:paraId="44CB0296" w14:textId="6FC5AD03" w:rsidR="0086635E" w:rsidRDefault="00F2236C" w:rsidP="00F2236C">
      <w:pPr>
        <w:pStyle w:val="Bngbiu-nidung"/>
        <w:ind w:left="270" w:firstLine="0"/>
      </w:pPr>
      <w:r>
        <w:t xml:space="preserve">- </w:t>
      </w:r>
      <w:r w:rsidR="00DB6995">
        <w:t>Như vậy sau khi chạy bộ đánh giá ta thấy tỉ lệ phân loại đúng của giải thuật là 25/30 tương đương với 83.33%</w:t>
      </w:r>
      <w:r>
        <w:t>.</w:t>
      </w:r>
    </w:p>
    <w:p w14:paraId="5EC612A2" w14:textId="30C62FBB" w:rsidR="00F2236C" w:rsidRPr="0086635E" w:rsidRDefault="00F2236C" w:rsidP="00F2236C">
      <w:pPr>
        <w:pStyle w:val="Bngbiu-nidung"/>
        <w:ind w:left="270" w:firstLine="0"/>
      </w:pPr>
      <w:r>
        <w:t xml:space="preserve">- Mặc dù số lượng câu hỏi huấn luyện có loại </w:t>
      </w:r>
      <w:r w:rsidR="00164C40">
        <w:t>“</w:t>
      </w:r>
      <w:r>
        <w:t>when</w:t>
      </w:r>
      <w:r w:rsidR="00164C40">
        <w:t>”</w:t>
      </w:r>
      <w:r>
        <w:t xml:space="preserve"> thấp, chỉ 25 câu nhưng vẫn có thể phân loại chuẩn xác.</w:t>
      </w:r>
    </w:p>
    <w:p w14:paraId="2EBB0954" w14:textId="79E4670B" w:rsidR="00D27C88" w:rsidRDefault="00D27C88" w:rsidP="00605DB2">
      <w:pPr>
        <w:pStyle w:val="Tiumccp1"/>
        <w:outlineLvl w:val="1"/>
      </w:pPr>
      <w:bookmarkStart w:id="439" w:name="_Toc476499702"/>
      <w:r w:rsidRPr="00D27C88">
        <w:t xml:space="preserve">4.2 Bộ đánh giá </w:t>
      </w:r>
      <w:bookmarkEnd w:id="439"/>
      <w:r w:rsidR="00605DB2">
        <w:t>mô-đun trả lời tự động</w:t>
      </w:r>
    </w:p>
    <w:p w14:paraId="6B30EAD9" w14:textId="6C534E7B" w:rsidR="00050E84" w:rsidRDefault="00050E84" w:rsidP="00E552FC">
      <w:pPr>
        <w:pStyle w:val="Bngbiu-nidung"/>
        <w:ind w:firstLine="0"/>
      </w:pPr>
      <w:r>
        <w:t xml:space="preserve">Bộ đánh giá giải thuật đo độ tương tự nhầm đánh giá xem giải thuật đo độ tương tự chạy đúng hay sai? </w:t>
      </w:r>
      <w:r w:rsidR="001263AE">
        <w:t>Tỉ lệ đúng là bao nhiêu? Tỉ lệ sai là bao nhiêu?</w:t>
      </w:r>
    </w:p>
    <w:p w14:paraId="30D39D5B" w14:textId="77777777" w:rsidR="0004699B" w:rsidRDefault="0004699B" w:rsidP="00E552FC">
      <w:pPr>
        <w:pStyle w:val="Bngbiu-nidung"/>
        <w:ind w:firstLine="0"/>
      </w:pPr>
    </w:p>
    <w:p w14:paraId="41487FD4" w14:textId="77777777" w:rsidR="0004699B" w:rsidRPr="00050E84" w:rsidRDefault="0004699B" w:rsidP="00E552FC">
      <w:pPr>
        <w:pStyle w:val="Bngbiu-nidung"/>
        <w:ind w:firstLine="0"/>
      </w:pPr>
    </w:p>
    <w:p w14:paraId="173C78A4" w14:textId="1A7B5780" w:rsidR="00D27C88" w:rsidRPr="00D27C88" w:rsidRDefault="008F3A21" w:rsidP="00605DB2">
      <w:pPr>
        <w:pStyle w:val="Tiumccp2"/>
        <w:outlineLvl w:val="2"/>
      </w:pPr>
      <w:bookmarkStart w:id="440" w:name="_Toc476111356"/>
      <w:bookmarkStart w:id="441" w:name="_Toc476213458"/>
      <w:bookmarkStart w:id="442" w:name="_Toc476412789"/>
      <w:bookmarkStart w:id="443" w:name="_Toc476499703"/>
      <w:r w:rsidRPr="008F3A21">
        <w:rPr>
          <w:noProof/>
          <w:lang w:val="vi-VN" w:eastAsia="vi-VN"/>
        </w:rPr>
        <w:lastRenderedPageBreak/>
        <w:drawing>
          <wp:anchor distT="0" distB="0" distL="114300" distR="114300" simplePos="0" relativeHeight="251683840" behindDoc="0" locked="0" layoutInCell="1" allowOverlap="1" wp14:anchorId="48EBD87A" wp14:editId="57E681CA">
            <wp:simplePos x="0" y="0"/>
            <wp:positionH relativeFrom="page">
              <wp:align>center</wp:align>
            </wp:positionH>
            <wp:positionV relativeFrom="paragraph">
              <wp:posOffset>434975</wp:posOffset>
            </wp:positionV>
            <wp:extent cx="3152775" cy="3895725"/>
            <wp:effectExtent l="0" t="0" r="9525"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52775" cy="3895725"/>
                    </a:xfrm>
                    <a:prstGeom prst="rect">
                      <a:avLst/>
                    </a:prstGeom>
                    <a:noFill/>
                    <a:ln>
                      <a:noFill/>
                    </a:ln>
                  </pic:spPr>
                </pic:pic>
              </a:graphicData>
            </a:graphic>
          </wp:anchor>
        </w:drawing>
      </w:r>
      <w:r w:rsidR="00D27C88" w:rsidRPr="00D27C88">
        <w:t xml:space="preserve">4.2.1 Xây dựng bộ đánh giá </w:t>
      </w:r>
      <w:bookmarkEnd w:id="440"/>
      <w:bookmarkEnd w:id="441"/>
      <w:bookmarkEnd w:id="442"/>
      <w:bookmarkEnd w:id="443"/>
      <w:r w:rsidR="00605DB2">
        <w:t>mô-đun trả lời tự động</w:t>
      </w:r>
    </w:p>
    <w:p w14:paraId="7CE6CFC4" w14:textId="0605758D" w:rsidR="00D27C88" w:rsidRDefault="00605DB2" w:rsidP="00BB770A">
      <w:pPr>
        <w:pStyle w:val="Bngbiu-nidung"/>
      </w:pPr>
      <w:r>
        <w:rPr>
          <w:noProof/>
          <w:lang w:val="vi-VN" w:eastAsia="vi-VN"/>
        </w:rPr>
        <mc:AlternateContent>
          <mc:Choice Requires="wps">
            <w:drawing>
              <wp:anchor distT="0" distB="0" distL="114300" distR="114300" simplePos="0" relativeHeight="251682816" behindDoc="0" locked="0" layoutInCell="1" allowOverlap="1" wp14:anchorId="3DA90B62" wp14:editId="08D88299">
                <wp:simplePos x="0" y="0"/>
                <wp:positionH relativeFrom="column">
                  <wp:posOffset>1314450</wp:posOffset>
                </wp:positionH>
                <wp:positionV relativeFrom="paragraph">
                  <wp:posOffset>4381500</wp:posOffset>
                </wp:positionV>
                <wp:extent cx="3152775"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3152775" cy="635"/>
                        </a:xfrm>
                        <a:prstGeom prst="rect">
                          <a:avLst/>
                        </a:prstGeom>
                        <a:solidFill>
                          <a:prstClr val="white"/>
                        </a:solidFill>
                        <a:ln>
                          <a:noFill/>
                        </a:ln>
                        <a:effectLst/>
                      </wps:spPr>
                      <wps:txbx>
                        <w:txbxContent>
                          <w:p w14:paraId="68CE8E4A" w14:textId="1ED132A3" w:rsidR="00C84FFB" w:rsidRPr="00471434" w:rsidRDefault="00C84FFB" w:rsidP="00605DB2">
                            <w:pPr>
                              <w:pStyle w:val="Caption"/>
                              <w:rPr>
                                <w:noProof/>
                              </w:rPr>
                            </w:pPr>
                            <w:bookmarkStart w:id="444" w:name="_Toc476500038"/>
                            <w:r>
                              <w:t xml:space="preserve">Hình 4. </w:t>
                            </w:r>
                            <w:fldSimple w:instr=" SEQ Hình_4. \* ARABIC ">
                              <w:r>
                                <w:rPr>
                                  <w:noProof/>
                                </w:rPr>
                                <w:t>2</w:t>
                              </w:r>
                            </w:fldSimple>
                            <w:r>
                              <w:t>: Tổng quan mô hình bộ dánh giá giải thuật phân loại câu hỏi</w:t>
                            </w:r>
                            <w:bookmarkEnd w:id="4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A90B62" id="Text Box 27" o:spid="_x0000_s1030" type="#_x0000_t202" style="position:absolute;left:0;text-align:left;margin-left:103.5pt;margin-top:345pt;width:248.2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" stroked="f">
                <v:textbox style="mso-fit-shape-to-text:t" inset="0,0,0,0">
                  <w:txbxContent>
                    <w:p w14:paraId="68CE8E4A" w14:textId="1ED132A3" w:rsidR="00C84FFB" w:rsidRPr="00471434" w:rsidRDefault="00C84FFB" w:rsidP="00605DB2">
                      <w:pPr>
                        <w:pStyle w:val="Caption"/>
                        <w:rPr>
                          <w:noProof/>
                        </w:rPr>
                      </w:pPr>
                      <w:bookmarkStart w:id="445" w:name="_Toc476500038"/>
                      <w:r>
                        <w:t xml:space="preserve">Hình 4. </w:t>
                      </w:r>
                      <w:fldSimple w:instr=" SEQ Hình_4. \* ARABIC ">
                        <w:r>
                          <w:rPr>
                            <w:noProof/>
                          </w:rPr>
                          <w:t>2</w:t>
                        </w:r>
                      </w:fldSimple>
                      <w:r>
                        <w:t>: Tổng quan mô hình bộ dánh giá giải thuật phân loại câu hỏi</w:t>
                      </w:r>
                      <w:bookmarkEnd w:id="445"/>
                    </w:p>
                  </w:txbxContent>
                </v:textbox>
                <w10:wrap type="topAndBottom"/>
              </v:shape>
            </w:pict>
          </mc:Fallback>
        </mc:AlternateContent>
      </w:r>
    </w:p>
    <w:bookmarkEnd w:id="431"/>
    <w:bookmarkEnd w:id="432"/>
    <w:p w14:paraId="10966555" w14:textId="43B09FCE" w:rsidR="00841454" w:rsidRDefault="00841454" w:rsidP="00104BA4">
      <w:pPr>
        <w:pStyle w:val="Tiumccp1"/>
      </w:pPr>
    </w:p>
    <w:p w14:paraId="228553D4" w14:textId="621B6B5F" w:rsidR="00EF57FF" w:rsidRDefault="00641215" w:rsidP="00641215">
      <w:pPr>
        <w:spacing w:line="360" w:lineRule="auto"/>
        <w:rPr>
          <w:sz w:val="26"/>
          <w:szCs w:val="26"/>
        </w:rPr>
      </w:pPr>
      <w:r w:rsidRPr="00641215">
        <w:rPr>
          <w:sz w:val="26"/>
          <w:szCs w:val="26"/>
        </w:rPr>
        <w:t>Từng câu hỏi thử nghiệm sẽ được con người gán từ 1-3 câu hỏi</w:t>
      </w:r>
      <w:r w:rsidR="00C91CAE">
        <w:rPr>
          <w:sz w:val="26"/>
          <w:szCs w:val="26"/>
        </w:rPr>
        <w:t xml:space="preserve"> tham khảo</w:t>
      </w:r>
      <w:r w:rsidRPr="00641215">
        <w:rPr>
          <w:sz w:val="26"/>
          <w:szCs w:val="26"/>
        </w:rPr>
        <w:t xml:space="preserve"> tương tự với nó. Sau đó từng câu hỏi thử nghiệm này sẽ được xử lý bởi hệ thống để tìm ra câu hỏi tương tự. Lấy câu hỏi tương tự do hệ thống xử lý đem so sánh với câu</w:t>
      </w:r>
      <w:r w:rsidR="00C91CAE">
        <w:rPr>
          <w:sz w:val="26"/>
          <w:szCs w:val="26"/>
        </w:rPr>
        <w:t xml:space="preserve"> hỏi tham khảo</w:t>
      </w:r>
      <w:r w:rsidRPr="00641215">
        <w:rPr>
          <w:sz w:val="26"/>
          <w:szCs w:val="26"/>
        </w:rPr>
        <w:t xml:space="preserve"> do người gán, nếu trùng nhau chứng tỏ giải thuật chạy đúng, ngược lại khác nhau thì giải thuật chạy sai. </w:t>
      </w:r>
    </w:p>
    <w:p w14:paraId="474CE3A5" w14:textId="5C5B50ED" w:rsidR="00EF57FF" w:rsidRDefault="00BB770A" w:rsidP="00641215">
      <w:pPr>
        <w:spacing w:line="360" w:lineRule="auto"/>
        <w:rPr>
          <w:sz w:val="26"/>
          <w:szCs w:val="26"/>
        </w:rPr>
      </w:pPr>
      <w:r>
        <w:rPr>
          <w:sz w:val="26"/>
          <w:szCs w:val="26"/>
        </w:rPr>
        <w:t>Dữ liệu trong b</w:t>
      </w:r>
      <w:r w:rsidR="00EF57FF">
        <w:rPr>
          <w:sz w:val="26"/>
          <w:szCs w:val="26"/>
        </w:rPr>
        <w:t>ộ đánh giá gồm:</w:t>
      </w:r>
    </w:p>
    <w:p w14:paraId="28FFBC2A" w14:textId="072FF10A" w:rsidR="00EF57FF" w:rsidRDefault="00EF57FF" w:rsidP="00EF57FF">
      <w:pPr>
        <w:pStyle w:val="ListParagraph"/>
        <w:numPr>
          <w:ilvl w:val="0"/>
          <w:numId w:val="2"/>
        </w:numPr>
        <w:spacing w:line="360" w:lineRule="auto"/>
        <w:rPr>
          <w:sz w:val="26"/>
          <w:szCs w:val="26"/>
        </w:rPr>
      </w:pPr>
      <w:r>
        <w:rPr>
          <w:sz w:val="26"/>
          <w:szCs w:val="26"/>
        </w:rPr>
        <w:t xml:space="preserve">Dữ liệu </w:t>
      </w:r>
      <w:r w:rsidR="00BB770A">
        <w:rPr>
          <w:sz w:val="26"/>
          <w:szCs w:val="26"/>
        </w:rPr>
        <w:t xml:space="preserve">huấn luyện: </w:t>
      </w:r>
      <w:r>
        <w:rPr>
          <w:sz w:val="26"/>
          <w:szCs w:val="26"/>
        </w:rPr>
        <w:t>190 câu hỏi lấy từ diễn đàn</w:t>
      </w:r>
      <w:r w:rsidR="00586452">
        <w:rPr>
          <w:sz w:val="26"/>
          <w:szCs w:val="26"/>
        </w:rPr>
        <w:t>,</w:t>
      </w:r>
      <w:r w:rsidR="00131EA1">
        <w:rPr>
          <w:sz w:val="26"/>
          <w:szCs w:val="26"/>
        </w:rPr>
        <w:t xml:space="preserve"> ứng với mỗi câu hỏi này sẽ có ít nhất 1 câu trả lời chính xác</w:t>
      </w:r>
      <w:r>
        <w:rPr>
          <w:sz w:val="26"/>
          <w:szCs w:val="26"/>
        </w:rPr>
        <w:t>. Đây là những câu hỏi đáp được thu thập từ các phòng, ban trong nhà trường</w:t>
      </w:r>
      <w:r w:rsidR="00586452">
        <w:rPr>
          <w:sz w:val="26"/>
          <w:szCs w:val="26"/>
        </w:rPr>
        <w:t xml:space="preserve"> nên có độ tin cậy và chính xác cao. Mỗi câu hỏi này</w:t>
      </w:r>
      <w:r w:rsidR="008A2338">
        <w:rPr>
          <w:sz w:val="26"/>
          <w:szCs w:val="26"/>
        </w:rPr>
        <w:t xml:space="preserve"> cũng</w:t>
      </w:r>
      <w:r w:rsidR="00586452">
        <w:rPr>
          <w:sz w:val="26"/>
          <w:szCs w:val="26"/>
        </w:rPr>
        <w:t xml:space="preserve"> sẽ </w:t>
      </w:r>
      <w:r w:rsidR="00586452">
        <w:rPr>
          <w:sz w:val="26"/>
          <w:szCs w:val="26"/>
        </w:rPr>
        <w:lastRenderedPageBreak/>
        <w:t>ứng với một chủ đề</w:t>
      </w:r>
      <w:r w:rsidR="008A2338">
        <w:rPr>
          <w:sz w:val="26"/>
          <w:szCs w:val="26"/>
        </w:rPr>
        <w:t xml:space="preserve"> như “Học dự thính”, “Học phí”, “Nội quy”, “Luận văn, đồ án, thực tập”…</w:t>
      </w:r>
      <w:r w:rsidR="00586452">
        <w:rPr>
          <w:sz w:val="26"/>
          <w:szCs w:val="26"/>
        </w:rPr>
        <w:t xml:space="preserve"> </w:t>
      </w:r>
      <w:r w:rsidR="008A2338">
        <w:rPr>
          <w:sz w:val="26"/>
          <w:szCs w:val="26"/>
        </w:rPr>
        <w:t>(</w:t>
      </w:r>
      <w:r w:rsidR="00586452">
        <w:rPr>
          <w:sz w:val="26"/>
          <w:szCs w:val="26"/>
        </w:rPr>
        <w:t>cả diễn đàn có tất cả 14 chủ đề</w:t>
      </w:r>
      <w:r w:rsidR="008A2338">
        <w:rPr>
          <w:sz w:val="26"/>
          <w:szCs w:val="26"/>
        </w:rPr>
        <w:t>)</w:t>
      </w:r>
      <w:r w:rsidR="00586452">
        <w:rPr>
          <w:sz w:val="26"/>
          <w:szCs w:val="26"/>
        </w:rPr>
        <w:t>.</w:t>
      </w:r>
    </w:p>
    <w:p w14:paraId="323FCD17" w14:textId="1D41024B" w:rsidR="00717E1A" w:rsidRPr="00BB770A" w:rsidRDefault="00EF57FF" w:rsidP="00BB770A">
      <w:pPr>
        <w:pStyle w:val="ListParagraph"/>
        <w:numPr>
          <w:ilvl w:val="0"/>
          <w:numId w:val="2"/>
        </w:numPr>
        <w:spacing w:line="360" w:lineRule="auto"/>
        <w:rPr>
          <w:sz w:val="26"/>
          <w:szCs w:val="26"/>
        </w:rPr>
      </w:pPr>
      <w:r>
        <w:rPr>
          <w:sz w:val="26"/>
          <w:szCs w:val="26"/>
        </w:rPr>
        <w:t>Dữ liệu kiểm thử gồm 30 câu hỏi</w:t>
      </w:r>
      <w:r w:rsidR="00BB770A">
        <w:rPr>
          <w:sz w:val="26"/>
          <w:szCs w:val="26"/>
        </w:rPr>
        <w:t xml:space="preserve"> được lưu trong Hệ CSDL MySQL</w:t>
      </w:r>
      <w:r>
        <w:rPr>
          <w:sz w:val="26"/>
          <w:szCs w:val="26"/>
        </w:rPr>
        <w:t xml:space="preserve"> và mỗi câu hỏi trong dữ liệu kiểm thử sẽ được gán từ 1-3 câu hỏi</w:t>
      </w:r>
      <w:r w:rsidR="00C91CAE">
        <w:rPr>
          <w:sz w:val="26"/>
          <w:szCs w:val="26"/>
        </w:rPr>
        <w:t xml:space="preserve"> tham khảo </w:t>
      </w:r>
      <w:r>
        <w:rPr>
          <w:sz w:val="26"/>
          <w:szCs w:val="26"/>
        </w:rPr>
        <w:t xml:space="preserve">tương tự với nó (các câu hỏi </w:t>
      </w:r>
      <w:r w:rsidR="00C91CAE">
        <w:rPr>
          <w:sz w:val="26"/>
          <w:szCs w:val="26"/>
        </w:rPr>
        <w:t>tham khảo</w:t>
      </w:r>
      <w:r>
        <w:rPr>
          <w:sz w:val="26"/>
          <w:szCs w:val="26"/>
        </w:rPr>
        <w:t xml:space="preserve"> này lấy từ dữ liệu huấn luyện)</w:t>
      </w:r>
      <w:r w:rsidR="00BB770A">
        <w:rPr>
          <w:sz w:val="26"/>
          <w:szCs w:val="26"/>
        </w:rPr>
        <w:t>.</w:t>
      </w:r>
    </w:p>
    <w:p w14:paraId="7416E9FB" w14:textId="725C1F2D" w:rsidR="00717E1A" w:rsidRPr="00D27C88" w:rsidRDefault="00717E1A" w:rsidP="00605DB2">
      <w:pPr>
        <w:pStyle w:val="Tiumccp2"/>
        <w:outlineLvl w:val="2"/>
      </w:pPr>
      <w:bookmarkStart w:id="446" w:name="_Toc476412791"/>
      <w:bookmarkStart w:id="447" w:name="_Toc476499704"/>
      <w:bookmarkStart w:id="448" w:name="_Toc476111355"/>
      <w:bookmarkStart w:id="449" w:name="_Toc476213457"/>
      <w:r w:rsidRPr="00D27C88">
        <w:t>4.2</w:t>
      </w:r>
      <w:r w:rsidR="00D27C88" w:rsidRPr="00D27C88">
        <w:t>.2</w:t>
      </w:r>
      <w:r w:rsidRPr="00D27C88">
        <w:t xml:space="preserve"> Kế hoạch thử nghiệm</w:t>
      </w:r>
      <w:bookmarkEnd w:id="446"/>
      <w:bookmarkEnd w:id="447"/>
      <w:r w:rsidRPr="00D27C88">
        <w:t xml:space="preserve"> </w:t>
      </w:r>
      <w:bookmarkEnd w:id="448"/>
      <w:bookmarkEnd w:id="449"/>
    </w:p>
    <w:p w14:paraId="6AD4349C" w14:textId="1B490B50" w:rsidR="00EF57FF" w:rsidRPr="00BB770A" w:rsidRDefault="00BB770A" w:rsidP="00104BA4">
      <w:pPr>
        <w:pStyle w:val="Tiumccp1"/>
        <w:tabs>
          <w:tab w:val="clear" w:pos="6379"/>
        </w:tabs>
        <w:rPr>
          <w:b w:val="0"/>
          <w:sz w:val="26"/>
          <w:szCs w:val="26"/>
        </w:rPr>
      </w:pPr>
      <w:r>
        <w:tab/>
      </w:r>
      <w:bookmarkStart w:id="450" w:name="_Toc476412792"/>
      <w:r>
        <w:rPr>
          <w:b w:val="0"/>
          <w:sz w:val="26"/>
          <w:szCs w:val="26"/>
        </w:rPr>
        <w:t>Từng câu hỏi trong bộ dữ liệu kiểm thử sẽ</w:t>
      </w:r>
      <w:r w:rsidR="00C91CAE">
        <w:rPr>
          <w:b w:val="0"/>
          <w:sz w:val="26"/>
          <w:szCs w:val="26"/>
        </w:rPr>
        <w:t xml:space="preserve"> lần lượt</w:t>
      </w:r>
      <w:r>
        <w:rPr>
          <w:b w:val="0"/>
          <w:sz w:val="26"/>
          <w:szCs w:val="26"/>
        </w:rPr>
        <w:t xml:space="preserve"> được</w:t>
      </w:r>
      <w:r w:rsidR="00C91CAE">
        <w:rPr>
          <w:b w:val="0"/>
          <w:sz w:val="26"/>
          <w:szCs w:val="26"/>
        </w:rPr>
        <w:t xml:space="preserve"> đưa vào</w:t>
      </w:r>
      <w:r>
        <w:rPr>
          <w:b w:val="0"/>
          <w:sz w:val="26"/>
          <w:szCs w:val="26"/>
        </w:rPr>
        <w:t xml:space="preserve"> hệ thống xử lý và </w:t>
      </w:r>
      <w:r w:rsidR="00C91CAE">
        <w:rPr>
          <w:b w:val="0"/>
          <w:sz w:val="26"/>
          <w:szCs w:val="26"/>
        </w:rPr>
        <w:t>lấy</w:t>
      </w:r>
      <w:r>
        <w:rPr>
          <w:b w:val="0"/>
          <w:sz w:val="26"/>
          <w:szCs w:val="26"/>
        </w:rPr>
        <w:t xml:space="preserve"> về kết quả. Chúng ta sẽ chia ra làm </w:t>
      </w:r>
      <w:r w:rsidR="00C91CAE">
        <w:rPr>
          <w:b w:val="0"/>
          <w:sz w:val="26"/>
          <w:szCs w:val="26"/>
        </w:rPr>
        <w:t>2</w:t>
      </w:r>
      <w:r>
        <w:rPr>
          <w:b w:val="0"/>
          <w:sz w:val="26"/>
          <w:szCs w:val="26"/>
        </w:rPr>
        <w:t xml:space="preserve"> trường hợp</w:t>
      </w:r>
      <w:r w:rsidR="005D69E0">
        <w:rPr>
          <w:b w:val="0"/>
          <w:sz w:val="26"/>
          <w:szCs w:val="26"/>
        </w:rPr>
        <w:t>:</w:t>
      </w:r>
      <w:bookmarkEnd w:id="450"/>
    </w:p>
    <w:p w14:paraId="2E1B3713" w14:textId="33500C78" w:rsidR="00717E1A" w:rsidRPr="001457BF" w:rsidRDefault="005D69E0" w:rsidP="00717E1A">
      <w:pPr>
        <w:pStyle w:val="Bngbiu-nidung"/>
        <w:jc w:val="left"/>
      </w:pPr>
      <w:r>
        <w:t>- Sử dụng mô hình 1-gram.</w:t>
      </w:r>
    </w:p>
    <w:p w14:paraId="722890EA" w14:textId="6EC34B65" w:rsidR="00717E1A" w:rsidRPr="001457BF" w:rsidRDefault="005D69E0" w:rsidP="00717E1A">
      <w:pPr>
        <w:pStyle w:val="Bngbiu-nidung"/>
        <w:jc w:val="left"/>
      </w:pPr>
      <w:r>
        <w:t>- Sử dụng mô hình 2-gram.</w:t>
      </w:r>
    </w:p>
    <w:p w14:paraId="5134DD34" w14:textId="3D0F7DC0" w:rsidR="00717E1A" w:rsidRPr="00641215" w:rsidRDefault="00280FC6" w:rsidP="00641215">
      <w:pPr>
        <w:spacing w:line="360" w:lineRule="auto"/>
        <w:rPr>
          <w:sz w:val="26"/>
          <w:szCs w:val="26"/>
        </w:rPr>
      </w:pPr>
      <w:r>
        <w:rPr>
          <w:sz w:val="26"/>
          <w:szCs w:val="26"/>
        </w:rPr>
        <w:t xml:space="preserve">Đồng thời cho mỗi trường hợp chúng em cũng sẽ đo khi sử dụng bộ phân loại câu hỏi và khi không sử dụng bộ phân loại câu hỏi. </w:t>
      </w:r>
      <w:r w:rsidR="00C91CAE">
        <w:rPr>
          <w:sz w:val="26"/>
          <w:szCs w:val="26"/>
        </w:rPr>
        <w:t>Các kết quả sau khi lấy được sẽ so sánh với với câu hỏi tham khảo, nêu một trong các câu hỏi của kết quả tham khảo trùng với câu hỏi trong kết quả lấy được này thì ta sẽ gán nó là đúng.</w:t>
      </w:r>
    </w:p>
    <w:p w14:paraId="659C0383" w14:textId="2E378231" w:rsidR="00EA3C63" w:rsidRPr="00D27C88" w:rsidRDefault="00EA3C63" w:rsidP="00802D89">
      <w:pPr>
        <w:pStyle w:val="Tiumccp2"/>
        <w:numPr>
          <w:ilvl w:val="0"/>
          <w:numId w:val="32"/>
        </w:numPr>
      </w:pPr>
      <w:bookmarkStart w:id="451" w:name="_Toc476111359"/>
      <w:bookmarkStart w:id="452" w:name="_Toc476213461"/>
      <w:bookmarkStart w:id="453" w:name="_Toc476412793"/>
      <w:r w:rsidRPr="00D27C88">
        <w:t>Mô hình 1-gram</w:t>
      </w:r>
      <w:bookmarkEnd w:id="451"/>
      <w:bookmarkEnd w:id="452"/>
      <w:bookmarkEnd w:id="453"/>
    </w:p>
    <w:p w14:paraId="041803B2" w14:textId="4A93576C" w:rsidR="00966B62" w:rsidRDefault="005D69E0" w:rsidP="00966B62">
      <w:pPr>
        <w:pStyle w:val="Bngbiu-nidung"/>
      </w:pPr>
      <w:r>
        <w:t xml:space="preserve">Với mô hình 1-gram ta sẽ xét </w:t>
      </w:r>
      <w:r w:rsidR="00280FC6">
        <w:t>4</w:t>
      </w:r>
      <w:r>
        <w:t xml:space="preserve"> lần:</w:t>
      </w:r>
    </w:p>
    <w:p w14:paraId="0D936861" w14:textId="118DB3D0" w:rsidR="00966B62" w:rsidRDefault="00966B62" w:rsidP="004B0C77">
      <w:pPr>
        <w:pStyle w:val="Bngbiu-nidung"/>
        <w:numPr>
          <w:ilvl w:val="0"/>
          <w:numId w:val="10"/>
        </w:numPr>
      </w:pPr>
      <w:r>
        <w:t xml:space="preserve">Lấy </w:t>
      </w:r>
      <w:r w:rsidR="00447233">
        <w:t xml:space="preserve">1 </w:t>
      </w:r>
      <w:r>
        <w:t>câu hỏi có số điểm cao nhất</w:t>
      </w:r>
      <w:r w:rsidR="00280FC6">
        <w:t xml:space="preserve"> có sử dụng bộ phân loại.</w:t>
      </w:r>
    </w:p>
    <w:p w14:paraId="21E52738" w14:textId="6F1C43D4" w:rsidR="00966B62" w:rsidRDefault="00966B62" w:rsidP="004B0C77">
      <w:pPr>
        <w:pStyle w:val="Bngbiu-nidung"/>
        <w:numPr>
          <w:ilvl w:val="0"/>
          <w:numId w:val="10"/>
        </w:numPr>
      </w:pPr>
      <w:r>
        <w:t>Lấy 3 câu hỏi có số điểm cao nhất</w:t>
      </w:r>
      <w:r w:rsidR="00280FC6">
        <w:t xml:space="preserve"> có sử dụng bộ phân loại.</w:t>
      </w:r>
    </w:p>
    <w:p w14:paraId="0437E36B" w14:textId="35CB92D9" w:rsidR="00280FC6" w:rsidRDefault="00280FC6" w:rsidP="004B0C77">
      <w:pPr>
        <w:pStyle w:val="Bngbiu-nidung"/>
        <w:numPr>
          <w:ilvl w:val="0"/>
          <w:numId w:val="10"/>
        </w:numPr>
      </w:pPr>
      <w:r>
        <w:t>Lấy 1 câu hỏi có điểm số cao nhất không sử dụng bộ phân loại.</w:t>
      </w:r>
    </w:p>
    <w:p w14:paraId="2A63128E" w14:textId="5DCD70B0" w:rsidR="00280FC6" w:rsidRDefault="00280FC6" w:rsidP="004B0C77">
      <w:pPr>
        <w:pStyle w:val="Bngbiu-nidung"/>
        <w:numPr>
          <w:ilvl w:val="0"/>
          <w:numId w:val="10"/>
        </w:numPr>
      </w:pPr>
      <w:r>
        <w:t>Lấy 3 câu hỏi có số điểm cao nhất không sử dụng bộ phân loại.</w:t>
      </w:r>
    </w:p>
    <w:p w14:paraId="61F13F6A" w14:textId="2D68F252" w:rsidR="00C6231A" w:rsidRDefault="002F4A68" w:rsidP="00131EA1">
      <w:pPr>
        <w:pStyle w:val="Bngbiu-nidung"/>
        <w:ind w:left="786" w:firstLine="0"/>
      </w:pPr>
      <w:r>
        <w:t>Ví dụ 1: Lấy</w:t>
      </w:r>
      <w:r w:rsidR="001263AE">
        <w:t xml:space="preserve"> 1 câu hỏi có điểm số cao nhất</w:t>
      </w:r>
      <w:r w:rsidR="00280FC6">
        <w:t xml:space="preserve"> sử dụng bộ phân loại</w:t>
      </w:r>
      <w:r>
        <w:t xml:space="preserve"> với kết quả đúng:</w:t>
      </w:r>
    </w:p>
    <w:p w14:paraId="0FCED425" w14:textId="5979F996" w:rsidR="00C6231A" w:rsidRDefault="0047619E" w:rsidP="0065199E">
      <w:pPr>
        <w:pStyle w:val="Bngbiu-nidung"/>
        <w:numPr>
          <w:ilvl w:val="0"/>
          <w:numId w:val="10"/>
        </w:numPr>
      </w:pPr>
      <w:r>
        <w:t>Câu hỏi kiểm thử</w:t>
      </w:r>
      <w:r w:rsidR="00C6231A">
        <w:t>:</w:t>
      </w:r>
      <w:r w:rsidR="00C6231A" w:rsidRPr="00C6231A">
        <w:t xml:space="preserve"> </w:t>
      </w:r>
      <w:r>
        <w:t>“</w:t>
      </w:r>
      <w:r w:rsidR="001263AE" w:rsidRPr="001263AE">
        <w:t>Có được tốt nghiệp sớm không?</w:t>
      </w:r>
      <w:r w:rsidR="001263AE">
        <w:t>”</w:t>
      </w:r>
      <w:r w:rsidR="0065199E">
        <w:t>, được gán sẵn câu hỏi tương tự bởi người là: “</w:t>
      </w:r>
      <w:r w:rsidR="0065199E" w:rsidRPr="0065199E">
        <w:t>Em muốn tốt nghiệp sớm khoảng 2 năm có được không?</w:t>
      </w:r>
      <w:r w:rsidR="0065199E">
        <w:t xml:space="preserve">”. </w:t>
      </w:r>
    </w:p>
    <w:p w14:paraId="586F618A" w14:textId="289534DA" w:rsidR="00C6231A" w:rsidRDefault="0047619E" w:rsidP="001263AE">
      <w:pPr>
        <w:pStyle w:val="Bngbiu-nidung"/>
        <w:numPr>
          <w:ilvl w:val="0"/>
          <w:numId w:val="10"/>
        </w:numPr>
      </w:pPr>
      <w:r>
        <w:lastRenderedPageBreak/>
        <w:t xml:space="preserve">Sau khi </w:t>
      </w:r>
      <w:r w:rsidR="001263AE">
        <w:t xml:space="preserve">được xử lý bởi mô đun trả lời tự động ta nhận được một câu hỏi tương tự </w:t>
      </w:r>
      <w:r w:rsidR="0065199E">
        <w:t>có trọng số cao nhất (</w:t>
      </w:r>
      <w:r w:rsidR="0065199E" w:rsidRPr="001263AE">
        <w:t>0.7058823529411765</w:t>
      </w:r>
      <w:r w:rsidR="0065199E">
        <w:t>) là</w:t>
      </w:r>
      <w:r w:rsidR="00C6231A">
        <w:t>:</w:t>
      </w:r>
      <w:r w:rsidR="001263AE">
        <w:t xml:space="preserve"> “</w:t>
      </w:r>
      <w:r w:rsidR="001263AE" w:rsidRPr="001263AE">
        <w:t>Em muốn tốt nghiệp sớm khoảng 2 năm có được không?</w:t>
      </w:r>
      <w:r w:rsidR="001263AE">
        <w:t>”</w:t>
      </w:r>
      <w:r w:rsidR="0065199E">
        <w:t>.</w:t>
      </w:r>
    </w:p>
    <w:p w14:paraId="2DA3CD62" w14:textId="38AF5459" w:rsidR="00C6231A" w:rsidRDefault="0065199E" w:rsidP="0065199E">
      <w:pPr>
        <w:pStyle w:val="Bngbiu-nidung"/>
        <w:numPr>
          <w:ilvl w:val="0"/>
          <w:numId w:val="10"/>
        </w:numPr>
      </w:pPr>
      <w:r>
        <w:t>Câu</w:t>
      </w:r>
      <w:r w:rsidR="000F6D41">
        <w:t xml:space="preserve"> hỏi tương tự được mô-đun trả về</w:t>
      </w:r>
      <w:r>
        <w:t xml:space="preserve"> sẽ </w:t>
      </w:r>
      <w:r w:rsidR="000F6D41">
        <w:t>đem</w:t>
      </w:r>
      <w:r>
        <w:t xml:space="preserve"> so sánh với các câu hỏi do người gán </w:t>
      </w:r>
      <w:r w:rsidR="000F6D41">
        <w:t>ở trên</w:t>
      </w:r>
      <w:r>
        <w:t xml:space="preserve"> </w:t>
      </w:r>
      <w:r w:rsidR="000F6D41">
        <w:t>(</w:t>
      </w:r>
      <w:r>
        <w:t>“</w:t>
      </w:r>
      <w:r w:rsidRPr="0065199E">
        <w:t>Em muốn tốt nghiệp sớm khoảng 2 năm có được không?</w:t>
      </w:r>
      <w:r>
        <w:t>”</w:t>
      </w:r>
      <w:r w:rsidR="000F6D41">
        <w:t>)</w:t>
      </w:r>
      <w:r>
        <w:t>. Ta thấy 2 câu trùng nhau nên có thể kết luận rằng đối với câu hỏi kiểm thử này giải thuật chạy đúng.</w:t>
      </w:r>
    </w:p>
    <w:p w14:paraId="059287A4" w14:textId="1CF65192" w:rsidR="002F4A68" w:rsidRDefault="002F4A68" w:rsidP="002F4A68">
      <w:pPr>
        <w:pStyle w:val="Bngbiu-nidung"/>
        <w:ind w:left="1080" w:firstLine="0"/>
      </w:pPr>
      <w:r>
        <w:t>Ví dụ 2: Lấy 1 câu hỏi có điểm số cao nhất</w:t>
      </w:r>
      <w:r w:rsidR="00280FC6">
        <w:t xml:space="preserve"> sử dụng bộ phân loại</w:t>
      </w:r>
      <w:r>
        <w:t xml:space="preserve"> với kết quả sai.</w:t>
      </w:r>
    </w:p>
    <w:p w14:paraId="42FC3C73" w14:textId="2EE87661" w:rsidR="002F4A68" w:rsidRDefault="002F4A68" w:rsidP="000F6D41">
      <w:pPr>
        <w:pStyle w:val="Bngbiu-nidung"/>
        <w:numPr>
          <w:ilvl w:val="0"/>
          <w:numId w:val="10"/>
        </w:numPr>
      </w:pPr>
      <w:r w:rsidRPr="000F6D41">
        <w:t>Câu hỏi kiểm thử: “</w:t>
      </w:r>
      <w:r w:rsidR="000F6D41" w:rsidRPr="000F6D41">
        <w:t>Lệ phí thực tập, luận văn là bao nhiêu?</w:t>
      </w:r>
      <w:r w:rsidR="000F6D41">
        <w:t>”, được gán sẵn câu hỏi tương tự bởi người là: “</w:t>
      </w:r>
      <w:r w:rsidR="000F6D41" w:rsidRPr="000F6D41">
        <w:t>Lệ phí thực tập tốt nghiệp, ôn và thi tốt nghiệp, khóa luận tốt nghiệp tính như thế nào</w:t>
      </w:r>
      <w:r w:rsidR="000F6D41">
        <w:t>?”.</w:t>
      </w:r>
    </w:p>
    <w:p w14:paraId="67307990" w14:textId="3E6FB167" w:rsidR="000F6D41" w:rsidRDefault="000F6D41" w:rsidP="000F6D41">
      <w:pPr>
        <w:pStyle w:val="Bngbiu-nidung"/>
        <w:numPr>
          <w:ilvl w:val="0"/>
          <w:numId w:val="10"/>
        </w:numPr>
      </w:pPr>
      <w:r>
        <w:t>Sau khi được xử lý bởi mô đun trả lời tự động ta nhận được một câu hỏi tương tự có trọng số cao nhất (</w:t>
      </w:r>
      <w:r w:rsidRPr="000F6D41">
        <w:t>0.5714285714285714</w:t>
      </w:r>
      <w:r>
        <w:t>) là: “</w:t>
      </w:r>
      <w:r w:rsidRPr="000F6D41">
        <w:t>Lệ phí thi chứng chỉ MOS là bao nhiêu?</w:t>
      </w:r>
      <w:r>
        <w:t>”.</w:t>
      </w:r>
    </w:p>
    <w:p w14:paraId="0F21D3F6" w14:textId="5DF58552" w:rsidR="000F6D41" w:rsidRDefault="000F6D41" w:rsidP="000F6D41">
      <w:pPr>
        <w:pStyle w:val="Bngbiu-nidung"/>
        <w:numPr>
          <w:ilvl w:val="0"/>
          <w:numId w:val="10"/>
        </w:numPr>
      </w:pPr>
      <w:r>
        <w:t>Câu hỏi tương tự mà mô-đun trả về khác với câu hỏi tương tự do người gán nên có thể kết luận rằng đối với câu này hệ thống chạy sai.</w:t>
      </w:r>
    </w:p>
    <w:p w14:paraId="2F0890E1" w14:textId="232AC4F7" w:rsidR="000F6D41" w:rsidRDefault="000F6D41" w:rsidP="000F6D41">
      <w:pPr>
        <w:pStyle w:val="Bngbiu-nidung"/>
        <w:ind w:left="1080" w:firstLine="0"/>
      </w:pPr>
      <w:r>
        <w:t>Ví dụ 3: Lấy 3 câu hỏi có điểm số cao nhất</w:t>
      </w:r>
      <w:r w:rsidR="00280FC6">
        <w:t xml:space="preserve"> sử dụng bộ phân loại</w:t>
      </w:r>
      <w:r>
        <w:t xml:space="preserve"> với kết quả đúng.</w:t>
      </w:r>
    </w:p>
    <w:p w14:paraId="1063ED11" w14:textId="3A359183" w:rsidR="000F6D41" w:rsidRDefault="000F6D41" w:rsidP="003044E0">
      <w:pPr>
        <w:pStyle w:val="Bngbiu-nidung"/>
        <w:numPr>
          <w:ilvl w:val="0"/>
          <w:numId w:val="10"/>
        </w:numPr>
      </w:pPr>
      <w:r>
        <w:t xml:space="preserve">Câu hỏi kiểm thử: </w:t>
      </w:r>
      <w:r w:rsidR="003044E0">
        <w:t>“</w:t>
      </w:r>
      <w:r w:rsidR="003044E0" w:rsidRPr="003044E0">
        <w:t>Làm thế nào khi đăng ký môn học không thành công?</w:t>
      </w:r>
      <w:r w:rsidR="003044E0">
        <w:t>”, được gán sẵn câu hỏi tương tự bởi người là: “</w:t>
      </w:r>
      <w:r w:rsidR="003044E0" w:rsidRPr="003044E0">
        <w:t>Em phải làm sao khi đăng ký môn học thành công nhưng không hiện các môn?</w:t>
      </w:r>
      <w:r w:rsidR="003044E0">
        <w:t>”</w:t>
      </w:r>
    </w:p>
    <w:p w14:paraId="0DA26C5E" w14:textId="180B5B92" w:rsidR="003044E0" w:rsidRDefault="003044E0" w:rsidP="00E548FB">
      <w:pPr>
        <w:pStyle w:val="Bngbiu-nidung"/>
        <w:numPr>
          <w:ilvl w:val="0"/>
          <w:numId w:val="10"/>
        </w:numPr>
        <w:ind w:left="1080" w:firstLine="0"/>
      </w:pPr>
      <w:r>
        <w:t xml:space="preserve">Sau khi được xử lý bởi mô đun trả lời tự động ta nhận được 3 câu hỏi tương tự có trọng số cao là: </w:t>
      </w:r>
    </w:p>
    <w:p w14:paraId="06C4AC5C" w14:textId="677F00B8" w:rsidR="003044E0" w:rsidRDefault="003044E0" w:rsidP="00802D89">
      <w:pPr>
        <w:pStyle w:val="Bngbiu-nidung"/>
        <w:numPr>
          <w:ilvl w:val="0"/>
          <w:numId w:val="34"/>
        </w:numPr>
        <w:ind w:firstLine="270"/>
      </w:pPr>
      <w:r>
        <w:t>“</w:t>
      </w:r>
      <w:r w:rsidRPr="003044E0">
        <w:t>Em phải làm thế nào để đăng ký môn học? Em có thể hủy môn học đã đăng ký không?</w:t>
      </w:r>
      <w:r>
        <w:t>”, có trọng số:</w:t>
      </w:r>
      <w:r w:rsidRPr="003044E0">
        <w:t xml:space="preserve"> 0.75</w:t>
      </w:r>
    </w:p>
    <w:p w14:paraId="5AEBC2F4" w14:textId="28D5FEDF" w:rsidR="003044E0" w:rsidRDefault="003044E0" w:rsidP="00802D89">
      <w:pPr>
        <w:pStyle w:val="Bngbiu-nidung"/>
        <w:numPr>
          <w:ilvl w:val="0"/>
          <w:numId w:val="34"/>
        </w:numPr>
        <w:ind w:firstLine="270"/>
      </w:pPr>
      <w:r>
        <w:lastRenderedPageBreak/>
        <w:t>“</w:t>
      </w:r>
      <w:r w:rsidRPr="003044E0">
        <w:t>Em phải làm sao khi đăng ký môn học thành công nhưng không hiện các môn?</w:t>
      </w:r>
      <w:r>
        <w:t>”, có trọng số:</w:t>
      </w:r>
      <w:r w:rsidRPr="003044E0">
        <w:t xml:space="preserve"> 0.5714285714285714</w:t>
      </w:r>
    </w:p>
    <w:p w14:paraId="62A29A3E" w14:textId="1021DB4F" w:rsidR="003044E0" w:rsidRDefault="003044E0" w:rsidP="00802D89">
      <w:pPr>
        <w:pStyle w:val="Bngbiu-nidung"/>
        <w:numPr>
          <w:ilvl w:val="0"/>
          <w:numId w:val="34"/>
        </w:numPr>
        <w:ind w:firstLine="270"/>
      </w:pPr>
      <w:r>
        <w:t>“</w:t>
      </w:r>
      <w:r w:rsidRPr="003044E0">
        <w:t>Sau khi đăng ký kế hoạch học tập muốn tăng hay giảm thêm môn học sinh viên phải làm thế nào?</w:t>
      </w:r>
      <w:r>
        <w:t xml:space="preserve">”, có trọng số: </w:t>
      </w:r>
      <w:r w:rsidRPr="003044E0">
        <w:t>0.5</w:t>
      </w:r>
    </w:p>
    <w:p w14:paraId="7FCF958C" w14:textId="11DBF673" w:rsidR="003044E0" w:rsidRDefault="003044E0" w:rsidP="003044E0">
      <w:pPr>
        <w:pStyle w:val="Bngbiu-nidung"/>
        <w:numPr>
          <w:ilvl w:val="0"/>
          <w:numId w:val="10"/>
        </w:numPr>
      </w:pPr>
      <w:r>
        <w:t>Như vậy trong các câu mà mô-đun trả lời tự động trả về, có câu thứ 2(</w:t>
      </w:r>
      <w:r w:rsidRPr="003044E0">
        <w:t>Em phải làm sao khi đăng ký môn học thành công nhưng không hiện các môn?</w:t>
      </w:r>
      <w:r>
        <w:t>) trùng với câu do người gán. Nên kết luận trong trường hợp này giải thuật chạy đúng.</w:t>
      </w:r>
    </w:p>
    <w:p w14:paraId="775AE484" w14:textId="4CD4B10A" w:rsidR="003044E0" w:rsidRDefault="003044E0" w:rsidP="003044E0">
      <w:pPr>
        <w:pStyle w:val="Bngbiu-nidung"/>
        <w:ind w:left="1080" w:firstLine="0"/>
      </w:pPr>
      <w:r>
        <w:t>Ví dụ 4: Lấy 3 câu hỏi có điểm số cao nhất</w:t>
      </w:r>
      <w:r w:rsidR="00280FC6">
        <w:t xml:space="preserve"> sử dụng bộ phân loại</w:t>
      </w:r>
      <w:r>
        <w:t xml:space="preserve"> với kết quả sai.</w:t>
      </w:r>
    </w:p>
    <w:p w14:paraId="2FBEED55" w14:textId="177FC142" w:rsidR="003044E0" w:rsidRDefault="003044E0" w:rsidP="00741D58">
      <w:pPr>
        <w:pStyle w:val="Bngbiu-nidung"/>
        <w:numPr>
          <w:ilvl w:val="0"/>
          <w:numId w:val="10"/>
        </w:numPr>
      </w:pPr>
      <w:r>
        <w:t>Câu hỏi kiểm thử: “</w:t>
      </w:r>
      <w:r w:rsidRPr="003044E0">
        <w:t>Khi nào thì em bị thôi học?</w:t>
      </w:r>
      <w:r>
        <w:t>”, được gán sẵn câu hỏi tương tự bởi người là: “</w:t>
      </w:r>
      <w:r w:rsidR="00741D58" w:rsidRPr="00741D58">
        <w:t>Trong trường hợp nào thì em sẽ bị buộc thôi học ở trường?</w:t>
      </w:r>
      <w:r>
        <w:t>”</w:t>
      </w:r>
    </w:p>
    <w:p w14:paraId="4AA39412" w14:textId="77777777" w:rsidR="003044E0" w:rsidRDefault="003044E0" w:rsidP="003044E0">
      <w:pPr>
        <w:pStyle w:val="Bngbiu-nidung"/>
        <w:numPr>
          <w:ilvl w:val="0"/>
          <w:numId w:val="10"/>
        </w:numPr>
        <w:ind w:left="1080" w:firstLine="0"/>
      </w:pPr>
      <w:r>
        <w:t xml:space="preserve">Sau khi được xử lý bởi mô đun trả lời tự động ta nhận được 3 câu hỏi tương tự có trọng số cao là: </w:t>
      </w:r>
    </w:p>
    <w:p w14:paraId="0074473E" w14:textId="5F4A338B" w:rsidR="003044E0" w:rsidRDefault="003044E0" w:rsidP="00802D89">
      <w:pPr>
        <w:pStyle w:val="Bngbiu-nidung"/>
        <w:numPr>
          <w:ilvl w:val="0"/>
          <w:numId w:val="34"/>
        </w:numPr>
        <w:ind w:firstLine="270"/>
      </w:pPr>
      <w:r>
        <w:t>“</w:t>
      </w:r>
      <w:r w:rsidR="00741D58" w:rsidRPr="00741D58">
        <w:t>Khi nào thì bị cấm thi TOEIC?</w:t>
      </w:r>
      <w:r>
        <w:t>”, có trọng số:</w:t>
      </w:r>
      <w:r w:rsidRPr="003044E0">
        <w:t xml:space="preserve"> </w:t>
      </w:r>
      <w:r w:rsidR="00741D58" w:rsidRPr="00741D58">
        <w:t>0.625</w:t>
      </w:r>
    </w:p>
    <w:p w14:paraId="07DDBAB1" w14:textId="51354C2E" w:rsidR="003044E0" w:rsidRDefault="003044E0" w:rsidP="00802D89">
      <w:pPr>
        <w:pStyle w:val="Bngbiu-nidung"/>
        <w:numPr>
          <w:ilvl w:val="0"/>
          <w:numId w:val="34"/>
        </w:numPr>
        <w:ind w:firstLine="270"/>
      </w:pPr>
      <w:r>
        <w:t>“</w:t>
      </w:r>
      <w:r w:rsidR="00741D58" w:rsidRPr="00741D58">
        <w:t>Em muốn phúc khảo thì liên hệ ở đâu? Trong thời gian nào?</w:t>
      </w:r>
      <w:r>
        <w:t>”, có trọng số:</w:t>
      </w:r>
      <w:r w:rsidRPr="003044E0">
        <w:t xml:space="preserve"> </w:t>
      </w:r>
      <w:r w:rsidR="00741D58" w:rsidRPr="00741D58">
        <w:t>0.5</w:t>
      </w:r>
    </w:p>
    <w:p w14:paraId="604FCF5F" w14:textId="57CF0B28" w:rsidR="003044E0" w:rsidRDefault="003044E0" w:rsidP="00802D89">
      <w:pPr>
        <w:pStyle w:val="Bngbiu-nidung"/>
        <w:numPr>
          <w:ilvl w:val="0"/>
          <w:numId w:val="34"/>
        </w:numPr>
        <w:ind w:firstLine="270"/>
      </w:pPr>
      <w:r>
        <w:t>“</w:t>
      </w:r>
      <w:r w:rsidR="00741D58" w:rsidRPr="00741D58">
        <w:t>Học kỳ dự thính là gì? Học vào buổi nào? Học phí một tín chỉ là bao nhiêu?</w:t>
      </w:r>
      <w:r>
        <w:t xml:space="preserve">”, có trọng số: </w:t>
      </w:r>
      <w:r w:rsidR="00741D58" w:rsidRPr="00741D58">
        <w:t>0.4166666666666667</w:t>
      </w:r>
    </w:p>
    <w:p w14:paraId="70D36842" w14:textId="43AFD90C" w:rsidR="003044E0" w:rsidRDefault="003044E0" w:rsidP="003044E0">
      <w:pPr>
        <w:pStyle w:val="Bngbiu-nidung"/>
        <w:numPr>
          <w:ilvl w:val="0"/>
          <w:numId w:val="10"/>
        </w:numPr>
      </w:pPr>
      <w:r>
        <w:t xml:space="preserve">Như vậy trong các câu mà mô-đun trả lời tự động trả về, </w:t>
      </w:r>
      <w:r w:rsidR="00741D58">
        <w:t xml:space="preserve">không có câu hỏi nào </w:t>
      </w:r>
      <w:r>
        <w:t xml:space="preserve">trùng với câu do người gán. Nên kết luận trong trường hợp này giải thuật chạy </w:t>
      </w:r>
      <w:r w:rsidR="00741D58">
        <w:t>sai</w:t>
      </w:r>
      <w:r>
        <w:t>.</w:t>
      </w:r>
    </w:p>
    <w:p w14:paraId="30FA6AB2" w14:textId="680D772F" w:rsidR="003044E0" w:rsidRDefault="003044E0" w:rsidP="003044E0">
      <w:pPr>
        <w:pStyle w:val="Bngbiu-nidung"/>
        <w:ind w:left="1440" w:firstLine="0"/>
      </w:pPr>
    </w:p>
    <w:p w14:paraId="5F5D2617" w14:textId="77777777" w:rsidR="00741D58" w:rsidRDefault="00741D58" w:rsidP="003044E0">
      <w:pPr>
        <w:pStyle w:val="Bngbiu-nidung"/>
        <w:ind w:left="1440" w:firstLine="0"/>
      </w:pPr>
    </w:p>
    <w:p w14:paraId="138B388B" w14:textId="77777777" w:rsidR="00741D58" w:rsidRDefault="00741D58" w:rsidP="003044E0">
      <w:pPr>
        <w:pStyle w:val="Bngbiu-nidung"/>
        <w:ind w:left="1440" w:firstLine="0"/>
      </w:pPr>
    </w:p>
    <w:p w14:paraId="5F04ED75" w14:textId="77777777" w:rsidR="00741D58" w:rsidRDefault="00741D58" w:rsidP="003044E0">
      <w:pPr>
        <w:pStyle w:val="Bngbiu-nidung"/>
        <w:ind w:left="1440" w:firstLine="0"/>
      </w:pPr>
    </w:p>
    <w:p w14:paraId="5B168DD9" w14:textId="77777777" w:rsidR="00741D58" w:rsidRDefault="00741D58" w:rsidP="003044E0">
      <w:pPr>
        <w:pStyle w:val="Bngbiu-nidung"/>
        <w:ind w:left="1440" w:firstLine="0"/>
      </w:pPr>
    </w:p>
    <w:p w14:paraId="0B4CB0B3" w14:textId="77777777" w:rsidR="00741D58" w:rsidRDefault="00741D58" w:rsidP="003044E0">
      <w:pPr>
        <w:pStyle w:val="Bngbiu-nidung"/>
        <w:ind w:left="1440" w:firstLine="0"/>
      </w:pPr>
    </w:p>
    <w:p w14:paraId="182387F7" w14:textId="77777777" w:rsidR="00741D58" w:rsidRPr="000F6D41" w:rsidRDefault="00741D58" w:rsidP="003044E0">
      <w:pPr>
        <w:pStyle w:val="Bngbiu-nidung"/>
        <w:ind w:left="1440" w:firstLine="0"/>
      </w:pPr>
    </w:p>
    <w:tbl>
      <w:tblPr>
        <w:tblStyle w:val="TableGrid"/>
        <w:tblpPr w:leftFromText="180" w:rightFromText="180" w:vertAnchor="text" w:horzAnchor="margin" w:tblpY="678"/>
        <w:tblW w:w="9536" w:type="dxa"/>
        <w:tblLook w:val="04A0" w:firstRow="1" w:lastRow="0" w:firstColumn="1" w:lastColumn="0" w:noHBand="0" w:noVBand="1"/>
      </w:tblPr>
      <w:tblGrid>
        <w:gridCol w:w="1796"/>
        <w:gridCol w:w="1788"/>
        <w:gridCol w:w="2007"/>
        <w:gridCol w:w="1995"/>
        <w:gridCol w:w="1950"/>
      </w:tblGrid>
      <w:tr w:rsidR="002A4858" w:rsidRPr="00C23CCD" w14:paraId="21B35D9F" w14:textId="00312F85" w:rsidTr="002A4858">
        <w:trPr>
          <w:trHeight w:val="651"/>
        </w:trPr>
        <w:tc>
          <w:tcPr>
            <w:tcW w:w="1796" w:type="dxa"/>
          </w:tcPr>
          <w:p w14:paraId="35B89E4A" w14:textId="77777777" w:rsidR="002A4858" w:rsidRPr="00C23CCD" w:rsidRDefault="002A4858" w:rsidP="002A4858">
            <w:pPr>
              <w:pStyle w:val="Bngbiu-nidung"/>
              <w:ind w:firstLine="0"/>
              <w:jc w:val="center"/>
              <w:rPr>
                <w:b/>
              </w:rPr>
            </w:pPr>
            <w:r w:rsidRPr="00C23CCD">
              <w:rPr>
                <w:b/>
              </w:rPr>
              <w:t>Tiêu chí đánh giá</w:t>
            </w:r>
          </w:p>
        </w:tc>
        <w:tc>
          <w:tcPr>
            <w:tcW w:w="1788" w:type="dxa"/>
          </w:tcPr>
          <w:p w14:paraId="069D4EC9" w14:textId="77777777" w:rsidR="002A4858" w:rsidRPr="00C23CCD" w:rsidRDefault="002A4858" w:rsidP="002A4858">
            <w:pPr>
              <w:pStyle w:val="Bngbiu-nidung"/>
              <w:ind w:firstLine="0"/>
              <w:jc w:val="center"/>
              <w:rPr>
                <w:b/>
              </w:rPr>
            </w:pPr>
            <w:r w:rsidRPr="00C23CCD">
              <w:rPr>
                <w:b/>
              </w:rPr>
              <w:t>Lấy 1 câu hỏi có số điểm cao nhất</w:t>
            </w:r>
          </w:p>
          <w:p w14:paraId="5BE41696" w14:textId="77777777" w:rsidR="002A4858" w:rsidRPr="00C23CCD" w:rsidRDefault="002A4858" w:rsidP="002A4858">
            <w:pPr>
              <w:pStyle w:val="Bngbiu-nidung"/>
              <w:ind w:firstLine="0"/>
              <w:jc w:val="center"/>
              <w:rPr>
                <w:b/>
              </w:rPr>
            </w:pPr>
          </w:p>
        </w:tc>
        <w:tc>
          <w:tcPr>
            <w:tcW w:w="2007" w:type="dxa"/>
          </w:tcPr>
          <w:p w14:paraId="584360B7" w14:textId="3FE80777" w:rsidR="002A4858" w:rsidRPr="00C23CCD" w:rsidRDefault="002A4858" w:rsidP="002A4858">
            <w:pPr>
              <w:pStyle w:val="Bngbiu-nidung"/>
              <w:ind w:firstLine="0"/>
              <w:jc w:val="center"/>
              <w:rPr>
                <w:b/>
              </w:rPr>
            </w:pPr>
            <w:r>
              <w:rPr>
                <w:b/>
              </w:rPr>
              <w:t>Lấy 1 câu hỏi có số điểm cao nhất không sử dụng bộ phân loại</w:t>
            </w:r>
          </w:p>
        </w:tc>
        <w:tc>
          <w:tcPr>
            <w:tcW w:w="1995" w:type="dxa"/>
          </w:tcPr>
          <w:p w14:paraId="2BE23FB9" w14:textId="77777777" w:rsidR="002A4858" w:rsidRPr="00C23CCD" w:rsidRDefault="002A4858" w:rsidP="002A4858">
            <w:pPr>
              <w:pStyle w:val="Bngbiu-nidung"/>
              <w:ind w:firstLine="0"/>
              <w:jc w:val="center"/>
              <w:rPr>
                <w:b/>
              </w:rPr>
            </w:pPr>
            <w:r w:rsidRPr="00C23CCD">
              <w:rPr>
                <w:b/>
              </w:rPr>
              <w:t>Lấy 3 câu hỏi có số điểm cao nhất</w:t>
            </w:r>
          </w:p>
        </w:tc>
        <w:tc>
          <w:tcPr>
            <w:tcW w:w="1950" w:type="dxa"/>
          </w:tcPr>
          <w:p w14:paraId="79F8AAF9" w14:textId="250520E2" w:rsidR="002A4858" w:rsidRPr="00C23CCD" w:rsidRDefault="002A4858" w:rsidP="002A4858">
            <w:pPr>
              <w:pStyle w:val="Bngbiu-nidung"/>
              <w:ind w:firstLine="0"/>
              <w:jc w:val="center"/>
              <w:rPr>
                <w:b/>
              </w:rPr>
            </w:pPr>
            <w:r w:rsidRPr="00C23CCD">
              <w:rPr>
                <w:b/>
              </w:rPr>
              <w:t>Lấy 3 câu hỏi có số điểm cao nhất</w:t>
            </w:r>
            <w:r>
              <w:rPr>
                <w:b/>
              </w:rPr>
              <w:t xml:space="preserve"> không sử dụng bộ phân loại</w:t>
            </w:r>
          </w:p>
        </w:tc>
      </w:tr>
      <w:tr w:rsidR="002A4858" w14:paraId="5F664481" w14:textId="53C4125C" w:rsidTr="002A4858">
        <w:trPr>
          <w:trHeight w:val="441"/>
        </w:trPr>
        <w:tc>
          <w:tcPr>
            <w:tcW w:w="1796" w:type="dxa"/>
          </w:tcPr>
          <w:p w14:paraId="791B6630" w14:textId="77777777" w:rsidR="002A4858" w:rsidRDefault="002A4858" w:rsidP="002A4858">
            <w:pPr>
              <w:pStyle w:val="Bngbiu-nidung"/>
              <w:ind w:firstLine="0"/>
              <w:jc w:val="center"/>
            </w:pPr>
            <w:r>
              <w:t>Số lượng câu đánh giá</w:t>
            </w:r>
          </w:p>
        </w:tc>
        <w:tc>
          <w:tcPr>
            <w:tcW w:w="1788" w:type="dxa"/>
          </w:tcPr>
          <w:p w14:paraId="2B2C3FF1" w14:textId="77777777" w:rsidR="002A4858" w:rsidRDefault="002A4858" w:rsidP="002A4858">
            <w:pPr>
              <w:pStyle w:val="Bngbiu-nidung"/>
              <w:ind w:firstLine="0"/>
              <w:jc w:val="center"/>
            </w:pPr>
            <w:r>
              <w:t>30</w:t>
            </w:r>
          </w:p>
        </w:tc>
        <w:tc>
          <w:tcPr>
            <w:tcW w:w="2007" w:type="dxa"/>
          </w:tcPr>
          <w:p w14:paraId="5B9DC7CE" w14:textId="4AF81D60" w:rsidR="002A4858" w:rsidRDefault="002A4858" w:rsidP="002A4858">
            <w:pPr>
              <w:pStyle w:val="Bngbiu-nidung"/>
              <w:ind w:firstLine="0"/>
              <w:jc w:val="center"/>
            </w:pPr>
            <w:r>
              <w:t>30</w:t>
            </w:r>
          </w:p>
        </w:tc>
        <w:tc>
          <w:tcPr>
            <w:tcW w:w="1995" w:type="dxa"/>
          </w:tcPr>
          <w:p w14:paraId="4F072012" w14:textId="77777777" w:rsidR="002A4858" w:rsidRDefault="002A4858" w:rsidP="002A4858">
            <w:pPr>
              <w:pStyle w:val="Bngbiu-nidung"/>
              <w:ind w:firstLine="0"/>
              <w:jc w:val="center"/>
            </w:pPr>
            <w:r>
              <w:t>30</w:t>
            </w:r>
          </w:p>
        </w:tc>
        <w:tc>
          <w:tcPr>
            <w:tcW w:w="1950" w:type="dxa"/>
          </w:tcPr>
          <w:p w14:paraId="24013E0C" w14:textId="2B8BD53A" w:rsidR="002A4858" w:rsidRDefault="002A4858" w:rsidP="002A4858">
            <w:pPr>
              <w:pStyle w:val="Bngbiu-nidung"/>
              <w:ind w:firstLine="0"/>
              <w:jc w:val="center"/>
            </w:pPr>
            <w:r>
              <w:t>30</w:t>
            </w:r>
          </w:p>
        </w:tc>
      </w:tr>
      <w:tr w:rsidR="002A4858" w14:paraId="015ED893" w14:textId="5EB6180B" w:rsidTr="002A4858">
        <w:trPr>
          <w:trHeight w:val="779"/>
        </w:trPr>
        <w:tc>
          <w:tcPr>
            <w:tcW w:w="1796" w:type="dxa"/>
          </w:tcPr>
          <w:p w14:paraId="715EED44" w14:textId="77777777" w:rsidR="002A4858" w:rsidRDefault="002A4858" w:rsidP="002A4858">
            <w:pPr>
              <w:pStyle w:val="Bngbiu-nidung"/>
              <w:ind w:firstLine="0"/>
              <w:jc w:val="center"/>
            </w:pPr>
            <w:r>
              <w:t>Số lượng câu nguồn để kiểm tra</w:t>
            </w:r>
          </w:p>
        </w:tc>
        <w:tc>
          <w:tcPr>
            <w:tcW w:w="1788" w:type="dxa"/>
          </w:tcPr>
          <w:p w14:paraId="61C132D3" w14:textId="77777777" w:rsidR="002A4858" w:rsidRDefault="002A4858" w:rsidP="002A4858">
            <w:pPr>
              <w:pStyle w:val="Bngbiu-nidung"/>
              <w:ind w:firstLine="0"/>
              <w:jc w:val="center"/>
            </w:pPr>
            <w:r>
              <w:t>44</w:t>
            </w:r>
          </w:p>
        </w:tc>
        <w:tc>
          <w:tcPr>
            <w:tcW w:w="2007" w:type="dxa"/>
          </w:tcPr>
          <w:p w14:paraId="4BC7C2DC" w14:textId="50CB55B1" w:rsidR="002A4858" w:rsidRDefault="002A4858" w:rsidP="002A4858">
            <w:pPr>
              <w:pStyle w:val="Bngbiu-nidung"/>
              <w:ind w:firstLine="0"/>
              <w:jc w:val="center"/>
            </w:pPr>
            <w:r>
              <w:t>44</w:t>
            </w:r>
          </w:p>
        </w:tc>
        <w:tc>
          <w:tcPr>
            <w:tcW w:w="1995" w:type="dxa"/>
          </w:tcPr>
          <w:p w14:paraId="498B5594" w14:textId="77777777" w:rsidR="002A4858" w:rsidRDefault="002A4858" w:rsidP="002A4858">
            <w:pPr>
              <w:pStyle w:val="Bngbiu-nidung"/>
              <w:ind w:firstLine="0"/>
              <w:jc w:val="center"/>
            </w:pPr>
            <w:r>
              <w:t>44</w:t>
            </w:r>
          </w:p>
        </w:tc>
        <w:tc>
          <w:tcPr>
            <w:tcW w:w="1950" w:type="dxa"/>
          </w:tcPr>
          <w:p w14:paraId="0AC534FE" w14:textId="23A34E1B" w:rsidR="002A4858" w:rsidRDefault="002A4858" w:rsidP="002A4858">
            <w:pPr>
              <w:pStyle w:val="Bngbiu-nidung"/>
              <w:ind w:firstLine="0"/>
              <w:jc w:val="center"/>
            </w:pPr>
            <w:r>
              <w:t>44</w:t>
            </w:r>
          </w:p>
        </w:tc>
      </w:tr>
      <w:tr w:rsidR="002A4858" w14:paraId="632040CD" w14:textId="4A8EA354" w:rsidTr="002A4858">
        <w:trPr>
          <w:trHeight w:val="627"/>
        </w:trPr>
        <w:tc>
          <w:tcPr>
            <w:tcW w:w="1796" w:type="dxa"/>
          </w:tcPr>
          <w:p w14:paraId="2EA72FA8" w14:textId="77777777" w:rsidR="002A4858" w:rsidRDefault="002A4858" w:rsidP="002A4858">
            <w:pPr>
              <w:pStyle w:val="Bngbiu-nidung"/>
              <w:ind w:firstLine="0"/>
              <w:jc w:val="center"/>
            </w:pPr>
            <w:r>
              <w:t>Số lượng câu đúng</w:t>
            </w:r>
          </w:p>
        </w:tc>
        <w:tc>
          <w:tcPr>
            <w:tcW w:w="1788" w:type="dxa"/>
          </w:tcPr>
          <w:p w14:paraId="5EDC18F9" w14:textId="77777777" w:rsidR="002A4858" w:rsidRPr="00447233" w:rsidRDefault="00C84FFB" w:rsidP="002A4858">
            <w:pPr>
              <w:pStyle w:val="Bngbiu-nidung"/>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17</m:t>
                    </m:r>
                  </m:num>
                  <m:den>
                    <m:r>
                      <w:rPr>
                        <w:rFonts w:ascii="Cambria Math" w:hAnsi="Cambria Math"/>
                        <w:sz w:val="24"/>
                        <w:szCs w:val="24"/>
                      </w:rPr>
                      <m:t>30</m:t>
                    </m:r>
                  </m:den>
                </m:f>
              </m:oMath>
            </m:oMathPara>
          </w:p>
        </w:tc>
        <w:tc>
          <w:tcPr>
            <w:tcW w:w="2007" w:type="dxa"/>
          </w:tcPr>
          <w:p w14:paraId="3CB6DEBD" w14:textId="659D811E" w:rsidR="002A4858" w:rsidRDefault="00C84FFB" w:rsidP="002A4858">
            <w:pPr>
              <w:pStyle w:val="Bngbiu-nidung"/>
              <w:tabs>
                <w:tab w:val="left" w:pos="1080"/>
              </w:tabs>
              <w:ind w:firstLine="0"/>
              <w:rPr>
                <w:i/>
                <w:sz w:val="24"/>
                <w:szCs w:val="24"/>
              </w:rPr>
            </w:pPr>
            <m:oMathPara>
              <m:oMath>
                <m:f>
                  <m:fPr>
                    <m:ctrlPr>
                      <w:rPr>
                        <w:rFonts w:ascii="Cambria Math" w:hAnsi="Cambria Math"/>
                        <w:i/>
                        <w:sz w:val="24"/>
                        <w:szCs w:val="24"/>
                      </w:rPr>
                    </m:ctrlPr>
                  </m:fPr>
                  <m:num>
                    <m:r>
                      <w:rPr>
                        <w:rFonts w:ascii="Cambria Math" w:hAnsi="Cambria Math"/>
                        <w:sz w:val="24"/>
                        <w:szCs w:val="24"/>
                      </w:rPr>
                      <m:t>18</m:t>
                    </m:r>
                  </m:num>
                  <m:den>
                    <m:r>
                      <w:rPr>
                        <w:rFonts w:ascii="Cambria Math" w:hAnsi="Cambria Math"/>
                        <w:sz w:val="24"/>
                        <w:szCs w:val="24"/>
                      </w:rPr>
                      <m:t>30</m:t>
                    </m:r>
                  </m:den>
                </m:f>
              </m:oMath>
            </m:oMathPara>
          </w:p>
        </w:tc>
        <w:tc>
          <w:tcPr>
            <w:tcW w:w="1995" w:type="dxa"/>
          </w:tcPr>
          <w:p w14:paraId="4E8BC563" w14:textId="77777777" w:rsidR="002A4858" w:rsidRPr="00447233" w:rsidRDefault="00C84FFB" w:rsidP="002A4858">
            <w:pPr>
              <w:pStyle w:val="Bngbiu-nidung"/>
              <w:tabs>
                <w:tab w:val="left" w:pos="1080"/>
              </w:tabs>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24</m:t>
                    </m:r>
                  </m:num>
                  <m:den>
                    <m:r>
                      <w:rPr>
                        <w:rFonts w:ascii="Cambria Math" w:hAnsi="Cambria Math"/>
                        <w:sz w:val="24"/>
                        <w:szCs w:val="24"/>
                      </w:rPr>
                      <m:t>30</m:t>
                    </m:r>
                  </m:den>
                </m:f>
              </m:oMath>
            </m:oMathPara>
          </w:p>
        </w:tc>
        <w:tc>
          <w:tcPr>
            <w:tcW w:w="1950" w:type="dxa"/>
          </w:tcPr>
          <w:p w14:paraId="5D1CAA0D" w14:textId="37088D9E" w:rsidR="002A4858" w:rsidRDefault="00C84FFB" w:rsidP="002A4858">
            <w:pPr>
              <w:pStyle w:val="Bngbiu-nidung"/>
              <w:tabs>
                <w:tab w:val="left" w:pos="1080"/>
              </w:tabs>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27</m:t>
                    </m:r>
                  </m:num>
                  <m:den>
                    <m:r>
                      <w:rPr>
                        <w:rFonts w:ascii="Cambria Math" w:hAnsi="Cambria Math"/>
                        <w:sz w:val="24"/>
                        <w:szCs w:val="24"/>
                      </w:rPr>
                      <m:t>30</m:t>
                    </m:r>
                  </m:den>
                </m:f>
              </m:oMath>
            </m:oMathPara>
          </w:p>
        </w:tc>
      </w:tr>
      <w:tr w:rsidR="002A4858" w14:paraId="2BD33BB8" w14:textId="2FB49B13" w:rsidTr="002A4858">
        <w:trPr>
          <w:trHeight w:val="429"/>
        </w:trPr>
        <w:tc>
          <w:tcPr>
            <w:tcW w:w="1796" w:type="dxa"/>
          </w:tcPr>
          <w:p w14:paraId="6762F081" w14:textId="77777777" w:rsidR="002A4858" w:rsidRDefault="002A4858" w:rsidP="002A4858">
            <w:pPr>
              <w:pStyle w:val="Bngbiu-nidung"/>
              <w:ind w:firstLine="0"/>
              <w:jc w:val="center"/>
            </w:pPr>
            <w:r>
              <w:t>Tỉ lệ đúng</w:t>
            </w:r>
          </w:p>
        </w:tc>
        <w:tc>
          <w:tcPr>
            <w:tcW w:w="1788" w:type="dxa"/>
          </w:tcPr>
          <w:p w14:paraId="59B1849D" w14:textId="5E2DA8EF" w:rsidR="002A4858" w:rsidRDefault="002A4858" w:rsidP="002A4858">
            <w:pPr>
              <w:pStyle w:val="Bngbiu-nidung"/>
              <w:ind w:firstLine="0"/>
              <w:jc w:val="center"/>
            </w:pPr>
            <w:r>
              <w:t>56,67%</w:t>
            </w:r>
          </w:p>
        </w:tc>
        <w:tc>
          <w:tcPr>
            <w:tcW w:w="2007" w:type="dxa"/>
          </w:tcPr>
          <w:p w14:paraId="0A396FA1" w14:textId="18B6BE0E" w:rsidR="002A4858" w:rsidRDefault="002A4858" w:rsidP="002A4858">
            <w:pPr>
              <w:pStyle w:val="Bngbiu-nidung"/>
              <w:keepNext/>
              <w:ind w:firstLine="0"/>
              <w:jc w:val="center"/>
            </w:pPr>
            <w:r>
              <w:t>60%</w:t>
            </w:r>
          </w:p>
        </w:tc>
        <w:tc>
          <w:tcPr>
            <w:tcW w:w="1995" w:type="dxa"/>
          </w:tcPr>
          <w:p w14:paraId="587C18E0" w14:textId="77777777" w:rsidR="002A4858" w:rsidRDefault="002A4858" w:rsidP="002A4858">
            <w:pPr>
              <w:pStyle w:val="Bngbiu-nidung"/>
              <w:keepNext/>
              <w:ind w:firstLine="0"/>
              <w:jc w:val="center"/>
            </w:pPr>
            <w:r>
              <w:t>80%</w:t>
            </w:r>
          </w:p>
        </w:tc>
        <w:tc>
          <w:tcPr>
            <w:tcW w:w="1950" w:type="dxa"/>
          </w:tcPr>
          <w:p w14:paraId="3EAE0663" w14:textId="35A5E1C6" w:rsidR="002A4858" w:rsidRDefault="002A4858" w:rsidP="002A4858">
            <w:pPr>
              <w:pStyle w:val="Bngbiu-nidung"/>
              <w:keepNext/>
              <w:ind w:firstLine="0"/>
              <w:jc w:val="center"/>
            </w:pPr>
            <w:r>
              <w:t>90%</w:t>
            </w:r>
          </w:p>
        </w:tc>
      </w:tr>
    </w:tbl>
    <w:p w14:paraId="072F1B1F" w14:textId="49D89F64" w:rsidR="00C830D9" w:rsidRDefault="00966B62" w:rsidP="002A4858">
      <w:pPr>
        <w:pStyle w:val="Bngbiu-nidung"/>
      </w:pPr>
      <w:r>
        <w:t xml:space="preserve">Sau đây là bảng </w:t>
      </w:r>
      <w:r w:rsidR="002A4858">
        <w:t>kết quả thử nghiệm trong các trường hợp:</w:t>
      </w:r>
    </w:p>
    <w:p w14:paraId="7C049142" w14:textId="77777777" w:rsidR="0047619E" w:rsidRDefault="0047619E" w:rsidP="002A4858">
      <w:pPr>
        <w:pStyle w:val="Caption"/>
        <w:framePr w:hSpace="180" w:wrap="around" w:vAnchor="text" w:hAnchor="page" w:x="4321" w:y="6814"/>
      </w:pPr>
      <w:bookmarkStart w:id="454" w:name="_Toc476499942"/>
      <w:bookmarkStart w:id="455" w:name="_Toc476500162"/>
      <w:r>
        <w:t xml:space="preserve">Bảng 4. </w:t>
      </w:r>
      <w:fldSimple w:instr=" SEQ Bảng_4. \* ARABIC ">
        <w:r w:rsidR="00E94687">
          <w:rPr>
            <w:noProof/>
          </w:rPr>
          <w:t>2</w:t>
        </w:r>
      </w:fldSimple>
      <w:r>
        <w:t>: Kết quả thực nghiệm mô hình 1-gram</w:t>
      </w:r>
      <w:bookmarkEnd w:id="454"/>
      <w:bookmarkEnd w:id="455"/>
    </w:p>
    <w:p w14:paraId="56458C88" w14:textId="77777777" w:rsidR="0047619E" w:rsidRDefault="0047619E" w:rsidP="00741D58">
      <w:pPr>
        <w:pStyle w:val="Bngbiu-nidung"/>
        <w:ind w:firstLine="0"/>
      </w:pPr>
    </w:p>
    <w:p w14:paraId="378C7D0E" w14:textId="37D335BB" w:rsidR="00741D58" w:rsidRDefault="002A4858" w:rsidP="00741D58">
      <w:pPr>
        <w:pStyle w:val="Bngbiu-nidung"/>
        <w:ind w:left="786" w:firstLine="0"/>
      </w:pPr>
      <w:r>
        <w:t>Nhận xét:</w:t>
      </w:r>
    </w:p>
    <w:p w14:paraId="03693F43" w14:textId="4FE319B3" w:rsidR="0070416A" w:rsidRDefault="0070416A" w:rsidP="004B0C77">
      <w:pPr>
        <w:pStyle w:val="Bngbiu-nidung"/>
        <w:numPr>
          <w:ilvl w:val="0"/>
          <w:numId w:val="2"/>
        </w:numPr>
      </w:pPr>
      <w:r>
        <w:t>Vậy ta có thể thấy rõ việc lấy 1 câu hỏi có số điểm cao</w:t>
      </w:r>
      <w:r w:rsidR="00A37036">
        <w:t xml:space="preserve"> nhất cho kết quả đúng thấp hơn</w:t>
      </w:r>
      <w:r w:rsidR="002A4858">
        <w:t xml:space="preserve"> do không phải lúc nào câu được gán điểm số cao nhất cũng đúng.</w:t>
      </w:r>
    </w:p>
    <w:p w14:paraId="77ACAEE6" w14:textId="77777777" w:rsidR="0070416A" w:rsidRDefault="0070416A" w:rsidP="004B0C77">
      <w:pPr>
        <w:pStyle w:val="Bngbiu-nidung"/>
        <w:numPr>
          <w:ilvl w:val="0"/>
          <w:numId w:val="2"/>
        </w:numPr>
      </w:pPr>
      <w:r>
        <w:lastRenderedPageBreak/>
        <w:t>Việc lấy ra 3 câu hỏi tương tự được khuyến khích hơn do tỉ lệ xuất hiện câu hỏi tương tự trong cở sở dữ liệu cao hơn.</w:t>
      </w:r>
    </w:p>
    <w:p w14:paraId="1667944D" w14:textId="597CCB3E" w:rsidR="002A4858" w:rsidRDefault="002A4858" w:rsidP="002A4858">
      <w:pPr>
        <w:pStyle w:val="Bngbiu-nidung"/>
        <w:numPr>
          <w:ilvl w:val="0"/>
          <w:numId w:val="2"/>
        </w:numPr>
      </w:pPr>
      <w:r>
        <w:t xml:space="preserve">Khi sử dụng bộ phân loại lại có kết quả thấp hơn, </w:t>
      </w:r>
      <w:r w:rsidR="00B43773">
        <w:t>có thể do</w:t>
      </w:r>
      <w:r>
        <w:t xml:space="preserve"> các câu</w:t>
      </w:r>
      <w:r w:rsidR="00B43773">
        <w:t xml:space="preserve"> hỏi bởi n</w:t>
      </w:r>
      <w:r>
        <w:t xml:space="preserve">gười gán không đúng </w:t>
      </w:r>
      <w:r w:rsidR="00B43773">
        <w:t>loại với câu hỏi thử nghiệm hoặc bộ phân loại cho kết quả không chính xác gây ra nhầm lẫn quá trình tìm câu hỏi tương tự.</w:t>
      </w:r>
    </w:p>
    <w:p w14:paraId="1EB100B4" w14:textId="77777777" w:rsidR="002A4858" w:rsidRDefault="002A4858" w:rsidP="002A4858">
      <w:pPr>
        <w:pStyle w:val="Bngbiu-nidung"/>
      </w:pPr>
    </w:p>
    <w:p w14:paraId="4BBB779A" w14:textId="31B8169E" w:rsidR="00560AD9" w:rsidRPr="00D27C88" w:rsidRDefault="00D27C88" w:rsidP="00605DB2">
      <w:pPr>
        <w:pStyle w:val="Tiumccp2"/>
      </w:pPr>
      <w:bookmarkStart w:id="456" w:name="_Toc476111360"/>
      <w:bookmarkStart w:id="457" w:name="_Toc476213462"/>
      <w:bookmarkStart w:id="458" w:name="_Toc476412794"/>
      <w:r w:rsidRPr="00D27C88">
        <w:t xml:space="preserve">2. </w:t>
      </w:r>
      <w:r w:rsidR="00EA3C63" w:rsidRPr="00D27C88">
        <w:t>Mô hình 2-gram</w:t>
      </w:r>
      <w:bookmarkEnd w:id="456"/>
      <w:bookmarkEnd w:id="457"/>
      <w:bookmarkEnd w:id="458"/>
    </w:p>
    <w:p w14:paraId="3D025F62" w14:textId="223F4FCF" w:rsidR="00C77FD1" w:rsidRDefault="00C77FD1" w:rsidP="00C77FD1">
      <w:pPr>
        <w:pStyle w:val="Bngbiu-nidung"/>
      </w:pPr>
      <w:r>
        <w:t xml:space="preserve">- Để đánh giá tính đúng đắn của giải thuật chúng ta sẽ chạy bộ đánh giá.Việc chạy bộ đánh giá được chia ra </w:t>
      </w:r>
      <w:r w:rsidR="00280FC6">
        <w:t>4</w:t>
      </w:r>
      <w:r>
        <w:t xml:space="preserve"> trường hợp:</w:t>
      </w:r>
    </w:p>
    <w:p w14:paraId="1F121702" w14:textId="32193901" w:rsidR="00C77FD1" w:rsidRDefault="00C77FD1" w:rsidP="004B0C77">
      <w:pPr>
        <w:pStyle w:val="Bngbiu-nidung"/>
        <w:numPr>
          <w:ilvl w:val="0"/>
          <w:numId w:val="10"/>
        </w:numPr>
      </w:pPr>
      <w:r>
        <w:t>Lấy 1 câu hỏi có số điểm cao nhất</w:t>
      </w:r>
      <w:r w:rsidR="00280FC6">
        <w:t xml:space="preserve"> sử dụng bộ phân loại.</w:t>
      </w:r>
    </w:p>
    <w:p w14:paraId="71E83F1C" w14:textId="6913E85A" w:rsidR="00560AD9" w:rsidRDefault="00C77FD1" w:rsidP="004B0C77">
      <w:pPr>
        <w:pStyle w:val="Bngbiu-nidung"/>
        <w:numPr>
          <w:ilvl w:val="0"/>
          <w:numId w:val="10"/>
        </w:numPr>
      </w:pPr>
      <w:r>
        <w:t>Lấy 3 câu hỏi có số điểm cao nhất</w:t>
      </w:r>
      <w:r w:rsidR="00280FC6" w:rsidRPr="00280FC6">
        <w:t xml:space="preserve"> </w:t>
      </w:r>
      <w:r w:rsidR="00280FC6">
        <w:t>sử dụng bộ phân loại.</w:t>
      </w:r>
    </w:p>
    <w:p w14:paraId="74B6AAAD" w14:textId="27B8DB6F" w:rsidR="00280FC6" w:rsidRDefault="00280FC6" w:rsidP="00280FC6">
      <w:pPr>
        <w:pStyle w:val="Bngbiu-nidung"/>
        <w:numPr>
          <w:ilvl w:val="0"/>
          <w:numId w:val="10"/>
        </w:numPr>
      </w:pPr>
      <w:r>
        <w:t>Lấy 1 câu hỏi có số điểm cao nhất không sử dụng bộ phân loại.</w:t>
      </w:r>
    </w:p>
    <w:p w14:paraId="715F6BC7" w14:textId="620D128F" w:rsidR="00280FC6" w:rsidRDefault="00280FC6" w:rsidP="00280FC6">
      <w:pPr>
        <w:pStyle w:val="Bngbiu-nidung"/>
        <w:numPr>
          <w:ilvl w:val="0"/>
          <w:numId w:val="10"/>
        </w:numPr>
      </w:pPr>
      <w:r>
        <w:t>Lấy 3 câu hỏi có số điểm cao nhất không sử dụng bộ phân loại.</w:t>
      </w:r>
    </w:p>
    <w:p w14:paraId="01DA0456" w14:textId="0CC4B677" w:rsidR="00741D58" w:rsidRDefault="00741D58" w:rsidP="00741D58">
      <w:pPr>
        <w:pStyle w:val="Bngbiu-nidung"/>
        <w:ind w:left="786" w:firstLine="0"/>
      </w:pPr>
      <w:r>
        <w:t>Ví dụ 1: Lấy 1 câu hỏi có điểm số cao nhất</w:t>
      </w:r>
      <w:r w:rsidR="00280FC6">
        <w:t xml:space="preserve"> sử dụng bộ phân loại</w:t>
      </w:r>
      <w:r>
        <w:t xml:space="preserve"> với kết quả đúng:</w:t>
      </w:r>
    </w:p>
    <w:p w14:paraId="23E511D7" w14:textId="39106883" w:rsidR="00741D58" w:rsidRDefault="00741D58" w:rsidP="00816416">
      <w:pPr>
        <w:pStyle w:val="Bngbiu-nidung"/>
        <w:numPr>
          <w:ilvl w:val="0"/>
          <w:numId w:val="10"/>
        </w:numPr>
      </w:pPr>
      <w:r>
        <w:t>Câu hỏi kiểm thử:</w:t>
      </w:r>
      <w:r w:rsidRPr="00C6231A">
        <w:t xml:space="preserve"> </w:t>
      </w:r>
      <w:r w:rsidRPr="00741D58">
        <w:t>Làm thế nào khi đăng ký môn học không thành công?</w:t>
      </w:r>
      <w:r>
        <w:t>”, được gán sẵn câu hỏi tương tự bởi người là: “</w:t>
      </w:r>
      <w:r w:rsidR="00816416" w:rsidRPr="00816416">
        <w:t>Em phải làm sao khi đăng ký môn học thành công nhưng không hiện các môn?</w:t>
      </w:r>
      <w:r>
        <w:t xml:space="preserve">”. </w:t>
      </w:r>
    </w:p>
    <w:p w14:paraId="25EA1A3C" w14:textId="1905F4F6" w:rsidR="00741D58" w:rsidRDefault="00741D58" w:rsidP="00816416">
      <w:pPr>
        <w:pStyle w:val="Bngbiu-nidung"/>
        <w:numPr>
          <w:ilvl w:val="0"/>
          <w:numId w:val="10"/>
        </w:numPr>
      </w:pPr>
      <w:r>
        <w:t>Sau khi được xử lý bởi mô đun trả lời tự động ta nhận được một câu hỏi tương tự có trọng số cao nhất (</w:t>
      </w:r>
      <w:r w:rsidR="00816416" w:rsidRPr="00816416">
        <w:t>0.21052631578947367</w:t>
      </w:r>
      <w:r>
        <w:t>) là: “</w:t>
      </w:r>
      <w:r w:rsidR="00816416" w:rsidRPr="00816416">
        <w:t>Em phải làm sao khi đăng ký môn học thành công nhưng không hiện các môn?</w:t>
      </w:r>
      <w:r>
        <w:t>”.</w:t>
      </w:r>
    </w:p>
    <w:p w14:paraId="20FD31F6" w14:textId="6E264CDD" w:rsidR="00741D58" w:rsidRDefault="00741D58" w:rsidP="00741D58">
      <w:pPr>
        <w:pStyle w:val="Bngbiu-nidung"/>
        <w:numPr>
          <w:ilvl w:val="0"/>
          <w:numId w:val="10"/>
        </w:numPr>
      </w:pPr>
      <w:r>
        <w:t>Câu hỏi tương tự được mô-đun trả về sẽ đem so sánh với các câu hỏi do người gán ở trên (“</w:t>
      </w:r>
      <w:r w:rsidR="00816416" w:rsidRPr="00816416">
        <w:t>Em phải làm sao khi đăng ký môn học thành công nhưng không hiện các môn?</w:t>
      </w:r>
      <w:r>
        <w:t>”). Ta thấy 2 câu trùng nhau nên có thể kết luận rằng đối với câu hỏi kiểm thử này giải thuật chạy đúng.</w:t>
      </w:r>
    </w:p>
    <w:p w14:paraId="2C726CC1" w14:textId="0B651B38" w:rsidR="00741D58" w:rsidRDefault="00741D58" w:rsidP="00741D58">
      <w:pPr>
        <w:pStyle w:val="Bngbiu-nidung"/>
        <w:ind w:left="1080" w:firstLine="0"/>
      </w:pPr>
      <w:r>
        <w:lastRenderedPageBreak/>
        <w:t>Ví dụ 2: Lấy 1 câu hỏi có điểm số cao nhất</w:t>
      </w:r>
      <w:r w:rsidR="00280FC6">
        <w:t xml:space="preserve"> sử dụng bộ phân loại</w:t>
      </w:r>
      <w:r>
        <w:t xml:space="preserve"> với kết quả sai.</w:t>
      </w:r>
    </w:p>
    <w:p w14:paraId="3CC2FF68" w14:textId="78C53617" w:rsidR="00741D58" w:rsidRDefault="00741D58" w:rsidP="00816416">
      <w:pPr>
        <w:pStyle w:val="Bngbiu-nidung"/>
        <w:numPr>
          <w:ilvl w:val="0"/>
          <w:numId w:val="10"/>
        </w:numPr>
      </w:pPr>
      <w:r w:rsidRPr="000F6D41">
        <w:t>Câu hỏi kiểm thử: “</w:t>
      </w:r>
      <w:r w:rsidR="00816416" w:rsidRPr="00816416">
        <w:t>Làm sao để xin bảng điêm?</w:t>
      </w:r>
      <w:r>
        <w:t>”, được gán sẵn câu hỏi tương tự bởi người là: “</w:t>
      </w:r>
      <w:r w:rsidR="00816416" w:rsidRPr="00816416">
        <w:t>Em muốn xin bảng điểm để tiện theo dõi quá trình học tập của bản thân thì em xin ở đâu?</w:t>
      </w:r>
      <w:r>
        <w:t>”.</w:t>
      </w:r>
    </w:p>
    <w:p w14:paraId="1FCD03B6" w14:textId="26FD57B2" w:rsidR="00741D58" w:rsidRDefault="00741D58" w:rsidP="00816416">
      <w:pPr>
        <w:pStyle w:val="Bngbiu-nidung"/>
        <w:numPr>
          <w:ilvl w:val="0"/>
          <w:numId w:val="10"/>
        </w:numPr>
      </w:pPr>
      <w:r>
        <w:t>Sau khi được xử lý bởi mô đun trả lời tự động ta nhận được một câu hỏi tương tự có trọng số cao nhất (</w:t>
      </w:r>
      <w:r w:rsidR="00816416" w:rsidRPr="00816416">
        <w:t>0.1818</w:t>
      </w:r>
      <w:r w:rsidR="00816416">
        <w:t>2</w:t>
      </w:r>
      <w:r>
        <w:t>) là: “</w:t>
      </w:r>
      <w:r w:rsidR="00816416" w:rsidRPr="00816416">
        <w:t>Làm sao để xin phép nghỉ học tạm thời?</w:t>
      </w:r>
      <w:r>
        <w:t>”.</w:t>
      </w:r>
    </w:p>
    <w:p w14:paraId="1714292C" w14:textId="77777777" w:rsidR="00741D58" w:rsidRDefault="00741D58" w:rsidP="00741D58">
      <w:pPr>
        <w:pStyle w:val="Bngbiu-nidung"/>
        <w:numPr>
          <w:ilvl w:val="0"/>
          <w:numId w:val="10"/>
        </w:numPr>
      </w:pPr>
      <w:r>
        <w:t>Câu hỏi tương tự mà mô-đun trả về khác với câu hỏi tương tự do người gán nên có thể kết luận rằng đối với câu này hệ thống chạy sai.</w:t>
      </w:r>
    </w:p>
    <w:p w14:paraId="7B7C3E78" w14:textId="4F125DA7" w:rsidR="00741D58" w:rsidRDefault="00741D58" w:rsidP="00741D58">
      <w:pPr>
        <w:pStyle w:val="Bngbiu-nidung"/>
        <w:ind w:left="1080" w:firstLine="0"/>
      </w:pPr>
      <w:r>
        <w:t>Ví dụ 3: Lấy 3 câu hỏi có điểm số cao nhất</w:t>
      </w:r>
      <w:r w:rsidR="00280FC6">
        <w:t xml:space="preserve"> sử dụng bộ phân loại</w:t>
      </w:r>
      <w:r>
        <w:t xml:space="preserve"> với kết quả đúng.</w:t>
      </w:r>
    </w:p>
    <w:p w14:paraId="6875785A" w14:textId="165B7AC1" w:rsidR="00741D58" w:rsidRDefault="00741D58" w:rsidP="00816416">
      <w:pPr>
        <w:pStyle w:val="Bngbiu-nidung"/>
        <w:numPr>
          <w:ilvl w:val="0"/>
          <w:numId w:val="10"/>
        </w:numPr>
      </w:pPr>
      <w:r>
        <w:t>Câu hỏi kiểm thử: “</w:t>
      </w:r>
      <w:r w:rsidR="00816416" w:rsidRPr="00816416">
        <w:t>Có được tốt nghiệp sớm không?</w:t>
      </w:r>
      <w:r>
        <w:t>”, được gán sẵn câu hỏi tương tự bởi người là: “</w:t>
      </w:r>
      <w:r w:rsidR="00816416" w:rsidRPr="00816416">
        <w:t>Em muốn tốt nghiệp sớm khoảng 2 năm có được không?</w:t>
      </w:r>
      <w:r>
        <w:t>”</w:t>
      </w:r>
    </w:p>
    <w:p w14:paraId="7D971126" w14:textId="77777777" w:rsidR="00741D58" w:rsidRDefault="00741D58" w:rsidP="00741D58">
      <w:pPr>
        <w:pStyle w:val="Bngbiu-nidung"/>
        <w:numPr>
          <w:ilvl w:val="0"/>
          <w:numId w:val="10"/>
        </w:numPr>
        <w:ind w:left="1080" w:firstLine="0"/>
      </w:pPr>
      <w:r>
        <w:t xml:space="preserve">Sau khi được xử lý bởi mô đun trả lời tự động ta nhận được 3 câu hỏi tương tự có trọng số cao là: </w:t>
      </w:r>
    </w:p>
    <w:p w14:paraId="2779D3B2" w14:textId="4AFC5CFE" w:rsidR="00741D58" w:rsidRDefault="00741D58" w:rsidP="00802D89">
      <w:pPr>
        <w:pStyle w:val="Bngbiu-nidung"/>
        <w:numPr>
          <w:ilvl w:val="0"/>
          <w:numId w:val="34"/>
        </w:numPr>
      </w:pPr>
      <w:r>
        <w:t>“</w:t>
      </w:r>
      <w:r w:rsidR="00816416" w:rsidRPr="00816416">
        <w:t>Em muốn tốt nghiệp sớm khoảng 2 năm có được không?</w:t>
      </w:r>
      <w:r>
        <w:t>”, có trọng số:</w:t>
      </w:r>
      <w:r w:rsidRPr="003044E0">
        <w:t xml:space="preserve"> </w:t>
      </w:r>
      <w:r w:rsidR="00816416" w:rsidRPr="00816416">
        <w:t>0.4</w:t>
      </w:r>
    </w:p>
    <w:p w14:paraId="07BB14EE" w14:textId="6CF4CE12" w:rsidR="00741D58" w:rsidRDefault="00741D58" w:rsidP="00802D89">
      <w:pPr>
        <w:pStyle w:val="Bngbiu-nidung"/>
        <w:numPr>
          <w:ilvl w:val="0"/>
          <w:numId w:val="34"/>
        </w:numPr>
      </w:pPr>
      <w:r>
        <w:t>“</w:t>
      </w:r>
      <w:r w:rsidR="00816416" w:rsidRPr="00816416">
        <w:t>Anh văn giao tiếp có được nhảy bậc không?</w:t>
      </w:r>
      <w:r>
        <w:t>”, có trọng số:</w:t>
      </w:r>
      <w:r w:rsidRPr="003044E0">
        <w:t xml:space="preserve"> </w:t>
      </w:r>
      <w:r w:rsidR="00816416" w:rsidRPr="00816416">
        <w:t>0.3076923076923077</w:t>
      </w:r>
    </w:p>
    <w:p w14:paraId="2F1EA9F5" w14:textId="4E925E5D" w:rsidR="00741D58" w:rsidRDefault="00741D58" w:rsidP="00802D89">
      <w:pPr>
        <w:pStyle w:val="Bngbiu-nidung"/>
        <w:numPr>
          <w:ilvl w:val="0"/>
          <w:numId w:val="34"/>
        </w:numPr>
      </w:pPr>
      <w:r>
        <w:t>“</w:t>
      </w:r>
      <w:r w:rsidR="00816416" w:rsidRPr="00816416">
        <w:t>Em muốn đổi Giảng viên dạy TOEIC có được không?</w:t>
      </w:r>
      <w:r>
        <w:t xml:space="preserve">”, có trọng số: </w:t>
      </w:r>
      <w:r w:rsidR="00816416" w:rsidRPr="00816416">
        <w:t>0.2857142857142857</w:t>
      </w:r>
    </w:p>
    <w:p w14:paraId="466AD805" w14:textId="0A0854BE" w:rsidR="00741D58" w:rsidRDefault="00741D58" w:rsidP="00741D58">
      <w:pPr>
        <w:pStyle w:val="Bngbiu-nidung"/>
        <w:numPr>
          <w:ilvl w:val="0"/>
          <w:numId w:val="10"/>
        </w:numPr>
      </w:pPr>
      <w:r>
        <w:t xml:space="preserve">Như vậy trong các câu mà mô-đun trả lời tự động trả về, có câu thứ </w:t>
      </w:r>
      <w:r w:rsidR="00816416">
        <w:t>nhất</w:t>
      </w:r>
      <w:r>
        <w:t>(</w:t>
      </w:r>
      <w:r w:rsidR="00816416">
        <w:t>“</w:t>
      </w:r>
      <w:r w:rsidR="00816416" w:rsidRPr="00816416">
        <w:t>Em muốn tốt nghiệp sớm khoảng 2 năm có được không?</w:t>
      </w:r>
      <w:r w:rsidR="00816416">
        <w:t>”</w:t>
      </w:r>
      <w:r>
        <w:t>) trùng với câu do người gán. Nên kết luận trong trường hợp này giải thuật chạy đúng.</w:t>
      </w:r>
    </w:p>
    <w:p w14:paraId="0BEE249E" w14:textId="1C9304C8" w:rsidR="00741D58" w:rsidRDefault="00741D58" w:rsidP="00741D58">
      <w:pPr>
        <w:pStyle w:val="Bngbiu-nidung"/>
        <w:ind w:left="1080" w:firstLine="0"/>
      </w:pPr>
      <w:r>
        <w:t>Ví dụ 4: Lấy 3 câu hỏi có điểm số cao nhất</w:t>
      </w:r>
      <w:r w:rsidR="00280FC6">
        <w:t xml:space="preserve"> sử dụng bộ phân loại</w:t>
      </w:r>
      <w:r>
        <w:t xml:space="preserve"> với kết quả sai.</w:t>
      </w:r>
    </w:p>
    <w:p w14:paraId="49FF6AFC" w14:textId="47879D3C" w:rsidR="00741D58" w:rsidRDefault="00741D58" w:rsidP="008E0FCA">
      <w:pPr>
        <w:pStyle w:val="Bngbiu-nidung"/>
        <w:numPr>
          <w:ilvl w:val="0"/>
          <w:numId w:val="10"/>
        </w:numPr>
      </w:pPr>
      <w:r>
        <w:lastRenderedPageBreak/>
        <w:t>Câu hỏi kiểm thử: “</w:t>
      </w:r>
      <w:r w:rsidR="008E0FCA" w:rsidRPr="008E0FCA">
        <w:t>Làm sao để xin bảng điêm?</w:t>
      </w:r>
      <w:r>
        <w:t>”, được gán sẵn câu hỏi tương tự bởi người là: “</w:t>
      </w:r>
      <w:r w:rsidR="008E0FCA" w:rsidRPr="008E0FCA">
        <w:t>Em muốn xin bảng điểm để tiện theo dõi quá trình học tập của bản thân thì em xin ở đâu?</w:t>
      </w:r>
      <w:r>
        <w:t>”</w:t>
      </w:r>
    </w:p>
    <w:p w14:paraId="66B8181E" w14:textId="77777777" w:rsidR="00741D58" w:rsidRDefault="00741D58" w:rsidP="00741D58">
      <w:pPr>
        <w:pStyle w:val="Bngbiu-nidung"/>
        <w:numPr>
          <w:ilvl w:val="0"/>
          <w:numId w:val="10"/>
        </w:numPr>
        <w:ind w:left="1080" w:firstLine="0"/>
      </w:pPr>
      <w:r>
        <w:t xml:space="preserve">Sau khi được xử lý bởi mô đun trả lời tự động ta nhận được 3 câu hỏi tương tự có trọng số cao là: </w:t>
      </w:r>
    </w:p>
    <w:p w14:paraId="3F82172F" w14:textId="2BE7592E" w:rsidR="00741D58" w:rsidRDefault="00741D58" w:rsidP="00802D89">
      <w:pPr>
        <w:pStyle w:val="Bngbiu-nidung"/>
        <w:numPr>
          <w:ilvl w:val="0"/>
          <w:numId w:val="34"/>
        </w:numPr>
      </w:pPr>
      <w:r>
        <w:t>“</w:t>
      </w:r>
      <w:r w:rsidR="008E0FCA" w:rsidRPr="008E0FCA">
        <w:t>Làm sao để xin phép nghỉ học tạm thời?</w:t>
      </w:r>
      <w:r>
        <w:t>”, có trọng số:</w:t>
      </w:r>
      <w:r w:rsidRPr="003044E0">
        <w:t xml:space="preserve"> </w:t>
      </w:r>
      <w:r w:rsidR="008E0FCA" w:rsidRPr="008E0FCA">
        <w:t>0.181818</w:t>
      </w:r>
      <w:r w:rsidR="008E0FCA">
        <w:t>2</w:t>
      </w:r>
    </w:p>
    <w:p w14:paraId="7CC02935" w14:textId="50C044DC" w:rsidR="00741D58" w:rsidRDefault="00741D58" w:rsidP="00802D89">
      <w:pPr>
        <w:pStyle w:val="Bngbiu-nidung"/>
        <w:numPr>
          <w:ilvl w:val="0"/>
          <w:numId w:val="34"/>
        </w:numPr>
      </w:pPr>
      <w:r>
        <w:t>“</w:t>
      </w:r>
      <w:r w:rsidR="008E0FCA" w:rsidRPr="008E0FCA">
        <w:t>Làm sao để học tốt tiếng anh?</w:t>
      </w:r>
      <w:r>
        <w:t>”, có trọng số:</w:t>
      </w:r>
      <w:r w:rsidRPr="003044E0">
        <w:t xml:space="preserve"> </w:t>
      </w:r>
      <w:r w:rsidR="008E0FCA" w:rsidRPr="008E0FCA">
        <w:t>0.1818181</w:t>
      </w:r>
      <w:r w:rsidR="008E0FCA">
        <w:t>2</w:t>
      </w:r>
    </w:p>
    <w:p w14:paraId="72F9CCDD" w14:textId="0D2BB997" w:rsidR="00741D58" w:rsidRDefault="00741D58" w:rsidP="00802D89">
      <w:pPr>
        <w:pStyle w:val="Bngbiu-nidung"/>
        <w:numPr>
          <w:ilvl w:val="0"/>
          <w:numId w:val="34"/>
        </w:numPr>
      </w:pPr>
      <w:r>
        <w:t>“</w:t>
      </w:r>
      <w:r w:rsidR="008E0FCA" w:rsidRPr="008E0FCA">
        <w:t>Em đăng ký môn học</w:t>
      </w:r>
      <w:r w:rsidR="008E0FCA">
        <w:t xml:space="preserve"> trễ thì làm sao để đăng ký lại</w:t>
      </w:r>
      <w:r w:rsidRPr="00741D58">
        <w:t>?</w:t>
      </w:r>
      <w:r>
        <w:t xml:space="preserve">”, có trọng số: </w:t>
      </w:r>
      <w:r w:rsidR="008E0FCA" w:rsidRPr="008E0FCA">
        <w:t>0.142857</w:t>
      </w:r>
    </w:p>
    <w:p w14:paraId="743528CD" w14:textId="77777777" w:rsidR="00741D58" w:rsidRDefault="00741D58" w:rsidP="00741D58">
      <w:pPr>
        <w:pStyle w:val="Bngbiu-nidung"/>
        <w:numPr>
          <w:ilvl w:val="0"/>
          <w:numId w:val="10"/>
        </w:numPr>
      </w:pPr>
      <w:r>
        <w:t>Như vậy trong các câu mà mô-đun trả lời tự động trả về, không có câu hỏi nào trùng với câu do người gán. Nên kết luận trong trường hợp này giải thuật chạy sai.</w:t>
      </w:r>
    </w:p>
    <w:p w14:paraId="37E89900" w14:textId="77777777" w:rsidR="00B43773" w:rsidRDefault="00B43773" w:rsidP="00B43773">
      <w:pPr>
        <w:pStyle w:val="Bngbiu-nidung"/>
      </w:pPr>
    </w:p>
    <w:p w14:paraId="659A48F5" w14:textId="77777777" w:rsidR="00B43773" w:rsidRDefault="00B43773" w:rsidP="00B43773">
      <w:pPr>
        <w:pStyle w:val="Bngbiu-nidung"/>
      </w:pPr>
    </w:p>
    <w:p w14:paraId="6AEDBE76" w14:textId="77777777" w:rsidR="00B43773" w:rsidRDefault="00B43773" w:rsidP="00B43773">
      <w:pPr>
        <w:pStyle w:val="Bngbiu-nidung"/>
      </w:pPr>
    </w:p>
    <w:p w14:paraId="3DB09E71" w14:textId="77777777" w:rsidR="00B43773" w:rsidRDefault="00B43773" w:rsidP="00B43773">
      <w:pPr>
        <w:pStyle w:val="Bngbiu-nidung"/>
      </w:pPr>
    </w:p>
    <w:p w14:paraId="3BBB2C58" w14:textId="77777777" w:rsidR="00B43773" w:rsidRDefault="00B43773" w:rsidP="00B43773">
      <w:pPr>
        <w:pStyle w:val="Bngbiu-nidung"/>
      </w:pPr>
    </w:p>
    <w:p w14:paraId="16A0F6E6" w14:textId="77777777" w:rsidR="00B43773" w:rsidRDefault="00B43773" w:rsidP="00B43773">
      <w:pPr>
        <w:pStyle w:val="Bngbiu-nidung"/>
      </w:pPr>
    </w:p>
    <w:p w14:paraId="382CA19C" w14:textId="77777777" w:rsidR="00B43773" w:rsidRDefault="00B43773" w:rsidP="00B43773">
      <w:pPr>
        <w:pStyle w:val="Bngbiu-nidung"/>
      </w:pPr>
    </w:p>
    <w:p w14:paraId="23409F29" w14:textId="77777777" w:rsidR="00B43773" w:rsidRDefault="00B43773" w:rsidP="00B43773">
      <w:pPr>
        <w:pStyle w:val="Bngbiu-nidung"/>
      </w:pPr>
    </w:p>
    <w:p w14:paraId="0126B84C" w14:textId="77777777" w:rsidR="00B43773" w:rsidRDefault="00B43773" w:rsidP="00B43773">
      <w:pPr>
        <w:pStyle w:val="Bngbiu-nidung"/>
      </w:pPr>
    </w:p>
    <w:p w14:paraId="4578EB44" w14:textId="77777777" w:rsidR="00B43773" w:rsidRDefault="00B43773" w:rsidP="00B43773">
      <w:pPr>
        <w:pStyle w:val="Bngbiu-nidung"/>
      </w:pPr>
    </w:p>
    <w:p w14:paraId="4AE65743" w14:textId="77777777" w:rsidR="00B43773" w:rsidRDefault="00B43773" w:rsidP="00B43773">
      <w:pPr>
        <w:pStyle w:val="Bngbiu-nidung"/>
      </w:pPr>
    </w:p>
    <w:p w14:paraId="75CA1226" w14:textId="27662BF6" w:rsidR="00560AD9" w:rsidRDefault="002A4858" w:rsidP="002A4858">
      <w:pPr>
        <w:pStyle w:val="Bngbiu-nidung"/>
        <w:ind w:left="1080" w:firstLine="0"/>
      </w:pPr>
      <w:r>
        <w:lastRenderedPageBreak/>
        <w:t>Sau đây là các kết quả thử nghiệm</w:t>
      </w:r>
    </w:p>
    <w:tbl>
      <w:tblPr>
        <w:tblStyle w:val="TableGrid"/>
        <w:tblW w:w="9536" w:type="dxa"/>
        <w:tblLook w:val="04A0" w:firstRow="1" w:lastRow="0" w:firstColumn="1" w:lastColumn="0" w:noHBand="0" w:noVBand="1"/>
      </w:tblPr>
      <w:tblGrid>
        <w:gridCol w:w="1663"/>
        <w:gridCol w:w="1742"/>
        <w:gridCol w:w="1622"/>
        <w:gridCol w:w="2341"/>
        <w:gridCol w:w="2168"/>
      </w:tblGrid>
      <w:tr w:rsidR="00B43773" w14:paraId="0AF2CACB" w14:textId="563D75E1" w:rsidTr="00B43773">
        <w:trPr>
          <w:trHeight w:val="736"/>
        </w:trPr>
        <w:tc>
          <w:tcPr>
            <w:tcW w:w="1663" w:type="dxa"/>
          </w:tcPr>
          <w:p w14:paraId="141EFF53" w14:textId="77777777" w:rsidR="00B43773" w:rsidRDefault="00B43773" w:rsidP="00CB6FE1">
            <w:pPr>
              <w:pStyle w:val="Bngbiu-nidung"/>
              <w:ind w:firstLine="0"/>
              <w:jc w:val="center"/>
            </w:pPr>
            <w:r>
              <w:t>Tiêu chí đánh giá</w:t>
            </w:r>
          </w:p>
        </w:tc>
        <w:tc>
          <w:tcPr>
            <w:tcW w:w="1742" w:type="dxa"/>
          </w:tcPr>
          <w:p w14:paraId="0435BD0B" w14:textId="77777777" w:rsidR="00B43773" w:rsidRDefault="00B43773" w:rsidP="00CB6FE1">
            <w:pPr>
              <w:pStyle w:val="Bngbiu-nidung"/>
              <w:ind w:firstLine="0"/>
              <w:jc w:val="center"/>
            </w:pPr>
            <w:r>
              <w:t>Lấy 1 câu hỏi có số điểm cao nhất</w:t>
            </w:r>
          </w:p>
          <w:p w14:paraId="1CA1F0B7" w14:textId="77777777" w:rsidR="00B43773" w:rsidRDefault="00B43773" w:rsidP="00CB6FE1">
            <w:pPr>
              <w:pStyle w:val="Bngbiu-nidung"/>
              <w:ind w:firstLine="0"/>
              <w:jc w:val="center"/>
            </w:pPr>
          </w:p>
        </w:tc>
        <w:tc>
          <w:tcPr>
            <w:tcW w:w="1622" w:type="dxa"/>
          </w:tcPr>
          <w:p w14:paraId="57534333" w14:textId="06571D66" w:rsidR="00B43773" w:rsidRDefault="00B43773" w:rsidP="00CB6FE1">
            <w:pPr>
              <w:pStyle w:val="Bngbiu-nidung"/>
              <w:ind w:firstLine="0"/>
              <w:jc w:val="center"/>
            </w:pPr>
            <w:r>
              <w:t>Lấy 1 câu hỏi có điểm số cao nhất sử dụng bộ phân loại</w:t>
            </w:r>
          </w:p>
        </w:tc>
        <w:tc>
          <w:tcPr>
            <w:tcW w:w="2341" w:type="dxa"/>
          </w:tcPr>
          <w:p w14:paraId="0B9C6C48" w14:textId="34C07B9F" w:rsidR="00B43773" w:rsidRDefault="00B43773" w:rsidP="00CB6FE1">
            <w:pPr>
              <w:pStyle w:val="Bngbiu-nidung"/>
              <w:ind w:firstLine="0"/>
              <w:jc w:val="center"/>
            </w:pPr>
            <w:r>
              <w:t>Lấy 3 câu hỏi có số điểm cao nhất</w:t>
            </w:r>
          </w:p>
        </w:tc>
        <w:tc>
          <w:tcPr>
            <w:tcW w:w="2168" w:type="dxa"/>
          </w:tcPr>
          <w:p w14:paraId="0EE02D1B" w14:textId="4BEF56FA" w:rsidR="00B43773" w:rsidRDefault="00B43773" w:rsidP="00CB6FE1">
            <w:pPr>
              <w:pStyle w:val="Bngbiu-nidung"/>
              <w:ind w:firstLine="0"/>
              <w:jc w:val="center"/>
            </w:pPr>
            <w:r>
              <w:t>Lây 3 câu hỏi có điểm số cao nhất sử dụng bộ phân loại</w:t>
            </w:r>
          </w:p>
        </w:tc>
      </w:tr>
      <w:tr w:rsidR="00B43773" w14:paraId="5C4EB187" w14:textId="492F1BA8" w:rsidTr="00B43773">
        <w:trPr>
          <w:trHeight w:val="499"/>
        </w:trPr>
        <w:tc>
          <w:tcPr>
            <w:tcW w:w="1663" w:type="dxa"/>
          </w:tcPr>
          <w:p w14:paraId="1F5A8FE9" w14:textId="77777777" w:rsidR="00B43773" w:rsidRDefault="00B43773" w:rsidP="00CB6FE1">
            <w:pPr>
              <w:pStyle w:val="Bngbiu-nidung"/>
              <w:ind w:firstLine="0"/>
              <w:jc w:val="center"/>
            </w:pPr>
            <w:r>
              <w:t>Số lượng câu đánh giá</w:t>
            </w:r>
          </w:p>
        </w:tc>
        <w:tc>
          <w:tcPr>
            <w:tcW w:w="1742" w:type="dxa"/>
          </w:tcPr>
          <w:p w14:paraId="704FA007" w14:textId="77777777" w:rsidR="00B43773" w:rsidRDefault="00B43773" w:rsidP="00CB6FE1">
            <w:pPr>
              <w:pStyle w:val="Bngbiu-nidung"/>
              <w:ind w:firstLine="0"/>
              <w:jc w:val="center"/>
            </w:pPr>
            <w:r>
              <w:t>30</w:t>
            </w:r>
          </w:p>
        </w:tc>
        <w:tc>
          <w:tcPr>
            <w:tcW w:w="1622" w:type="dxa"/>
          </w:tcPr>
          <w:p w14:paraId="034DBADB" w14:textId="01AE7631" w:rsidR="00B43773" w:rsidRDefault="00B43773" w:rsidP="00CB6FE1">
            <w:pPr>
              <w:pStyle w:val="Bngbiu-nidung"/>
              <w:ind w:firstLine="0"/>
              <w:jc w:val="center"/>
            </w:pPr>
            <w:r>
              <w:t>30</w:t>
            </w:r>
          </w:p>
        </w:tc>
        <w:tc>
          <w:tcPr>
            <w:tcW w:w="2341" w:type="dxa"/>
          </w:tcPr>
          <w:p w14:paraId="39BB2A33" w14:textId="3045DD76" w:rsidR="00B43773" w:rsidRDefault="00B43773" w:rsidP="00CB6FE1">
            <w:pPr>
              <w:pStyle w:val="Bngbiu-nidung"/>
              <w:ind w:firstLine="0"/>
              <w:jc w:val="center"/>
            </w:pPr>
            <w:r>
              <w:t>30</w:t>
            </w:r>
          </w:p>
        </w:tc>
        <w:tc>
          <w:tcPr>
            <w:tcW w:w="2168" w:type="dxa"/>
          </w:tcPr>
          <w:p w14:paraId="2F44D460" w14:textId="1CF8E8E8" w:rsidR="00B43773" w:rsidRDefault="00B43773" w:rsidP="00CB6FE1">
            <w:pPr>
              <w:pStyle w:val="Bngbiu-nidung"/>
              <w:ind w:firstLine="0"/>
              <w:jc w:val="center"/>
            </w:pPr>
            <w:r>
              <w:t>30</w:t>
            </w:r>
          </w:p>
        </w:tc>
      </w:tr>
      <w:tr w:rsidR="00B43773" w14:paraId="165E9A62" w14:textId="7E942044" w:rsidTr="00B43773">
        <w:trPr>
          <w:trHeight w:val="880"/>
        </w:trPr>
        <w:tc>
          <w:tcPr>
            <w:tcW w:w="1663" w:type="dxa"/>
          </w:tcPr>
          <w:p w14:paraId="51FD816D" w14:textId="77777777" w:rsidR="00B43773" w:rsidRDefault="00B43773" w:rsidP="00CB6FE1">
            <w:pPr>
              <w:pStyle w:val="Bngbiu-nidung"/>
              <w:ind w:firstLine="0"/>
              <w:jc w:val="center"/>
            </w:pPr>
            <w:r>
              <w:t>Số lượng câu nguồn để kiểm tra</w:t>
            </w:r>
          </w:p>
        </w:tc>
        <w:tc>
          <w:tcPr>
            <w:tcW w:w="1742" w:type="dxa"/>
          </w:tcPr>
          <w:p w14:paraId="055B1655" w14:textId="77777777" w:rsidR="00B43773" w:rsidRDefault="00B43773" w:rsidP="00CB6FE1">
            <w:pPr>
              <w:pStyle w:val="Bngbiu-nidung"/>
              <w:ind w:firstLine="0"/>
              <w:jc w:val="center"/>
            </w:pPr>
            <w:r>
              <w:t>44</w:t>
            </w:r>
          </w:p>
        </w:tc>
        <w:tc>
          <w:tcPr>
            <w:tcW w:w="1622" w:type="dxa"/>
          </w:tcPr>
          <w:p w14:paraId="7EE7AC55" w14:textId="140BBB1E" w:rsidR="00B43773" w:rsidRDefault="00B43773" w:rsidP="00CB6FE1">
            <w:pPr>
              <w:pStyle w:val="Bngbiu-nidung"/>
              <w:ind w:firstLine="0"/>
              <w:jc w:val="center"/>
            </w:pPr>
            <w:r>
              <w:t>44</w:t>
            </w:r>
          </w:p>
        </w:tc>
        <w:tc>
          <w:tcPr>
            <w:tcW w:w="2341" w:type="dxa"/>
          </w:tcPr>
          <w:p w14:paraId="1274654B" w14:textId="580625DE" w:rsidR="00B43773" w:rsidRDefault="00B43773" w:rsidP="00CB6FE1">
            <w:pPr>
              <w:pStyle w:val="Bngbiu-nidung"/>
              <w:ind w:firstLine="0"/>
              <w:jc w:val="center"/>
            </w:pPr>
            <w:r>
              <w:t>44</w:t>
            </w:r>
          </w:p>
        </w:tc>
        <w:tc>
          <w:tcPr>
            <w:tcW w:w="2168" w:type="dxa"/>
          </w:tcPr>
          <w:p w14:paraId="13A6D627" w14:textId="2116262C" w:rsidR="00B43773" w:rsidRDefault="00B43773" w:rsidP="00CB6FE1">
            <w:pPr>
              <w:pStyle w:val="Bngbiu-nidung"/>
              <w:ind w:firstLine="0"/>
              <w:jc w:val="center"/>
            </w:pPr>
            <w:r>
              <w:t>44</w:t>
            </w:r>
          </w:p>
        </w:tc>
      </w:tr>
      <w:tr w:rsidR="00B43773" w:rsidRPr="00447233" w14:paraId="58B55392" w14:textId="02725CFB" w:rsidTr="00B43773">
        <w:trPr>
          <w:trHeight w:val="709"/>
        </w:trPr>
        <w:tc>
          <w:tcPr>
            <w:tcW w:w="1663" w:type="dxa"/>
          </w:tcPr>
          <w:p w14:paraId="4655548E" w14:textId="77777777" w:rsidR="00B43773" w:rsidRDefault="00B43773" w:rsidP="00CB6FE1">
            <w:pPr>
              <w:pStyle w:val="Bngbiu-nidung"/>
              <w:ind w:firstLine="0"/>
              <w:jc w:val="center"/>
            </w:pPr>
            <w:r>
              <w:t>Số lượng câu đúng</w:t>
            </w:r>
          </w:p>
        </w:tc>
        <w:tc>
          <w:tcPr>
            <w:tcW w:w="1742" w:type="dxa"/>
          </w:tcPr>
          <w:p w14:paraId="529992D8" w14:textId="2026281E" w:rsidR="00B43773" w:rsidRPr="00447233" w:rsidRDefault="00C84FFB" w:rsidP="009C2A66">
            <w:pPr>
              <w:pStyle w:val="Bngbiu-nidung"/>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18</m:t>
                    </m:r>
                  </m:num>
                  <m:den>
                    <m:r>
                      <w:rPr>
                        <w:rFonts w:ascii="Cambria Math" w:hAnsi="Cambria Math"/>
                        <w:sz w:val="24"/>
                        <w:szCs w:val="24"/>
                      </w:rPr>
                      <m:t>30</m:t>
                    </m:r>
                  </m:den>
                </m:f>
              </m:oMath>
            </m:oMathPara>
          </w:p>
        </w:tc>
        <w:tc>
          <w:tcPr>
            <w:tcW w:w="1622" w:type="dxa"/>
          </w:tcPr>
          <w:p w14:paraId="492E375F" w14:textId="21DEAE69" w:rsidR="00B43773" w:rsidRDefault="00C84FFB" w:rsidP="009C2A66">
            <w:pPr>
              <w:pStyle w:val="Bngbiu-nidung"/>
              <w:tabs>
                <w:tab w:val="left" w:pos="1080"/>
              </w:tabs>
              <w:ind w:firstLine="0"/>
              <w:jc w:val="center"/>
              <w:rPr>
                <w:i/>
                <w:sz w:val="24"/>
                <w:szCs w:val="24"/>
              </w:rPr>
            </w:pPr>
            <m:oMathPara>
              <m:oMath>
                <m:f>
                  <m:fPr>
                    <m:ctrlPr>
                      <w:rPr>
                        <w:rFonts w:ascii="Cambria Math" w:hAnsi="Cambria Math"/>
                        <w:i/>
                        <w:sz w:val="24"/>
                        <w:szCs w:val="24"/>
                      </w:rPr>
                    </m:ctrlPr>
                  </m:fPr>
                  <m:num>
                    <m:r>
                      <w:rPr>
                        <w:rFonts w:ascii="Cambria Math" w:hAnsi="Cambria Math"/>
                        <w:sz w:val="24"/>
                        <w:szCs w:val="24"/>
                      </w:rPr>
                      <m:t>17</m:t>
                    </m:r>
                  </m:num>
                  <m:den>
                    <m:r>
                      <w:rPr>
                        <w:rFonts w:ascii="Cambria Math" w:hAnsi="Cambria Math"/>
                        <w:sz w:val="24"/>
                        <w:szCs w:val="24"/>
                      </w:rPr>
                      <m:t>30</m:t>
                    </m:r>
                  </m:den>
                </m:f>
              </m:oMath>
            </m:oMathPara>
          </w:p>
        </w:tc>
        <w:tc>
          <w:tcPr>
            <w:tcW w:w="2341" w:type="dxa"/>
          </w:tcPr>
          <w:p w14:paraId="68A33857" w14:textId="18CB454C" w:rsidR="00B43773" w:rsidRPr="00447233" w:rsidRDefault="00C84FFB" w:rsidP="009C2A66">
            <w:pPr>
              <w:pStyle w:val="Bngbiu-nidung"/>
              <w:tabs>
                <w:tab w:val="left" w:pos="1080"/>
              </w:tabs>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19</m:t>
                    </m:r>
                  </m:num>
                  <m:den>
                    <m:r>
                      <w:rPr>
                        <w:rFonts w:ascii="Cambria Math" w:hAnsi="Cambria Math"/>
                        <w:sz w:val="24"/>
                        <w:szCs w:val="24"/>
                      </w:rPr>
                      <m:t>30</m:t>
                    </m:r>
                  </m:den>
                </m:f>
              </m:oMath>
            </m:oMathPara>
          </w:p>
        </w:tc>
        <w:tc>
          <w:tcPr>
            <w:tcW w:w="2168" w:type="dxa"/>
          </w:tcPr>
          <w:p w14:paraId="7865AF3E" w14:textId="532E58F1" w:rsidR="00B43773" w:rsidRDefault="00C84FFB" w:rsidP="009C2A66">
            <w:pPr>
              <w:pStyle w:val="Bngbiu-nidung"/>
              <w:tabs>
                <w:tab w:val="left" w:pos="1080"/>
              </w:tabs>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22</m:t>
                    </m:r>
                  </m:num>
                  <m:den>
                    <m:r>
                      <w:rPr>
                        <w:rFonts w:ascii="Cambria Math" w:hAnsi="Cambria Math"/>
                        <w:sz w:val="24"/>
                        <w:szCs w:val="24"/>
                      </w:rPr>
                      <m:t>30</m:t>
                    </m:r>
                  </m:den>
                </m:f>
              </m:oMath>
            </m:oMathPara>
          </w:p>
        </w:tc>
      </w:tr>
      <w:tr w:rsidR="00B43773" w14:paraId="24C39996" w14:textId="7000E837" w:rsidTr="00B43773">
        <w:trPr>
          <w:trHeight w:val="486"/>
        </w:trPr>
        <w:tc>
          <w:tcPr>
            <w:tcW w:w="1663" w:type="dxa"/>
          </w:tcPr>
          <w:p w14:paraId="3F53EC71" w14:textId="77777777" w:rsidR="00B43773" w:rsidRDefault="00B43773" w:rsidP="00CB6FE1">
            <w:pPr>
              <w:pStyle w:val="Bngbiu-nidung"/>
              <w:ind w:firstLine="0"/>
              <w:jc w:val="center"/>
            </w:pPr>
            <w:r>
              <w:t>Tỉ lệ đúng</w:t>
            </w:r>
          </w:p>
        </w:tc>
        <w:tc>
          <w:tcPr>
            <w:tcW w:w="1742" w:type="dxa"/>
          </w:tcPr>
          <w:p w14:paraId="11A2942E" w14:textId="61A4EE53" w:rsidR="00B43773" w:rsidRDefault="00B43773" w:rsidP="00CB6FE1">
            <w:pPr>
              <w:pStyle w:val="Bngbiu-nidung"/>
              <w:ind w:firstLine="0"/>
              <w:jc w:val="center"/>
            </w:pPr>
            <w:r>
              <w:t>60%</w:t>
            </w:r>
          </w:p>
        </w:tc>
        <w:tc>
          <w:tcPr>
            <w:tcW w:w="1622" w:type="dxa"/>
          </w:tcPr>
          <w:p w14:paraId="1530A5D8" w14:textId="76D5BD4B" w:rsidR="00B43773" w:rsidRDefault="00B43773" w:rsidP="005B7DAD">
            <w:pPr>
              <w:pStyle w:val="Bngbiu-nidung"/>
              <w:keepNext/>
              <w:ind w:firstLine="0"/>
              <w:jc w:val="center"/>
            </w:pPr>
            <w:r>
              <w:t>56.67%</w:t>
            </w:r>
          </w:p>
        </w:tc>
        <w:tc>
          <w:tcPr>
            <w:tcW w:w="2341" w:type="dxa"/>
          </w:tcPr>
          <w:p w14:paraId="251B561F" w14:textId="00CBED92" w:rsidR="00B43773" w:rsidRDefault="00B43773" w:rsidP="005B7DAD">
            <w:pPr>
              <w:pStyle w:val="Bngbiu-nidung"/>
              <w:keepNext/>
              <w:ind w:firstLine="0"/>
              <w:jc w:val="center"/>
            </w:pPr>
            <w:r>
              <w:t>63,33%</w:t>
            </w:r>
          </w:p>
        </w:tc>
        <w:tc>
          <w:tcPr>
            <w:tcW w:w="2168" w:type="dxa"/>
          </w:tcPr>
          <w:p w14:paraId="6DD97F23" w14:textId="2A65AF51" w:rsidR="00B43773" w:rsidRDefault="00B43773" w:rsidP="005B7DAD">
            <w:pPr>
              <w:pStyle w:val="Bngbiu-nidung"/>
              <w:keepNext/>
              <w:ind w:firstLine="0"/>
              <w:jc w:val="center"/>
            </w:pPr>
            <w:r>
              <w:t>73.33%</w:t>
            </w:r>
          </w:p>
        </w:tc>
      </w:tr>
    </w:tbl>
    <w:p w14:paraId="695009F7" w14:textId="1DB44D69" w:rsidR="005B7DAD" w:rsidRDefault="005B7DAD">
      <w:pPr>
        <w:pStyle w:val="Caption"/>
      </w:pPr>
      <w:bookmarkStart w:id="459" w:name="_Toc476499943"/>
      <w:bookmarkStart w:id="460" w:name="_Toc476500163"/>
      <w:r>
        <w:t xml:space="preserve">Bảng 4. </w:t>
      </w:r>
      <w:fldSimple w:instr=" SEQ Bảng_4. \* ARABIC ">
        <w:r w:rsidR="00E94687">
          <w:rPr>
            <w:noProof/>
          </w:rPr>
          <w:t>3</w:t>
        </w:r>
      </w:fldSimple>
      <w:r>
        <w:t xml:space="preserve"> Kết quả thực nghiệm mô hình 2-gram</w:t>
      </w:r>
      <w:bookmarkEnd w:id="459"/>
      <w:bookmarkEnd w:id="460"/>
    </w:p>
    <w:p w14:paraId="73B9BC05" w14:textId="5710013E" w:rsidR="00DE695D" w:rsidRDefault="005C7F48" w:rsidP="00F266B6">
      <w:pPr>
        <w:pStyle w:val="Bngbiu-nidung"/>
        <w:ind w:firstLine="0"/>
      </w:pPr>
      <w:r>
        <w:tab/>
        <w:t xml:space="preserve">So với mô hình 1-gram, ta có thể rút ra nhận xét: </w:t>
      </w:r>
    </w:p>
    <w:p w14:paraId="166642AE" w14:textId="6D41BBFA" w:rsidR="005C7F48" w:rsidRDefault="005C7F48" w:rsidP="00577FFD">
      <w:pPr>
        <w:pStyle w:val="Bngbiu-nidung"/>
        <w:numPr>
          <w:ilvl w:val="0"/>
          <w:numId w:val="2"/>
        </w:numPr>
      </w:pPr>
      <w:r>
        <w:t>Với mô hình 2-gram, t</w:t>
      </w:r>
      <w:r w:rsidR="00A56B0A">
        <w:t xml:space="preserve">ỉ lệ </w:t>
      </w:r>
      <w:r>
        <w:t xml:space="preserve">xuất hiện câu hỏi </w:t>
      </w:r>
      <w:r w:rsidR="00A56B0A">
        <w:t>đ</w:t>
      </w:r>
      <w:r w:rsidR="00577FFD">
        <w:t xml:space="preserve">úng không chênh lệch nhau nhiều, </w:t>
      </w:r>
      <w:r>
        <w:t>những câu có điểm số cao nhất thường là các câu đúng.</w:t>
      </w:r>
    </w:p>
    <w:p w14:paraId="376F13D0" w14:textId="77777777" w:rsidR="00DE695D" w:rsidRDefault="00DE695D" w:rsidP="00966B62">
      <w:pPr>
        <w:pStyle w:val="Bngbiu-nidung"/>
      </w:pPr>
    </w:p>
    <w:p w14:paraId="16225EAE" w14:textId="77777777" w:rsidR="00DE695D" w:rsidRDefault="00DE695D" w:rsidP="00966B62">
      <w:pPr>
        <w:pStyle w:val="Bngbiu-nidung"/>
      </w:pPr>
    </w:p>
    <w:p w14:paraId="3F96F05C" w14:textId="77777777" w:rsidR="00DE695D" w:rsidRDefault="00DE695D" w:rsidP="00966B62">
      <w:pPr>
        <w:pStyle w:val="Bngbiu-nidung"/>
      </w:pPr>
    </w:p>
    <w:p w14:paraId="1C8FC746" w14:textId="77777777" w:rsidR="00DE695D" w:rsidRDefault="00DE695D" w:rsidP="00966B62">
      <w:pPr>
        <w:pStyle w:val="Bngbiu-nidung"/>
      </w:pPr>
    </w:p>
    <w:p w14:paraId="0145E1B8" w14:textId="77777777" w:rsidR="00605DB2" w:rsidRDefault="00605DB2" w:rsidP="001B02C6">
      <w:pPr>
        <w:pStyle w:val="Bngbiu-nidung"/>
        <w:ind w:firstLine="0"/>
      </w:pPr>
    </w:p>
    <w:p w14:paraId="29665670" w14:textId="77777777" w:rsidR="00B00CA9" w:rsidRDefault="00B00CA9" w:rsidP="00F266B6">
      <w:pPr>
        <w:pStyle w:val="Chng"/>
        <w:outlineLvl w:val="0"/>
      </w:pPr>
      <w:bookmarkStart w:id="461" w:name="_Toc476412795"/>
      <w:bookmarkStart w:id="462" w:name="_Toc476499705"/>
      <w:r w:rsidRPr="00B32C74">
        <w:lastRenderedPageBreak/>
        <w:t xml:space="preserve">CHƯƠNG </w:t>
      </w:r>
      <w:r>
        <w:t>5</w:t>
      </w:r>
      <w:r w:rsidRPr="00B32C74">
        <w:t xml:space="preserve">– </w:t>
      </w:r>
      <w:r>
        <w:t>TỔNG KẾT</w:t>
      </w:r>
      <w:bookmarkEnd w:id="461"/>
      <w:bookmarkEnd w:id="462"/>
    </w:p>
    <w:p w14:paraId="560ED73C" w14:textId="77777777" w:rsidR="00B00CA9" w:rsidRDefault="00B00CA9" w:rsidP="00B00CA9">
      <w:pPr>
        <w:pStyle w:val="Tiumccp1"/>
      </w:pPr>
      <w:bookmarkStart w:id="463" w:name="_Toc476233899"/>
      <w:bookmarkStart w:id="464" w:name="_Toc476234329"/>
      <w:bookmarkStart w:id="465" w:name="_Toc476234972"/>
      <w:bookmarkStart w:id="466" w:name="_Toc476412796"/>
      <w:r>
        <w:t>Các vấn đề đã làm được:</w:t>
      </w:r>
      <w:bookmarkEnd w:id="463"/>
      <w:bookmarkEnd w:id="464"/>
      <w:bookmarkEnd w:id="465"/>
      <w:bookmarkEnd w:id="466"/>
    </w:p>
    <w:p w14:paraId="1263FCC1" w14:textId="3E1474C5" w:rsidR="00B00CA9" w:rsidRDefault="00B00CA9" w:rsidP="004B0C77">
      <w:pPr>
        <w:pStyle w:val="Bngbiu-nidung"/>
        <w:numPr>
          <w:ilvl w:val="0"/>
          <w:numId w:val="2"/>
        </w:numPr>
      </w:pPr>
      <w:r>
        <w:t>Xây dựng hệ thống hỏi đáp bằng web và mobile app.</w:t>
      </w:r>
    </w:p>
    <w:p w14:paraId="20E4376E" w14:textId="0CFC41AE" w:rsidR="00B00CA9" w:rsidRDefault="00B00CA9" w:rsidP="004B0C77">
      <w:pPr>
        <w:pStyle w:val="Bngbiu-nidung"/>
        <w:numPr>
          <w:ilvl w:val="0"/>
          <w:numId w:val="2"/>
        </w:numPr>
      </w:pPr>
      <w:r>
        <w:t>Xây dựng được hệ thống</w:t>
      </w:r>
      <w:r w:rsidR="001015A0">
        <w:t xml:space="preserve"> </w:t>
      </w:r>
      <w:r w:rsidR="001015A0" w:rsidRPr="001015A0">
        <w:t>Rest</w:t>
      </w:r>
      <w:r>
        <w:t xml:space="preserve"> API cho cả web và mobile cùng sử dụng.</w:t>
      </w:r>
    </w:p>
    <w:p w14:paraId="6E2F3D17" w14:textId="49C98BC4" w:rsidR="00B00CA9" w:rsidRDefault="00B00CA9" w:rsidP="004B0C77">
      <w:pPr>
        <w:pStyle w:val="Bngbiu-nidung"/>
        <w:numPr>
          <w:ilvl w:val="0"/>
          <w:numId w:val="2"/>
        </w:numPr>
      </w:pPr>
      <w:r>
        <w:t>Hiện thực được các chức năng cần có của một hệ thống hỏi đáp.</w:t>
      </w:r>
    </w:p>
    <w:p w14:paraId="25479C29" w14:textId="2C50FFD6" w:rsidR="00B00CA9" w:rsidRDefault="00B00CA9" w:rsidP="004B0C77">
      <w:pPr>
        <w:pStyle w:val="Bngbiu-nidung"/>
        <w:numPr>
          <w:ilvl w:val="0"/>
          <w:numId w:val="2"/>
        </w:numPr>
      </w:pPr>
      <w:r>
        <w:t>Hiện thực được giải thuật tìm kiếm cho phép hệ thống trả lời tự động người dùng.</w:t>
      </w:r>
    </w:p>
    <w:p w14:paraId="473E8DA9" w14:textId="7AD64277" w:rsidR="00B00CA9" w:rsidRDefault="00B00CA9" w:rsidP="004B0C77">
      <w:pPr>
        <w:pStyle w:val="Bngbiu-nidung"/>
        <w:numPr>
          <w:ilvl w:val="0"/>
          <w:numId w:val="2"/>
        </w:numPr>
      </w:pPr>
      <w:r>
        <w:t>Phòng chat cho phép người dùng nhận được câu trả lời nhanh hơn không phải chờ đợi.</w:t>
      </w:r>
    </w:p>
    <w:p w14:paraId="45CD7226" w14:textId="6880C008" w:rsidR="00B00CA9" w:rsidRDefault="00B00CA9" w:rsidP="004B0C77">
      <w:pPr>
        <w:pStyle w:val="Bngbiu-nidung"/>
        <w:numPr>
          <w:ilvl w:val="0"/>
          <w:numId w:val="2"/>
        </w:numPr>
      </w:pPr>
      <w:r>
        <w:t>Tối ưu tốc độ web và truy vấn cơ sở dữ liệu.</w:t>
      </w:r>
    </w:p>
    <w:p w14:paraId="75A0E8E7" w14:textId="77777777" w:rsidR="00B00CA9" w:rsidRDefault="00B00CA9" w:rsidP="00B00CA9">
      <w:pPr>
        <w:pStyle w:val="Tiumccp1"/>
      </w:pPr>
      <w:bookmarkStart w:id="467" w:name="_Toc476233900"/>
      <w:bookmarkStart w:id="468" w:name="_Toc476234330"/>
      <w:bookmarkStart w:id="469" w:name="_Toc476234973"/>
      <w:bookmarkStart w:id="470" w:name="_Toc476412797"/>
      <w:r>
        <w:t>Các vấn đề chưa làm được:</w:t>
      </w:r>
      <w:bookmarkEnd w:id="467"/>
      <w:bookmarkEnd w:id="468"/>
      <w:bookmarkEnd w:id="469"/>
      <w:bookmarkEnd w:id="470"/>
    </w:p>
    <w:p w14:paraId="3913E299" w14:textId="0F19F27D" w:rsidR="00B00CA9" w:rsidRDefault="00454283" w:rsidP="004B0C77">
      <w:pPr>
        <w:pStyle w:val="Bngbiu-nidung"/>
        <w:numPr>
          <w:ilvl w:val="0"/>
          <w:numId w:val="2"/>
        </w:numPr>
      </w:pPr>
      <w:r>
        <w:t>Hệ thống chưa kiếm các câu hỏi tương tự đúng 100%.</w:t>
      </w:r>
    </w:p>
    <w:p w14:paraId="4AE8EB03" w14:textId="57DD915C" w:rsidR="00B00CA9" w:rsidRDefault="00B00CA9" w:rsidP="004B0C77">
      <w:pPr>
        <w:pStyle w:val="Bngbiu-nidung"/>
        <w:numPr>
          <w:ilvl w:val="0"/>
          <w:numId w:val="2"/>
        </w:numPr>
      </w:pPr>
      <w:r>
        <w:t>Không có quản lý ảnh đại diện cho người dùng.</w:t>
      </w:r>
    </w:p>
    <w:p w14:paraId="648CAD5A" w14:textId="26CC1998" w:rsidR="00B00CA9" w:rsidRDefault="00B00CA9" w:rsidP="004B0C77">
      <w:pPr>
        <w:pStyle w:val="Bngbiu-nidung"/>
        <w:numPr>
          <w:ilvl w:val="0"/>
          <w:numId w:val="2"/>
        </w:numPr>
      </w:pPr>
      <w:r>
        <w:t>Chưa có thông báo cho người dùng câu hỏi đã có người trả lời hay chưa.</w:t>
      </w:r>
    </w:p>
    <w:p w14:paraId="03E338AE" w14:textId="08653F9F" w:rsidR="00B00CA9" w:rsidRDefault="00B00CA9" w:rsidP="004B0C77">
      <w:pPr>
        <w:pStyle w:val="Bngbiu-nidung"/>
        <w:numPr>
          <w:ilvl w:val="0"/>
          <w:numId w:val="2"/>
        </w:numPr>
      </w:pPr>
      <w:r>
        <w:t>Xử lý bài viết không hợp lệ với tiêu chí của diễn đàn.</w:t>
      </w:r>
    </w:p>
    <w:p w14:paraId="3F021CAA" w14:textId="3CF8E5BA" w:rsidR="00B00CA9" w:rsidRDefault="00B00CA9" w:rsidP="004B0C77">
      <w:pPr>
        <w:pStyle w:val="Bngbiu-nidung"/>
        <w:numPr>
          <w:ilvl w:val="0"/>
          <w:numId w:val="2"/>
        </w:numPr>
      </w:pPr>
      <w:r>
        <w:t>Bảo mật cho hệ thống.</w:t>
      </w:r>
    </w:p>
    <w:p w14:paraId="4F127B1A" w14:textId="77777777" w:rsidR="00B00CA9" w:rsidRDefault="00B00CA9" w:rsidP="00B00CA9">
      <w:pPr>
        <w:pStyle w:val="Tiumccp1"/>
      </w:pPr>
      <w:bookmarkStart w:id="471" w:name="_Toc476233901"/>
      <w:bookmarkStart w:id="472" w:name="_Toc476234331"/>
      <w:bookmarkStart w:id="473" w:name="_Toc476234974"/>
      <w:bookmarkStart w:id="474" w:name="_Toc476412798"/>
      <w:r>
        <w:t>Hướng phát triển cho tương lai:</w:t>
      </w:r>
      <w:bookmarkEnd w:id="471"/>
      <w:bookmarkEnd w:id="472"/>
      <w:bookmarkEnd w:id="473"/>
      <w:bookmarkEnd w:id="474"/>
    </w:p>
    <w:p w14:paraId="048C9F12" w14:textId="77504DBA" w:rsidR="00605DB2" w:rsidRDefault="00586B2A" w:rsidP="00586B2A">
      <w:pPr>
        <w:pStyle w:val="Bngbiu-nidung"/>
      </w:pPr>
      <w:r>
        <w:t>Áp dụng thêm một số giải thuật để tăng độ chính xác đồng thời tạo thêm một phân phân loại câu hỏi theo chủ đề.</w:t>
      </w:r>
    </w:p>
    <w:p w14:paraId="58372AE0" w14:textId="77777777" w:rsidR="00586B2A" w:rsidRDefault="00586B2A" w:rsidP="00586B2A">
      <w:pPr>
        <w:pStyle w:val="Bngbiu-nidung"/>
      </w:pPr>
    </w:p>
    <w:p w14:paraId="5774B89A" w14:textId="77777777" w:rsidR="00586B2A" w:rsidRDefault="00586B2A" w:rsidP="00586B2A">
      <w:pPr>
        <w:pStyle w:val="Bngbiu-nidung"/>
      </w:pPr>
    </w:p>
    <w:p w14:paraId="33DAD4FF" w14:textId="77777777" w:rsidR="00586B2A" w:rsidRPr="00966B62" w:rsidRDefault="00586B2A" w:rsidP="00586B2A">
      <w:pPr>
        <w:pStyle w:val="Bngbiu-nidung"/>
      </w:pPr>
    </w:p>
    <w:p w14:paraId="5F63D224" w14:textId="77777777" w:rsidR="007E7FF7" w:rsidRPr="00C830D9" w:rsidRDefault="007E7FF7" w:rsidP="00C830D9">
      <w:pPr>
        <w:pStyle w:val="Heading1"/>
        <w:jc w:val="center"/>
        <w:rPr>
          <w:rFonts w:ascii="Times New Roman" w:hAnsi="Times New Roman" w:cs="Times New Roman"/>
          <w:color w:val="auto"/>
          <w:sz w:val="32"/>
          <w:szCs w:val="32"/>
        </w:rPr>
      </w:pPr>
      <w:bookmarkStart w:id="475" w:name="_Toc476499706"/>
      <w:r w:rsidRPr="00C830D9">
        <w:rPr>
          <w:rFonts w:ascii="Times New Roman" w:hAnsi="Times New Roman" w:cs="Times New Roman"/>
          <w:color w:val="auto"/>
          <w:sz w:val="32"/>
          <w:szCs w:val="32"/>
        </w:rPr>
        <w:lastRenderedPageBreak/>
        <w:t>TÀI LIỆU THAM KHẢO</w:t>
      </w:r>
      <w:bookmarkEnd w:id="475"/>
    </w:p>
    <w:p w14:paraId="2E67D4FE" w14:textId="77777777" w:rsidR="0004699B" w:rsidRPr="00F4573B" w:rsidRDefault="0004699B" w:rsidP="0004699B">
      <w:pPr>
        <w:pStyle w:val="Bngbiu-nidung"/>
        <w:ind w:firstLine="0"/>
      </w:pPr>
    </w:p>
    <w:p w14:paraId="6062D948" w14:textId="77777777" w:rsidR="0004699B" w:rsidRDefault="0004699B" w:rsidP="0004699B">
      <w:pPr>
        <w:spacing w:line="360" w:lineRule="auto"/>
        <w:ind w:left="360" w:firstLine="360"/>
        <w:rPr>
          <w:b/>
          <w:sz w:val="26"/>
          <w:szCs w:val="26"/>
        </w:rPr>
      </w:pPr>
      <w:r w:rsidRPr="00B10E7E">
        <w:rPr>
          <w:b/>
          <w:sz w:val="26"/>
          <w:szCs w:val="26"/>
        </w:rPr>
        <w:t>Tiếng Anh</w:t>
      </w:r>
    </w:p>
    <w:p w14:paraId="4B368429" w14:textId="77777777" w:rsidR="0004699B" w:rsidRPr="00A4453C" w:rsidRDefault="0004699B" w:rsidP="00802D89">
      <w:pPr>
        <w:pStyle w:val="Bngbiu-nidung"/>
        <w:numPr>
          <w:ilvl w:val="0"/>
          <w:numId w:val="31"/>
        </w:numPr>
        <w:rPr>
          <w:i/>
        </w:rPr>
      </w:pPr>
      <w:r w:rsidRPr="00AA4DAD">
        <w:rPr>
          <w:rFonts w:eastAsiaTheme="minorHAnsi"/>
        </w:rPr>
        <w:t>Robin D. Burke, Kristian J. Hammond, Vladimir Kulyukin,Steven L. Lytinen, Noriko</w:t>
      </w:r>
      <w:r>
        <w:rPr>
          <w:rFonts w:eastAsiaTheme="minorHAnsi"/>
        </w:rPr>
        <w:t xml:space="preserve"> Tomuro, and Scott Schoenberg,</w:t>
      </w:r>
      <w:r w:rsidRPr="00AA4DAD">
        <w:rPr>
          <w:rFonts w:eastAsiaTheme="minorHAnsi"/>
        </w:rPr>
        <w:t xml:space="preserve"> </w:t>
      </w:r>
      <w:r w:rsidRPr="00A4453C">
        <w:rPr>
          <w:rFonts w:eastAsiaTheme="minorHAnsi"/>
          <w:i/>
        </w:rPr>
        <w:t>Question Answering from Frequently Asked Question Files</w:t>
      </w:r>
      <w:r>
        <w:rPr>
          <w:rFonts w:eastAsiaTheme="minorHAnsi"/>
          <w:i/>
        </w:rPr>
        <w:t>.(1997)</w:t>
      </w:r>
    </w:p>
    <w:p w14:paraId="0578ED0B" w14:textId="77777777" w:rsidR="0004699B" w:rsidRPr="00A4453C" w:rsidRDefault="0004699B" w:rsidP="00802D89">
      <w:pPr>
        <w:pStyle w:val="Bngbiu-nidung"/>
        <w:numPr>
          <w:ilvl w:val="0"/>
          <w:numId w:val="31"/>
        </w:numPr>
        <w:rPr>
          <w:rFonts w:eastAsiaTheme="minorHAnsi"/>
          <w:i/>
        </w:rPr>
      </w:pPr>
      <w:r w:rsidRPr="00AA4DAD">
        <w:rPr>
          <w:rFonts w:eastAsiaTheme="minorHAnsi"/>
        </w:rPr>
        <w:t>Eric Brill, Susan Dumais and Michele Banko</w:t>
      </w:r>
      <w:r>
        <w:rPr>
          <w:rFonts w:eastAsiaTheme="minorHAnsi"/>
        </w:rPr>
        <w:t xml:space="preserve">, </w:t>
      </w:r>
      <w:r w:rsidRPr="00A4453C">
        <w:rPr>
          <w:rFonts w:eastAsiaTheme="minorHAnsi"/>
          <w:i/>
        </w:rPr>
        <w:t>An Analysis of the AskMSR Question-Answering System</w:t>
      </w:r>
      <w:r>
        <w:rPr>
          <w:rFonts w:eastAsiaTheme="minorHAnsi"/>
          <w:i/>
        </w:rPr>
        <w:t xml:space="preserve"> (2002)</w:t>
      </w:r>
    </w:p>
    <w:p w14:paraId="0B2A71CD" w14:textId="77777777" w:rsidR="0004699B" w:rsidRPr="00801CEE" w:rsidRDefault="0004699B" w:rsidP="00802D89">
      <w:pPr>
        <w:pStyle w:val="Bngbiu-nidung"/>
        <w:numPr>
          <w:ilvl w:val="0"/>
          <w:numId w:val="31"/>
        </w:numPr>
        <w:rPr>
          <w:i/>
        </w:rPr>
      </w:pPr>
      <w:r w:rsidRPr="00AA4DAD">
        <w:rPr>
          <w:rFonts w:eastAsiaTheme="minorHAnsi"/>
        </w:rPr>
        <w:t>Deepak Ravichandran and Eduard HovyLearning</w:t>
      </w:r>
      <w:r>
        <w:rPr>
          <w:rFonts w:eastAsiaTheme="minorHAnsi"/>
        </w:rPr>
        <w:t>,</w:t>
      </w:r>
      <w:r w:rsidRPr="00AA4DAD">
        <w:rPr>
          <w:rFonts w:eastAsiaTheme="minorHAnsi"/>
        </w:rPr>
        <w:t xml:space="preserve"> </w:t>
      </w:r>
      <w:r w:rsidRPr="00104BA4">
        <w:rPr>
          <w:rFonts w:eastAsiaTheme="minorHAnsi"/>
          <w:i/>
        </w:rPr>
        <w:t>Surface Text Patterns</w:t>
      </w:r>
      <w:r w:rsidRPr="00104BA4">
        <w:rPr>
          <w:i/>
        </w:rPr>
        <w:t xml:space="preserve"> </w:t>
      </w:r>
      <w:r>
        <w:rPr>
          <w:rFonts w:eastAsiaTheme="minorHAnsi"/>
          <w:i/>
        </w:rPr>
        <w:t>for a Question Answering System.</w:t>
      </w:r>
      <w:r w:rsidRPr="00126325">
        <w:rPr>
          <w:rFonts w:eastAsiaTheme="minorHAnsi"/>
          <w:i/>
        </w:rPr>
        <w:t xml:space="preserve"> </w:t>
      </w:r>
      <w:r>
        <w:rPr>
          <w:rFonts w:eastAsiaTheme="minorHAnsi"/>
          <w:i/>
        </w:rPr>
        <w:t>(2002)</w:t>
      </w:r>
    </w:p>
    <w:p w14:paraId="765C7ECA" w14:textId="0F1DBABA" w:rsidR="0004699B" w:rsidRPr="00A4453C" w:rsidRDefault="0004699B" w:rsidP="00802D89">
      <w:pPr>
        <w:pStyle w:val="Bngbiu-nidung"/>
        <w:numPr>
          <w:ilvl w:val="0"/>
          <w:numId w:val="31"/>
        </w:numPr>
        <w:jc w:val="left"/>
        <w:rPr>
          <w:i/>
        </w:rPr>
      </w:pPr>
      <w:r w:rsidRPr="00192678">
        <w:t xml:space="preserve">Kamal Nigam, John Lafferty, Andrew McCallum, </w:t>
      </w:r>
      <w:r w:rsidRPr="00A4453C">
        <w:rPr>
          <w:i/>
        </w:rPr>
        <w:t xml:space="preserve">Using Maximum </w:t>
      </w:r>
      <w:r w:rsidR="007E7EFC">
        <w:rPr>
          <w:i/>
        </w:rPr>
        <w:t xml:space="preserve">Entropy for Text Classification, </w:t>
      </w:r>
      <w:r w:rsidR="007E7EFC">
        <w:t>School of Computer Science Carnegie Mellon University Pittburgh, PA 15213.</w:t>
      </w:r>
      <w:r w:rsidR="007E7EFC">
        <w:tab/>
      </w:r>
    </w:p>
    <w:p w14:paraId="557909DC" w14:textId="77777777" w:rsidR="0004699B" w:rsidRPr="00A4453C" w:rsidRDefault="00C84FFB" w:rsidP="00802D89">
      <w:pPr>
        <w:pStyle w:val="Bngbiu-nidung"/>
        <w:numPr>
          <w:ilvl w:val="0"/>
          <w:numId w:val="31"/>
        </w:numPr>
        <w:rPr>
          <w:i/>
        </w:rPr>
      </w:pPr>
      <w:hyperlink r:id="rId34" w:history="1">
        <w:r w:rsidR="0004699B" w:rsidRPr="00AA4DAD">
          <w:rPr>
            <w:rStyle w:val="Hyperlink"/>
            <w:color w:val="auto"/>
            <w:u w:val="none"/>
          </w:rPr>
          <w:t>Le-Hong, P.</w:t>
        </w:r>
      </w:hyperlink>
      <w:r w:rsidR="0004699B" w:rsidRPr="00AA4DAD">
        <w:t>,</w:t>
      </w:r>
      <w:r w:rsidR="0004699B" w:rsidRPr="00AA4DAD">
        <w:rPr>
          <w:rStyle w:val="apple-converted-space"/>
        </w:rPr>
        <w:t> </w:t>
      </w:r>
      <w:hyperlink r:id="rId35" w:history="1">
        <w:r w:rsidR="0004699B" w:rsidRPr="00AA4DAD">
          <w:rPr>
            <w:rStyle w:val="Hyperlink"/>
            <w:color w:val="auto"/>
            <w:u w:val="none"/>
          </w:rPr>
          <w:t>T M H. Nguyen</w:t>
        </w:r>
      </w:hyperlink>
      <w:r w:rsidR="0004699B" w:rsidRPr="00AA4DAD">
        <w:t>,</w:t>
      </w:r>
      <w:r w:rsidR="0004699B" w:rsidRPr="00AA4DAD">
        <w:rPr>
          <w:rStyle w:val="apple-converted-space"/>
        </w:rPr>
        <w:t> </w:t>
      </w:r>
      <w:hyperlink r:id="rId36" w:history="1">
        <w:r w:rsidR="0004699B" w:rsidRPr="00AA4DAD">
          <w:rPr>
            <w:rStyle w:val="Hyperlink"/>
            <w:color w:val="auto"/>
            <w:u w:val="none"/>
          </w:rPr>
          <w:t>A. Roussanaly</w:t>
        </w:r>
      </w:hyperlink>
      <w:r w:rsidR="0004699B" w:rsidRPr="00AA4DAD">
        <w:t>, and</w:t>
      </w:r>
      <w:r w:rsidR="0004699B" w:rsidRPr="00AA4DAD">
        <w:rPr>
          <w:rStyle w:val="apple-converted-space"/>
        </w:rPr>
        <w:t> </w:t>
      </w:r>
      <w:hyperlink r:id="rId37" w:history="1">
        <w:r w:rsidR="0004699B" w:rsidRPr="00AA4DAD">
          <w:rPr>
            <w:rStyle w:val="Hyperlink"/>
            <w:color w:val="auto"/>
            <w:u w:val="none"/>
          </w:rPr>
          <w:t>T V. Ho</w:t>
        </w:r>
      </w:hyperlink>
      <w:r w:rsidR="0004699B" w:rsidRPr="00AA4DAD">
        <w:t xml:space="preserve">, </w:t>
      </w:r>
      <w:r w:rsidR="0004699B" w:rsidRPr="00A4453C">
        <w:rPr>
          <w:i/>
        </w:rPr>
        <w:t>A hybrid approach to word segmentation of Vietnamese texts (2008)</w:t>
      </w:r>
    </w:p>
    <w:p w14:paraId="62F1697D" w14:textId="77777777" w:rsidR="00586B2A" w:rsidRPr="00B10E7E" w:rsidRDefault="00586B2A" w:rsidP="00586B2A">
      <w:pPr>
        <w:spacing w:line="360" w:lineRule="auto"/>
        <w:ind w:left="360" w:firstLine="360"/>
        <w:rPr>
          <w:b/>
          <w:sz w:val="26"/>
          <w:szCs w:val="26"/>
        </w:rPr>
      </w:pPr>
      <w:r w:rsidRPr="00B10E7E">
        <w:rPr>
          <w:b/>
          <w:sz w:val="26"/>
          <w:szCs w:val="26"/>
        </w:rPr>
        <w:t>Tiếng Việt</w:t>
      </w:r>
    </w:p>
    <w:p w14:paraId="6268D6DF" w14:textId="4C2B51F0" w:rsidR="00586B2A" w:rsidRPr="00586B2A" w:rsidRDefault="00586B2A" w:rsidP="00802D89">
      <w:pPr>
        <w:pStyle w:val="ListParagraph"/>
        <w:numPr>
          <w:ilvl w:val="0"/>
          <w:numId w:val="31"/>
        </w:numPr>
        <w:tabs>
          <w:tab w:val="left" w:pos="4080"/>
        </w:tabs>
        <w:spacing w:line="360" w:lineRule="auto"/>
        <w:rPr>
          <w:i/>
          <w:sz w:val="26"/>
          <w:szCs w:val="26"/>
        </w:rPr>
      </w:pPr>
      <w:r w:rsidRPr="00586B2A">
        <w:rPr>
          <w:sz w:val="26"/>
          <w:szCs w:val="26"/>
        </w:rPr>
        <w:t xml:space="preserve">Nguyễn Thanh Hùng, </w:t>
      </w:r>
      <w:r w:rsidRPr="00586B2A">
        <w:rPr>
          <w:i/>
          <w:sz w:val="26"/>
          <w:szCs w:val="26"/>
        </w:rPr>
        <w:t xml:space="preserve">Hướng tiếp cận mới trong việc tách từ để phân loại văn bản Tiếng Việt sử dụng giải thuật di truyền và thống kê trên Internet </w:t>
      </w:r>
      <w:r w:rsidRPr="00586B2A">
        <w:rPr>
          <w:sz w:val="26"/>
          <w:szCs w:val="26"/>
        </w:rPr>
        <w:t>(2006).</w:t>
      </w:r>
    </w:p>
    <w:p w14:paraId="6B080984" w14:textId="77777777" w:rsidR="00586B2A" w:rsidRPr="00B731F3" w:rsidRDefault="00586B2A" w:rsidP="00802D89">
      <w:pPr>
        <w:pStyle w:val="ListParagraph"/>
        <w:numPr>
          <w:ilvl w:val="0"/>
          <w:numId w:val="31"/>
        </w:numPr>
        <w:tabs>
          <w:tab w:val="left" w:pos="4080"/>
        </w:tabs>
        <w:spacing w:line="360" w:lineRule="auto"/>
        <w:rPr>
          <w:i/>
          <w:sz w:val="26"/>
          <w:szCs w:val="26"/>
        </w:rPr>
      </w:pPr>
      <w:r w:rsidRPr="00B731F3">
        <w:rPr>
          <w:sz w:val="26"/>
          <w:szCs w:val="26"/>
        </w:rPr>
        <w:t xml:space="preserve">Nguyễn Trần Thiên Thanh, Trần Khải Hoàng, </w:t>
      </w:r>
      <w:r w:rsidRPr="00B731F3">
        <w:rPr>
          <w:i/>
          <w:sz w:val="26"/>
          <w:szCs w:val="26"/>
        </w:rPr>
        <w:t>Tìm hiểu các hướng tiếp cận bài toán phân loại văn bản và xây dựng phần mề</w:t>
      </w:r>
      <w:r>
        <w:rPr>
          <w:i/>
          <w:sz w:val="26"/>
          <w:szCs w:val="26"/>
        </w:rPr>
        <w:t xml:space="preserve">m phân loại tin tức báo điện tử, </w:t>
      </w:r>
      <w:r>
        <w:rPr>
          <w:sz w:val="26"/>
          <w:szCs w:val="26"/>
        </w:rPr>
        <w:t>Hồ Chí Minh (2006)</w:t>
      </w:r>
    </w:p>
    <w:p w14:paraId="2E620B5C" w14:textId="77777777" w:rsidR="00586B2A" w:rsidRPr="00B731F3" w:rsidRDefault="00586B2A" w:rsidP="00802D89">
      <w:pPr>
        <w:pStyle w:val="ListParagraph"/>
        <w:numPr>
          <w:ilvl w:val="0"/>
          <w:numId w:val="31"/>
        </w:numPr>
        <w:tabs>
          <w:tab w:val="left" w:pos="4080"/>
        </w:tabs>
        <w:spacing w:line="360" w:lineRule="auto"/>
        <w:rPr>
          <w:i/>
          <w:sz w:val="26"/>
          <w:szCs w:val="26"/>
        </w:rPr>
      </w:pPr>
      <w:r w:rsidRPr="00B731F3">
        <w:rPr>
          <w:sz w:val="26"/>
          <w:szCs w:val="26"/>
        </w:rPr>
        <w:t xml:space="preserve">Trần Thị Oanh, </w:t>
      </w:r>
      <w:r w:rsidRPr="00B731F3">
        <w:rPr>
          <w:i/>
          <w:sz w:val="26"/>
          <w:szCs w:val="26"/>
        </w:rPr>
        <w:t>Mô hình tách từ, gán nhãn từ loại và hướng tiếp cận tích hợp cho Tiếng Việt</w:t>
      </w:r>
      <w:r>
        <w:rPr>
          <w:i/>
          <w:sz w:val="26"/>
          <w:szCs w:val="26"/>
        </w:rPr>
        <w:t xml:space="preserve">, </w:t>
      </w:r>
      <w:r>
        <w:rPr>
          <w:sz w:val="26"/>
          <w:szCs w:val="26"/>
        </w:rPr>
        <w:t>ĐHCN (2008)</w:t>
      </w:r>
    </w:p>
    <w:p w14:paraId="2CADFC3D" w14:textId="77777777" w:rsidR="00C269E0" w:rsidRDefault="00C269E0" w:rsidP="00586B2A">
      <w:pPr>
        <w:spacing w:line="360" w:lineRule="auto"/>
        <w:rPr>
          <w:sz w:val="32"/>
          <w:szCs w:val="32"/>
        </w:rPr>
      </w:pPr>
    </w:p>
    <w:p w14:paraId="1DA7BDA3" w14:textId="6F77759E" w:rsidR="00D820F8" w:rsidRDefault="00D820F8" w:rsidP="0004699B">
      <w:pPr>
        <w:pStyle w:val="Heading1"/>
        <w:jc w:val="center"/>
        <w:rPr>
          <w:rFonts w:ascii="Times New Roman" w:hAnsi="Times New Roman" w:cs="Times New Roman"/>
          <w:color w:val="auto"/>
          <w:sz w:val="32"/>
          <w:szCs w:val="32"/>
        </w:rPr>
      </w:pPr>
      <w:bookmarkStart w:id="476" w:name="_Toc476499707"/>
      <w:r w:rsidRPr="0004699B">
        <w:rPr>
          <w:rFonts w:ascii="Times New Roman" w:hAnsi="Times New Roman" w:cs="Times New Roman"/>
          <w:color w:val="auto"/>
          <w:sz w:val="32"/>
          <w:szCs w:val="32"/>
        </w:rPr>
        <w:lastRenderedPageBreak/>
        <w:t>PHỤ LỤC</w:t>
      </w:r>
      <w:bookmarkEnd w:id="476"/>
    </w:p>
    <w:p w14:paraId="79D769B3" w14:textId="77777777" w:rsidR="00473A80" w:rsidRPr="00473A80" w:rsidRDefault="00473A80" w:rsidP="00473A80"/>
    <w:p w14:paraId="33DBDA96" w14:textId="35863CCE" w:rsidR="00473A80" w:rsidRPr="00473A80" w:rsidRDefault="00473A80" w:rsidP="00473A80">
      <w:pPr>
        <w:rPr>
          <w:b/>
          <w:sz w:val="28"/>
          <w:szCs w:val="28"/>
        </w:rPr>
      </w:pPr>
      <w:r>
        <w:tab/>
      </w:r>
      <w:r>
        <w:tab/>
      </w:r>
      <w:r w:rsidRPr="00473A80">
        <w:rPr>
          <w:b/>
          <w:sz w:val="28"/>
          <w:szCs w:val="28"/>
        </w:rPr>
        <w:t>Một số định nghĩa được sử dụng trong luận văn</w:t>
      </w:r>
    </w:p>
    <w:p w14:paraId="55EF00A8" w14:textId="77777777" w:rsidR="00367672" w:rsidRPr="00367672" w:rsidRDefault="00367672" w:rsidP="00367672"/>
    <w:p w14:paraId="54E81473" w14:textId="2D4C97D0" w:rsidR="00B00CA9" w:rsidRPr="009F69B9" w:rsidRDefault="00D820F8" w:rsidP="00802D89">
      <w:pPr>
        <w:pStyle w:val="ListParagraph"/>
        <w:numPr>
          <w:ilvl w:val="0"/>
          <w:numId w:val="43"/>
        </w:numPr>
        <w:tabs>
          <w:tab w:val="left" w:pos="990"/>
        </w:tabs>
        <w:spacing w:line="360" w:lineRule="auto"/>
        <w:rPr>
          <w:sz w:val="26"/>
          <w:szCs w:val="26"/>
        </w:rPr>
      </w:pPr>
      <w:r w:rsidRPr="009F69B9">
        <w:rPr>
          <w:sz w:val="26"/>
          <w:szCs w:val="26"/>
        </w:rPr>
        <w:t>Android: là một hệ điều hành mã nguồn mở dựa trên Linux dành cho các thiết bị điện thoại hoặc máy tính bảng.</w:t>
      </w:r>
    </w:p>
    <w:p w14:paraId="27AE209C" w14:textId="6FE6FB52" w:rsidR="009F69B9" w:rsidRPr="00075966" w:rsidRDefault="009F69B9" w:rsidP="00802D89">
      <w:pPr>
        <w:pStyle w:val="ListParagraph"/>
        <w:numPr>
          <w:ilvl w:val="0"/>
          <w:numId w:val="43"/>
        </w:numPr>
        <w:tabs>
          <w:tab w:val="left" w:pos="990"/>
        </w:tabs>
        <w:spacing w:line="360" w:lineRule="auto"/>
        <w:rPr>
          <w:sz w:val="26"/>
          <w:szCs w:val="26"/>
        </w:rPr>
      </w:pPr>
      <w:r w:rsidRPr="009F69B9">
        <w:rPr>
          <w:sz w:val="26"/>
          <w:szCs w:val="26"/>
        </w:rPr>
        <w:t xml:space="preserve">Rest API: viết tắt của Representational State Transfer </w:t>
      </w:r>
      <w:r w:rsidRPr="009F69B9">
        <w:rPr>
          <w:color w:val="000000"/>
          <w:sz w:val="26"/>
          <w:szCs w:val="26"/>
          <w:shd w:val="clear" w:color="auto" w:fill="FFFFFF"/>
        </w:rPr>
        <w:t>là một chuẩn web dựa vào các kiến trúc cơ bản sử dụng giao thức HTTP. Nó xử lí tài nguyên, nơi mà mỗi thành phần là một tài nguyên và nguồn tài nguyên này có thể được truy cập qua các giao diện chung bởi sử dụng các phương thức HTTP chuẩn. REST lần đầu tiên được giới thiệu bởi Roy Fielding năm 2000.</w:t>
      </w:r>
    </w:p>
    <w:p w14:paraId="7A9A282B" w14:textId="20F17492" w:rsidR="00075966" w:rsidRDefault="00075966" w:rsidP="00802D89">
      <w:pPr>
        <w:pStyle w:val="ListParagraph"/>
        <w:numPr>
          <w:ilvl w:val="0"/>
          <w:numId w:val="43"/>
        </w:numPr>
        <w:tabs>
          <w:tab w:val="left" w:pos="990"/>
        </w:tabs>
        <w:spacing w:line="360" w:lineRule="auto"/>
        <w:rPr>
          <w:sz w:val="26"/>
          <w:szCs w:val="26"/>
        </w:rPr>
      </w:pPr>
      <w:r w:rsidRPr="00075966">
        <w:rPr>
          <w:sz w:val="26"/>
          <w:szCs w:val="26"/>
        </w:rPr>
        <w:t>Giao thức TCP: viết tắt của Transmission Control Protocol (Giao thức điều khiển vận chuyển) là một trong các giao thức cốt lõi của bộ giao thức TCP/IP, các ứng dụng trên các máy chủ được nối mạng có thể tạo các kết nối với nhau, mà qua đó chúng ta có thể trao đổi dữ liệu hoặc các gói tin.</w:t>
      </w:r>
    </w:p>
    <w:p w14:paraId="738F4659" w14:textId="309CA276" w:rsidR="00C40D5E" w:rsidRDefault="00C40D5E" w:rsidP="00C40D5E">
      <w:pPr>
        <w:pStyle w:val="ListParagraph"/>
        <w:tabs>
          <w:tab w:val="left" w:pos="990"/>
        </w:tabs>
        <w:spacing w:line="360" w:lineRule="auto"/>
        <w:ind w:left="786"/>
        <w:rPr>
          <w:sz w:val="26"/>
          <w:szCs w:val="26"/>
        </w:rPr>
      </w:pPr>
    </w:p>
    <w:p w14:paraId="7D873CD2" w14:textId="77777777" w:rsidR="00C40D5E" w:rsidRDefault="00C40D5E" w:rsidP="00C40D5E">
      <w:pPr>
        <w:tabs>
          <w:tab w:val="left" w:pos="990"/>
        </w:tabs>
        <w:spacing w:line="360" w:lineRule="auto"/>
        <w:ind w:left="426"/>
        <w:rPr>
          <w:sz w:val="26"/>
          <w:szCs w:val="26"/>
        </w:rPr>
      </w:pPr>
    </w:p>
    <w:p w14:paraId="191D4685" w14:textId="77777777" w:rsidR="00C40D5E" w:rsidRDefault="00C40D5E" w:rsidP="00C40D5E">
      <w:pPr>
        <w:tabs>
          <w:tab w:val="left" w:pos="990"/>
        </w:tabs>
        <w:spacing w:line="360" w:lineRule="auto"/>
        <w:ind w:left="426"/>
        <w:rPr>
          <w:sz w:val="26"/>
          <w:szCs w:val="26"/>
        </w:rPr>
      </w:pPr>
    </w:p>
    <w:p w14:paraId="13271FAE" w14:textId="77777777" w:rsidR="00C40D5E" w:rsidRDefault="00C40D5E" w:rsidP="00C40D5E">
      <w:pPr>
        <w:tabs>
          <w:tab w:val="left" w:pos="990"/>
        </w:tabs>
        <w:spacing w:line="360" w:lineRule="auto"/>
        <w:ind w:left="426"/>
        <w:rPr>
          <w:sz w:val="26"/>
          <w:szCs w:val="26"/>
        </w:rPr>
      </w:pPr>
    </w:p>
    <w:p w14:paraId="5EF71500" w14:textId="77777777" w:rsidR="00C40D5E" w:rsidRDefault="00C40D5E" w:rsidP="00C40D5E">
      <w:pPr>
        <w:tabs>
          <w:tab w:val="left" w:pos="990"/>
        </w:tabs>
        <w:spacing w:line="360" w:lineRule="auto"/>
        <w:ind w:left="426"/>
        <w:rPr>
          <w:sz w:val="26"/>
          <w:szCs w:val="26"/>
        </w:rPr>
      </w:pPr>
    </w:p>
    <w:p w14:paraId="47ED8315" w14:textId="77777777" w:rsidR="00C40D5E" w:rsidRDefault="00C40D5E" w:rsidP="00C40D5E">
      <w:pPr>
        <w:tabs>
          <w:tab w:val="left" w:pos="990"/>
        </w:tabs>
        <w:spacing w:line="360" w:lineRule="auto"/>
        <w:ind w:left="426"/>
        <w:rPr>
          <w:sz w:val="26"/>
          <w:szCs w:val="26"/>
        </w:rPr>
      </w:pPr>
    </w:p>
    <w:p w14:paraId="7DCA8D8C" w14:textId="77777777" w:rsidR="00C40D5E" w:rsidRDefault="00C40D5E" w:rsidP="00C40D5E">
      <w:pPr>
        <w:tabs>
          <w:tab w:val="left" w:pos="990"/>
        </w:tabs>
        <w:spacing w:line="360" w:lineRule="auto"/>
        <w:ind w:left="426"/>
        <w:rPr>
          <w:sz w:val="26"/>
          <w:szCs w:val="26"/>
        </w:rPr>
      </w:pPr>
    </w:p>
    <w:p w14:paraId="5EA53AA7" w14:textId="77777777" w:rsidR="00C40D5E" w:rsidRDefault="00C40D5E" w:rsidP="00C40D5E">
      <w:pPr>
        <w:tabs>
          <w:tab w:val="left" w:pos="990"/>
        </w:tabs>
        <w:spacing w:line="360" w:lineRule="auto"/>
        <w:ind w:left="426"/>
        <w:rPr>
          <w:sz w:val="26"/>
          <w:szCs w:val="26"/>
        </w:rPr>
      </w:pPr>
    </w:p>
    <w:p w14:paraId="03C8102F" w14:textId="77777777" w:rsidR="00C40D5E" w:rsidRDefault="00C40D5E" w:rsidP="00C40D5E">
      <w:pPr>
        <w:tabs>
          <w:tab w:val="left" w:pos="990"/>
        </w:tabs>
        <w:spacing w:line="360" w:lineRule="auto"/>
        <w:ind w:left="426"/>
        <w:rPr>
          <w:sz w:val="26"/>
          <w:szCs w:val="26"/>
        </w:rPr>
      </w:pPr>
    </w:p>
    <w:p w14:paraId="2D2183B0" w14:textId="77777777" w:rsidR="00C40D5E" w:rsidRDefault="00C40D5E" w:rsidP="00C40D5E">
      <w:pPr>
        <w:tabs>
          <w:tab w:val="left" w:pos="990"/>
        </w:tabs>
        <w:spacing w:line="360" w:lineRule="auto"/>
        <w:ind w:left="426"/>
        <w:rPr>
          <w:sz w:val="26"/>
          <w:szCs w:val="26"/>
        </w:rPr>
      </w:pPr>
    </w:p>
    <w:p w14:paraId="79C5BBA5" w14:textId="77777777" w:rsidR="00C40D5E" w:rsidRDefault="00C40D5E" w:rsidP="00C40D5E">
      <w:pPr>
        <w:tabs>
          <w:tab w:val="left" w:pos="990"/>
        </w:tabs>
        <w:spacing w:line="360" w:lineRule="auto"/>
        <w:ind w:left="426"/>
        <w:rPr>
          <w:sz w:val="26"/>
          <w:szCs w:val="26"/>
        </w:rPr>
      </w:pPr>
    </w:p>
    <w:p w14:paraId="31BC9870" w14:textId="77777777" w:rsidR="00C40D5E" w:rsidRDefault="00C40D5E" w:rsidP="00C40D5E">
      <w:pPr>
        <w:tabs>
          <w:tab w:val="left" w:pos="990"/>
        </w:tabs>
        <w:spacing w:line="360" w:lineRule="auto"/>
        <w:ind w:left="426"/>
        <w:rPr>
          <w:sz w:val="26"/>
          <w:szCs w:val="26"/>
        </w:rPr>
      </w:pPr>
    </w:p>
    <w:p w14:paraId="2B30BEF4" w14:textId="77777777" w:rsidR="00C40D5E" w:rsidRDefault="00C40D5E" w:rsidP="00C40D5E">
      <w:pPr>
        <w:tabs>
          <w:tab w:val="left" w:pos="990"/>
        </w:tabs>
        <w:spacing w:line="360" w:lineRule="auto"/>
        <w:ind w:left="426"/>
        <w:rPr>
          <w:sz w:val="26"/>
          <w:szCs w:val="26"/>
        </w:rPr>
      </w:pPr>
    </w:p>
    <w:p w14:paraId="081A6E4F" w14:textId="772EBAB3" w:rsidR="00C40D5E" w:rsidRDefault="00C40D5E" w:rsidP="00C40D5E">
      <w:pPr>
        <w:tabs>
          <w:tab w:val="left" w:pos="990"/>
        </w:tabs>
        <w:spacing w:line="360" w:lineRule="auto"/>
        <w:ind w:left="426"/>
        <w:rPr>
          <w:sz w:val="26"/>
          <w:szCs w:val="26"/>
        </w:rPr>
      </w:pPr>
    </w:p>
    <w:p w14:paraId="0C6CAD9F" w14:textId="2179F0E3" w:rsidR="00C40D5E" w:rsidRPr="00473A80" w:rsidRDefault="00473A80" w:rsidP="00C40D5E">
      <w:pPr>
        <w:pStyle w:val="Heading1"/>
        <w:jc w:val="center"/>
        <w:rPr>
          <w:rFonts w:ascii="Times New Roman" w:hAnsi="Times New Roman" w:cs="Times New Roman"/>
          <w:color w:val="auto"/>
        </w:rPr>
      </w:pPr>
      <w:r>
        <w:rPr>
          <w:rFonts w:ascii="Times New Roman" w:hAnsi="Times New Roman" w:cs="Times New Roman"/>
          <w:color w:val="auto"/>
        </w:rPr>
        <w:t>Hình ảnh chức năng của ứng dụng trong luận văn</w:t>
      </w:r>
    </w:p>
    <w:p w14:paraId="5E531BDB" w14:textId="2187D951" w:rsidR="00C40D5E" w:rsidRDefault="00C40D5E" w:rsidP="00C40D5E"/>
    <w:p w14:paraId="35608F4E" w14:textId="0A18F227" w:rsidR="00C40D5E" w:rsidRPr="00C40D5E" w:rsidRDefault="00C40D5E" w:rsidP="00C40D5E"/>
    <w:p w14:paraId="7906941A" w14:textId="53328145" w:rsidR="00C40D5E" w:rsidRPr="00D03ECA" w:rsidRDefault="00D03ECA" w:rsidP="00802D89">
      <w:pPr>
        <w:pStyle w:val="Tiumccp1"/>
        <w:numPr>
          <w:ilvl w:val="0"/>
          <w:numId w:val="42"/>
        </w:numPr>
        <w:rPr>
          <w:b w:val="0"/>
        </w:rPr>
      </w:pPr>
      <w:r w:rsidRPr="00D03ECA">
        <w:rPr>
          <w:b w:val="0"/>
        </w:rPr>
        <w:t>Chức năng</w:t>
      </w:r>
      <w:r w:rsidR="00C40D5E" w:rsidRPr="00D03ECA">
        <w:rPr>
          <w:b w:val="0"/>
        </w:rPr>
        <w:t xml:space="preserve"> đăng nhập</w:t>
      </w:r>
    </w:p>
    <w:p w14:paraId="6E88A678" w14:textId="53960450" w:rsidR="00C40D5E" w:rsidRDefault="00D03ECA" w:rsidP="00C40D5E">
      <w:pPr>
        <w:pStyle w:val="ListParagraph"/>
        <w:tabs>
          <w:tab w:val="left" w:pos="990"/>
        </w:tabs>
        <w:spacing w:line="360" w:lineRule="auto"/>
        <w:ind w:left="786"/>
        <w:rPr>
          <w:sz w:val="26"/>
          <w:szCs w:val="26"/>
        </w:rPr>
      </w:pPr>
      <w:r w:rsidRPr="00D03ECA">
        <w:rPr>
          <w:noProof/>
          <w:lang w:val="vi-VN" w:eastAsia="vi-VN"/>
        </w:rPr>
        <w:drawing>
          <wp:anchor distT="0" distB="0" distL="114300" distR="114300" simplePos="0" relativeHeight="251687936" behindDoc="0" locked="0" layoutInCell="1" allowOverlap="1" wp14:anchorId="39D729CE" wp14:editId="2B0C3260">
            <wp:simplePos x="0" y="0"/>
            <wp:positionH relativeFrom="margin">
              <wp:posOffset>1390650</wp:posOffset>
            </wp:positionH>
            <wp:positionV relativeFrom="paragraph">
              <wp:posOffset>2860675</wp:posOffset>
            </wp:positionV>
            <wp:extent cx="1876425" cy="3162300"/>
            <wp:effectExtent l="0" t="0" r="9525" b="0"/>
            <wp:wrapTopAndBottom/>
            <wp:docPr id="37" name="Picture 37" descr="C:\Users\Nhat Nguyen\Desktop\Screenshot\Screenshot_20170306-085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hat Nguyen\Desktop\Screenshot\Screenshot_20170306-085713.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876425" cy="3162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0D5E">
        <w:rPr>
          <w:noProof/>
          <w:sz w:val="26"/>
          <w:szCs w:val="26"/>
          <w:lang w:val="vi-VN" w:eastAsia="vi-VN"/>
        </w:rPr>
        <w:drawing>
          <wp:inline distT="0" distB="0" distL="0" distR="0" wp14:anchorId="210B986E" wp14:editId="5E57F9CA">
            <wp:extent cx="3651196" cy="2781300"/>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7124836_225673767906071_603825279_n.png"/>
                    <pic:cNvPicPr/>
                  </pic:nvPicPr>
                  <pic:blipFill>
                    <a:blip r:embed="rId39">
                      <a:extLst>
                        <a:ext uri="{28A0092B-C50C-407E-A947-70E740481C1C}">
                          <a14:useLocalDpi xmlns:a14="http://schemas.microsoft.com/office/drawing/2010/main" val="0"/>
                        </a:ext>
                      </a:extLst>
                    </a:blip>
                    <a:stretch>
                      <a:fillRect/>
                    </a:stretch>
                  </pic:blipFill>
                  <pic:spPr>
                    <a:xfrm>
                      <a:off x="0" y="0"/>
                      <a:ext cx="3662388" cy="2789825"/>
                    </a:xfrm>
                    <a:prstGeom prst="rect">
                      <a:avLst/>
                    </a:prstGeom>
                  </pic:spPr>
                </pic:pic>
              </a:graphicData>
            </a:graphic>
          </wp:inline>
        </w:drawing>
      </w:r>
    </w:p>
    <w:p w14:paraId="67CC862A" w14:textId="48E4D956" w:rsidR="00D03ECA" w:rsidRDefault="00D03ECA" w:rsidP="00C40D5E">
      <w:pPr>
        <w:pStyle w:val="Tiumccp1"/>
      </w:pPr>
    </w:p>
    <w:p w14:paraId="7D5FF195" w14:textId="2720A7F0" w:rsidR="00C40D5E" w:rsidRPr="00B44A89" w:rsidRDefault="00D03ECA" w:rsidP="00802D89">
      <w:pPr>
        <w:pStyle w:val="Tiumccp1"/>
        <w:numPr>
          <w:ilvl w:val="0"/>
          <w:numId w:val="42"/>
        </w:numPr>
        <w:rPr>
          <w:b w:val="0"/>
        </w:rPr>
      </w:pPr>
      <w:r w:rsidRPr="00B44A89">
        <w:rPr>
          <w:b w:val="0"/>
        </w:rPr>
        <w:lastRenderedPageBreak/>
        <w:t>Chức năng</w:t>
      </w:r>
      <w:r w:rsidR="00C40D5E" w:rsidRPr="00B44A89">
        <w:rPr>
          <w:b w:val="0"/>
        </w:rPr>
        <w:t xml:space="preserve"> trả lời</w:t>
      </w:r>
    </w:p>
    <w:p w14:paraId="5E73EFD1" w14:textId="39087306" w:rsidR="00C40D5E" w:rsidRDefault="00D03ECA" w:rsidP="00C40D5E">
      <w:pPr>
        <w:pStyle w:val="Bngbiu-nidung"/>
      </w:pPr>
      <w:r>
        <w:rPr>
          <w:noProof/>
          <w:lang w:val="vi-VN" w:eastAsia="vi-VN"/>
        </w:rPr>
        <w:drawing>
          <wp:inline distT="0" distB="0" distL="0" distR="0" wp14:anchorId="14318D17" wp14:editId="11075FA7">
            <wp:extent cx="2143125" cy="3810000"/>
            <wp:effectExtent l="0" t="0" r="9525" b="0"/>
            <wp:docPr id="38" name="Picture 38" descr="C:\Users\Nhat Nguyen\AppData\Local\Microsoft\Windows\INetCache\Content.Word\Screenshot_20170306-102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hat Nguyen\AppData\Local\Microsoft\Windows\INetCache\Content.Word\Screenshot_20170306-102756.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146209" cy="3815483"/>
                    </a:xfrm>
                    <a:prstGeom prst="rect">
                      <a:avLst/>
                    </a:prstGeom>
                    <a:noFill/>
                    <a:ln>
                      <a:noFill/>
                    </a:ln>
                  </pic:spPr>
                </pic:pic>
              </a:graphicData>
            </a:graphic>
          </wp:inline>
        </w:drawing>
      </w:r>
      <w:r w:rsidR="00C40D5E">
        <w:rPr>
          <w:noProof/>
          <w:lang w:val="vi-VN" w:eastAsia="vi-VN"/>
        </w:rPr>
        <w:drawing>
          <wp:inline distT="0" distB="0" distL="0" distR="0" wp14:anchorId="3631EFAF" wp14:editId="7979C836">
            <wp:extent cx="5543550" cy="3181182"/>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7124412_225673771239404_1537957909_n.png"/>
                    <pic:cNvPicPr/>
                  </pic:nvPicPr>
                  <pic:blipFill>
                    <a:blip r:embed="rId41">
                      <a:extLst>
                        <a:ext uri="{28A0092B-C50C-407E-A947-70E740481C1C}">
                          <a14:useLocalDpi xmlns:a14="http://schemas.microsoft.com/office/drawing/2010/main" val="0"/>
                        </a:ext>
                      </a:extLst>
                    </a:blip>
                    <a:stretch>
                      <a:fillRect/>
                    </a:stretch>
                  </pic:blipFill>
                  <pic:spPr>
                    <a:xfrm>
                      <a:off x="0" y="0"/>
                      <a:ext cx="5547032" cy="3183180"/>
                    </a:xfrm>
                    <a:prstGeom prst="rect">
                      <a:avLst/>
                    </a:prstGeom>
                  </pic:spPr>
                </pic:pic>
              </a:graphicData>
            </a:graphic>
          </wp:inline>
        </w:drawing>
      </w:r>
    </w:p>
    <w:p w14:paraId="07DE7147" w14:textId="398ACF2F" w:rsidR="00D03ECA" w:rsidRDefault="00D03ECA" w:rsidP="00C40D5E">
      <w:pPr>
        <w:pStyle w:val="Tiumccp1"/>
      </w:pPr>
    </w:p>
    <w:p w14:paraId="1D3EF247" w14:textId="55B4C1ED" w:rsidR="00C40D5E" w:rsidRPr="00B44A89" w:rsidRDefault="00C40D5E" w:rsidP="00C40D5E">
      <w:pPr>
        <w:pStyle w:val="Tiumccp1"/>
        <w:rPr>
          <w:b w:val="0"/>
        </w:rPr>
      </w:pPr>
      <w:r w:rsidRPr="00B44A89">
        <w:rPr>
          <w:b w:val="0"/>
        </w:rPr>
        <w:t>3. Giao diện</w:t>
      </w:r>
      <w:r w:rsidR="00B44A89" w:rsidRPr="00B44A89">
        <w:rPr>
          <w:b w:val="0"/>
        </w:rPr>
        <w:t xml:space="preserve"> chức năng</w:t>
      </w:r>
      <w:r w:rsidRPr="00B44A89">
        <w:rPr>
          <w:b w:val="0"/>
        </w:rPr>
        <w:t xml:space="preserve"> câu hỏi chưa được trả lời</w:t>
      </w:r>
    </w:p>
    <w:p w14:paraId="39BA9519" w14:textId="77777777" w:rsidR="00C40D5E" w:rsidRDefault="00C40D5E" w:rsidP="00C40D5E">
      <w:pPr>
        <w:pStyle w:val="Bngbiu-nidung"/>
      </w:pPr>
      <w:r>
        <w:rPr>
          <w:noProof/>
          <w:lang w:val="vi-VN" w:eastAsia="vi-VN"/>
        </w:rPr>
        <w:drawing>
          <wp:inline distT="0" distB="0" distL="0" distR="0" wp14:anchorId="4EC07816" wp14:editId="38424CF5">
            <wp:extent cx="3600450" cy="3000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7141541_225673737906074_1620415979_n.png"/>
                    <pic:cNvPicPr/>
                  </pic:nvPicPr>
                  <pic:blipFill>
                    <a:blip r:embed="rId42">
                      <a:extLst>
                        <a:ext uri="{28A0092B-C50C-407E-A947-70E740481C1C}">
                          <a14:useLocalDpi xmlns:a14="http://schemas.microsoft.com/office/drawing/2010/main" val="0"/>
                        </a:ext>
                      </a:extLst>
                    </a:blip>
                    <a:stretch>
                      <a:fillRect/>
                    </a:stretch>
                  </pic:blipFill>
                  <pic:spPr>
                    <a:xfrm>
                      <a:off x="0" y="0"/>
                      <a:ext cx="3600450" cy="3000375"/>
                    </a:xfrm>
                    <a:prstGeom prst="rect">
                      <a:avLst/>
                    </a:prstGeom>
                  </pic:spPr>
                </pic:pic>
              </a:graphicData>
            </a:graphic>
          </wp:inline>
        </w:drawing>
      </w:r>
    </w:p>
    <w:p w14:paraId="08E4F58B" w14:textId="38E9434D" w:rsidR="00C40D5E" w:rsidRPr="00B44A89" w:rsidRDefault="00C40D5E" w:rsidP="00802D89">
      <w:pPr>
        <w:pStyle w:val="Tiumccp1"/>
        <w:numPr>
          <w:ilvl w:val="0"/>
          <w:numId w:val="43"/>
        </w:numPr>
        <w:ind w:left="360"/>
        <w:rPr>
          <w:noProof/>
        </w:rPr>
      </w:pPr>
      <w:r w:rsidRPr="00B44A89">
        <w:rPr>
          <w:rStyle w:val="TiucctrangmuChar"/>
          <w:sz w:val="28"/>
          <w:szCs w:val="28"/>
        </w:rPr>
        <w:t>Giao diện</w:t>
      </w:r>
      <w:r w:rsidR="00B44A89" w:rsidRPr="00B44A89">
        <w:rPr>
          <w:rStyle w:val="TiucctrangmuChar"/>
          <w:sz w:val="28"/>
          <w:szCs w:val="28"/>
        </w:rPr>
        <w:t xml:space="preserve"> chức năng</w:t>
      </w:r>
      <w:r w:rsidRPr="00B44A89">
        <w:rPr>
          <w:rStyle w:val="TiucctrangmuChar"/>
          <w:sz w:val="28"/>
          <w:szCs w:val="28"/>
        </w:rPr>
        <w:t xml:space="preserve"> chi tiết câu hỏi và câu trả lời</w:t>
      </w:r>
    </w:p>
    <w:p w14:paraId="759FD433" w14:textId="52AC83CD" w:rsidR="00C40D5E" w:rsidRDefault="00C40D5E" w:rsidP="00C40D5E">
      <w:pPr>
        <w:pStyle w:val="Bngbiu-nidung"/>
        <w:jc w:val="left"/>
        <w:rPr>
          <w:rStyle w:val="TiucctrangmuChar"/>
        </w:rPr>
      </w:pPr>
      <w:r>
        <w:rPr>
          <w:noProof/>
          <w:lang w:val="vi-VN" w:eastAsia="vi-VN"/>
        </w:rPr>
        <w:drawing>
          <wp:inline distT="0" distB="0" distL="0" distR="0" wp14:anchorId="66974934" wp14:editId="01BBF6E8">
            <wp:extent cx="4819650" cy="332215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7141589_225673774572737_71105230_n.png"/>
                    <pic:cNvPicPr/>
                  </pic:nvPicPr>
                  <pic:blipFill>
                    <a:blip r:embed="rId43">
                      <a:extLst>
                        <a:ext uri="{28A0092B-C50C-407E-A947-70E740481C1C}">
                          <a14:useLocalDpi xmlns:a14="http://schemas.microsoft.com/office/drawing/2010/main" val="0"/>
                        </a:ext>
                      </a:extLst>
                    </a:blip>
                    <a:stretch>
                      <a:fillRect/>
                    </a:stretch>
                  </pic:blipFill>
                  <pic:spPr>
                    <a:xfrm>
                      <a:off x="0" y="0"/>
                      <a:ext cx="4823736" cy="3324972"/>
                    </a:xfrm>
                    <a:prstGeom prst="rect">
                      <a:avLst/>
                    </a:prstGeom>
                  </pic:spPr>
                </pic:pic>
              </a:graphicData>
            </a:graphic>
          </wp:inline>
        </w:drawing>
      </w:r>
    </w:p>
    <w:p w14:paraId="3F49330D" w14:textId="1A1049B0" w:rsidR="00C40D5E" w:rsidRDefault="00D03ECA" w:rsidP="00C40D5E">
      <w:pPr>
        <w:pStyle w:val="Bngbiu-nidung"/>
        <w:jc w:val="left"/>
        <w:rPr>
          <w:rStyle w:val="TiucctrangmuChar"/>
        </w:rPr>
      </w:pPr>
      <w:r w:rsidRPr="00D03ECA">
        <w:rPr>
          <w:rStyle w:val="TiucctrangmuChar"/>
          <w:noProof/>
          <w:lang w:val="vi-VN" w:eastAsia="vi-VN"/>
        </w:rPr>
        <w:lastRenderedPageBreak/>
        <w:drawing>
          <wp:inline distT="0" distB="0" distL="0" distR="0" wp14:anchorId="6300152C" wp14:editId="0186542F">
            <wp:extent cx="2932232" cy="5212856"/>
            <wp:effectExtent l="0" t="0" r="1905" b="6985"/>
            <wp:docPr id="39" name="Picture 39" descr="C:\Users\Nhat Nguyen\Desktop\Screenshot\Screenshot_20170306-085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hat Nguyen\Desktop\Screenshot\Screenshot_20170306-085559.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937346" cy="5221947"/>
                    </a:xfrm>
                    <a:prstGeom prst="rect">
                      <a:avLst/>
                    </a:prstGeom>
                    <a:noFill/>
                    <a:ln>
                      <a:noFill/>
                    </a:ln>
                  </pic:spPr>
                </pic:pic>
              </a:graphicData>
            </a:graphic>
          </wp:inline>
        </w:drawing>
      </w:r>
    </w:p>
    <w:p w14:paraId="20DDEE46" w14:textId="77777777" w:rsidR="00D03ECA" w:rsidRDefault="00D03ECA" w:rsidP="00D03ECA">
      <w:pPr>
        <w:pStyle w:val="Bngbiu-nidung"/>
        <w:ind w:left="1440" w:firstLine="0"/>
        <w:jc w:val="left"/>
        <w:rPr>
          <w:rStyle w:val="TiucctrangmuChar"/>
        </w:rPr>
      </w:pPr>
    </w:p>
    <w:p w14:paraId="7D0AC2C6" w14:textId="77777777" w:rsidR="00D03ECA" w:rsidRDefault="00D03ECA" w:rsidP="00D03ECA">
      <w:pPr>
        <w:pStyle w:val="Bngbiu-nidung"/>
        <w:ind w:left="1440" w:firstLine="0"/>
        <w:jc w:val="left"/>
        <w:rPr>
          <w:rStyle w:val="TiucctrangmuChar"/>
        </w:rPr>
      </w:pPr>
    </w:p>
    <w:p w14:paraId="20DF33D9" w14:textId="77777777" w:rsidR="00D03ECA" w:rsidRDefault="00D03ECA" w:rsidP="00D03ECA">
      <w:pPr>
        <w:pStyle w:val="Bngbiu-nidung"/>
        <w:ind w:left="1440" w:firstLine="0"/>
        <w:jc w:val="left"/>
        <w:rPr>
          <w:rStyle w:val="TiucctrangmuChar"/>
        </w:rPr>
      </w:pPr>
    </w:p>
    <w:p w14:paraId="2DD4C082" w14:textId="77777777" w:rsidR="00D03ECA" w:rsidRDefault="00D03ECA" w:rsidP="00D03ECA">
      <w:pPr>
        <w:pStyle w:val="Bngbiu-nidung"/>
        <w:ind w:left="1440" w:firstLine="0"/>
        <w:jc w:val="left"/>
        <w:rPr>
          <w:rStyle w:val="TiucctrangmuChar"/>
        </w:rPr>
      </w:pPr>
    </w:p>
    <w:p w14:paraId="55EA094D" w14:textId="77777777" w:rsidR="00D03ECA" w:rsidRDefault="00D03ECA" w:rsidP="00D03ECA">
      <w:pPr>
        <w:pStyle w:val="Bngbiu-nidung"/>
        <w:ind w:left="1440" w:firstLine="0"/>
        <w:jc w:val="left"/>
        <w:rPr>
          <w:rStyle w:val="TiucctrangmuChar"/>
        </w:rPr>
      </w:pPr>
    </w:p>
    <w:p w14:paraId="6A5E76EC" w14:textId="1CE22151" w:rsidR="00C40D5E" w:rsidRPr="00B44A89" w:rsidRDefault="00D03ECA" w:rsidP="00802D89">
      <w:pPr>
        <w:pStyle w:val="Bngbiu-nidung"/>
        <w:numPr>
          <w:ilvl w:val="0"/>
          <w:numId w:val="43"/>
        </w:numPr>
        <w:jc w:val="left"/>
        <w:rPr>
          <w:rStyle w:val="TiucctrangmuChar"/>
          <w:b w:val="0"/>
        </w:rPr>
      </w:pPr>
      <w:r w:rsidRPr="00B44A89">
        <w:rPr>
          <w:rStyle w:val="TiucctrangmuChar"/>
          <w:b w:val="0"/>
        </w:rPr>
        <w:lastRenderedPageBreak/>
        <w:t>Chức năng</w:t>
      </w:r>
      <w:r w:rsidR="00C40D5E" w:rsidRPr="00B44A89">
        <w:rPr>
          <w:rStyle w:val="TiucctrangmuChar"/>
          <w:b w:val="0"/>
        </w:rPr>
        <w:t xml:space="preserve"> tìm kiếm</w:t>
      </w:r>
    </w:p>
    <w:p w14:paraId="10E7D99B" w14:textId="5B94A75B" w:rsidR="00C40D5E" w:rsidRDefault="00B44A89" w:rsidP="00C40D5E">
      <w:pPr>
        <w:pStyle w:val="Bngbiu-nidung"/>
        <w:jc w:val="left"/>
      </w:pPr>
      <w:r w:rsidRPr="00B44A89">
        <w:rPr>
          <w:noProof/>
          <w:lang w:val="vi-VN" w:eastAsia="vi-VN"/>
        </w:rPr>
        <w:drawing>
          <wp:anchor distT="0" distB="0" distL="114300" distR="114300" simplePos="0" relativeHeight="251688960" behindDoc="0" locked="0" layoutInCell="1" allowOverlap="1" wp14:anchorId="3CCDEB92" wp14:editId="65ECFF06">
            <wp:simplePos x="0" y="0"/>
            <wp:positionH relativeFrom="column">
              <wp:posOffset>946775</wp:posOffset>
            </wp:positionH>
            <wp:positionV relativeFrom="paragraph">
              <wp:posOffset>2803525</wp:posOffset>
            </wp:positionV>
            <wp:extent cx="2402006" cy="4264332"/>
            <wp:effectExtent l="0" t="0" r="0" b="3175"/>
            <wp:wrapTopAndBottom/>
            <wp:docPr id="41" name="Picture 41" descr="C:\Users\Nhat Nguyen\Desktop\Screenshot\Screenshot_20170306-085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hat Nguyen\Desktop\Screenshot\Screenshot_20170306-085700.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402006" cy="4264332"/>
                    </a:xfrm>
                    <a:prstGeom prst="rect">
                      <a:avLst/>
                    </a:prstGeom>
                    <a:noFill/>
                    <a:ln>
                      <a:noFill/>
                    </a:ln>
                  </pic:spPr>
                </pic:pic>
              </a:graphicData>
            </a:graphic>
          </wp:anchor>
        </w:drawing>
      </w:r>
      <w:r w:rsidR="00C40D5E">
        <w:rPr>
          <w:noProof/>
          <w:lang w:val="vi-VN" w:eastAsia="vi-VN"/>
        </w:rPr>
        <w:drawing>
          <wp:inline distT="0" distB="0" distL="0" distR="0" wp14:anchorId="6339336C" wp14:editId="28ACD82B">
            <wp:extent cx="6061710" cy="26333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7142220_225675617905886_821197394_o.png"/>
                    <pic:cNvPicPr/>
                  </pic:nvPicPr>
                  <pic:blipFill>
                    <a:blip r:embed="rId46">
                      <a:extLst>
                        <a:ext uri="{28A0092B-C50C-407E-A947-70E740481C1C}">
                          <a14:useLocalDpi xmlns:a14="http://schemas.microsoft.com/office/drawing/2010/main" val="0"/>
                        </a:ext>
                      </a:extLst>
                    </a:blip>
                    <a:stretch>
                      <a:fillRect/>
                    </a:stretch>
                  </pic:blipFill>
                  <pic:spPr>
                    <a:xfrm>
                      <a:off x="0" y="0"/>
                      <a:ext cx="6061710" cy="2633345"/>
                    </a:xfrm>
                    <a:prstGeom prst="rect">
                      <a:avLst/>
                    </a:prstGeom>
                  </pic:spPr>
                </pic:pic>
              </a:graphicData>
            </a:graphic>
          </wp:inline>
        </w:drawing>
      </w:r>
    </w:p>
    <w:p w14:paraId="261A19E2" w14:textId="331584CE" w:rsidR="00C40D5E" w:rsidRDefault="00C40D5E" w:rsidP="00C40D5E">
      <w:pPr>
        <w:pStyle w:val="Tiumccp1"/>
      </w:pPr>
    </w:p>
    <w:p w14:paraId="0FBEDEED" w14:textId="07ACB364" w:rsidR="00C40D5E" w:rsidRPr="00B44A89" w:rsidRDefault="00C40D5E" w:rsidP="00802D89">
      <w:pPr>
        <w:pStyle w:val="Tiumccp1"/>
        <w:numPr>
          <w:ilvl w:val="0"/>
          <w:numId w:val="43"/>
        </w:numPr>
        <w:rPr>
          <w:b w:val="0"/>
        </w:rPr>
      </w:pPr>
      <w:r w:rsidRPr="00B44A89">
        <w:rPr>
          <w:b w:val="0"/>
        </w:rPr>
        <w:lastRenderedPageBreak/>
        <w:t>Giao diện quản lý</w:t>
      </w:r>
    </w:p>
    <w:p w14:paraId="0FA0FEE7" w14:textId="77777777" w:rsidR="00C40D5E" w:rsidRDefault="00C40D5E" w:rsidP="00C40D5E">
      <w:pPr>
        <w:pStyle w:val="Bngbiu-nidung"/>
        <w:jc w:val="left"/>
      </w:pPr>
      <w:r>
        <w:rPr>
          <w:noProof/>
          <w:lang w:val="vi-VN" w:eastAsia="vi-VN"/>
        </w:rPr>
        <w:drawing>
          <wp:inline distT="0" distB="0" distL="0" distR="0" wp14:anchorId="304FF05B" wp14:editId="09EDC2A4">
            <wp:extent cx="6061710" cy="23069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7142376_225673741239407_1732003656_o.png"/>
                    <pic:cNvPicPr/>
                  </pic:nvPicPr>
                  <pic:blipFill>
                    <a:blip r:embed="rId47">
                      <a:extLst>
                        <a:ext uri="{28A0092B-C50C-407E-A947-70E740481C1C}">
                          <a14:useLocalDpi xmlns:a14="http://schemas.microsoft.com/office/drawing/2010/main" val="0"/>
                        </a:ext>
                      </a:extLst>
                    </a:blip>
                    <a:stretch>
                      <a:fillRect/>
                    </a:stretch>
                  </pic:blipFill>
                  <pic:spPr>
                    <a:xfrm>
                      <a:off x="0" y="0"/>
                      <a:ext cx="6061710" cy="2306955"/>
                    </a:xfrm>
                    <a:prstGeom prst="rect">
                      <a:avLst/>
                    </a:prstGeom>
                  </pic:spPr>
                </pic:pic>
              </a:graphicData>
            </a:graphic>
          </wp:inline>
        </w:drawing>
      </w:r>
    </w:p>
    <w:p w14:paraId="22EC9EA0" w14:textId="77777777" w:rsidR="00C40D5E" w:rsidRDefault="00C40D5E" w:rsidP="00C40D5E">
      <w:pPr>
        <w:pStyle w:val="Bngbiu-nidung"/>
        <w:jc w:val="left"/>
      </w:pPr>
    </w:p>
    <w:p w14:paraId="21632078" w14:textId="24E543A5" w:rsidR="00C40D5E" w:rsidRDefault="00D03ECA" w:rsidP="00C40D5E">
      <w:pPr>
        <w:pStyle w:val="Bngbiu-nidung"/>
        <w:jc w:val="left"/>
        <w:rPr>
          <w:rStyle w:val="Tiumccp1Char"/>
        </w:rPr>
      </w:pPr>
      <w:r w:rsidRPr="00B44A89">
        <w:rPr>
          <w:rStyle w:val="Tiumccp1Char"/>
          <w:b w:val="0"/>
        </w:rPr>
        <w:t xml:space="preserve">8. </w:t>
      </w:r>
      <w:r w:rsidR="00C40D5E" w:rsidRPr="00B44A89">
        <w:rPr>
          <w:rStyle w:val="Tiumccp1Char"/>
          <w:b w:val="0"/>
        </w:rPr>
        <w:t>Tổng hợp các chuyên mục</w:t>
      </w:r>
      <w:r w:rsidR="00C40D5E">
        <w:rPr>
          <w:noProof/>
          <w:lang w:val="vi-VN" w:eastAsia="vi-VN"/>
        </w:rPr>
        <w:drawing>
          <wp:inline distT="0" distB="0" distL="0" distR="0" wp14:anchorId="39CD1226" wp14:editId="202CC6CA">
            <wp:extent cx="4305300" cy="2835472"/>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7160166_225673764572738_1375519662_n.png"/>
                    <pic:cNvPicPr/>
                  </pic:nvPicPr>
                  <pic:blipFill>
                    <a:blip r:embed="rId48">
                      <a:extLst>
                        <a:ext uri="{28A0092B-C50C-407E-A947-70E740481C1C}">
                          <a14:useLocalDpi xmlns:a14="http://schemas.microsoft.com/office/drawing/2010/main" val="0"/>
                        </a:ext>
                      </a:extLst>
                    </a:blip>
                    <a:stretch>
                      <a:fillRect/>
                    </a:stretch>
                  </pic:blipFill>
                  <pic:spPr>
                    <a:xfrm>
                      <a:off x="0" y="0"/>
                      <a:ext cx="4311585" cy="2839611"/>
                    </a:xfrm>
                    <a:prstGeom prst="rect">
                      <a:avLst/>
                    </a:prstGeom>
                  </pic:spPr>
                </pic:pic>
              </a:graphicData>
            </a:graphic>
          </wp:inline>
        </w:drawing>
      </w:r>
    </w:p>
    <w:p w14:paraId="21D8A71B" w14:textId="5CF09D1C" w:rsidR="00D03ECA" w:rsidRDefault="00D03ECA" w:rsidP="00C40D5E">
      <w:pPr>
        <w:pStyle w:val="Bngbiu-nidung"/>
        <w:jc w:val="left"/>
        <w:rPr>
          <w:rStyle w:val="Tiumccp1Char"/>
        </w:rPr>
      </w:pPr>
      <w:r w:rsidRPr="00D03ECA">
        <w:rPr>
          <w:rStyle w:val="Tiumccp1Char"/>
          <w:noProof/>
          <w:lang w:val="vi-VN" w:eastAsia="vi-VN"/>
        </w:rPr>
        <w:lastRenderedPageBreak/>
        <w:drawing>
          <wp:inline distT="0" distB="0" distL="0" distR="0" wp14:anchorId="53522818" wp14:editId="59FEC967">
            <wp:extent cx="2371725" cy="4216398"/>
            <wp:effectExtent l="0" t="0" r="0" b="0"/>
            <wp:docPr id="40" name="Picture 40" descr="C:\Users\Nhat Nguyen\Desktop\Screenshot\Screenshot_20170306-0856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hat Nguyen\Desktop\Screenshot\Screenshot_20170306-085647.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384255" cy="4238673"/>
                    </a:xfrm>
                    <a:prstGeom prst="rect">
                      <a:avLst/>
                    </a:prstGeom>
                    <a:noFill/>
                    <a:ln>
                      <a:noFill/>
                    </a:ln>
                  </pic:spPr>
                </pic:pic>
              </a:graphicData>
            </a:graphic>
          </wp:inline>
        </w:drawing>
      </w:r>
    </w:p>
    <w:p w14:paraId="49A5EB92" w14:textId="715AE40C" w:rsidR="00C40D5E" w:rsidRDefault="00D03ECA" w:rsidP="00C40D5E">
      <w:pPr>
        <w:pStyle w:val="Bngbiu-nidung"/>
        <w:jc w:val="left"/>
        <w:rPr>
          <w:rStyle w:val="Tiumccp1Char"/>
        </w:rPr>
      </w:pPr>
      <w:r>
        <w:rPr>
          <w:noProof/>
          <w:lang w:val="vi-VN" w:eastAsia="vi-VN"/>
        </w:rPr>
        <w:lastRenderedPageBreak/>
        <w:drawing>
          <wp:anchor distT="0" distB="0" distL="114300" distR="114300" simplePos="0" relativeHeight="251684864" behindDoc="0" locked="0" layoutInCell="1" allowOverlap="1" wp14:anchorId="52BA4FF9" wp14:editId="637BDF62">
            <wp:simplePos x="0" y="0"/>
            <wp:positionH relativeFrom="page">
              <wp:posOffset>2038350</wp:posOffset>
            </wp:positionH>
            <wp:positionV relativeFrom="paragraph">
              <wp:posOffset>476250</wp:posOffset>
            </wp:positionV>
            <wp:extent cx="3132455" cy="4495800"/>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7161020_225673761239405_293570767_n.png"/>
                    <pic:cNvPicPr/>
                  </pic:nvPicPr>
                  <pic:blipFill>
                    <a:blip r:embed="rId50">
                      <a:extLst>
                        <a:ext uri="{28A0092B-C50C-407E-A947-70E740481C1C}">
                          <a14:useLocalDpi xmlns:a14="http://schemas.microsoft.com/office/drawing/2010/main" val="0"/>
                        </a:ext>
                      </a:extLst>
                    </a:blip>
                    <a:stretch>
                      <a:fillRect/>
                    </a:stretch>
                  </pic:blipFill>
                  <pic:spPr>
                    <a:xfrm>
                      <a:off x="0" y="0"/>
                      <a:ext cx="3132455" cy="4495800"/>
                    </a:xfrm>
                    <a:prstGeom prst="rect">
                      <a:avLst/>
                    </a:prstGeom>
                  </pic:spPr>
                </pic:pic>
              </a:graphicData>
            </a:graphic>
            <wp14:sizeRelH relativeFrom="margin">
              <wp14:pctWidth>0</wp14:pctWidth>
            </wp14:sizeRelH>
            <wp14:sizeRelV relativeFrom="margin">
              <wp14:pctHeight>0</wp14:pctHeight>
            </wp14:sizeRelV>
          </wp:anchor>
        </w:drawing>
      </w:r>
      <w:r>
        <w:rPr>
          <w:rStyle w:val="Tiumccp1Char"/>
        </w:rPr>
        <w:t>9</w:t>
      </w:r>
      <w:r w:rsidRPr="00B44A89">
        <w:rPr>
          <w:rStyle w:val="Tiumccp1Char"/>
          <w:b w:val="0"/>
        </w:rPr>
        <w:t xml:space="preserve">. </w:t>
      </w:r>
      <w:r w:rsidR="00C40D5E" w:rsidRPr="00B44A89">
        <w:rPr>
          <w:rStyle w:val="Tiumccp1Char"/>
          <w:b w:val="0"/>
        </w:rPr>
        <w:t>Giao diện hiển thị các bài viết</w:t>
      </w:r>
      <w:r w:rsidR="0033411D" w:rsidRPr="00B44A89">
        <w:rPr>
          <w:rStyle w:val="Tiumccp1Char"/>
          <w:b w:val="0"/>
        </w:rPr>
        <w:t xml:space="preserve"> được quan tâm nhiều nhất</w:t>
      </w:r>
    </w:p>
    <w:p w14:paraId="3FD9E35D" w14:textId="77777777" w:rsidR="0033411D" w:rsidRDefault="0033411D" w:rsidP="00C40D5E">
      <w:pPr>
        <w:pStyle w:val="Bngbiu-nidung"/>
        <w:jc w:val="left"/>
        <w:rPr>
          <w:rStyle w:val="Tiumccp1Char"/>
        </w:rPr>
      </w:pPr>
    </w:p>
    <w:p w14:paraId="24F44353" w14:textId="77777777" w:rsidR="0033411D" w:rsidRDefault="0033411D" w:rsidP="00C40D5E">
      <w:pPr>
        <w:pStyle w:val="Bngbiu-nidung"/>
        <w:jc w:val="left"/>
        <w:rPr>
          <w:rStyle w:val="Tiumccp1Char"/>
        </w:rPr>
      </w:pPr>
    </w:p>
    <w:p w14:paraId="49C78724" w14:textId="77777777" w:rsidR="0033411D" w:rsidRDefault="0033411D" w:rsidP="00C40D5E">
      <w:pPr>
        <w:pStyle w:val="Bngbiu-nidung"/>
        <w:jc w:val="left"/>
        <w:rPr>
          <w:rStyle w:val="Tiumccp1Char"/>
        </w:rPr>
      </w:pPr>
    </w:p>
    <w:p w14:paraId="06984E91" w14:textId="77777777" w:rsidR="0033411D" w:rsidRDefault="0033411D" w:rsidP="00C40D5E">
      <w:pPr>
        <w:pStyle w:val="Bngbiu-nidung"/>
        <w:jc w:val="left"/>
        <w:rPr>
          <w:rStyle w:val="Tiumccp1Char"/>
        </w:rPr>
      </w:pPr>
    </w:p>
    <w:p w14:paraId="1C0AC607" w14:textId="77777777" w:rsidR="0033411D" w:rsidRDefault="0033411D" w:rsidP="00C40D5E">
      <w:pPr>
        <w:pStyle w:val="Bngbiu-nidung"/>
        <w:jc w:val="left"/>
        <w:rPr>
          <w:rStyle w:val="Tiumccp1Char"/>
        </w:rPr>
      </w:pPr>
    </w:p>
    <w:p w14:paraId="22359A61" w14:textId="77777777" w:rsidR="00D03ECA" w:rsidRDefault="00D03ECA" w:rsidP="00C40D5E">
      <w:pPr>
        <w:pStyle w:val="Bngbiu-nidung"/>
        <w:jc w:val="left"/>
        <w:rPr>
          <w:rStyle w:val="Tiumccp1Char"/>
        </w:rPr>
      </w:pPr>
    </w:p>
    <w:p w14:paraId="2C6714D9" w14:textId="634E4298" w:rsidR="0033411D" w:rsidRPr="00B44A89" w:rsidRDefault="00D03ECA" w:rsidP="00C40D5E">
      <w:pPr>
        <w:pStyle w:val="Bngbiu-nidung"/>
        <w:jc w:val="left"/>
        <w:rPr>
          <w:rStyle w:val="Tiumccp1Char"/>
          <w:b w:val="0"/>
        </w:rPr>
      </w:pPr>
      <w:r>
        <w:rPr>
          <w:noProof/>
          <w:lang w:val="vi-VN" w:eastAsia="vi-VN"/>
        </w:rPr>
        <w:lastRenderedPageBreak/>
        <w:drawing>
          <wp:anchor distT="0" distB="0" distL="114300" distR="114300" simplePos="0" relativeHeight="251685888" behindDoc="0" locked="0" layoutInCell="1" allowOverlap="1" wp14:anchorId="74E2CD4F" wp14:editId="7F4EFA3C">
            <wp:simplePos x="0" y="0"/>
            <wp:positionH relativeFrom="page">
              <wp:posOffset>2409825</wp:posOffset>
            </wp:positionH>
            <wp:positionV relativeFrom="paragraph">
              <wp:posOffset>730250</wp:posOffset>
            </wp:positionV>
            <wp:extent cx="2667000" cy="3712845"/>
            <wp:effectExtent l="0" t="0" r="0" b="190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7161136_225673734572741_2070062184_n.png"/>
                    <pic:cNvPicPr/>
                  </pic:nvPicPr>
                  <pic:blipFill>
                    <a:blip r:embed="rId51">
                      <a:extLst>
                        <a:ext uri="{28A0092B-C50C-407E-A947-70E740481C1C}">
                          <a14:useLocalDpi xmlns:a14="http://schemas.microsoft.com/office/drawing/2010/main" val="0"/>
                        </a:ext>
                      </a:extLst>
                    </a:blip>
                    <a:stretch>
                      <a:fillRect/>
                    </a:stretch>
                  </pic:blipFill>
                  <pic:spPr>
                    <a:xfrm>
                      <a:off x="0" y="0"/>
                      <a:ext cx="2667000" cy="3712845"/>
                    </a:xfrm>
                    <a:prstGeom prst="rect">
                      <a:avLst/>
                    </a:prstGeom>
                  </pic:spPr>
                </pic:pic>
              </a:graphicData>
            </a:graphic>
            <wp14:sizeRelH relativeFrom="margin">
              <wp14:pctWidth>0</wp14:pctWidth>
            </wp14:sizeRelH>
            <wp14:sizeRelV relativeFrom="margin">
              <wp14:pctHeight>0</wp14:pctHeight>
            </wp14:sizeRelV>
          </wp:anchor>
        </w:drawing>
      </w:r>
      <w:r w:rsidR="0033411D">
        <w:rPr>
          <w:rStyle w:val="Tiumccp1Char"/>
        </w:rPr>
        <w:br/>
      </w:r>
      <w:r w:rsidRPr="00B44A89">
        <w:rPr>
          <w:rStyle w:val="Tiumccp1Char"/>
          <w:b w:val="0"/>
        </w:rPr>
        <w:t xml:space="preserve">10. </w:t>
      </w:r>
      <w:r w:rsidR="0033411D" w:rsidRPr="00B44A89">
        <w:rPr>
          <w:rStyle w:val="Tiumccp1Char"/>
          <w:b w:val="0"/>
        </w:rPr>
        <w:t>Giao diện các tag của hệ thống</w:t>
      </w:r>
    </w:p>
    <w:p w14:paraId="097A0F21" w14:textId="77777777" w:rsidR="0033411D" w:rsidRDefault="0033411D" w:rsidP="0033411D">
      <w:pPr>
        <w:pStyle w:val="Tiumccp1"/>
      </w:pPr>
    </w:p>
    <w:p w14:paraId="2AA325A7" w14:textId="77777777" w:rsidR="0033411D" w:rsidRDefault="0033411D" w:rsidP="0033411D">
      <w:pPr>
        <w:pStyle w:val="Tiumccp1"/>
      </w:pPr>
    </w:p>
    <w:p w14:paraId="4FE84824" w14:textId="77777777" w:rsidR="0033411D" w:rsidRDefault="0033411D" w:rsidP="0033411D">
      <w:pPr>
        <w:pStyle w:val="Tiumccp1"/>
      </w:pPr>
    </w:p>
    <w:p w14:paraId="1D246A11" w14:textId="77777777" w:rsidR="0033411D" w:rsidRDefault="0033411D" w:rsidP="0033411D">
      <w:pPr>
        <w:pStyle w:val="Tiumccp1"/>
      </w:pPr>
    </w:p>
    <w:p w14:paraId="612F77CE" w14:textId="7912DA51" w:rsidR="00C40D5E" w:rsidRPr="0033411D" w:rsidRDefault="0033411D" w:rsidP="0033411D">
      <w:pPr>
        <w:pStyle w:val="Tiumccp1"/>
        <w:rPr>
          <w:rStyle w:val="Tiumccp1Char"/>
        </w:rPr>
      </w:pPr>
      <w:r>
        <w:rPr>
          <w:noProof/>
          <w:lang w:val="vi-VN" w:eastAsia="vi-VN"/>
        </w:rPr>
        <w:lastRenderedPageBreak/>
        <w:drawing>
          <wp:anchor distT="0" distB="0" distL="114300" distR="114300" simplePos="0" relativeHeight="251686912" behindDoc="0" locked="0" layoutInCell="1" allowOverlap="1" wp14:anchorId="2E12B1C3" wp14:editId="55A752CA">
            <wp:simplePos x="0" y="0"/>
            <wp:positionH relativeFrom="column">
              <wp:posOffset>238125</wp:posOffset>
            </wp:positionH>
            <wp:positionV relativeFrom="paragraph">
              <wp:posOffset>608965</wp:posOffset>
            </wp:positionV>
            <wp:extent cx="6061710" cy="2209165"/>
            <wp:effectExtent l="0" t="0" r="0" b="63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7175940_225673724572742_7361115_o.png"/>
                    <pic:cNvPicPr/>
                  </pic:nvPicPr>
                  <pic:blipFill>
                    <a:blip r:embed="rId52">
                      <a:extLst>
                        <a:ext uri="{28A0092B-C50C-407E-A947-70E740481C1C}">
                          <a14:useLocalDpi xmlns:a14="http://schemas.microsoft.com/office/drawing/2010/main" val="0"/>
                        </a:ext>
                      </a:extLst>
                    </a:blip>
                    <a:stretch>
                      <a:fillRect/>
                    </a:stretch>
                  </pic:blipFill>
                  <pic:spPr>
                    <a:xfrm>
                      <a:off x="0" y="0"/>
                      <a:ext cx="6061710" cy="2209165"/>
                    </a:xfrm>
                    <a:prstGeom prst="rect">
                      <a:avLst/>
                    </a:prstGeom>
                  </pic:spPr>
                </pic:pic>
              </a:graphicData>
            </a:graphic>
            <wp14:sizeRelH relativeFrom="margin">
              <wp14:pctWidth>0</wp14:pctWidth>
            </wp14:sizeRelH>
            <wp14:sizeRelV relativeFrom="margin">
              <wp14:pctHeight>0</wp14:pctHeight>
            </wp14:sizeRelV>
          </wp:anchor>
        </w:drawing>
      </w:r>
      <w:r>
        <w:t>1</w:t>
      </w:r>
      <w:r w:rsidR="00D03ECA">
        <w:t>1</w:t>
      </w:r>
      <w:r w:rsidRPr="0033411D">
        <w:rPr>
          <w:rStyle w:val="Tiumccp1Char"/>
        </w:rPr>
        <w:t>.</w:t>
      </w:r>
      <w:r w:rsidR="00D03ECA">
        <w:rPr>
          <w:rStyle w:val="Tiumccp1Char"/>
        </w:rPr>
        <w:t xml:space="preserve"> </w:t>
      </w:r>
      <w:r w:rsidRPr="0033411D">
        <w:rPr>
          <w:rStyle w:val="Tiumccp1Char"/>
        </w:rPr>
        <w:t>Giao diện quản lý câu hỏi</w:t>
      </w:r>
    </w:p>
    <w:sectPr w:rsidR="00C40D5E" w:rsidRPr="0033411D" w:rsidSect="003E5DFC">
      <w:headerReference w:type="default" r:id="rId53"/>
      <w:pgSz w:w="12240" w:h="15840"/>
      <w:pgMar w:top="1985" w:right="1134" w:bottom="1701" w:left="15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9FB34C" w14:textId="77777777" w:rsidR="00FF6D48" w:rsidRDefault="00FF6D48" w:rsidP="00453AB1">
      <w:r>
        <w:separator/>
      </w:r>
    </w:p>
  </w:endnote>
  <w:endnote w:type="continuationSeparator" w:id="0">
    <w:p w14:paraId="526DC27C" w14:textId="77777777" w:rsidR="00FF6D48" w:rsidRDefault="00FF6D48"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E74FDB" w14:textId="77777777" w:rsidR="00FF6D48" w:rsidRDefault="00FF6D48" w:rsidP="00453AB1">
      <w:r>
        <w:separator/>
      </w:r>
    </w:p>
  </w:footnote>
  <w:footnote w:type="continuationSeparator" w:id="0">
    <w:p w14:paraId="2292F3F1" w14:textId="77777777" w:rsidR="00FF6D48" w:rsidRDefault="00FF6D48"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AC3B3" w14:textId="77777777" w:rsidR="00C84FFB" w:rsidRPr="00453AB1" w:rsidRDefault="00C84FFB">
    <w:pPr>
      <w:pStyle w:val="Header"/>
      <w:jc w:val="center"/>
      <w:rPr>
        <w:rStyle w:val="NidungvnbnChar"/>
      </w:rPr>
    </w:pPr>
  </w:p>
  <w:p w14:paraId="2E6281EB" w14:textId="77777777" w:rsidR="00C84FFB" w:rsidRDefault="00C84FFB" w:rsidP="0064189C">
    <w:pPr>
      <w:pStyle w:val="Nidungvnb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7146290"/>
      <w:docPartObj>
        <w:docPartGallery w:val="Page Numbers (Top of Page)"/>
        <w:docPartUnique/>
      </w:docPartObj>
    </w:sdtPr>
    <w:sdtEndPr>
      <w:rPr>
        <w:noProof/>
      </w:rPr>
    </w:sdtEndPr>
    <w:sdtContent>
      <w:p w14:paraId="02043B06" w14:textId="0A1BBDD7" w:rsidR="00C84FFB" w:rsidRDefault="00C84FFB">
        <w:pPr>
          <w:pStyle w:val="Header"/>
          <w:jc w:val="center"/>
        </w:pPr>
        <w:r>
          <w:fldChar w:fldCharType="begin"/>
        </w:r>
        <w:r>
          <w:instrText xml:space="preserve"> PAGE   \* MERGEFORMAT </w:instrText>
        </w:r>
        <w:r>
          <w:fldChar w:fldCharType="separate"/>
        </w:r>
        <w:r w:rsidR="0064613A">
          <w:rPr>
            <w:noProof/>
          </w:rPr>
          <w:t>iii</w:t>
        </w:r>
        <w:r>
          <w:rPr>
            <w:noProof/>
          </w:rPr>
          <w:fldChar w:fldCharType="end"/>
        </w:r>
      </w:p>
    </w:sdtContent>
  </w:sdt>
  <w:p w14:paraId="775919A9" w14:textId="77777777" w:rsidR="00C84FFB" w:rsidRDefault="00C84FFB" w:rsidP="0064189C">
    <w:pPr>
      <w:pStyle w:val="Nidungvnbn"/>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68923"/>
      <w:docPartObj>
        <w:docPartGallery w:val="Page Numbers (Top of Page)"/>
        <w:docPartUnique/>
      </w:docPartObj>
    </w:sdtPr>
    <w:sdtEndPr>
      <w:rPr>
        <w:rStyle w:val="NidungvnbnChar"/>
        <w:sz w:val="26"/>
        <w:szCs w:val="26"/>
      </w:rPr>
    </w:sdtEndPr>
    <w:sdtContent>
      <w:p w14:paraId="4BE85CF7" w14:textId="5049356D" w:rsidR="00C84FFB" w:rsidRPr="00453AB1" w:rsidRDefault="00C84FFB">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64613A">
          <w:rPr>
            <w:rStyle w:val="NidungvnbnChar"/>
            <w:noProof/>
          </w:rPr>
          <w:t>45</w:t>
        </w:r>
        <w:r w:rsidRPr="00453AB1">
          <w:rPr>
            <w:rStyle w:val="NidungvnbnChar"/>
          </w:rPr>
          <w:fldChar w:fldCharType="end"/>
        </w:r>
      </w:p>
    </w:sdtContent>
  </w:sdt>
  <w:p w14:paraId="2C433D35" w14:textId="77777777" w:rsidR="00C84FFB" w:rsidRDefault="00C84FFB" w:rsidP="0064189C">
    <w:pPr>
      <w:pStyle w:val="Nidungvnb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D5173"/>
    <w:multiLevelType w:val="hybridMultilevel"/>
    <w:tmpl w:val="D07A9926"/>
    <w:lvl w:ilvl="0" w:tplc="042A000F">
      <w:start w:val="1"/>
      <w:numFmt w:val="decimal"/>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1" w15:restartNumberingAfterBreak="0">
    <w:nsid w:val="0E6C6657"/>
    <w:multiLevelType w:val="hybridMultilevel"/>
    <w:tmpl w:val="13482292"/>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117D0A89"/>
    <w:multiLevelType w:val="hybridMultilevel"/>
    <w:tmpl w:val="905C8402"/>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15:restartNumberingAfterBreak="0">
    <w:nsid w:val="18DD095A"/>
    <w:multiLevelType w:val="hybridMultilevel"/>
    <w:tmpl w:val="FEF0C07E"/>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1D40888"/>
    <w:multiLevelType w:val="multilevel"/>
    <w:tmpl w:val="165AFB46"/>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31B6BB9"/>
    <w:multiLevelType w:val="hybridMultilevel"/>
    <w:tmpl w:val="BC906C50"/>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23867700"/>
    <w:multiLevelType w:val="hybridMultilevel"/>
    <w:tmpl w:val="0290A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5D350A"/>
    <w:multiLevelType w:val="hybridMultilevel"/>
    <w:tmpl w:val="1C6CE084"/>
    <w:lvl w:ilvl="0" w:tplc="042A001B">
      <w:start w:val="1"/>
      <w:numFmt w:val="lowerRoman"/>
      <w:lvlText w:val="%1."/>
      <w:lvlJc w:val="righ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8" w15:restartNumberingAfterBreak="0">
    <w:nsid w:val="27B0423B"/>
    <w:multiLevelType w:val="hybridMultilevel"/>
    <w:tmpl w:val="03D0C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95E2AE8"/>
    <w:multiLevelType w:val="hybridMultilevel"/>
    <w:tmpl w:val="06B815BA"/>
    <w:lvl w:ilvl="0" w:tplc="BA889900">
      <w:start w:val="1"/>
      <w:numFmt w:val="bullet"/>
      <w:lvlText w:val="-"/>
      <w:lvlJc w:val="left"/>
      <w:pPr>
        <w:ind w:left="786"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2BA21694"/>
    <w:multiLevelType w:val="hybridMultilevel"/>
    <w:tmpl w:val="BD388FB8"/>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D79429B"/>
    <w:multiLevelType w:val="hybridMultilevel"/>
    <w:tmpl w:val="E39EC3EE"/>
    <w:lvl w:ilvl="0" w:tplc="BA889900">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DBC36E4"/>
    <w:multiLevelType w:val="hybridMultilevel"/>
    <w:tmpl w:val="164A5E56"/>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311A7A52"/>
    <w:multiLevelType w:val="hybridMultilevel"/>
    <w:tmpl w:val="B8841036"/>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1DB55A4"/>
    <w:multiLevelType w:val="hybridMultilevel"/>
    <w:tmpl w:val="7DC4243C"/>
    <w:lvl w:ilvl="0" w:tplc="042A0015">
      <w:start w:val="1"/>
      <w:numFmt w:val="upperLetter"/>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15" w15:restartNumberingAfterBreak="0">
    <w:nsid w:val="34FC6BDD"/>
    <w:multiLevelType w:val="hybridMultilevel"/>
    <w:tmpl w:val="71CE8D82"/>
    <w:lvl w:ilvl="0" w:tplc="BA889900">
      <w:start w:val="1"/>
      <w:numFmt w:val="bullet"/>
      <w:lvlText w:val="-"/>
      <w:lvlJc w:val="left"/>
      <w:pPr>
        <w:ind w:left="1440" w:hanging="360"/>
      </w:pPr>
      <w:rPr>
        <w:rFonts w:ascii="Times New Roman" w:eastAsia="Times New Roman" w:hAnsi="Times New Roman" w:cs="Times New Roman"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6" w15:restartNumberingAfterBreak="0">
    <w:nsid w:val="35CF1322"/>
    <w:multiLevelType w:val="hybridMultilevel"/>
    <w:tmpl w:val="5D96B1FE"/>
    <w:lvl w:ilvl="0" w:tplc="042A0015">
      <w:start w:val="1"/>
      <w:numFmt w:val="upperLetter"/>
      <w:lvlText w:val="%1."/>
      <w:lvlJc w:val="left"/>
      <w:pPr>
        <w:ind w:left="1495" w:hanging="360"/>
      </w:pPr>
    </w:lvl>
    <w:lvl w:ilvl="1" w:tplc="042A0019" w:tentative="1">
      <w:start w:val="1"/>
      <w:numFmt w:val="lowerLetter"/>
      <w:lvlText w:val="%2."/>
      <w:lvlJc w:val="left"/>
      <w:pPr>
        <w:ind w:left="2215" w:hanging="360"/>
      </w:pPr>
    </w:lvl>
    <w:lvl w:ilvl="2" w:tplc="042A001B" w:tentative="1">
      <w:start w:val="1"/>
      <w:numFmt w:val="lowerRoman"/>
      <w:lvlText w:val="%3."/>
      <w:lvlJc w:val="right"/>
      <w:pPr>
        <w:ind w:left="2935" w:hanging="180"/>
      </w:pPr>
    </w:lvl>
    <w:lvl w:ilvl="3" w:tplc="042A000F" w:tentative="1">
      <w:start w:val="1"/>
      <w:numFmt w:val="decimal"/>
      <w:lvlText w:val="%4."/>
      <w:lvlJc w:val="left"/>
      <w:pPr>
        <w:ind w:left="3655" w:hanging="360"/>
      </w:pPr>
    </w:lvl>
    <w:lvl w:ilvl="4" w:tplc="042A0019" w:tentative="1">
      <w:start w:val="1"/>
      <w:numFmt w:val="lowerLetter"/>
      <w:lvlText w:val="%5."/>
      <w:lvlJc w:val="left"/>
      <w:pPr>
        <w:ind w:left="4375" w:hanging="360"/>
      </w:pPr>
    </w:lvl>
    <w:lvl w:ilvl="5" w:tplc="042A001B" w:tentative="1">
      <w:start w:val="1"/>
      <w:numFmt w:val="lowerRoman"/>
      <w:lvlText w:val="%6."/>
      <w:lvlJc w:val="right"/>
      <w:pPr>
        <w:ind w:left="5095" w:hanging="180"/>
      </w:pPr>
    </w:lvl>
    <w:lvl w:ilvl="6" w:tplc="042A000F" w:tentative="1">
      <w:start w:val="1"/>
      <w:numFmt w:val="decimal"/>
      <w:lvlText w:val="%7."/>
      <w:lvlJc w:val="left"/>
      <w:pPr>
        <w:ind w:left="5815" w:hanging="360"/>
      </w:pPr>
    </w:lvl>
    <w:lvl w:ilvl="7" w:tplc="042A0019" w:tentative="1">
      <w:start w:val="1"/>
      <w:numFmt w:val="lowerLetter"/>
      <w:lvlText w:val="%8."/>
      <w:lvlJc w:val="left"/>
      <w:pPr>
        <w:ind w:left="6535" w:hanging="360"/>
      </w:pPr>
    </w:lvl>
    <w:lvl w:ilvl="8" w:tplc="042A001B" w:tentative="1">
      <w:start w:val="1"/>
      <w:numFmt w:val="lowerRoman"/>
      <w:lvlText w:val="%9."/>
      <w:lvlJc w:val="right"/>
      <w:pPr>
        <w:ind w:left="7255" w:hanging="180"/>
      </w:pPr>
    </w:lvl>
  </w:abstractNum>
  <w:abstractNum w:abstractNumId="17" w15:restartNumberingAfterBreak="0">
    <w:nsid w:val="380C66C9"/>
    <w:multiLevelType w:val="hybridMultilevel"/>
    <w:tmpl w:val="F2CABAB4"/>
    <w:lvl w:ilvl="0" w:tplc="BA889900">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C9D1563"/>
    <w:multiLevelType w:val="hybridMultilevel"/>
    <w:tmpl w:val="31FAA6B6"/>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43858B6"/>
    <w:multiLevelType w:val="hybridMultilevel"/>
    <w:tmpl w:val="1A6E6458"/>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46B67D30"/>
    <w:multiLevelType w:val="hybridMultilevel"/>
    <w:tmpl w:val="F95E1466"/>
    <w:lvl w:ilvl="0" w:tplc="042A000F">
      <w:start w:val="1"/>
      <w:numFmt w:val="decimal"/>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21" w15:restartNumberingAfterBreak="0">
    <w:nsid w:val="47DC7B1A"/>
    <w:multiLevelType w:val="hybridMultilevel"/>
    <w:tmpl w:val="BCFCA5A4"/>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47F95B94"/>
    <w:multiLevelType w:val="hybridMultilevel"/>
    <w:tmpl w:val="1AA0AC9C"/>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15:restartNumberingAfterBreak="0">
    <w:nsid w:val="4B205A79"/>
    <w:multiLevelType w:val="hybridMultilevel"/>
    <w:tmpl w:val="D0106AB6"/>
    <w:lvl w:ilvl="0" w:tplc="FF224992">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481C10"/>
    <w:multiLevelType w:val="hybridMultilevel"/>
    <w:tmpl w:val="8E52561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5" w15:restartNumberingAfterBreak="0">
    <w:nsid w:val="4E195800"/>
    <w:multiLevelType w:val="hybridMultilevel"/>
    <w:tmpl w:val="885A85C4"/>
    <w:lvl w:ilvl="0" w:tplc="042A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6" w15:restartNumberingAfterBreak="0">
    <w:nsid w:val="511A2B53"/>
    <w:multiLevelType w:val="hybridMultilevel"/>
    <w:tmpl w:val="6F9412C0"/>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5252569F"/>
    <w:multiLevelType w:val="hybridMultilevel"/>
    <w:tmpl w:val="BBAC5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7C78FC"/>
    <w:multiLevelType w:val="hybridMultilevel"/>
    <w:tmpl w:val="51A21786"/>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6993671E"/>
    <w:multiLevelType w:val="hybridMultilevel"/>
    <w:tmpl w:val="2DAA466A"/>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15:restartNumberingAfterBreak="0">
    <w:nsid w:val="6A884307"/>
    <w:multiLevelType w:val="hybridMultilevel"/>
    <w:tmpl w:val="2F88FF8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6B0D0E4B"/>
    <w:multiLevelType w:val="hybridMultilevel"/>
    <w:tmpl w:val="2DBCDBDC"/>
    <w:lvl w:ilvl="0" w:tplc="BA889900">
      <w:start w:val="1"/>
      <w:numFmt w:val="bullet"/>
      <w:lvlText w:val="-"/>
      <w:lvlJc w:val="left"/>
      <w:pPr>
        <w:ind w:left="1440" w:hanging="360"/>
      </w:pPr>
      <w:rPr>
        <w:rFonts w:ascii="Times New Roman" w:eastAsia="Times New Roman" w:hAnsi="Times New Roman" w:cs="Times New Roman"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2" w15:restartNumberingAfterBreak="0">
    <w:nsid w:val="6BDD5063"/>
    <w:multiLevelType w:val="hybridMultilevel"/>
    <w:tmpl w:val="44B06194"/>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6E6743FF"/>
    <w:multiLevelType w:val="hybridMultilevel"/>
    <w:tmpl w:val="F6B2B2C0"/>
    <w:lvl w:ilvl="0" w:tplc="0AEA05EE">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4" w15:restartNumberingAfterBreak="0">
    <w:nsid w:val="6FDC1D44"/>
    <w:multiLevelType w:val="hybridMultilevel"/>
    <w:tmpl w:val="F07A4204"/>
    <w:lvl w:ilvl="0" w:tplc="BA889900">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5" w15:restartNumberingAfterBreak="0">
    <w:nsid w:val="741D5F5C"/>
    <w:multiLevelType w:val="hybridMultilevel"/>
    <w:tmpl w:val="3D3229AC"/>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749E1342"/>
    <w:multiLevelType w:val="hybridMultilevel"/>
    <w:tmpl w:val="00C874D6"/>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7" w15:restartNumberingAfterBreak="0">
    <w:nsid w:val="755215A0"/>
    <w:multiLevelType w:val="hybridMultilevel"/>
    <w:tmpl w:val="C01EF1E4"/>
    <w:lvl w:ilvl="0" w:tplc="042A000F">
      <w:start w:val="1"/>
      <w:numFmt w:val="decimal"/>
      <w:lvlText w:val="%1."/>
      <w:lvlJc w:val="left"/>
      <w:pPr>
        <w:ind w:left="1353" w:hanging="360"/>
      </w:pPr>
    </w:lvl>
    <w:lvl w:ilvl="1" w:tplc="042A0019" w:tentative="1">
      <w:start w:val="1"/>
      <w:numFmt w:val="lowerLetter"/>
      <w:lvlText w:val="%2."/>
      <w:lvlJc w:val="left"/>
      <w:pPr>
        <w:ind w:left="2073" w:hanging="360"/>
      </w:pPr>
    </w:lvl>
    <w:lvl w:ilvl="2" w:tplc="042A001B" w:tentative="1">
      <w:start w:val="1"/>
      <w:numFmt w:val="lowerRoman"/>
      <w:lvlText w:val="%3."/>
      <w:lvlJc w:val="right"/>
      <w:pPr>
        <w:ind w:left="2793" w:hanging="180"/>
      </w:pPr>
    </w:lvl>
    <w:lvl w:ilvl="3" w:tplc="042A000F" w:tentative="1">
      <w:start w:val="1"/>
      <w:numFmt w:val="decimal"/>
      <w:lvlText w:val="%4."/>
      <w:lvlJc w:val="left"/>
      <w:pPr>
        <w:ind w:left="3513" w:hanging="360"/>
      </w:pPr>
    </w:lvl>
    <w:lvl w:ilvl="4" w:tplc="042A0019" w:tentative="1">
      <w:start w:val="1"/>
      <w:numFmt w:val="lowerLetter"/>
      <w:lvlText w:val="%5."/>
      <w:lvlJc w:val="left"/>
      <w:pPr>
        <w:ind w:left="4233" w:hanging="360"/>
      </w:pPr>
    </w:lvl>
    <w:lvl w:ilvl="5" w:tplc="042A001B" w:tentative="1">
      <w:start w:val="1"/>
      <w:numFmt w:val="lowerRoman"/>
      <w:lvlText w:val="%6."/>
      <w:lvlJc w:val="right"/>
      <w:pPr>
        <w:ind w:left="4953" w:hanging="180"/>
      </w:pPr>
    </w:lvl>
    <w:lvl w:ilvl="6" w:tplc="042A000F" w:tentative="1">
      <w:start w:val="1"/>
      <w:numFmt w:val="decimal"/>
      <w:lvlText w:val="%7."/>
      <w:lvlJc w:val="left"/>
      <w:pPr>
        <w:ind w:left="5673" w:hanging="360"/>
      </w:pPr>
    </w:lvl>
    <w:lvl w:ilvl="7" w:tplc="042A0019" w:tentative="1">
      <w:start w:val="1"/>
      <w:numFmt w:val="lowerLetter"/>
      <w:lvlText w:val="%8."/>
      <w:lvlJc w:val="left"/>
      <w:pPr>
        <w:ind w:left="6393" w:hanging="360"/>
      </w:pPr>
    </w:lvl>
    <w:lvl w:ilvl="8" w:tplc="042A001B" w:tentative="1">
      <w:start w:val="1"/>
      <w:numFmt w:val="lowerRoman"/>
      <w:lvlText w:val="%9."/>
      <w:lvlJc w:val="right"/>
      <w:pPr>
        <w:ind w:left="7113" w:hanging="180"/>
      </w:pPr>
    </w:lvl>
  </w:abstractNum>
  <w:abstractNum w:abstractNumId="38" w15:restartNumberingAfterBreak="0">
    <w:nsid w:val="7612577A"/>
    <w:multiLevelType w:val="hybridMultilevel"/>
    <w:tmpl w:val="61DA76F8"/>
    <w:lvl w:ilvl="0" w:tplc="042A000F">
      <w:start w:val="1"/>
      <w:numFmt w:val="decimal"/>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39" w15:restartNumberingAfterBreak="0">
    <w:nsid w:val="76F856AA"/>
    <w:multiLevelType w:val="hybridMultilevel"/>
    <w:tmpl w:val="DBE0DBFA"/>
    <w:lvl w:ilvl="0" w:tplc="BA889900">
      <w:start w:val="1"/>
      <w:numFmt w:val="bullet"/>
      <w:lvlText w:val="-"/>
      <w:lvlJc w:val="left"/>
      <w:pPr>
        <w:ind w:left="99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0" w15:restartNumberingAfterBreak="0">
    <w:nsid w:val="788901E7"/>
    <w:multiLevelType w:val="hybridMultilevel"/>
    <w:tmpl w:val="3E7C8B62"/>
    <w:lvl w:ilvl="0" w:tplc="042A0015">
      <w:start w:val="1"/>
      <w:numFmt w:val="upp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1" w15:restartNumberingAfterBreak="0">
    <w:nsid w:val="790C0F08"/>
    <w:multiLevelType w:val="hybridMultilevel"/>
    <w:tmpl w:val="D3A4E1E8"/>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2" w15:restartNumberingAfterBreak="0">
    <w:nsid w:val="7AF5541C"/>
    <w:multiLevelType w:val="hybridMultilevel"/>
    <w:tmpl w:val="F3C8BFB0"/>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3" w15:restartNumberingAfterBreak="0">
    <w:nsid w:val="7D061B8F"/>
    <w:multiLevelType w:val="hybridMultilevel"/>
    <w:tmpl w:val="37983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F33690"/>
    <w:multiLevelType w:val="hybridMultilevel"/>
    <w:tmpl w:val="C94CDEC0"/>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7EA71A47"/>
    <w:multiLevelType w:val="hybridMultilevel"/>
    <w:tmpl w:val="A7887ADC"/>
    <w:lvl w:ilvl="0" w:tplc="042A001B">
      <w:start w:val="1"/>
      <w:numFmt w:val="lowerRoman"/>
      <w:lvlText w:val="%1."/>
      <w:lvlJc w:val="righ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46" w15:restartNumberingAfterBreak="0">
    <w:nsid w:val="7FAD6082"/>
    <w:multiLevelType w:val="hybridMultilevel"/>
    <w:tmpl w:val="3D50B16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1"/>
  </w:num>
  <w:num w:numId="2">
    <w:abstractNumId w:val="9"/>
  </w:num>
  <w:num w:numId="3">
    <w:abstractNumId w:val="30"/>
  </w:num>
  <w:num w:numId="4">
    <w:abstractNumId w:val="2"/>
  </w:num>
  <w:num w:numId="5">
    <w:abstractNumId w:val="31"/>
  </w:num>
  <w:num w:numId="6">
    <w:abstractNumId w:val="4"/>
  </w:num>
  <w:num w:numId="7">
    <w:abstractNumId w:val="34"/>
  </w:num>
  <w:num w:numId="8">
    <w:abstractNumId w:val="15"/>
  </w:num>
  <w:num w:numId="9">
    <w:abstractNumId w:val="39"/>
  </w:num>
  <w:num w:numId="10">
    <w:abstractNumId w:val="29"/>
  </w:num>
  <w:num w:numId="11">
    <w:abstractNumId w:val="17"/>
  </w:num>
  <w:num w:numId="12">
    <w:abstractNumId w:val="11"/>
  </w:num>
  <w:num w:numId="13">
    <w:abstractNumId w:val="44"/>
  </w:num>
  <w:num w:numId="14">
    <w:abstractNumId w:val="10"/>
  </w:num>
  <w:num w:numId="15">
    <w:abstractNumId w:val="36"/>
  </w:num>
  <w:num w:numId="16">
    <w:abstractNumId w:val="23"/>
  </w:num>
  <w:num w:numId="17">
    <w:abstractNumId w:val="8"/>
  </w:num>
  <w:num w:numId="18">
    <w:abstractNumId w:val="6"/>
  </w:num>
  <w:num w:numId="19">
    <w:abstractNumId w:val="41"/>
  </w:num>
  <w:num w:numId="20">
    <w:abstractNumId w:val="22"/>
  </w:num>
  <w:num w:numId="21">
    <w:abstractNumId w:val="5"/>
  </w:num>
  <w:num w:numId="22">
    <w:abstractNumId w:val="38"/>
  </w:num>
  <w:num w:numId="23">
    <w:abstractNumId w:val="16"/>
  </w:num>
  <w:num w:numId="24">
    <w:abstractNumId w:val="42"/>
  </w:num>
  <w:num w:numId="25">
    <w:abstractNumId w:val="7"/>
  </w:num>
  <w:num w:numId="26">
    <w:abstractNumId w:val="45"/>
  </w:num>
  <w:num w:numId="27">
    <w:abstractNumId w:val="21"/>
  </w:num>
  <w:num w:numId="28">
    <w:abstractNumId w:val="25"/>
  </w:num>
  <w:num w:numId="29">
    <w:abstractNumId w:val="37"/>
  </w:num>
  <w:num w:numId="30">
    <w:abstractNumId w:val="12"/>
  </w:num>
  <w:num w:numId="31">
    <w:abstractNumId w:val="46"/>
  </w:num>
  <w:num w:numId="32">
    <w:abstractNumId w:val="27"/>
  </w:num>
  <w:num w:numId="33">
    <w:abstractNumId w:val="24"/>
  </w:num>
  <w:num w:numId="34">
    <w:abstractNumId w:val="18"/>
  </w:num>
  <w:num w:numId="35">
    <w:abstractNumId w:val="3"/>
  </w:num>
  <w:num w:numId="36">
    <w:abstractNumId w:val="28"/>
  </w:num>
  <w:num w:numId="37">
    <w:abstractNumId w:val="13"/>
  </w:num>
  <w:num w:numId="38">
    <w:abstractNumId w:val="26"/>
  </w:num>
  <w:num w:numId="39">
    <w:abstractNumId w:val="32"/>
  </w:num>
  <w:num w:numId="40">
    <w:abstractNumId w:val="19"/>
  </w:num>
  <w:num w:numId="41">
    <w:abstractNumId w:val="35"/>
  </w:num>
  <w:num w:numId="42">
    <w:abstractNumId w:val="43"/>
  </w:num>
  <w:num w:numId="43">
    <w:abstractNumId w:val="33"/>
  </w:num>
  <w:num w:numId="44">
    <w:abstractNumId w:val="14"/>
  </w:num>
  <w:num w:numId="45">
    <w:abstractNumId w:val="40"/>
  </w:num>
  <w:num w:numId="46">
    <w:abstractNumId w:val="20"/>
  </w:num>
  <w:num w:numId="47">
    <w:abstractNumId w:val="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0C6"/>
    <w:rsid w:val="00000549"/>
    <w:rsid w:val="00015E3E"/>
    <w:rsid w:val="00020A7E"/>
    <w:rsid w:val="00024496"/>
    <w:rsid w:val="000459D8"/>
    <w:rsid w:val="0004699B"/>
    <w:rsid w:val="00047BB7"/>
    <w:rsid w:val="00050E84"/>
    <w:rsid w:val="000519D3"/>
    <w:rsid w:val="00052053"/>
    <w:rsid w:val="000576F6"/>
    <w:rsid w:val="00067CAC"/>
    <w:rsid w:val="00070F38"/>
    <w:rsid w:val="000744B6"/>
    <w:rsid w:val="00075728"/>
    <w:rsid w:val="00075966"/>
    <w:rsid w:val="00075EA8"/>
    <w:rsid w:val="000814B8"/>
    <w:rsid w:val="00081EA7"/>
    <w:rsid w:val="0008548A"/>
    <w:rsid w:val="00085697"/>
    <w:rsid w:val="00090730"/>
    <w:rsid w:val="00091B11"/>
    <w:rsid w:val="000A0B81"/>
    <w:rsid w:val="000A1479"/>
    <w:rsid w:val="000A582B"/>
    <w:rsid w:val="000C2A3B"/>
    <w:rsid w:val="000C4470"/>
    <w:rsid w:val="000C5A13"/>
    <w:rsid w:val="000C77D3"/>
    <w:rsid w:val="000D1821"/>
    <w:rsid w:val="000D34BB"/>
    <w:rsid w:val="000F566E"/>
    <w:rsid w:val="000F5972"/>
    <w:rsid w:val="000F640A"/>
    <w:rsid w:val="000F6D41"/>
    <w:rsid w:val="000F79B1"/>
    <w:rsid w:val="001005C1"/>
    <w:rsid w:val="001015A0"/>
    <w:rsid w:val="001045CA"/>
    <w:rsid w:val="00104BA4"/>
    <w:rsid w:val="00107B62"/>
    <w:rsid w:val="00115628"/>
    <w:rsid w:val="001225C3"/>
    <w:rsid w:val="00122E68"/>
    <w:rsid w:val="001253DA"/>
    <w:rsid w:val="001263AE"/>
    <w:rsid w:val="00127DB7"/>
    <w:rsid w:val="00131EA1"/>
    <w:rsid w:val="001328CD"/>
    <w:rsid w:val="00141E6D"/>
    <w:rsid w:val="001457BF"/>
    <w:rsid w:val="001636D4"/>
    <w:rsid w:val="00163BB7"/>
    <w:rsid w:val="00164C40"/>
    <w:rsid w:val="00173B59"/>
    <w:rsid w:val="001742D3"/>
    <w:rsid w:val="00182F70"/>
    <w:rsid w:val="00193783"/>
    <w:rsid w:val="00194078"/>
    <w:rsid w:val="00195621"/>
    <w:rsid w:val="001A0BB3"/>
    <w:rsid w:val="001B02C6"/>
    <w:rsid w:val="001C6682"/>
    <w:rsid w:val="001D38F0"/>
    <w:rsid w:val="001D3D30"/>
    <w:rsid w:val="001D5957"/>
    <w:rsid w:val="001D5B7B"/>
    <w:rsid w:val="001D6455"/>
    <w:rsid w:val="001E0274"/>
    <w:rsid w:val="001E0697"/>
    <w:rsid w:val="001E51C3"/>
    <w:rsid w:val="001E7D59"/>
    <w:rsid w:val="001F5A3C"/>
    <w:rsid w:val="001F6010"/>
    <w:rsid w:val="002000E9"/>
    <w:rsid w:val="00204442"/>
    <w:rsid w:val="0020717C"/>
    <w:rsid w:val="00207835"/>
    <w:rsid w:val="00207DC2"/>
    <w:rsid w:val="00210A5E"/>
    <w:rsid w:val="00212E0D"/>
    <w:rsid w:val="00213007"/>
    <w:rsid w:val="002230C5"/>
    <w:rsid w:val="00223F52"/>
    <w:rsid w:val="002301A6"/>
    <w:rsid w:val="002333F4"/>
    <w:rsid w:val="00236C80"/>
    <w:rsid w:val="0023744D"/>
    <w:rsid w:val="00250F77"/>
    <w:rsid w:val="00252F26"/>
    <w:rsid w:val="002563F5"/>
    <w:rsid w:val="00260A5C"/>
    <w:rsid w:val="00261FBC"/>
    <w:rsid w:val="00265309"/>
    <w:rsid w:val="00272BE2"/>
    <w:rsid w:val="0027580C"/>
    <w:rsid w:val="00275C62"/>
    <w:rsid w:val="00280FC6"/>
    <w:rsid w:val="0028614B"/>
    <w:rsid w:val="00286FCD"/>
    <w:rsid w:val="0029041F"/>
    <w:rsid w:val="00291721"/>
    <w:rsid w:val="0029362F"/>
    <w:rsid w:val="002A2650"/>
    <w:rsid w:val="002A4858"/>
    <w:rsid w:val="002A56D8"/>
    <w:rsid w:val="002A5EC5"/>
    <w:rsid w:val="002A77C1"/>
    <w:rsid w:val="002A7D54"/>
    <w:rsid w:val="002B2E12"/>
    <w:rsid w:val="002B5B4C"/>
    <w:rsid w:val="002C3297"/>
    <w:rsid w:val="002C7AB4"/>
    <w:rsid w:val="002C7C30"/>
    <w:rsid w:val="002D3C11"/>
    <w:rsid w:val="002D53C7"/>
    <w:rsid w:val="002E38BA"/>
    <w:rsid w:val="002E3F68"/>
    <w:rsid w:val="002F00FD"/>
    <w:rsid w:val="002F35A8"/>
    <w:rsid w:val="002F4A68"/>
    <w:rsid w:val="002F60D5"/>
    <w:rsid w:val="002F6B2E"/>
    <w:rsid w:val="003021D8"/>
    <w:rsid w:val="00304262"/>
    <w:rsid w:val="003044E0"/>
    <w:rsid w:val="00305DAD"/>
    <w:rsid w:val="003103CF"/>
    <w:rsid w:val="00314267"/>
    <w:rsid w:val="003150E6"/>
    <w:rsid w:val="003218FF"/>
    <w:rsid w:val="003251A6"/>
    <w:rsid w:val="00330B0D"/>
    <w:rsid w:val="00330BF0"/>
    <w:rsid w:val="0033411D"/>
    <w:rsid w:val="003415A8"/>
    <w:rsid w:val="003454AE"/>
    <w:rsid w:val="00346E7A"/>
    <w:rsid w:val="00350DAE"/>
    <w:rsid w:val="0035188A"/>
    <w:rsid w:val="00351CDC"/>
    <w:rsid w:val="00352112"/>
    <w:rsid w:val="003656B9"/>
    <w:rsid w:val="00367672"/>
    <w:rsid w:val="0038308B"/>
    <w:rsid w:val="00385A70"/>
    <w:rsid w:val="00393351"/>
    <w:rsid w:val="003A0A28"/>
    <w:rsid w:val="003A0BBD"/>
    <w:rsid w:val="003B2017"/>
    <w:rsid w:val="003B54FD"/>
    <w:rsid w:val="003B5789"/>
    <w:rsid w:val="003B5A5F"/>
    <w:rsid w:val="003C161B"/>
    <w:rsid w:val="003C43B9"/>
    <w:rsid w:val="003C5B22"/>
    <w:rsid w:val="003C60CF"/>
    <w:rsid w:val="003C69F2"/>
    <w:rsid w:val="003C6EF7"/>
    <w:rsid w:val="003D5715"/>
    <w:rsid w:val="003D7054"/>
    <w:rsid w:val="003E15CD"/>
    <w:rsid w:val="003E1955"/>
    <w:rsid w:val="003E3684"/>
    <w:rsid w:val="003E5DFC"/>
    <w:rsid w:val="003E6E55"/>
    <w:rsid w:val="003F0A5A"/>
    <w:rsid w:val="003F3CB7"/>
    <w:rsid w:val="003F47FC"/>
    <w:rsid w:val="00404BD5"/>
    <w:rsid w:val="00404DB3"/>
    <w:rsid w:val="00405FAB"/>
    <w:rsid w:val="00412FF9"/>
    <w:rsid w:val="00415BFC"/>
    <w:rsid w:val="004167FC"/>
    <w:rsid w:val="00421FD0"/>
    <w:rsid w:val="004350D7"/>
    <w:rsid w:val="00441089"/>
    <w:rsid w:val="00445998"/>
    <w:rsid w:val="00447233"/>
    <w:rsid w:val="00450293"/>
    <w:rsid w:val="00453AB1"/>
    <w:rsid w:val="00454283"/>
    <w:rsid w:val="00455C29"/>
    <w:rsid w:val="00464AC3"/>
    <w:rsid w:val="00466E91"/>
    <w:rsid w:val="00471771"/>
    <w:rsid w:val="00473A80"/>
    <w:rsid w:val="0047619E"/>
    <w:rsid w:val="00480BA4"/>
    <w:rsid w:val="00484DA8"/>
    <w:rsid w:val="00486DB2"/>
    <w:rsid w:val="00493B4B"/>
    <w:rsid w:val="004A07F4"/>
    <w:rsid w:val="004A2721"/>
    <w:rsid w:val="004A3CB5"/>
    <w:rsid w:val="004A4200"/>
    <w:rsid w:val="004A7C39"/>
    <w:rsid w:val="004B0C77"/>
    <w:rsid w:val="004B1142"/>
    <w:rsid w:val="004C498E"/>
    <w:rsid w:val="004C6DF1"/>
    <w:rsid w:val="004E3C16"/>
    <w:rsid w:val="004E65C5"/>
    <w:rsid w:val="004F1F1D"/>
    <w:rsid w:val="004F5668"/>
    <w:rsid w:val="004F6652"/>
    <w:rsid w:val="0050174D"/>
    <w:rsid w:val="00502893"/>
    <w:rsid w:val="005036A0"/>
    <w:rsid w:val="00504573"/>
    <w:rsid w:val="00510ECE"/>
    <w:rsid w:val="00513160"/>
    <w:rsid w:val="00515DB1"/>
    <w:rsid w:val="00520E69"/>
    <w:rsid w:val="00524737"/>
    <w:rsid w:val="00525678"/>
    <w:rsid w:val="005322A6"/>
    <w:rsid w:val="005339E8"/>
    <w:rsid w:val="00533E96"/>
    <w:rsid w:val="00534060"/>
    <w:rsid w:val="00536351"/>
    <w:rsid w:val="0054545B"/>
    <w:rsid w:val="005461A8"/>
    <w:rsid w:val="0055511C"/>
    <w:rsid w:val="00560AD9"/>
    <w:rsid w:val="00567280"/>
    <w:rsid w:val="005700A0"/>
    <w:rsid w:val="0057114B"/>
    <w:rsid w:val="00573C5B"/>
    <w:rsid w:val="00577405"/>
    <w:rsid w:val="00577FFD"/>
    <w:rsid w:val="005804FC"/>
    <w:rsid w:val="00586452"/>
    <w:rsid w:val="00586B2A"/>
    <w:rsid w:val="005929F4"/>
    <w:rsid w:val="005A72D4"/>
    <w:rsid w:val="005B1C4E"/>
    <w:rsid w:val="005B7DAD"/>
    <w:rsid w:val="005C45AC"/>
    <w:rsid w:val="005C7A40"/>
    <w:rsid w:val="005C7BFB"/>
    <w:rsid w:val="005C7F48"/>
    <w:rsid w:val="005D00C8"/>
    <w:rsid w:val="005D1C3B"/>
    <w:rsid w:val="005D5C20"/>
    <w:rsid w:val="005D69E0"/>
    <w:rsid w:val="005E0F54"/>
    <w:rsid w:val="005F1F99"/>
    <w:rsid w:val="005F54C3"/>
    <w:rsid w:val="005F77D4"/>
    <w:rsid w:val="00601C64"/>
    <w:rsid w:val="00605DB2"/>
    <w:rsid w:val="006150A9"/>
    <w:rsid w:val="00616435"/>
    <w:rsid w:val="00623016"/>
    <w:rsid w:val="00623A9F"/>
    <w:rsid w:val="00623BA0"/>
    <w:rsid w:val="0062692F"/>
    <w:rsid w:val="00641215"/>
    <w:rsid w:val="0064189C"/>
    <w:rsid w:val="0064613A"/>
    <w:rsid w:val="00646AB7"/>
    <w:rsid w:val="006509ED"/>
    <w:rsid w:val="00650D6A"/>
    <w:rsid w:val="0065199E"/>
    <w:rsid w:val="00661140"/>
    <w:rsid w:val="00675666"/>
    <w:rsid w:val="00677119"/>
    <w:rsid w:val="00686A9A"/>
    <w:rsid w:val="00690F7D"/>
    <w:rsid w:val="00694DC1"/>
    <w:rsid w:val="00695C93"/>
    <w:rsid w:val="006A340B"/>
    <w:rsid w:val="006C61C0"/>
    <w:rsid w:val="006D6F0B"/>
    <w:rsid w:val="006E18C3"/>
    <w:rsid w:val="00703AA9"/>
    <w:rsid w:val="0070416A"/>
    <w:rsid w:val="00706779"/>
    <w:rsid w:val="00707514"/>
    <w:rsid w:val="007122F7"/>
    <w:rsid w:val="007146F1"/>
    <w:rsid w:val="00717E1A"/>
    <w:rsid w:val="00721295"/>
    <w:rsid w:val="00727C50"/>
    <w:rsid w:val="007326FB"/>
    <w:rsid w:val="00736AA2"/>
    <w:rsid w:val="00737340"/>
    <w:rsid w:val="00741D58"/>
    <w:rsid w:val="00770AD6"/>
    <w:rsid w:val="00784B9E"/>
    <w:rsid w:val="007913E4"/>
    <w:rsid w:val="00794B8C"/>
    <w:rsid w:val="007A1F75"/>
    <w:rsid w:val="007B0003"/>
    <w:rsid w:val="007B16C7"/>
    <w:rsid w:val="007B1A23"/>
    <w:rsid w:val="007B2768"/>
    <w:rsid w:val="007B4EB0"/>
    <w:rsid w:val="007B5B19"/>
    <w:rsid w:val="007B7FF5"/>
    <w:rsid w:val="007D511D"/>
    <w:rsid w:val="007D6B04"/>
    <w:rsid w:val="007E0F37"/>
    <w:rsid w:val="007E2012"/>
    <w:rsid w:val="007E54A8"/>
    <w:rsid w:val="007E6AB9"/>
    <w:rsid w:val="007E6D5B"/>
    <w:rsid w:val="007E7EFC"/>
    <w:rsid w:val="007E7FF7"/>
    <w:rsid w:val="007F11D0"/>
    <w:rsid w:val="007F566F"/>
    <w:rsid w:val="00801948"/>
    <w:rsid w:val="00802D89"/>
    <w:rsid w:val="008117A6"/>
    <w:rsid w:val="00814309"/>
    <w:rsid w:val="00816416"/>
    <w:rsid w:val="00824E49"/>
    <w:rsid w:val="00841454"/>
    <w:rsid w:val="00850393"/>
    <w:rsid w:val="0085063F"/>
    <w:rsid w:val="008530E5"/>
    <w:rsid w:val="00856168"/>
    <w:rsid w:val="0085704E"/>
    <w:rsid w:val="00860389"/>
    <w:rsid w:val="00865D36"/>
    <w:rsid w:val="0086635E"/>
    <w:rsid w:val="00867C2D"/>
    <w:rsid w:val="0087225D"/>
    <w:rsid w:val="008746BE"/>
    <w:rsid w:val="00876010"/>
    <w:rsid w:val="00880D36"/>
    <w:rsid w:val="008824F1"/>
    <w:rsid w:val="00883AFC"/>
    <w:rsid w:val="00891D8A"/>
    <w:rsid w:val="00893B46"/>
    <w:rsid w:val="008A16F8"/>
    <w:rsid w:val="008A2338"/>
    <w:rsid w:val="008A3DF0"/>
    <w:rsid w:val="008A58FB"/>
    <w:rsid w:val="008C7EE0"/>
    <w:rsid w:val="008D2FDD"/>
    <w:rsid w:val="008E09EE"/>
    <w:rsid w:val="008E0FCA"/>
    <w:rsid w:val="008E2DDC"/>
    <w:rsid w:val="008E6453"/>
    <w:rsid w:val="008F3A21"/>
    <w:rsid w:val="00903099"/>
    <w:rsid w:val="00903EE5"/>
    <w:rsid w:val="00904B2C"/>
    <w:rsid w:val="00906CE0"/>
    <w:rsid w:val="00907A2E"/>
    <w:rsid w:val="00912317"/>
    <w:rsid w:val="009155D5"/>
    <w:rsid w:val="009255B5"/>
    <w:rsid w:val="0092636A"/>
    <w:rsid w:val="00933884"/>
    <w:rsid w:val="00941433"/>
    <w:rsid w:val="00942B81"/>
    <w:rsid w:val="009441EE"/>
    <w:rsid w:val="00944C9E"/>
    <w:rsid w:val="00950EF4"/>
    <w:rsid w:val="0095316B"/>
    <w:rsid w:val="009538A1"/>
    <w:rsid w:val="0095542B"/>
    <w:rsid w:val="00960444"/>
    <w:rsid w:val="00966A79"/>
    <w:rsid w:val="00966B62"/>
    <w:rsid w:val="00975B04"/>
    <w:rsid w:val="009816D3"/>
    <w:rsid w:val="00984099"/>
    <w:rsid w:val="0099254F"/>
    <w:rsid w:val="00994385"/>
    <w:rsid w:val="009C2A66"/>
    <w:rsid w:val="009C30CF"/>
    <w:rsid w:val="009D46F0"/>
    <w:rsid w:val="009D5B5F"/>
    <w:rsid w:val="009E0D0D"/>
    <w:rsid w:val="009E6DF6"/>
    <w:rsid w:val="009F0D7A"/>
    <w:rsid w:val="009F2903"/>
    <w:rsid w:val="009F69B9"/>
    <w:rsid w:val="009F7252"/>
    <w:rsid w:val="00A04D37"/>
    <w:rsid w:val="00A27750"/>
    <w:rsid w:val="00A308F4"/>
    <w:rsid w:val="00A3143F"/>
    <w:rsid w:val="00A33AFF"/>
    <w:rsid w:val="00A37036"/>
    <w:rsid w:val="00A40B1A"/>
    <w:rsid w:val="00A40CD1"/>
    <w:rsid w:val="00A416EC"/>
    <w:rsid w:val="00A41F65"/>
    <w:rsid w:val="00A4453C"/>
    <w:rsid w:val="00A544DF"/>
    <w:rsid w:val="00A56ACB"/>
    <w:rsid w:val="00A56B0A"/>
    <w:rsid w:val="00A57395"/>
    <w:rsid w:val="00A57444"/>
    <w:rsid w:val="00A630A6"/>
    <w:rsid w:val="00A70051"/>
    <w:rsid w:val="00A753FC"/>
    <w:rsid w:val="00A77F8B"/>
    <w:rsid w:val="00A8013C"/>
    <w:rsid w:val="00A8262A"/>
    <w:rsid w:val="00A827C1"/>
    <w:rsid w:val="00A855D2"/>
    <w:rsid w:val="00A87AF0"/>
    <w:rsid w:val="00A910C6"/>
    <w:rsid w:val="00A977CA"/>
    <w:rsid w:val="00AA05C0"/>
    <w:rsid w:val="00AA62D1"/>
    <w:rsid w:val="00AB0227"/>
    <w:rsid w:val="00AB2D44"/>
    <w:rsid w:val="00AB3535"/>
    <w:rsid w:val="00AB53B4"/>
    <w:rsid w:val="00AC5F95"/>
    <w:rsid w:val="00AD029C"/>
    <w:rsid w:val="00AD67D9"/>
    <w:rsid w:val="00AD6FCD"/>
    <w:rsid w:val="00AE1A5E"/>
    <w:rsid w:val="00AE4C75"/>
    <w:rsid w:val="00AF0068"/>
    <w:rsid w:val="00AF2BD0"/>
    <w:rsid w:val="00B00CA9"/>
    <w:rsid w:val="00B0388A"/>
    <w:rsid w:val="00B13BAC"/>
    <w:rsid w:val="00B153F0"/>
    <w:rsid w:val="00B16635"/>
    <w:rsid w:val="00B16970"/>
    <w:rsid w:val="00B234C4"/>
    <w:rsid w:val="00B32C74"/>
    <w:rsid w:val="00B349D0"/>
    <w:rsid w:val="00B43773"/>
    <w:rsid w:val="00B44A89"/>
    <w:rsid w:val="00B560A9"/>
    <w:rsid w:val="00B5773E"/>
    <w:rsid w:val="00B611AD"/>
    <w:rsid w:val="00B64019"/>
    <w:rsid w:val="00B65839"/>
    <w:rsid w:val="00B731F3"/>
    <w:rsid w:val="00B81575"/>
    <w:rsid w:val="00B8489D"/>
    <w:rsid w:val="00B90768"/>
    <w:rsid w:val="00B94992"/>
    <w:rsid w:val="00B96265"/>
    <w:rsid w:val="00BA4636"/>
    <w:rsid w:val="00BA6A5F"/>
    <w:rsid w:val="00BB1A2C"/>
    <w:rsid w:val="00BB2B2A"/>
    <w:rsid w:val="00BB4F71"/>
    <w:rsid w:val="00BB59A1"/>
    <w:rsid w:val="00BB770A"/>
    <w:rsid w:val="00BD1051"/>
    <w:rsid w:val="00BD4A7B"/>
    <w:rsid w:val="00BD54FF"/>
    <w:rsid w:val="00BD6938"/>
    <w:rsid w:val="00BE067A"/>
    <w:rsid w:val="00BE1D18"/>
    <w:rsid w:val="00BE2B3E"/>
    <w:rsid w:val="00BE3D2A"/>
    <w:rsid w:val="00BF7A8C"/>
    <w:rsid w:val="00C02129"/>
    <w:rsid w:val="00C05007"/>
    <w:rsid w:val="00C1263E"/>
    <w:rsid w:val="00C1483A"/>
    <w:rsid w:val="00C200DA"/>
    <w:rsid w:val="00C23CCD"/>
    <w:rsid w:val="00C269E0"/>
    <w:rsid w:val="00C37181"/>
    <w:rsid w:val="00C40D5E"/>
    <w:rsid w:val="00C41CB2"/>
    <w:rsid w:val="00C42EC6"/>
    <w:rsid w:val="00C4342A"/>
    <w:rsid w:val="00C50822"/>
    <w:rsid w:val="00C5347A"/>
    <w:rsid w:val="00C56904"/>
    <w:rsid w:val="00C6194A"/>
    <w:rsid w:val="00C6231A"/>
    <w:rsid w:val="00C62B2A"/>
    <w:rsid w:val="00C63C15"/>
    <w:rsid w:val="00C70A1B"/>
    <w:rsid w:val="00C74BF1"/>
    <w:rsid w:val="00C75086"/>
    <w:rsid w:val="00C76004"/>
    <w:rsid w:val="00C77FD1"/>
    <w:rsid w:val="00C830D9"/>
    <w:rsid w:val="00C84FFB"/>
    <w:rsid w:val="00C91CAE"/>
    <w:rsid w:val="00CA04D9"/>
    <w:rsid w:val="00CA1C39"/>
    <w:rsid w:val="00CA6B6E"/>
    <w:rsid w:val="00CA7844"/>
    <w:rsid w:val="00CB0792"/>
    <w:rsid w:val="00CB5E8F"/>
    <w:rsid w:val="00CB5F1E"/>
    <w:rsid w:val="00CB6015"/>
    <w:rsid w:val="00CB6FE1"/>
    <w:rsid w:val="00CD13EC"/>
    <w:rsid w:val="00CE5555"/>
    <w:rsid w:val="00CE5C28"/>
    <w:rsid w:val="00CE79D0"/>
    <w:rsid w:val="00CF2B4A"/>
    <w:rsid w:val="00CF6CF5"/>
    <w:rsid w:val="00D00205"/>
    <w:rsid w:val="00D00638"/>
    <w:rsid w:val="00D03ECA"/>
    <w:rsid w:val="00D124DC"/>
    <w:rsid w:val="00D14657"/>
    <w:rsid w:val="00D27C88"/>
    <w:rsid w:val="00D32CB0"/>
    <w:rsid w:val="00D355AE"/>
    <w:rsid w:val="00D4103C"/>
    <w:rsid w:val="00D47199"/>
    <w:rsid w:val="00D61F71"/>
    <w:rsid w:val="00D6285D"/>
    <w:rsid w:val="00D820F8"/>
    <w:rsid w:val="00D86442"/>
    <w:rsid w:val="00D87A85"/>
    <w:rsid w:val="00D904CF"/>
    <w:rsid w:val="00D93231"/>
    <w:rsid w:val="00DA01E0"/>
    <w:rsid w:val="00DA2317"/>
    <w:rsid w:val="00DA38AA"/>
    <w:rsid w:val="00DB5D28"/>
    <w:rsid w:val="00DB6995"/>
    <w:rsid w:val="00DD2E97"/>
    <w:rsid w:val="00DE0385"/>
    <w:rsid w:val="00DE0F50"/>
    <w:rsid w:val="00DE1E73"/>
    <w:rsid w:val="00DE21E4"/>
    <w:rsid w:val="00DE2425"/>
    <w:rsid w:val="00DE695D"/>
    <w:rsid w:val="00DF3B95"/>
    <w:rsid w:val="00E01A88"/>
    <w:rsid w:val="00E04E7C"/>
    <w:rsid w:val="00E071B6"/>
    <w:rsid w:val="00E16E7F"/>
    <w:rsid w:val="00E334B0"/>
    <w:rsid w:val="00E5476F"/>
    <w:rsid w:val="00E548FB"/>
    <w:rsid w:val="00E552FC"/>
    <w:rsid w:val="00E5588A"/>
    <w:rsid w:val="00E560BA"/>
    <w:rsid w:val="00E64E20"/>
    <w:rsid w:val="00E66B24"/>
    <w:rsid w:val="00E81240"/>
    <w:rsid w:val="00E92F98"/>
    <w:rsid w:val="00E93324"/>
    <w:rsid w:val="00E94687"/>
    <w:rsid w:val="00EA0D8D"/>
    <w:rsid w:val="00EA3C63"/>
    <w:rsid w:val="00EA7B60"/>
    <w:rsid w:val="00EB05F9"/>
    <w:rsid w:val="00EB4442"/>
    <w:rsid w:val="00EC65DE"/>
    <w:rsid w:val="00ED457C"/>
    <w:rsid w:val="00ED47AF"/>
    <w:rsid w:val="00EE1500"/>
    <w:rsid w:val="00EF1491"/>
    <w:rsid w:val="00EF57FF"/>
    <w:rsid w:val="00EF61B5"/>
    <w:rsid w:val="00F039CE"/>
    <w:rsid w:val="00F05637"/>
    <w:rsid w:val="00F06C30"/>
    <w:rsid w:val="00F10FB7"/>
    <w:rsid w:val="00F117AC"/>
    <w:rsid w:val="00F12AD0"/>
    <w:rsid w:val="00F13D1D"/>
    <w:rsid w:val="00F2236C"/>
    <w:rsid w:val="00F25635"/>
    <w:rsid w:val="00F266B6"/>
    <w:rsid w:val="00F34684"/>
    <w:rsid w:val="00F4573B"/>
    <w:rsid w:val="00F6183C"/>
    <w:rsid w:val="00F863FB"/>
    <w:rsid w:val="00F86505"/>
    <w:rsid w:val="00FA1161"/>
    <w:rsid w:val="00FA1FF6"/>
    <w:rsid w:val="00FB07CE"/>
    <w:rsid w:val="00FB4962"/>
    <w:rsid w:val="00FC6D93"/>
    <w:rsid w:val="00FD035A"/>
    <w:rsid w:val="00FD0EB5"/>
    <w:rsid w:val="00FD5F07"/>
    <w:rsid w:val="00FD6207"/>
    <w:rsid w:val="00FF6491"/>
    <w:rsid w:val="00FF6D48"/>
    <w:rsid w:val="00FF7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DD6ECCC"/>
  <w15:docId w15:val="{139C6558-1A15-4723-B068-5CE31552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906CE0"/>
    <w:pPr>
      <w:tabs>
        <w:tab w:val="right" w:leader="dot" w:pos="9111"/>
      </w:tabs>
      <w:spacing w:line="360" w:lineRule="auto"/>
      <w:ind w:left="360"/>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27C50"/>
    <w:pPr>
      <w:ind w:left="720"/>
      <w:contextualSpacing/>
    </w:pPr>
  </w:style>
  <w:style w:type="character" w:styleId="PlaceholderText">
    <w:name w:val="Placeholder Text"/>
    <w:basedOn w:val="DefaultParagraphFont"/>
    <w:uiPriority w:val="99"/>
    <w:semiHidden/>
    <w:rsid w:val="007122F7"/>
    <w:rPr>
      <w:color w:val="808080"/>
    </w:rPr>
  </w:style>
  <w:style w:type="character" w:customStyle="1" w:styleId="apple-converted-space">
    <w:name w:val="apple-converted-space"/>
    <w:basedOn w:val="DefaultParagraphFont"/>
    <w:rsid w:val="00567280"/>
  </w:style>
  <w:style w:type="character" w:styleId="HTMLCode">
    <w:name w:val="HTML Code"/>
    <w:basedOn w:val="DefaultParagraphFont"/>
    <w:uiPriority w:val="99"/>
    <w:semiHidden/>
    <w:unhideWhenUsed/>
    <w:rsid w:val="00567280"/>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29362F"/>
    <w:rPr>
      <w:sz w:val="20"/>
      <w:szCs w:val="20"/>
    </w:rPr>
  </w:style>
  <w:style w:type="character" w:customStyle="1" w:styleId="EndnoteTextChar">
    <w:name w:val="Endnote Text Char"/>
    <w:basedOn w:val="DefaultParagraphFont"/>
    <w:link w:val="EndnoteText"/>
    <w:uiPriority w:val="99"/>
    <w:semiHidden/>
    <w:rsid w:val="0029362F"/>
    <w:rPr>
      <w:rFonts w:eastAsia="Times New Roman" w:cs="Times New Roman"/>
      <w:sz w:val="20"/>
      <w:szCs w:val="20"/>
    </w:rPr>
  </w:style>
  <w:style w:type="character" w:styleId="EndnoteReference">
    <w:name w:val="endnote reference"/>
    <w:basedOn w:val="DefaultParagraphFont"/>
    <w:uiPriority w:val="99"/>
    <w:semiHidden/>
    <w:unhideWhenUsed/>
    <w:rsid w:val="0029362F"/>
    <w:rPr>
      <w:vertAlign w:val="superscript"/>
    </w:rPr>
  </w:style>
  <w:style w:type="paragraph" w:styleId="TOC5">
    <w:name w:val="toc 5"/>
    <w:basedOn w:val="Normal"/>
    <w:next w:val="Normal"/>
    <w:autoRedefine/>
    <w:uiPriority w:val="39"/>
    <w:unhideWhenUsed/>
    <w:rsid w:val="00906CE0"/>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06CE0"/>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06CE0"/>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06CE0"/>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06CE0"/>
    <w:pPr>
      <w:spacing w:after="100" w:line="259" w:lineRule="auto"/>
      <w:ind w:left="1760"/>
    </w:pPr>
    <w:rPr>
      <w:rFonts w:asciiTheme="minorHAnsi" w:eastAsiaTheme="minorEastAsia" w:hAnsiTheme="minorHAnsi" w:cstheme="minorBidi"/>
      <w:sz w:val="22"/>
      <w:szCs w:val="22"/>
    </w:rPr>
  </w:style>
  <w:style w:type="paragraph" w:styleId="TOCHeading">
    <w:name w:val="TOC Heading"/>
    <w:basedOn w:val="Heading1"/>
    <w:next w:val="Normal"/>
    <w:uiPriority w:val="39"/>
    <w:unhideWhenUsed/>
    <w:qFormat/>
    <w:rsid w:val="00605DB2"/>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33767">
      <w:bodyDiv w:val="1"/>
      <w:marLeft w:val="0"/>
      <w:marRight w:val="0"/>
      <w:marTop w:val="0"/>
      <w:marBottom w:val="0"/>
      <w:divBdr>
        <w:top w:val="none" w:sz="0" w:space="0" w:color="auto"/>
        <w:left w:val="none" w:sz="0" w:space="0" w:color="auto"/>
        <w:bottom w:val="none" w:sz="0" w:space="0" w:color="auto"/>
        <w:right w:val="none" w:sz="0" w:space="0" w:color="auto"/>
      </w:divBdr>
      <w:divsChild>
        <w:div w:id="364906586">
          <w:marLeft w:val="0"/>
          <w:marRight w:val="0"/>
          <w:marTop w:val="0"/>
          <w:marBottom w:val="0"/>
          <w:divBdr>
            <w:top w:val="none" w:sz="0" w:space="0" w:color="auto"/>
            <w:left w:val="none" w:sz="0" w:space="0" w:color="auto"/>
            <w:bottom w:val="none" w:sz="0" w:space="0" w:color="auto"/>
            <w:right w:val="none" w:sz="0" w:space="0" w:color="auto"/>
          </w:divBdr>
        </w:div>
        <w:div w:id="2090957983">
          <w:marLeft w:val="0"/>
          <w:marRight w:val="0"/>
          <w:marTop w:val="0"/>
          <w:marBottom w:val="0"/>
          <w:divBdr>
            <w:top w:val="none" w:sz="0" w:space="0" w:color="auto"/>
            <w:left w:val="none" w:sz="0" w:space="0" w:color="auto"/>
            <w:bottom w:val="none" w:sz="0" w:space="0" w:color="auto"/>
            <w:right w:val="none" w:sz="0" w:space="0" w:color="auto"/>
          </w:divBdr>
        </w:div>
        <w:div w:id="439954399">
          <w:marLeft w:val="0"/>
          <w:marRight w:val="0"/>
          <w:marTop w:val="0"/>
          <w:marBottom w:val="0"/>
          <w:divBdr>
            <w:top w:val="none" w:sz="0" w:space="0" w:color="auto"/>
            <w:left w:val="none" w:sz="0" w:space="0" w:color="auto"/>
            <w:bottom w:val="none" w:sz="0" w:space="0" w:color="auto"/>
            <w:right w:val="none" w:sz="0" w:space="0" w:color="auto"/>
          </w:divBdr>
        </w:div>
        <w:div w:id="608857140">
          <w:marLeft w:val="0"/>
          <w:marRight w:val="0"/>
          <w:marTop w:val="0"/>
          <w:marBottom w:val="0"/>
          <w:divBdr>
            <w:top w:val="none" w:sz="0" w:space="0" w:color="auto"/>
            <w:left w:val="none" w:sz="0" w:space="0" w:color="auto"/>
            <w:bottom w:val="none" w:sz="0" w:space="0" w:color="auto"/>
            <w:right w:val="none" w:sz="0" w:space="0" w:color="auto"/>
          </w:divBdr>
        </w:div>
        <w:div w:id="1060518623">
          <w:marLeft w:val="0"/>
          <w:marRight w:val="0"/>
          <w:marTop w:val="0"/>
          <w:marBottom w:val="0"/>
          <w:divBdr>
            <w:top w:val="none" w:sz="0" w:space="0" w:color="auto"/>
            <w:left w:val="none" w:sz="0" w:space="0" w:color="auto"/>
            <w:bottom w:val="none" w:sz="0" w:space="0" w:color="auto"/>
            <w:right w:val="none" w:sz="0" w:space="0" w:color="auto"/>
          </w:divBdr>
        </w:div>
        <w:div w:id="359430348">
          <w:marLeft w:val="0"/>
          <w:marRight w:val="0"/>
          <w:marTop w:val="0"/>
          <w:marBottom w:val="0"/>
          <w:divBdr>
            <w:top w:val="none" w:sz="0" w:space="0" w:color="auto"/>
            <w:left w:val="none" w:sz="0" w:space="0" w:color="auto"/>
            <w:bottom w:val="none" w:sz="0" w:space="0" w:color="auto"/>
            <w:right w:val="none" w:sz="0" w:space="0" w:color="auto"/>
          </w:divBdr>
        </w:div>
        <w:div w:id="1419448572">
          <w:marLeft w:val="0"/>
          <w:marRight w:val="0"/>
          <w:marTop w:val="0"/>
          <w:marBottom w:val="0"/>
          <w:divBdr>
            <w:top w:val="none" w:sz="0" w:space="0" w:color="auto"/>
            <w:left w:val="none" w:sz="0" w:space="0" w:color="auto"/>
            <w:bottom w:val="none" w:sz="0" w:space="0" w:color="auto"/>
            <w:right w:val="none" w:sz="0" w:space="0" w:color="auto"/>
          </w:divBdr>
        </w:div>
        <w:div w:id="717245819">
          <w:marLeft w:val="0"/>
          <w:marRight w:val="0"/>
          <w:marTop w:val="0"/>
          <w:marBottom w:val="0"/>
          <w:divBdr>
            <w:top w:val="none" w:sz="0" w:space="0" w:color="auto"/>
            <w:left w:val="none" w:sz="0" w:space="0" w:color="auto"/>
            <w:bottom w:val="none" w:sz="0" w:space="0" w:color="auto"/>
            <w:right w:val="none" w:sz="0" w:space="0" w:color="auto"/>
          </w:divBdr>
        </w:div>
        <w:div w:id="2143769671">
          <w:marLeft w:val="0"/>
          <w:marRight w:val="0"/>
          <w:marTop w:val="0"/>
          <w:marBottom w:val="0"/>
          <w:divBdr>
            <w:top w:val="none" w:sz="0" w:space="0" w:color="auto"/>
            <w:left w:val="none" w:sz="0" w:space="0" w:color="auto"/>
            <w:bottom w:val="none" w:sz="0" w:space="0" w:color="auto"/>
            <w:right w:val="none" w:sz="0" w:space="0" w:color="auto"/>
          </w:divBdr>
        </w:div>
        <w:div w:id="1127816164">
          <w:marLeft w:val="0"/>
          <w:marRight w:val="0"/>
          <w:marTop w:val="0"/>
          <w:marBottom w:val="0"/>
          <w:divBdr>
            <w:top w:val="none" w:sz="0" w:space="0" w:color="auto"/>
            <w:left w:val="none" w:sz="0" w:space="0" w:color="auto"/>
            <w:bottom w:val="none" w:sz="0" w:space="0" w:color="auto"/>
            <w:right w:val="none" w:sz="0" w:space="0" w:color="auto"/>
          </w:divBdr>
        </w:div>
        <w:div w:id="2041204242">
          <w:marLeft w:val="0"/>
          <w:marRight w:val="0"/>
          <w:marTop w:val="0"/>
          <w:marBottom w:val="0"/>
          <w:divBdr>
            <w:top w:val="none" w:sz="0" w:space="0" w:color="auto"/>
            <w:left w:val="none" w:sz="0" w:space="0" w:color="auto"/>
            <w:bottom w:val="none" w:sz="0" w:space="0" w:color="auto"/>
            <w:right w:val="none" w:sz="0" w:space="0" w:color="auto"/>
          </w:divBdr>
        </w:div>
        <w:div w:id="469060053">
          <w:marLeft w:val="0"/>
          <w:marRight w:val="0"/>
          <w:marTop w:val="0"/>
          <w:marBottom w:val="0"/>
          <w:divBdr>
            <w:top w:val="none" w:sz="0" w:space="0" w:color="auto"/>
            <w:left w:val="none" w:sz="0" w:space="0" w:color="auto"/>
            <w:bottom w:val="none" w:sz="0" w:space="0" w:color="auto"/>
            <w:right w:val="none" w:sz="0" w:space="0" w:color="auto"/>
          </w:divBdr>
        </w:div>
        <w:div w:id="431826521">
          <w:marLeft w:val="0"/>
          <w:marRight w:val="0"/>
          <w:marTop w:val="0"/>
          <w:marBottom w:val="0"/>
          <w:divBdr>
            <w:top w:val="none" w:sz="0" w:space="0" w:color="auto"/>
            <w:left w:val="none" w:sz="0" w:space="0" w:color="auto"/>
            <w:bottom w:val="none" w:sz="0" w:space="0" w:color="auto"/>
            <w:right w:val="none" w:sz="0" w:space="0" w:color="auto"/>
          </w:divBdr>
        </w:div>
        <w:div w:id="702170662">
          <w:marLeft w:val="0"/>
          <w:marRight w:val="0"/>
          <w:marTop w:val="0"/>
          <w:marBottom w:val="0"/>
          <w:divBdr>
            <w:top w:val="none" w:sz="0" w:space="0" w:color="auto"/>
            <w:left w:val="none" w:sz="0" w:space="0" w:color="auto"/>
            <w:bottom w:val="none" w:sz="0" w:space="0" w:color="auto"/>
            <w:right w:val="none" w:sz="0" w:space="0" w:color="auto"/>
          </w:divBdr>
        </w:div>
        <w:div w:id="722750767">
          <w:marLeft w:val="0"/>
          <w:marRight w:val="0"/>
          <w:marTop w:val="0"/>
          <w:marBottom w:val="0"/>
          <w:divBdr>
            <w:top w:val="none" w:sz="0" w:space="0" w:color="auto"/>
            <w:left w:val="none" w:sz="0" w:space="0" w:color="auto"/>
            <w:bottom w:val="none" w:sz="0" w:space="0" w:color="auto"/>
            <w:right w:val="none" w:sz="0" w:space="0" w:color="auto"/>
          </w:divBdr>
        </w:div>
        <w:div w:id="692147570">
          <w:marLeft w:val="0"/>
          <w:marRight w:val="0"/>
          <w:marTop w:val="0"/>
          <w:marBottom w:val="0"/>
          <w:divBdr>
            <w:top w:val="none" w:sz="0" w:space="0" w:color="auto"/>
            <w:left w:val="none" w:sz="0" w:space="0" w:color="auto"/>
            <w:bottom w:val="none" w:sz="0" w:space="0" w:color="auto"/>
            <w:right w:val="none" w:sz="0" w:space="0" w:color="auto"/>
          </w:divBdr>
        </w:div>
        <w:div w:id="316880276">
          <w:marLeft w:val="0"/>
          <w:marRight w:val="0"/>
          <w:marTop w:val="0"/>
          <w:marBottom w:val="0"/>
          <w:divBdr>
            <w:top w:val="none" w:sz="0" w:space="0" w:color="auto"/>
            <w:left w:val="none" w:sz="0" w:space="0" w:color="auto"/>
            <w:bottom w:val="none" w:sz="0" w:space="0" w:color="auto"/>
            <w:right w:val="none" w:sz="0" w:space="0" w:color="auto"/>
          </w:divBdr>
        </w:div>
        <w:div w:id="2027562564">
          <w:marLeft w:val="0"/>
          <w:marRight w:val="0"/>
          <w:marTop w:val="0"/>
          <w:marBottom w:val="0"/>
          <w:divBdr>
            <w:top w:val="none" w:sz="0" w:space="0" w:color="auto"/>
            <w:left w:val="none" w:sz="0" w:space="0" w:color="auto"/>
            <w:bottom w:val="none" w:sz="0" w:space="0" w:color="auto"/>
            <w:right w:val="none" w:sz="0" w:space="0" w:color="auto"/>
          </w:divBdr>
        </w:div>
        <w:div w:id="348606341">
          <w:marLeft w:val="0"/>
          <w:marRight w:val="0"/>
          <w:marTop w:val="0"/>
          <w:marBottom w:val="0"/>
          <w:divBdr>
            <w:top w:val="none" w:sz="0" w:space="0" w:color="auto"/>
            <w:left w:val="none" w:sz="0" w:space="0" w:color="auto"/>
            <w:bottom w:val="none" w:sz="0" w:space="0" w:color="auto"/>
            <w:right w:val="none" w:sz="0" w:space="0" w:color="auto"/>
          </w:divBdr>
        </w:div>
        <w:div w:id="1124302110">
          <w:marLeft w:val="0"/>
          <w:marRight w:val="0"/>
          <w:marTop w:val="0"/>
          <w:marBottom w:val="0"/>
          <w:divBdr>
            <w:top w:val="none" w:sz="0" w:space="0" w:color="auto"/>
            <w:left w:val="none" w:sz="0" w:space="0" w:color="auto"/>
            <w:bottom w:val="none" w:sz="0" w:space="0" w:color="auto"/>
            <w:right w:val="none" w:sz="0" w:space="0" w:color="auto"/>
          </w:divBdr>
        </w:div>
        <w:div w:id="285082336">
          <w:marLeft w:val="0"/>
          <w:marRight w:val="0"/>
          <w:marTop w:val="0"/>
          <w:marBottom w:val="0"/>
          <w:divBdr>
            <w:top w:val="none" w:sz="0" w:space="0" w:color="auto"/>
            <w:left w:val="none" w:sz="0" w:space="0" w:color="auto"/>
            <w:bottom w:val="none" w:sz="0" w:space="0" w:color="auto"/>
            <w:right w:val="none" w:sz="0" w:space="0" w:color="auto"/>
          </w:divBdr>
        </w:div>
        <w:div w:id="1602688379">
          <w:marLeft w:val="0"/>
          <w:marRight w:val="0"/>
          <w:marTop w:val="0"/>
          <w:marBottom w:val="0"/>
          <w:divBdr>
            <w:top w:val="none" w:sz="0" w:space="0" w:color="auto"/>
            <w:left w:val="none" w:sz="0" w:space="0" w:color="auto"/>
            <w:bottom w:val="none" w:sz="0" w:space="0" w:color="auto"/>
            <w:right w:val="none" w:sz="0" w:space="0" w:color="auto"/>
          </w:divBdr>
        </w:div>
        <w:div w:id="478039186">
          <w:marLeft w:val="0"/>
          <w:marRight w:val="0"/>
          <w:marTop w:val="0"/>
          <w:marBottom w:val="0"/>
          <w:divBdr>
            <w:top w:val="none" w:sz="0" w:space="0" w:color="auto"/>
            <w:left w:val="none" w:sz="0" w:space="0" w:color="auto"/>
            <w:bottom w:val="none" w:sz="0" w:space="0" w:color="auto"/>
            <w:right w:val="none" w:sz="0" w:space="0" w:color="auto"/>
          </w:divBdr>
        </w:div>
        <w:div w:id="393550019">
          <w:marLeft w:val="0"/>
          <w:marRight w:val="0"/>
          <w:marTop w:val="0"/>
          <w:marBottom w:val="0"/>
          <w:divBdr>
            <w:top w:val="none" w:sz="0" w:space="0" w:color="auto"/>
            <w:left w:val="none" w:sz="0" w:space="0" w:color="auto"/>
            <w:bottom w:val="none" w:sz="0" w:space="0" w:color="auto"/>
            <w:right w:val="none" w:sz="0" w:space="0" w:color="auto"/>
          </w:divBdr>
        </w:div>
        <w:div w:id="67580956">
          <w:marLeft w:val="0"/>
          <w:marRight w:val="0"/>
          <w:marTop w:val="0"/>
          <w:marBottom w:val="0"/>
          <w:divBdr>
            <w:top w:val="none" w:sz="0" w:space="0" w:color="auto"/>
            <w:left w:val="none" w:sz="0" w:space="0" w:color="auto"/>
            <w:bottom w:val="none" w:sz="0" w:space="0" w:color="auto"/>
            <w:right w:val="none" w:sz="0" w:space="0" w:color="auto"/>
          </w:divBdr>
        </w:div>
        <w:div w:id="464466290">
          <w:marLeft w:val="0"/>
          <w:marRight w:val="0"/>
          <w:marTop w:val="0"/>
          <w:marBottom w:val="0"/>
          <w:divBdr>
            <w:top w:val="none" w:sz="0" w:space="0" w:color="auto"/>
            <w:left w:val="none" w:sz="0" w:space="0" w:color="auto"/>
            <w:bottom w:val="none" w:sz="0" w:space="0" w:color="auto"/>
            <w:right w:val="none" w:sz="0" w:space="0" w:color="auto"/>
          </w:divBdr>
        </w:div>
        <w:div w:id="201552944">
          <w:marLeft w:val="0"/>
          <w:marRight w:val="0"/>
          <w:marTop w:val="0"/>
          <w:marBottom w:val="0"/>
          <w:divBdr>
            <w:top w:val="none" w:sz="0" w:space="0" w:color="auto"/>
            <w:left w:val="none" w:sz="0" w:space="0" w:color="auto"/>
            <w:bottom w:val="none" w:sz="0" w:space="0" w:color="auto"/>
            <w:right w:val="none" w:sz="0" w:space="0" w:color="auto"/>
          </w:divBdr>
        </w:div>
        <w:div w:id="96416415">
          <w:marLeft w:val="0"/>
          <w:marRight w:val="0"/>
          <w:marTop w:val="0"/>
          <w:marBottom w:val="0"/>
          <w:divBdr>
            <w:top w:val="none" w:sz="0" w:space="0" w:color="auto"/>
            <w:left w:val="none" w:sz="0" w:space="0" w:color="auto"/>
            <w:bottom w:val="none" w:sz="0" w:space="0" w:color="auto"/>
            <w:right w:val="none" w:sz="0" w:space="0" w:color="auto"/>
          </w:divBdr>
        </w:div>
        <w:div w:id="244924352">
          <w:marLeft w:val="0"/>
          <w:marRight w:val="0"/>
          <w:marTop w:val="0"/>
          <w:marBottom w:val="0"/>
          <w:divBdr>
            <w:top w:val="none" w:sz="0" w:space="0" w:color="auto"/>
            <w:left w:val="none" w:sz="0" w:space="0" w:color="auto"/>
            <w:bottom w:val="none" w:sz="0" w:space="0" w:color="auto"/>
            <w:right w:val="none" w:sz="0" w:space="0" w:color="auto"/>
          </w:divBdr>
        </w:div>
        <w:div w:id="1443569122">
          <w:marLeft w:val="0"/>
          <w:marRight w:val="0"/>
          <w:marTop w:val="0"/>
          <w:marBottom w:val="0"/>
          <w:divBdr>
            <w:top w:val="none" w:sz="0" w:space="0" w:color="auto"/>
            <w:left w:val="none" w:sz="0" w:space="0" w:color="auto"/>
            <w:bottom w:val="none" w:sz="0" w:space="0" w:color="auto"/>
            <w:right w:val="none" w:sz="0" w:space="0" w:color="auto"/>
          </w:divBdr>
        </w:div>
        <w:div w:id="1831170405">
          <w:marLeft w:val="0"/>
          <w:marRight w:val="0"/>
          <w:marTop w:val="0"/>
          <w:marBottom w:val="0"/>
          <w:divBdr>
            <w:top w:val="none" w:sz="0" w:space="0" w:color="auto"/>
            <w:left w:val="none" w:sz="0" w:space="0" w:color="auto"/>
            <w:bottom w:val="none" w:sz="0" w:space="0" w:color="auto"/>
            <w:right w:val="none" w:sz="0" w:space="0" w:color="auto"/>
          </w:divBdr>
        </w:div>
        <w:div w:id="1347560866">
          <w:marLeft w:val="0"/>
          <w:marRight w:val="0"/>
          <w:marTop w:val="0"/>
          <w:marBottom w:val="0"/>
          <w:divBdr>
            <w:top w:val="none" w:sz="0" w:space="0" w:color="auto"/>
            <w:left w:val="none" w:sz="0" w:space="0" w:color="auto"/>
            <w:bottom w:val="none" w:sz="0" w:space="0" w:color="auto"/>
            <w:right w:val="none" w:sz="0" w:space="0" w:color="auto"/>
          </w:divBdr>
        </w:div>
        <w:div w:id="1195581321">
          <w:marLeft w:val="0"/>
          <w:marRight w:val="0"/>
          <w:marTop w:val="0"/>
          <w:marBottom w:val="0"/>
          <w:divBdr>
            <w:top w:val="none" w:sz="0" w:space="0" w:color="auto"/>
            <w:left w:val="none" w:sz="0" w:space="0" w:color="auto"/>
            <w:bottom w:val="none" w:sz="0" w:space="0" w:color="auto"/>
            <w:right w:val="none" w:sz="0" w:space="0" w:color="auto"/>
          </w:divBdr>
        </w:div>
        <w:div w:id="1761489886">
          <w:marLeft w:val="0"/>
          <w:marRight w:val="0"/>
          <w:marTop w:val="0"/>
          <w:marBottom w:val="0"/>
          <w:divBdr>
            <w:top w:val="none" w:sz="0" w:space="0" w:color="auto"/>
            <w:left w:val="none" w:sz="0" w:space="0" w:color="auto"/>
            <w:bottom w:val="none" w:sz="0" w:space="0" w:color="auto"/>
            <w:right w:val="none" w:sz="0" w:space="0" w:color="auto"/>
          </w:divBdr>
        </w:div>
        <w:div w:id="1771772776">
          <w:marLeft w:val="0"/>
          <w:marRight w:val="0"/>
          <w:marTop w:val="0"/>
          <w:marBottom w:val="0"/>
          <w:divBdr>
            <w:top w:val="none" w:sz="0" w:space="0" w:color="auto"/>
            <w:left w:val="none" w:sz="0" w:space="0" w:color="auto"/>
            <w:bottom w:val="none" w:sz="0" w:space="0" w:color="auto"/>
            <w:right w:val="none" w:sz="0" w:space="0" w:color="auto"/>
          </w:divBdr>
        </w:div>
        <w:div w:id="1893998755">
          <w:marLeft w:val="0"/>
          <w:marRight w:val="0"/>
          <w:marTop w:val="0"/>
          <w:marBottom w:val="0"/>
          <w:divBdr>
            <w:top w:val="none" w:sz="0" w:space="0" w:color="auto"/>
            <w:left w:val="none" w:sz="0" w:space="0" w:color="auto"/>
            <w:bottom w:val="none" w:sz="0" w:space="0" w:color="auto"/>
            <w:right w:val="none" w:sz="0" w:space="0" w:color="auto"/>
          </w:divBdr>
        </w:div>
        <w:div w:id="673142450">
          <w:marLeft w:val="0"/>
          <w:marRight w:val="0"/>
          <w:marTop w:val="0"/>
          <w:marBottom w:val="0"/>
          <w:divBdr>
            <w:top w:val="none" w:sz="0" w:space="0" w:color="auto"/>
            <w:left w:val="none" w:sz="0" w:space="0" w:color="auto"/>
            <w:bottom w:val="none" w:sz="0" w:space="0" w:color="auto"/>
            <w:right w:val="none" w:sz="0" w:space="0" w:color="auto"/>
          </w:divBdr>
        </w:div>
        <w:div w:id="2132358050">
          <w:marLeft w:val="0"/>
          <w:marRight w:val="0"/>
          <w:marTop w:val="0"/>
          <w:marBottom w:val="0"/>
          <w:divBdr>
            <w:top w:val="none" w:sz="0" w:space="0" w:color="auto"/>
            <w:left w:val="none" w:sz="0" w:space="0" w:color="auto"/>
            <w:bottom w:val="none" w:sz="0" w:space="0" w:color="auto"/>
            <w:right w:val="none" w:sz="0" w:space="0" w:color="auto"/>
          </w:divBdr>
        </w:div>
        <w:div w:id="1597057326">
          <w:marLeft w:val="0"/>
          <w:marRight w:val="0"/>
          <w:marTop w:val="0"/>
          <w:marBottom w:val="0"/>
          <w:divBdr>
            <w:top w:val="none" w:sz="0" w:space="0" w:color="auto"/>
            <w:left w:val="none" w:sz="0" w:space="0" w:color="auto"/>
            <w:bottom w:val="none" w:sz="0" w:space="0" w:color="auto"/>
            <w:right w:val="none" w:sz="0" w:space="0" w:color="auto"/>
          </w:divBdr>
        </w:div>
        <w:div w:id="1451045685">
          <w:marLeft w:val="0"/>
          <w:marRight w:val="0"/>
          <w:marTop w:val="0"/>
          <w:marBottom w:val="0"/>
          <w:divBdr>
            <w:top w:val="none" w:sz="0" w:space="0" w:color="auto"/>
            <w:left w:val="none" w:sz="0" w:space="0" w:color="auto"/>
            <w:bottom w:val="none" w:sz="0" w:space="0" w:color="auto"/>
            <w:right w:val="none" w:sz="0" w:space="0" w:color="auto"/>
          </w:divBdr>
        </w:div>
        <w:div w:id="495342671">
          <w:marLeft w:val="0"/>
          <w:marRight w:val="0"/>
          <w:marTop w:val="0"/>
          <w:marBottom w:val="0"/>
          <w:divBdr>
            <w:top w:val="none" w:sz="0" w:space="0" w:color="auto"/>
            <w:left w:val="none" w:sz="0" w:space="0" w:color="auto"/>
            <w:bottom w:val="none" w:sz="0" w:space="0" w:color="auto"/>
            <w:right w:val="none" w:sz="0" w:space="0" w:color="auto"/>
          </w:divBdr>
        </w:div>
        <w:div w:id="2083793007">
          <w:marLeft w:val="0"/>
          <w:marRight w:val="0"/>
          <w:marTop w:val="0"/>
          <w:marBottom w:val="0"/>
          <w:divBdr>
            <w:top w:val="none" w:sz="0" w:space="0" w:color="auto"/>
            <w:left w:val="none" w:sz="0" w:space="0" w:color="auto"/>
            <w:bottom w:val="none" w:sz="0" w:space="0" w:color="auto"/>
            <w:right w:val="none" w:sz="0" w:space="0" w:color="auto"/>
          </w:divBdr>
        </w:div>
        <w:div w:id="885219868">
          <w:marLeft w:val="0"/>
          <w:marRight w:val="0"/>
          <w:marTop w:val="0"/>
          <w:marBottom w:val="0"/>
          <w:divBdr>
            <w:top w:val="none" w:sz="0" w:space="0" w:color="auto"/>
            <w:left w:val="none" w:sz="0" w:space="0" w:color="auto"/>
            <w:bottom w:val="none" w:sz="0" w:space="0" w:color="auto"/>
            <w:right w:val="none" w:sz="0" w:space="0" w:color="auto"/>
          </w:divBdr>
        </w:div>
        <w:div w:id="1649017275">
          <w:marLeft w:val="0"/>
          <w:marRight w:val="0"/>
          <w:marTop w:val="0"/>
          <w:marBottom w:val="0"/>
          <w:divBdr>
            <w:top w:val="none" w:sz="0" w:space="0" w:color="auto"/>
            <w:left w:val="none" w:sz="0" w:space="0" w:color="auto"/>
            <w:bottom w:val="none" w:sz="0" w:space="0" w:color="auto"/>
            <w:right w:val="none" w:sz="0" w:space="0" w:color="auto"/>
          </w:divBdr>
        </w:div>
        <w:div w:id="1711147216">
          <w:marLeft w:val="0"/>
          <w:marRight w:val="0"/>
          <w:marTop w:val="0"/>
          <w:marBottom w:val="0"/>
          <w:divBdr>
            <w:top w:val="none" w:sz="0" w:space="0" w:color="auto"/>
            <w:left w:val="none" w:sz="0" w:space="0" w:color="auto"/>
            <w:bottom w:val="none" w:sz="0" w:space="0" w:color="auto"/>
            <w:right w:val="none" w:sz="0" w:space="0" w:color="auto"/>
          </w:divBdr>
        </w:div>
        <w:div w:id="572619602">
          <w:marLeft w:val="0"/>
          <w:marRight w:val="0"/>
          <w:marTop w:val="0"/>
          <w:marBottom w:val="0"/>
          <w:divBdr>
            <w:top w:val="none" w:sz="0" w:space="0" w:color="auto"/>
            <w:left w:val="none" w:sz="0" w:space="0" w:color="auto"/>
            <w:bottom w:val="none" w:sz="0" w:space="0" w:color="auto"/>
            <w:right w:val="none" w:sz="0" w:space="0" w:color="auto"/>
          </w:divBdr>
        </w:div>
        <w:div w:id="562183842">
          <w:marLeft w:val="0"/>
          <w:marRight w:val="0"/>
          <w:marTop w:val="0"/>
          <w:marBottom w:val="0"/>
          <w:divBdr>
            <w:top w:val="none" w:sz="0" w:space="0" w:color="auto"/>
            <w:left w:val="none" w:sz="0" w:space="0" w:color="auto"/>
            <w:bottom w:val="none" w:sz="0" w:space="0" w:color="auto"/>
            <w:right w:val="none" w:sz="0" w:space="0" w:color="auto"/>
          </w:divBdr>
        </w:div>
        <w:div w:id="1440837946">
          <w:marLeft w:val="0"/>
          <w:marRight w:val="0"/>
          <w:marTop w:val="0"/>
          <w:marBottom w:val="0"/>
          <w:divBdr>
            <w:top w:val="none" w:sz="0" w:space="0" w:color="auto"/>
            <w:left w:val="none" w:sz="0" w:space="0" w:color="auto"/>
            <w:bottom w:val="none" w:sz="0" w:space="0" w:color="auto"/>
            <w:right w:val="none" w:sz="0" w:space="0" w:color="auto"/>
          </w:divBdr>
        </w:div>
        <w:div w:id="1634216126">
          <w:marLeft w:val="0"/>
          <w:marRight w:val="0"/>
          <w:marTop w:val="0"/>
          <w:marBottom w:val="0"/>
          <w:divBdr>
            <w:top w:val="none" w:sz="0" w:space="0" w:color="auto"/>
            <w:left w:val="none" w:sz="0" w:space="0" w:color="auto"/>
            <w:bottom w:val="none" w:sz="0" w:space="0" w:color="auto"/>
            <w:right w:val="none" w:sz="0" w:space="0" w:color="auto"/>
          </w:divBdr>
        </w:div>
        <w:div w:id="150173300">
          <w:marLeft w:val="0"/>
          <w:marRight w:val="0"/>
          <w:marTop w:val="0"/>
          <w:marBottom w:val="0"/>
          <w:divBdr>
            <w:top w:val="none" w:sz="0" w:space="0" w:color="auto"/>
            <w:left w:val="none" w:sz="0" w:space="0" w:color="auto"/>
            <w:bottom w:val="none" w:sz="0" w:space="0" w:color="auto"/>
            <w:right w:val="none" w:sz="0" w:space="0" w:color="auto"/>
          </w:divBdr>
        </w:div>
        <w:div w:id="2044940347">
          <w:marLeft w:val="0"/>
          <w:marRight w:val="0"/>
          <w:marTop w:val="0"/>
          <w:marBottom w:val="0"/>
          <w:divBdr>
            <w:top w:val="none" w:sz="0" w:space="0" w:color="auto"/>
            <w:left w:val="none" w:sz="0" w:space="0" w:color="auto"/>
            <w:bottom w:val="none" w:sz="0" w:space="0" w:color="auto"/>
            <w:right w:val="none" w:sz="0" w:space="0" w:color="auto"/>
          </w:divBdr>
        </w:div>
        <w:div w:id="2144077706">
          <w:marLeft w:val="0"/>
          <w:marRight w:val="0"/>
          <w:marTop w:val="0"/>
          <w:marBottom w:val="0"/>
          <w:divBdr>
            <w:top w:val="none" w:sz="0" w:space="0" w:color="auto"/>
            <w:left w:val="none" w:sz="0" w:space="0" w:color="auto"/>
            <w:bottom w:val="none" w:sz="0" w:space="0" w:color="auto"/>
            <w:right w:val="none" w:sz="0" w:space="0" w:color="auto"/>
          </w:divBdr>
        </w:div>
        <w:div w:id="837114285">
          <w:marLeft w:val="0"/>
          <w:marRight w:val="0"/>
          <w:marTop w:val="0"/>
          <w:marBottom w:val="0"/>
          <w:divBdr>
            <w:top w:val="none" w:sz="0" w:space="0" w:color="auto"/>
            <w:left w:val="none" w:sz="0" w:space="0" w:color="auto"/>
            <w:bottom w:val="none" w:sz="0" w:space="0" w:color="auto"/>
            <w:right w:val="none" w:sz="0" w:space="0" w:color="auto"/>
          </w:divBdr>
        </w:div>
        <w:div w:id="1520241113">
          <w:marLeft w:val="0"/>
          <w:marRight w:val="0"/>
          <w:marTop w:val="0"/>
          <w:marBottom w:val="0"/>
          <w:divBdr>
            <w:top w:val="none" w:sz="0" w:space="0" w:color="auto"/>
            <w:left w:val="none" w:sz="0" w:space="0" w:color="auto"/>
            <w:bottom w:val="none" w:sz="0" w:space="0" w:color="auto"/>
            <w:right w:val="none" w:sz="0" w:space="0" w:color="auto"/>
          </w:divBdr>
        </w:div>
        <w:div w:id="1468157119">
          <w:marLeft w:val="0"/>
          <w:marRight w:val="0"/>
          <w:marTop w:val="0"/>
          <w:marBottom w:val="0"/>
          <w:divBdr>
            <w:top w:val="none" w:sz="0" w:space="0" w:color="auto"/>
            <w:left w:val="none" w:sz="0" w:space="0" w:color="auto"/>
            <w:bottom w:val="none" w:sz="0" w:space="0" w:color="auto"/>
            <w:right w:val="none" w:sz="0" w:space="0" w:color="auto"/>
          </w:divBdr>
        </w:div>
        <w:div w:id="1247421253">
          <w:marLeft w:val="0"/>
          <w:marRight w:val="0"/>
          <w:marTop w:val="0"/>
          <w:marBottom w:val="0"/>
          <w:divBdr>
            <w:top w:val="none" w:sz="0" w:space="0" w:color="auto"/>
            <w:left w:val="none" w:sz="0" w:space="0" w:color="auto"/>
            <w:bottom w:val="none" w:sz="0" w:space="0" w:color="auto"/>
            <w:right w:val="none" w:sz="0" w:space="0" w:color="auto"/>
          </w:divBdr>
        </w:div>
        <w:div w:id="834105881">
          <w:marLeft w:val="0"/>
          <w:marRight w:val="0"/>
          <w:marTop w:val="0"/>
          <w:marBottom w:val="0"/>
          <w:divBdr>
            <w:top w:val="none" w:sz="0" w:space="0" w:color="auto"/>
            <w:left w:val="none" w:sz="0" w:space="0" w:color="auto"/>
            <w:bottom w:val="none" w:sz="0" w:space="0" w:color="auto"/>
            <w:right w:val="none" w:sz="0" w:space="0" w:color="auto"/>
          </w:divBdr>
        </w:div>
        <w:div w:id="1379167040">
          <w:marLeft w:val="0"/>
          <w:marRight w:val="0"/>
          <w:marTop w:val="0"/>
          <w:marBottom w:val="0"/>
          <w:divBdr>
            <w:top w:val="none" w:sz="0" w:space="0" w:color="auto"/>
            <w:left w:val="none" w:sz="0" w:space="0" w:color="auto"/>
            <w:bottom w:val="none" w:sz="0" w:space="0" w:color="auto"/>
            <w:right w:val="none" w:sz="0" w:space="0" w:color="auto"/>
          </w:divBdr>
        </w:div>
        <w:div w:id="714740983">
          <w:marLeft w:val="0"/>
          <w:marRight w:val="0"/>
          <w:marTop w:val="0"/>
          <w:marBottom w:val="0"/>
          <w:divBdr>
            <w:top w:val="none" w:sz="0" w:space="0" w:color="auto"/>
            <w:left w:val="none" w:sz="0" w:space="0" w:color="auto"/>
            <w:bottom w:val="none" w:sz="0" w:space="0" w:color="auto"/>
            <w:right w:val="none" w:sz="0" w:space="0" w:color="auto"/>
          </w:divBdr>
        </w:div>
        <w:div w:id="1398478998">
          <w:marLeft w:val="0"/>
          <w:marRight w:val="0"/>
          <w:marTop w:val="0"/>
          <w:marBottom w:val="0"/>
          <w:divBdr>
            <w:top w:val="none" w:sz="0" w:space="0" w:color="auto"/>
            <w:left w:val="none" w:sz="0" w:space="0" w:color="auto"/>
            <w:bottom w:val="none" w:sz="0" w:space="0" w:color="auto"/>
            <w:right w:val="none" w:sz="0" w:space="0" w:color="auto"/>
          </w:divBdr>
        </w:div>
        <w:div w:id="1221987025">
          <w:marLeft w:val="0"/>
          <w:marRight w:val="0"/>
          <w:marTop w:val="0"/>
          <w:marBottom w:val="0"/>
          <w:divBdr>
            <w:top w:val="none" w:sz="0" w:space="0" w:color="auto"/>
            <w:left w:val="none" w:sz="0" w:space="0" w:color="auto"/>
            <w:bottom w:val="none" w:sz="0" w:space="0" w:color="auto"/>
            <w:right w:val="none" w:sz="0" w:space="0" w:color="auto"/>
          </w:divBdr>
        </w:div>
        <w:div w:id="2000769927">
          <w:marLeft w:val="0"/>
          <w:marRight w:val="0"/>
          <w:marTop w:val="0"/>
          <w:marBottom w:val="0"/>
          <w:divBdr>
            <w:top w:val="none" w:sz="0" w:space="0" w:color="auto"/>
            <w:left w:val="none" w:sz="0" w:space="0" w:color="auto"/>
            <w:bottom w:val="none" w:sz="0" w:space="0" w:color="auto"/>
            <w:right w:val="none" w:sz="0" w:space="0" w:color="auto"/>
          </w:divBdr>
        </w:div>
        <w:div w:id="1991909291">
          <w:marLeft w:val="0"/>
          <w:marRight w:val="0"/>
          <w:marTop w:val="0"/>
          <w:marBottom w:val="0"/>
          <w:divBdr>
            <w:top w:val="none" w:sz="0" w:space="0" w:color="auto"/>
            <w:left w:val="none" w:sz="0" w:space="0" w:color="auto"/>
            <w:bottom w:val="none" w:sz="0" w:space="0" w:color="auto"/>
            <w:right w:val="none" w:sz="0" w:space="0" w:color="auto"/>
          </w:divBdr>
        </w:div>
        <w:div w:id="1819956313">
          <w:marLeft w:val="0"/>
          <w:marRight w:val="0"/>
          <w:marTop w:val="0"/>
          <w:marBottom w:val="0"/>
          <w:divBdr>
            <w:top w:val="none" w:sz="0" w:space="0" w:color="auto"/>
            <w:left w:val="none" w:sz="0" w:space="0" w:color="auto"/>
            <w:bottom w:val="none" w:sz="0" w:space="0" w:color="auto"/>
            <w:right w:val="none" w:sz="0" w:space="0" w:color="auto"/>
          </w:divBdr>
        </w:div>
        <w:div w:id="136000309">
          <w:marLeft w:val="0"/>
          <w:marRight w:val="0"/>
          <w:marTop w:val="0"/>
          <w:marBottom w:val="0"/>
          <w:divBdr>
            <w:top w:val="none" w:sz="0" w:space="0" w:color="auto"/>
            <w:left w:val="none" w:sz="0" w:space="0" w:color="auto"/>
            <w:bottom w:val="none" w:sz="0" w:space="0" w:color="auto"/>
            <w:right w:val="none" w:sz="0" w:space="0" w:color="auto"/>
          </w:divBdr>
        </w:div>
        <w:div w:id="505361487">
          <w:marLeft w:val="0"/>
          <w:marRight w:val="0"/>
          <w:marTop w:val="0"/>
          <w:marBottom w:val="0"/>
          <w:divBdr>
            <w:top w:val="none" w:sz="0" w:space="0" w:color="auto"/>
            <w:left w:val="none" w:sz="0" w:space="0" w:color="auto"/>
            <w:bottom w:val="none" w:sz="0" w:space="0" w:color="auto"/>
            <w:right w:val="none" w:sz="0" w:space="0" w:color="auto"/>
          </w:divBdr>
        </w:div>
        <w:div w:id="1086071270">
          <w:marLeft w:val="0"/>
          <w:marRight w:val="0"/>
          <w:marTop w:val="0"/>
          <w:marBottom w:val="0"/>
          <w:divBdr>
            <w:top w:val="none" w:sz="0" w:space="0" w:color="auto"/>
            <w:left w:val="none" w:sz="0" w:space="0" w:color="auto"/>
            <w:bottom w:val="none" w:sz="0" w:space="0" w:color="auto"/>
            <w:right w:val="none" w:sz="0" w:space="0" w:color="auto"/>
          </w:divBdr>
        </w:div>
      </w:divsChild>
    </w:div>
    <w:div w:id="271280178">
      <w:bodyDiv w:val="1"/>
      <w:marLeft w:val="0"/>
      <w:marRight w:val="0"/>
      <w:marTop w:val="0"/>
      <w:marBottom w:val="0"/>
      <w:divBdr>
        <w:top w:val="none" w:sz="0" w:space="0" w:color="auto"/>
        <w:left w:val="none" w:sz="0" w:space="0" w:color="auto"/>
        <w:bottom w:val="none" w:sz="0" w:space="0" w:color="auto"/>
        <w:right w:val="none" w:sz="0" w:space="0" w:color="auto"/>
      </w:divBdr>
    </w:div>
    <w:div w:id="285746280">
      <w:bodyDiv w:val="1"/>
      <w:marLeft w:val="0"/>
      <w:marRight w:val="0"/>
      <w:marTop w:val="0"/>
      <w:marBottom w:val="0"/>
      <w:divBdr>
        <w:top w:val="none" w:sz="0" w:space="0" w:color="auto"/>
        <w:left w:val="none" w:sz="0" w:space="0" w:color="auto"/>
        <w:bottom w:val="none" w:sz="0" w:space="0" w:color="auto"/>
        <w:right w:val="none" w:sz="0" w:space="0" w:color="auto"/>
      </w:divBdr>
      <w:divsChild>
        <w:div w:id="1285770230">
          <w:marLeft w:val="0"/>
          <w:marRight w:val="0"/>
          <w:marTop w:val="0"/>
          <w:marBottom w:val="0"/>
          <w:divBdr>
            <w:top w:val="none" w:sz="0" w:space="0" w:color="auto"/>
            <w:left w:val="none" w:sz="0" w:space="0" w:color="auto"/>
            <w:bottom w:val="none" w:sz="0" w:space="0" w:color="auto"/>
            <w:right w:val="none" w:sz="0" w:space="0" w:color="auto"/>
          </w:divBdr>
        </w:div>
        <w:div w:id="1307395245">
          <w:marLeft w:val="0"/>
          <w:marRight w:val="0"/>
          <w:marTop w:val="0"/>
          <w:marBottom w:val="0"/>
          <w:divBdr>
            <w:top w:val="none" w:sz="0" w:space="0" w:color="auto"/>
            <w:left w:val="none" w:sz="0" w:space="0" w:color="auto"/>
            <w:bottom w:val="none" w:sz="0" w:space="0" w:color="auto"/>
            <w:right w:val="none" w:sz="0" w:space="0" w:color="auto"/>
          </w:divBdr>
        </w:div>
        <w:div w:id="795484419">
          <w:marLeft w:val="0"/>
          <w:marRight w:val="0"/>
          <w:marTop w:val="0"/>
          <w:marBottom w:val="0"/>
          <w:divBdr>
            <w:top w:val="none" w:sz="0" w:space="0" w:color="auto"/>
            <w:left w:val="none" w:sz="0" w:space="0" w:color="auto"/>
            <w:bottom w:val="none" w:sz="0" w:space="0" w:color="auto"/>
            <w:right w:val="none" w:sz="0" w:space="0" w:color="auto"/>
          </w:divBdr>
        </w:div>
      </w:divsChild>
    </w:div>
    <w:div w:id="754084624">
      <w:bodyDiv w:val="1"/>
      <w:marLeft w:val="0"/>
      <w:marRight w:val="0"/>
      <w:marTop w:val="0"/>
      <w:marBottom w:val="0"/>
      <w:divBdr>
        <w:top w:val="none" w:sz="0" w:space="0" w:color="auto"/>
        <w:left w:val="none" w:sz="0" w:space="0" w:color="auto"/>
        <w:bottom w:val="none" w:sz="0" w:space="0" w:color="auto"/>
        <w:right w:val="none" w:sz="0" w:space="0" w:color="auto"/>
      </w:divBdr>
    </w:div>
    <w:div w:id="778452139">
      <w:bodyDiv w:val="1"/>
      <w:marLeft w:val="0"/>
      <w:marRight w:val="0"/>
      <w:marTop w:val="0"/>
      <w:marBottom w:val="0"/>
      <w:divBdr>
        <w:top w:val="none" w:sz="0" w:space="0" w:color="auto"/>
        <w:left w:val="none" w:sz="0" w:space="0" w:color="auto"/>
        <w:bottom w:val="none" w:sz="0" w:space="0" w:color="auto"/>
        <w:right w:val="none" w:sz="0" w:space="0" w:color="auto"/>
      </w:divBdr>
    </w:div>
    <w:div w:id="117676878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7817404">
      <w:bodyDiv w:val="1"/>
      <w:marLeft w:val="0"/>
      <w:marRight w:val="0"/>
      <w:marTop w:val="0"/>
      <w:marBottom w:val="0"/>
      <w:divBdr>
        <w:top w:val="none" w:sz="0" w:space="0" w:color="auto"/>
        <w:left w:val="none" w:sz="0" w:space="0" w:color="auto"/>
        <w:bottom w:val="none" w:sz="0" w:space="0" w:color="auto"/>
        <w:right w:val="none" w:sz="0" w:space="0" w:color="auto"/>
      </w:divBdr>
    </w:div>
    <w:div w:id="2005083675">
      <w:bodyDiv w:val="1"/>
      <w:marLeft w:val="0"/>
      <w:marRight w:val="0"/>
      <w:marTop w:val="0"/>
      <w:marBottom w:val="0"/>
      <w:divBdr>
        <w:top w:val="none" w:sz="0" w:space="0" w:color="auto"/>
        <w:left w:val="none" w:sz="0" w:space="0" w:color="auto"/>
        <w:bottom w:val="none" w:sz="0" w:space="0" w:color="auto"/>
        <w:right w:val="none" w:sz="0" w:space="0" w:color="auto"/>
      </w:divBdr>
    </w:div>
    <w:div w:id="2012831485">
      <w:bodyDiv w:val="1"/>
      <w:marLeft w:val="0"/>
      <w:marRight w:val="0"/>
      <w:marTop w:val="0"/>
      <w:marBottom w:val="0"/>
      <w:divBdr>
        <w:top w:val="none" w:sz="0" w:space="0" w:color="auto"/>
        <w:left w:val="none" w:sz="0" w:space="0" w:color="auto"/>
        <w:bottom w:val="none" w:sz="0" w:space="0" w:color="auto"/>
        <w:right w:val="none" w:sz="0" w:space="0" w:color="auto"/>
      </w:divBdr>
      <w:divsChild>
        <w:div w:id="263534929">
          <w:marLeft w:val="0"/>
          <w:marRight w:val="0"/>
          <w:marTop w:val="0"/>
          <w:marBottom w:val="0"/>
          <w:divBdr>
            <w:top w:val="none" w:sz="0" w:space="0" w:color="auto"/>
            <w:left w:val="none" w:sz="0" w:space="0" w:color="auto"/>
            <w:bottom w:val="none" w:sz="0" w:space="0" w:color="auto"/>
            <w:right w:val="none" w:sz="0" w:space="0" w:color="auto"/>
          </w:divBdr>
        </w:div>
        <w:div w:id="1756708803">
          <w:marLeft w:val="0"/>
          <w:marRight w:val="0"/>
          <w:marTop w:val="0"/>
          <w:marBottom w:val="0"/>
          <w:divBdr>
            <w:top w:val="none" w:sz="0" w:space="0" w:color="auto"/>
            <w:left w:val="none" w:sz="0" w:space="0" w:color="auto"/>
            <w:bottom w:val="none" w:sz="0" w:space="0" w:color="auto"/>
            <w:right w:val="none" w:sz="0" w:space="0" w:color="auto"/>
          </w:divBdr>
        </w:div>
        <w:div w:id="962347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Nhat%20Nguyen\Desktop\baocao_update6.docx" TargetMode="External"/><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image" Target="media/image20.png"/><Relationship Id="rId21" Type="http://schemas.openxmlformats.org/officeDocument/2006/relationships/image" Target="media/image7.emf"/><Relationship Id="rId34" Type="http://schemas.openxmlformats.org/officeDocument/2006/relationships/hyperlink" Target="http://mim.hus.vnu.edu.vn/phuonglh/publications?f%5bauthor%5d=5" TargetMode="External"/><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emf"/><Relationship Id="rId29" Type="http://schemas.openxmlformats.org/officeDocument/2006/relationships/hyperlink" Target="https://quantrimang.com/so-sanh-hieu-suat-hoat-dong-cua-mongodb-va-sql-server-2008-84584" TargetMode="External"/><Relationship Id="rId11" Type="http://schemas.openxmlformats.org/officeDocument/2006/relationships/hyperlink" Target="file:///C:\Users\Nhat%20Nguyen\Desktop\baocao_update6.docx" TargetMode="External"/><Relationship Id="rId24" Type="http://schemas.openxmlformats.org/officeDocument/2006/relationships/image" Target="media/image10.emf"/><Relationship Id="rId32" Type="http://schemas.openxmlformats.org/officeDocument/2006/relationships/image" Target="media/image17.emf"/><Relationship Id="rId37" Type="http://schemas.openxmlformats.org/officeDocument/2006/relationships/hyperlink" Target="http://mim.hus.vnu.edu.vn/phuonglh/publications?f%5bauthor%5d=11" TargetMode="External"/><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image" Target="media/image16.emf"/><Relationship Id="rId44" Type="http://schemas.openxmlformats.org/officeDocument/2006/relationships/image" Target="media/image25.png"/><Relationship Id="rId52"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Nhat%20Nguyen\Desktop\BaoCao_Updated7.docx" TargetMode="External"/><Relationship Id="rId22" Type="http://schemas.openxmlformats.org/officeDocument/2006/relationships/image" Target="media/image8.emf"/><Relationship Id="rId27" Type="http://schemas.openxmlformats.org/officeDocument/2006/relationships/image" Target="media/image13.jpg"/><Relationship Id="rId30" Type="http://schemas.openxmlformats.org/officeDocument/2006/relationships/image" Target="media/image15.png"/><Relationship Id="rId35" Type="http://schemas.openxmlformats.org/officeDocument/2006/relationships/hyperlink" Target="http://mim.hus.vnu.edu.vn/phuonglh/publications?f%5bauthor%5d=2" TargetMode="External"/><Relationship Id="rId43" Type="http://schemas.openxmlformats.org/officeDocument/2006/relationships/image" Target="media/image24.png"/><Relationship Id="rId48" Type="http://schemas.openxmlformats.org/officeDocument/2006/relationships/image" Target="media/image29.png"/><Relationship Id="rId8" Type="http://schemas.openxmlformats.org/officeDocument/2006/relationships/image" Target="media/image1.png"/><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hyperlink" Target="file:///C:\Users\Nhat%20Nguyen\Desktop\baocao_update6.docx" TargetMode="External"/><Relationship Id="rId17" Type="http://schemas.openxmlformats.org/officeDocument/2006/relationships/image" Target="media/image3.emf"/><Relationship Id="rId25" Type="http://schemas.openxmlformats.org/officeDocument/2006/relationships/image" Target="media/image11.png"/><Relationship Id="rId33" Type="http://schemas.openxmlformats.org/officeDocument/2006/relationships/image" Target="media/image18.emf"/><Relationship Id="rId38" Type="http://schemas.openxmlformats.org/officeDocument/2006/relationships/image" Target="media/image19.png"/><Relationship Id="rId46" Type="http://schemas.openxmlformats.org/officeDocument/2006/relationships/image" Target="media/image27.png"/><Relationship Id="rId20" Type="http://schemas.openxmlformats.org/officeDocument/2006/relationships/image" Target="media/image6.emf"/><Relationship Id="rId41" Type="http://schemas.openxmlformats.org/officeDocument/2006/relationships/image" Target="media/image2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Nhat%20Nguyen\Desktop\BaoCao_Updated7.docx" TargetMode="External"/><Relationship Id="rId23" Type="http://schemas.openxmlformats.org/officeDocument/2006/relationships/image" Target="media/image9.emf"/><Relationship Id="rId28" Type="http://schemas.openxmlformats.org/officeDocument/2006/relationships/image" Target="media/image14.jpg"/><Relationship Id="rId36" Type="http://schemas.openxmlformats.org/officeDocument/2006/relationships/hyperlink" Target="http://mim.hus.vnu.edu.vn/phuonglh/publications?f%5bauthor%5d=10" TargetMode="External"/><Relationship Id="rId49" Type="http://schemas.openxmlformats.org/officeDocument/2006/relationships/image" Target="media/image30.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M&#7851;u%20template%20b&#225;o%20c&#225;o%20&#273;&#7891;%20&#225;n,%20c&#225;c%20m&#244;n%20c&#243;%20l&#224;m%20&#273;&#7891;%20&#225;n%20cu&#7889;i%20k&#236;,%20b&#224;i%20t&#7853;p%20l&#7899;n\TRINH%20BAY%20BAO%20CAO\Template_TrinhbayLuanVanDaiH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9B5993-51FB-4937-89F6-2FBAB7E4B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Template_TrinhbayLuanVanDaiHoc.dotx</Template>
  <TotalTime>79</TotalTime>
  <Pages>77</Pages>
  <Words>9885</Words>
  <Characters>56351</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ngohungphuc</dc:creator>
  <cp:lastModifiedBy>ngohungphuc</cp:lastModifiedBy>
  <cp:revision>7</cp:revision>
  <cp:lastPrinted>2017-03-05T11:24:00Z</cp:lastPrinted>
  <dcterms:created xsi:type="dcterms:W3CDTF">2017-03-12T15:21:00Z</dcterms:created>
  <dcterms:modified xsi:type="dcterms:W3CDTF">2017-03-15T14:16:00Z</dcterms:modified>
</cp:coreProperties>
</file>